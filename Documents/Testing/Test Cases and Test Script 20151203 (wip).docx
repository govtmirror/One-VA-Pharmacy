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1E2C2"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333DA74"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030518AD"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75906369"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256</w:t>
            </w:r>
          </w:p>
        </w:tc>
        <w:tc>
          <w:tcPr>
            <w:tcW w:w="6390" w:type="dxa"/>
            <w:tcBorders>
              <w:top w:val="single" w:sz="4" w:space="0" w:color="auto"/>
              <w:left w:val="single" w:sz="4" w:space="0" w:color="auto"/>
              <w:bottom w:val="single" w:sz="4" w:space="0" w:color="auto"/>
              <w:right w:val="single" w:sz="4" w:space="0" w:color="auto"/>
            </w:tcBorders>
          </w:tcPr>
          <w:p w14:paraId="3F42A6B0"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Text to make Word's Mail Merge not truncate at 255 characters. Text to make Word's Mail Merge not truncate at 255 characters. Text to make Word's Mail Merge not truncate at 255 characters. Text to make Word's Mail Merge not truncate at 255 characters. Text</w:t>
            </w:r>
          </w:p>
        </w:tc>
        <w:tc>
          <w:tcPr>
            <w:tcW w:w="630" w:type="dxa"/>
            <w:tcBorders>
              <w:left w:val="single" w:sz="4" w:space="0" w:color="auto"/>
              <w:bottom w:val="single" w:sz="4" w:space="0" w:color="auto"/>
              <w:right w:val="single" w:sz="4" w:space="0" w:color="auto"/>
            </w:tcBorders>
            <w:shd w:val="clear" w:color="auto" w:fill="auto"/>
          </w:tcPr>
          <w:p w14:paraId="7B017BEF"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2FC8367"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C49B866" w14:textId="77777777" w:rsidR="0042609A" w:rsidRPr="00490ECD" w:rsidRDefault="0042609A" w:rsidP="00793A6E">
            <w:pPr>
              <w:pStyle w:val="NoSpacing"/>
              <w:rPr>
                <w:rFonts w:ascii="Calibri" w:hAnsi="Calibri"/>
                <w:noProof/>
                <w:color w:val="auto"/>
                <w:sz w:val="20"/>
                <w:szCs w:val="20"/>
              </w:rPr>
            </w:pPr>
          </w:p>
        </w:tc>
      </w:tr>
    </w:tbl>
    <w:p w14:paraId="175063DE"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4D4E2E22" w14:textId="77777777" w:rsidTr="00E276B4">
        <w:trPr>
          <w:cantSplit/>
          <w:trHeight w:val="432"/>
        </w:trPr>
        <w:tc>
          <w:tcPr>
            <w:tcW w:w="4338" w:type="dxa"/>
            <w:shd w:val="clear" w:color="auto" w:fill="C6D9F1"/>
          </w:tcPr>
          <w:p w14:paraId="0213F952"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53505EB5"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Text to make Word's Mail Merge not truncate at 255 characters. Text to make Word's Mail Merge not truncate at 255 characters. Text to make Word's Mail Merge not truncate at 255 characters. Text to make Word's Mail Merge not truncate at 255 characters. Text</w:t>
            </w:r>
          </w:p>
        </w:tc>
      </w:tr>
      <w:tr w:rsidR="0042609A" w:rsidRPr="0095629D" w14:paraId="49F05D57" w14:textId="77777777" w:rsidTr="00E276B4">
        <w:trPr>
          <w:cantSplit/>
          <w:trHeight w:val="432"/>
        </w:trPr>
        <w:tc>
          <w:tcPr>
            <w:tcW w:w="4338" w:type="dxa"/>
            <w:shd w:val="clear" w:color="auto" w:fill="C6D9F1"/>
          </w:tcPr>
          <w:p w14:paraId="4B4C99CE"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54B54A4D" w14:textId="77777777" w:rsidR="0042609A" w:rsidRPr="00523FAE" w:rsidRDefault="0042609A" w:rsidP="00793A6E">
            <w:pPr>
              <w:pStyle w:val="NoSpacing"/>
              <w:spacing w:before="120" w:after="120"/>
              <w:rPr>
                <w:rFonts w:asciiTheme="minorHAnsi" w:hAnsiTheme="minorHAnsi"/>
                <w:noProof/>
                <w:sz w:val="20"/>
                <w:szCs w:val="20"/>
              </w:rPr>
            </w:pPr>
          </w:p>
        </w:tc>
      </w:tr>
    </w:tbl>
    <w:p w14:paraId="2539A5A1" w14:textId="77777777" w:rsidR="0042609A" w:rsidRDefault="0042609A" w:rsidP="000A5608">
      <w:pPr>
        <w:pStyle w:val="TableCaption"/>
        <w:rPr>
          <w:highlight w:val="yellow"/>
        </w:rPr>
      </w:pPr>
    </w:p>
    <w:p w14:paraId="2F93CEDB" w14:textId="77777777" w:rsidR="0042609A" w:rsidRDefault="0042609A">
      <w:pPr>
        <w:spacing w:line="240" w:lineRule="auto"/>
        <w:rPr>
          <w:rFonts w:eastAsia="Times New Roman"/>
          <w:b/>
          <w:bCs/>
          <w:color w:val="auto"/>
          <w:sz w:val="20"/>
          <w:szCs w:val="20"/>
          <w:highlight w:val="yellow"/>
          <w:lang w:val="en-AU"/>
        </w:rPr>
      </w:pPr>
      <w:r>
        <w:rPr>
          <w:highlight w:val="yellow"/>
        </w:rPr>
        <w:br w:type="page"/>
      </w:r>
      <w:bookmarkStart w:id="0" w:name="_GoBack"/>
      <w:bookmarkEnd w:id="0"/>
    </w:p>
    <w:p w14:paraId="54737855" w14:textId="77777777" w:rsidR="0042609A" w:rsidRDefault="0042609A" w:rsidP="000A5608">
      <w:pPr>
        <w:pStyle w:val="TableCaption"/>
      </w:pPr>
      <w:r w:rsidRPr="00C17D1D">
        <w:lastRenderedPageBreak/>
        <w:t>Connect-1</w:t>
      </w:r>
      <w:r>
        <w:tab/>
      </w:r>
      <w:r w:rsidRPr="00C17D1D">
        <w:t>Connect to VistA - GOLDVistA System 1.</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526AA667"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CDC275F"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54DF6730"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Connect-1</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9868A0F"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Connect to VistA - GOLDVistA System 1.</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96B3152"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005008C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96CB885"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7AEF8913"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220F86F9" w14:textId="77777777" w:rsidTr="00363C0E">
        <w:trPr>
          <w:cantSplit/>
          <w:trHeight w:val="260"/>
        </w:trPr>
        <w:tc>
          <w:tcPr>
            <w:tcW w:w="4338" w:type="dxa"/>
            <w:gridSpan w:val="3"/>
            <w:tcBorders>
              <w:bottom w:val="single" w:sz="4" w:space="0" w:color="auto"/>
            </w:tcBorders>
            <w:shd w:val="clear" w:color="auto" w:fill="B8CCE4" w:themeFill="accent1" w:themeFillTint="66"/>
          </w:tcPr>
          <w:p w14:paraId="607E9D40"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7463864D"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VistA-1_Connect-1_1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292420F3"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6A10D02F" w14:textId="77777777" w:rsidR="0042609A" w:rsidRPr="003C670A" w:rsidRDefault="0042609A" w:rsidP="00363C0E">
            <w:pPr>
              <w:pStyle w:val="NoSpacing"/>
              <w:keepNext/>
              <w:keepLines/>
              <w:rPr>
                <w:rFonts w:ascii="Times New Roman" w:hAnsi="Times New Roman"/>
                <w:noProof/>
                <w:color w:val="auto"/>
                <w:sz w:val="20"/>
                <w:szCs w:val="20"/>
              </w:rPr>
            </w:pPr>
            <w:r w:rsidRPr="00D341B6">
              <w:rPr>
                <w:rFonts w:ascii="Times New Roman" w:hAnsi="Times New Roman"/>
                <w:b/>
                <w:noProof/>
                <w:color w:val="auto"/>
                <w:sz w:val="20"/>
                <w:szCs w:val="20"/>
              </w:rPr>
              <w:t>Results (Pass or Fail):</w:t>
            </w:r>
          </w:p>
        </w:tc>
      </w:tr>
      <w:tr w:rsidR="0042609A" w:rsidRPr="001C4BDA" w14:paraId="0386D50B" w14:textId="77777777" w:rsidTr="00363C0E">
        <w:trPr>
          <w:cantSplit/>
          <w:trHeight w:val="215"/>
        </w:trPr>
        <w:tc>
          <w:tcPr>
            <w:tcW w:w="4338" w:type="dxa"/>
            <w:gridSpan w:val="3"/>
            <w:shd w:val="clear" w:color="auto" w:fill="F1FA76"/>
          </w:tcPr>
          <w:p w14:paraId="48B9C783"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1A27CA41"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226E7853" w14:textId="77777777" w:rsidTr="00363C0E">
        <w:trPr>
          <w:cantSplit/>
          <w:trHeight w:val="260"/>
        </w:trPr>
        <w:tc>
          <w:tcPr>
            <w:tcW w:w="4338" w:type="dxa"/>
            <w:gridSpan w:val="3"/>
            <w:shd w:val="clear" w:color="auto" w:fill="F1FA76"/>
          </w:tcPr>
          <w:p w14:paraId="66A7A7AA"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48D80617"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 - GOLDLocal server is running</w:t>
            </w:r>
          </w:p>
        </w:tc>
      </w:tr>
      <w:tr w:rsidR="0042609A" w:rsidRPr="00E9573D" w14:paraId="7FB1ECAD"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030AC51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F3710D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E8ED98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193B3E4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10D1BCE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5949CFB3"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4C686ED4"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67D1A33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06EF38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Connect to IP address= 54.225.67.82</w:t>
            </w:r>
          </w:p>
        </w:tc>
        <w:tc>
          <w:tcPr>
            <w:tcW w:w="6390" w:type="dxa"/>
            <w:gridSpan w:val="2"/>
            <w:tcBorders>
              <w:top w:val="single" w:sz="4" w:space="0" w:color="auto"/>
              <w:left w:val="single" w:sz="4" w:space="0" w:color="auto"/>
              <w:bottom w:val="single" w:sz="4" w:space="0" w:color="auto"/>
              <w:right w:val="single" w:sz="4" w:space="0" w:color="auto"/>
            </w:tcBorders>
          </w:tcPr>
          <w:p w14:paraId="6B827D7A"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"Node: I723VSTWIN-1, Instance: CACHE"</w:t>
            </w:r>
          </w:p>
          <w:p w14:paraId="0814AAEF"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"USER&gt;  " prompt displays</w:t>
            </w:r>
          </w:p>
        </w:tc>
        <w:tc>
          <w:tcPr>
            <w:tcW w:w="630" w:type="dxa"/>
            <w:tcBorders>
              <w:left w:val="single" w:sz="4" w:space="0" w:color="auto"/>
              <w:right w:val="single" w:sz="4" w:space="0" w:color="auto"/>
            </w:tcBorders>
            <w:shd w:val="clear" w:color="auto" w:fill="auto"/>
          </w:tcPr>
          <w:p w14:paraId="1BEE3ECF"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1DEC5694"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0EC23B45" w14:textId="77777777" w:rsidR="0042609A" w:rsidRPr="00793A6E" w:rsidRDefault="0042609A" w:rsidP="00793A6E">
            <w:pPr>
              <w:pStyle w:val="NoSpacing"/>
              <w:rPr>
                <w:rFonts w:ascii="Calibri" w:hAnsi="Calibri"/>
                <w:noProof/>
                <w:color w:val="auto"/>
                <w:sz w:val="20"/>
                <w:szCs w:val="20"/>
              </w:rPr>
            </w:pPr>
          </w:p>
        </w:tc>
      </w:tr>
    </w:tbl>
    <w:p w14:paraId="5D708DA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CBB1FC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1F773A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4D1C665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ZN "GOLDDEV" [Enter]</w:t>
            </w:r>
          </w:p>
        </w:tc>
        <w:tc>
          <w:tcPr>
            <w:tcW w:w="6390" w:type="dxa"/>
            <w:tcBorders>
              <w:top w:val="single" w:sz="4" w:space="0" w:color="auto"/>
              <w:left w:val="single" w:sz="4" w:space="0" w:color="auto"/>
              <w:bottom w:val="single" w:sz="4" w:space="0" w:color="auto"/>
              <w:right w:val="single" w:sz="4" w:space="0" w:color="auto"/>
            </w:tcBorders>
          </w:tcPr>
          <w:p w14:paraId="558E286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"GOLDTEST&gt; " prompt displays</w:t>
            </w:r>
          </w:p>
        </w:tc>
        <w:tc>
          <w:tcPr>
            <w:tcW w:w="630" w:type="dxa"/>
            <w:tcBorders>
              <w:left w:val="single" w:sz="4" w:space="0" w:color="auto"/>
              <w:bottom w:val="single" w:sz="4" w:space="0" w:color="auto"/>
              <w:right w:val="single" w:sz="4" w:space="0" w:color="auto"/>
            </w:tcBorders>
            <w:shd w:val="clear" w:color="auto" w:fill="auto"/>
          </w:tcPr>
          <w:p w14:paraId="49B12F1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D6780B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6C272CD" w14:textId="77777777" w:rsidR="0042609A" w:rsidRPr="00490ECD" w:rsidRDefault="0042609A" w:rsidP="00793A6E">
            <w:pPr>
              <w:pStyle w:val="NoSpacing"/>
              <w:rPr>
                <w:rFonts w:ascii="Calibri" w:hAnsi="Calibri"/>
                <w:noProof/>
                <w:color w:val="auto"/>
                <w:sz w:val="20"/>
                <w:szCs w:val="20"/>
              </w:rPr>
            </w:pPr>
          </w:p>
        </w:tc>
      </w:tr>
    </w:tbl>
    <w:p w14:paraId="51BDFD9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897782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0B55DF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48E2D91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D ^XUP  [Enter]</w:t>
            </w:r>
          </w:p>
        </w:tc>
        <w:tc>
          <w:tcPr>
            <w:tcW w:w="6390" w:type="dxa"/>
            <w:tcBorders>
              <w:top w:val="single" w:sz="4" w:space="0" w:color="auto"/>
              <w:left w:val="single" w:sz="4" w:space="0" w:color="auto"/>
              <w:bottom w:val="single" w:sz="4" w:space="0" w:color="auto"/>
              <w:right w:val="single" w:sz="4" w:space="0" w:color="auto"/>
            </w:tcBorders>
          </w:tcPr>
          <w:p w14:paraId="41AE698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"Access Code: " prompt displays</w:t>
            </w:r>
          </w:p>
        </w:tc>
        <w:tc>
          <w:tcPr>
            <w:tcW w:w="630" w:type="dxa"/>
            <w:tcBorders>
              <w:left w:val="single" w:sz="4" w:space="0" w:color="auto"/>
              <w:bottom w:val="single" w:sz="4" w:space="0" w:color="auto"/>
              <w:right w:val="single" w:sz="4" w:space="0" w:color="auto"/>
            </w:tcBorders>
            <w:shd w:val="clear" w:color="auto" w:fill="auto"/>
          </w:tcPr>
          <w:p w14:paraId="5B13F54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7B5815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92F59DD" w14:textId="77777777" w:rsidR="0042609A" w:rsidRPr="00490ECD" w:rsidRDefault="0042609A" w:rsidP="00793A6E">
            <w:pPr>
              <w:pStyle w:val="NoSpacing"/>
              <w:rPr>
                <w:rFonts w:ascii="Calibri" w:hAnsi="Calibri"/>
                <w:noProof/>
                <w:color w:val="auto"/>
                <w:sz w:val="20"/>
                <w:szCs w:val="20"/>
              </w:rPr>
            </w:pPr>
          </w:p>
        </w:tc>
      </w:tr>
    </w:tbl>
    <w:p w14:paraId="55E88C2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9C0326D"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555081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3A24FB8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tjcope1234$ [Enter]</w:t>
            </w:r>
          </w:p>
        </w:tc>
        <w:tc>
          <w:tcPr>
            <w:tcW w:w="6390" w:type="dxa"/>
            <w:tcBorders>
              <w:top w:val="single" w:sz="4" w:space="0" w:color="auto"/>
              <w:left w:val="single" w:sz="4" w:space="0" w:color="auto"/>
              <w:bottom w:val="single" w:sz="4" w:space="0" w:color="auto"/>
              <w:right w:val="single" w:sz="4" w:space="0" w:color="auto"/>
            </w:tcBorders>
          </w:tcPr>
          <w:p w14:paraId="37D15BD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OPTION NAME: " prompt displays</w:t>
            </w:r>
          </w:p>
        </w:tc>
        <w:tc>
          <w:tcPr>
            <w:tcW w:w="630" w:type="dxa"/>
            <w:tcBorders>
              <w:left w:val="single" w:sz="4" w:space="0" w:color="auto"/>
              <w:bottom w:val="single" w:sz="4" w:space="0" w:color="auto"/>
              <w:right w:val="single" w:sz="4" w:space="0" w:color="auto"/>
            </w:tcBorders>
            <w:shd w:val="clear" w:color="auto" w:fill="auto"/>
          </w:tcPr>
          <w:p w14:paraId="75BCB74B"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3D0ABE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760DB0C" w14:textId="77777777" w:rsidR="0042609A" w:rsidRPr="00490ECD" w:rsidRDefault="0042609A" w:rsidP="00793A6E">
            <w:pPr>
              <w:pStyle w:val="NoSpacing"/>
              <w:rPr>
                <w:rFonts w:ascii="Calibri" w:hAnsi="Calibri"/>
                <w:noProof/>
                <w:color w:val="auto"/>
                <w:sz w:val="20"/>
                <w:szCs w:val="20"/>
              </w:rPr>
            </w:pPr>
          </w:p>
        </w:tc>
      </w:tr>
    </w:tbl>
    <w:p w14:paraId="1D5B5BF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31D0B0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4E4AAF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637F861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PSO LM BACKDOOR [Enter]</w:t>
            </w:r>
          </w:p>
        </w:tc>
        <w:tc>
          <w:tcPr>
            <w:tcW w:w="6390" w:type="dxa"/>
            <w:tcBorders>
              <w:top w:val="single" w:sz="4" w:space="0" w:color="auto"/>
              <w:left w:val="single" w:sz="4" w:space="0" w:color="auto"/>
              <w:bottom w:val="single" w:sz="4" w:space="0" w:color="auto"/>
              <w:right w:val="single" w:sz="4" w:space="0" w:color="auto"/>
            </w:tcBorders>
          </w:tcPr>
          <w:p w14:paraId="2E4821A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"Division: " prompt displays</w:t>
            </w:r>
          </w:p>
        </w:tc>
        <w:tc>
          <w:tcPr>
            <w:tcW w:w="630" w:type="dxa"/>
            <w:tcBorders>
              <w:left w:val="single" w:sz="4" w:space="0" w:color="auto"/>
              <w:bottom w:val="single" w:sz="4" w:space="0" w:color="auto"/>
              <w:right w:val="single" w:sz="4" w:space="0" w:color="auto"/>
            </w:tcBorders>
            <w:shd w:val="clear" w:color="auto" w:fill="auto"/>
          </w:tcPr>
          <w:p w14:paraId="2040FDA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850E48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25B496F" w14:textId="77777777" w:rsidR="0042609A" w:rsidRPr="00490ECD" w:rsidRDefault="0042609A" w:rsidP="00793A6E">
            <w:pPr>
              <w:pStyle w:val="NoSpacing"/>
              <w:rPr>
                <w:rFonts w:ascii="Calibri" w:hAnsi="Calibri"/>
                <w:noProof/>
                <w:color w:val="auto"/>
                <w:sz w:val="20"/>
                <w:szCs w:val="20"/>
              </w:rPr>
            </w:pPr>
          </w:p>
        </w:tc>
      </w:tr>
    </w:tbl>
    <w:p w14:paraId="5C3DE8D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B57273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E1B126B"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7F9E6C2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500[Enter]</w:t>
            </w:r>
          </w:p>
        </w:tc>
        <w:tc>
          <w:tcPr>
            <w:tcW w:w="6390" w:type="dxa"/>
            <w:tcBorders>
              <w:top w:val="single" w:sz="4" w:space="0" w:color="auto"/>
              <w:left w:val="single" w:sz="4" w:space="0" w:color="auto"/>
              <w:bottom w:val="single" w:sz="4" w:space="0" w:color="auto"/>
              <w:right w:val="single" w:sz="4" w:space="0" w:color="auto"/>
            </w:tcBorders>
          </w:tcPr>
          <w:p w14:paraId="7BA934B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PROFILE PRINTER: HOME// " prompt displays</w:t>
            </w:r>
          </w:p>
        </w:tc>
        <w:tc>
          <w:tcPr>
            <w:tcW w:w="630" w:type="dxa"/>
            <w:tcBorders>
              <w:left w:val="single" w:sz="4" w:space="0" w:color="auto"/>
              <w:bottom w:val="single" w:sz="4" w:space="0" w:color="auto"/>
              <w:right w:val="single" w:sz="4" w:space="0" w:color="auto"/>
            </w:tcBorders>
            <w:shd w:val="clear" w:color="auto" w:fill="auto"/>
          </w:tcPr>
          <w:p w14:paraId="2557609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42239A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00BAF76" w14:textId="77777777" w:rsidR="0042609A" w:rsidRPr="00490ECD" w:rsidRDefault="0042609A" w:rsidP="00793A6E">
            <w:pPr>
              <w:pStyle w:val="NoSpacing"/>
              <w:rPr>
                <w:rFonts w:ascii="Calibri" w:hAnsi="Calibri"/>
                <w:noProof/>
                <w:color w:val="auto"/>
                <w:sz w:val="20"/>
                <w:szCs w:val="20"/>
              </w:rPr>
            </w:pPr>
          </w:p>
        </w:tc>
      </w:tr>
    </w:tbl>
    <w:p w14:paraId="09896C8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144D4D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814A22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7</w:t>
            </w:r>
          </w:p>
        </w:tc>
        <w:tc>
          <w:tcPr>
            <w:tcW w:w="3600" w:type="dxa"/>
            <w:tcBorders>
              <w:top w:val="single" w:sz="4" w:space="0" w:color="auto"/>
              <w:left w:val="single" w:sz="4" w:space="0" w:color="auto"/>
              <w:bottom w:val="single" w:sz="4" w:space="0" w:color="auto"/>
              <w:right w:val="single" w:sz="4" w:space="0" w:color="auto"/>
            </w:tcBorders>
          </w:tcPr>
          <w:p w14:paraId="4A9D6D5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14794F7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"TELNET PORT    Right Margin: 80// " prompt displays</w:t>
            </w:r>
          </w:p>
        </w:tc>
        <w:tc>
          <w:tcPr>
            <w:tcW w:w="630" w:type="dxa"/>
            <w:tcBorders>
              <w:left w:val="single" w:sz="4" w:space="0" w:color="auto"/>
              <w:bottom w:val="single" w:sz="4" w:space="0" w:color="auto"/>
              <w:right w:val="single" w:sz="4" w:space="0" w:color="auto"/>
            </w:tcBorders>
            <w:shd w:val="clear" w:color="auto" w:fill="auto"/>
          </w:tcPr>
          <w:p w14:paraId="0CE986E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5E9387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F28F4D2" w14:textId="77777777" w:rsidR="0042609A" w:rsidRPr="00490ECD" w:rsidRDefault="0042609A" w:rsidP="00793A6E">
            <w:pPr>
              <w:pStyle w:val="NoSpacing"/>
              <w:rPr>
                <w:rFonts w:ascii="Calibri" w:hAnsi="Calibri"/>
                <w:noProof/>
                <w:color w:val="auto"/>
                <w:sz w:val="20"/>
                <w:szCs w:val="20"/>
              </w:rPr>
            </w:pPr>
          </w:p>
        </w:tc>
      </w:tr>
    </w:tbl>
    <w:p w14:paraId="38A6DB15"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96FD8F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42F825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8</w:t>
            </w:r>
          </w:p>
        </w:tc>
        <w:tc>
          <w:tcPr>
            <w:tcW w:w="3600" w:type="dxa"/>
            <w:tcBorders>
              <w:top w:val="single" w:sz="4" w:space="0" w:color="auto"/>
              <w:left w:val="single" w:sz="4" w:space="0" w:color="auto"/>
              <w:bottom w:val="single" w:sz="4" w:space="0" w:color="auto"/>
              <w:right w:val="single" w:sz="4" w:space="0" w:color="auto"/>
            </w:tcBorders>
          </w:tcPr>
          <w:p w14:paraId="5DA7B83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652FEC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LABEL PRINTER: HOME// " prompt displays</w:t>
            </w:r>
          </w:p>
        </w:tc>
        <w:tc>
          <w:tcPr>
            <w:tcW w:w="630" w:type="dxa"/>
            <w:tcBorders>
              <w:left w:val="single" w:sz="4" w:space="0" w:color="auto"/>
              <w:bottom w:val="single" w:sz="4" w:space="0" w:color="auto"/>
              <w:right w:val="single" w:sz="4" w:space="0" w:color="auto"/>
            </w:tcBorders>
            <w:shd w:val="clear" w:color="auto" w:fill="auto"/>
          </w:tcPr>
          <w:p w14:paraId="3906031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6B19CE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6DCA341" w14:textId="77777777" w:rsidR="0042609A" w:rsidRPr="00490ECD" w:rsidRDefault="0042609A" w:rsidP="00793A6E">
            <w:pPr>
              <w:pStyle w:val="NoSpacing"/>
              <w:rPr>
                <w:rFonts w:ascii="Calibri" w:hAnsi="Calibri"/>
                <w:noProof/>
                <w:color w:val="auto"/>
                <w:sz w:val="20"/>
                <w:szCs w:val="20"/>
              </w:rPr>
            </w:pPr>
          </w:p>
        </w:tc>
      </w:tr>
    </w:tbl>
    <w:p w14:paraId="02E277B6"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B916D5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51732A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9</w:t>
            </w:r>
          </w:p>
        </w:tc>
        <w:tc>
          <w:tcPr>
            <w:tcW w:w="3600" w:type="dxa"/>
            <w:tcBorders>
              <w:top w:val="single" w:sz="4" w:space="0" w:color="auto"/>
              <w:left w:val="single" w:sz="4" w:space="0" w:color="auto"/>
              <w:bottom w:val="single" w:sz="4" w:space="0" w:color="auto"/>
              <w:right w:val="single" w:sz="4" w:space="0" w:color="auto"/>
            </w:tcBorders>
          </w:tcPr>
          <w:p w14:paraId="25FEC04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922661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"TELNET PORT    Right Margin: 80// " prompt displays</w:t>
            </w:r>
          </w:p>
        </w:tc>
        <w:tc>
          <w:tcPr>
            <w:tcW w:w="630" w:type="dxa"/>
            <w:tcBorders>
              <w:left w:val="single" w:sz="4" w:space="0" w:color="auto"/>
              <w:bottom w:val="single" w:sz="4" w:space="0" w:color="auto"/>
              <w:right w:val="single" w:sz="4" w:space="0" w:color="auto"/>
            </w:tcBorders>
            <w:shd w:val="clear" w:color="auto" w:fill="auto"/>
          </w:tcPr>
          <w:p w14:paraId="77B2559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F8A83A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FE8A868" w14:textId="77777777" w:rsidR="0042609A" w:rsidRPr="00490ECD" w:rsidRDefault="0042609A" w:rsidP="00793A6E">
            <w:pPr>
              <w:pStyle w:val="NoSpacing"/>
              <w:rPr>
                <w:rFonts w:ascii="Calibri" w:hAnsi="Calibri"/>
                <w:noProof/>
                <w:color w:val="auto"/>
                <w:sz w:val="20"/>
                <w:szCs w:val="20"/>
              </w:rPr>
            </w:pPr>
          </w:p>
        </w:tc>
      </w:tr>
    </w:tbl>
    <w:p w14:paraId="051D1228"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F052D1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74E30B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10</w:t>
            </w:r>
          </w:p>
        </w:tc>
        <w:tc>
          <w:tcPr>
            <w:tcW w:w="3600" w:type="dxa"/>
            <w:tcBorders>
              <w:top w:val="single" w:sz="4" w:space="0" w:color="auto"/>
              <w:left w:val="single" w:sz="4" w:space="0" w:color="auto"/>
              <w:bottom w:val="single" w:sz="4" w:space="0" w:color="auto"/>
              <w:right w:val="single" w:sz="4" w:space="0" w:color="auto"/>
            </w:tcBorders>
          </w:tcPr>
          <w:p w14:paraId="1DAEDDE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884AEF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"OK to assume label alignment is correct? YES//  " prompt displays</w:t>
            </w:r>
          </w:p>
        </w:tc>
        <w:tc>
          <w:tcPr>
            <w:tcW w:w="630" w:type="dxa"/>
            <w:tcBorders>
              <w:left w:val="single" w:sz="4" w:space="0" w:color="auto"/>
              <w:bottom w:val="single" w:sz="4" w:space="0" w:color="auto"/>
              <w:right w:val="single" w:sz="4" w:space="0" w:color="auto"/>
            </w:tcBorders>
            <w:shd w:val="clear" w:color="auto" w:fill="auto"/>
          </w:tcPr>
          <w:p w14:paraId="7538A90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9B9119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BE583FB" w14:textId="77777777" w:rsidR="0042609A" w:rsidRPr="00490ECD" w:rsidRDefault="0042609A" w:rsidP="00793A6E">
            <w:pPr>
              <w:pStyle w:val="NoSpacing"/>
              <w:rPr>
                <w:rFonts w:ascii="Calibri" w:hAnsi="Calibri"/>
                <w:noProof/>
                <w:color w:val="auto"/>
                <w:sz w:val="20"/>
                <w:szCs w:val="20"/>
              </w:rPr>
            </w:pPr>
          </w:p>
        </w:tc>
      </w:tr>
    </w:tbl>
    <w:p w14:paraId="64A0B85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2DB862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4CC65F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11</w:t>
            </w:r>
          </w:p>
        </w:tc>
        <w:tc>
          <w:tcPr>
            <w:tcW w:w="3600" w:type="dxa"/>
            <w:tcBorders>
              <w:top w:val="single" w:sz="4" w:space="0" w:color="auto"/>
              <w:left w:val="single" w:sz="4" w:space="0" w:color="auto"/>
              <w:bottom w:val="single" w:sz="4" w:space="0" w:color="auto"/>
              <w:right w:val="single" w:sz="4" w:space="0" w:color="auto"/>
            </w:tcBorders>
          </w:tcPr>
          <w:p w14:paraId="307009A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52EEE2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"Bingo Board Display: OUTPATIENT//" prompt displays</w:t>
            </w:r>
          </w:p>
        </w:tc>
        <w:tc>
          <w:tcPr>
            <w:tcW w:w="630" w:type="dxa"/>
            <w:tcBorders>
              <w:left w:val="single" w:sz="4" w:space="0" w:color="auto"/>
              <w:bottom w:val="single" w:sz="4" w:space="0" w:color="auto"/>
              <w:right w:val="single" w:sz="4" w:space="0" w:color="auto"/>
            </w:tcBorders>
            <w:shd w:val="clear" w:color="auto" w:fill="auto"/>
          </w:tcPr>
          <w:p w14:paraId="04727D7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7444CB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241014B" w14:textId="77777777" w:rsidR="0042609A" w:rsidRPr="00490ECD" w:rsidRDefault="0042609A" w:rsidP="00793A6E">
            <w:pPr>
              <w:pStyle w:val="NoSpacing"/>
              <w:rPr>
                <w:rFonts w:ascii="Calibri" w:hAnsi="Calibri"/>
                <w:noProof/>
                <w:color w:val="auto"/>
                <w:sz w:val="20"/>
                <w:szCs w:val="20"/>
              </w:rPr>
            </w:pPr>
          </w:p>
        </w:tc>
      </w:tr>
    </w:tbl>
    <w:p w14:paraId="5AB6027F"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9216B46"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138A9FCD"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482130E5"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C5DAE96"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"Select PATIENT NAME: " prompt displays</w:t>
            </w:r>
          </w:p>
        </w:tc>
        <w:tc>
          <w:tcPr>
            <w:tcW w:w="630" w:type="dxa"/>
            <w:tcBorders>
              <w:left w:val="single" w:sz="4" w:space="0" w:color="auto"/>
              <w:bottom w:val="single" w:sz="4" w:space="0" w:color="auto"/>
              <w:right w:val="single" w:sz="4" w:space="0" w:color="auto"/>
            </w:tcBorders>
            <w:shd w:val="clear" w:color="auto" w:fill="auto"/>
          </w:tcPr>
          <w:p w14:paraId="70FF91D2"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78A239F"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98547D4" w14:textId="77777777" w:rsidR="0042609A" w:rsidRPr="00490ECD" w:rsidRDefault="0042609A" w:rsidP="00793A6E">
            <w:pPr>
              <w:pStyle w:val="NoSpacing"/>
              <w:rPr>
                <w:rFonts w:ascii="Calibri" w:hAnsi="Calibri"/>
                <w:noProof/>
                <w:color w:val="auto"/>
                <w:sz w:val="20"/>
                <w:szCs w:val="20"/>
              </w:rPr>
            </w:pPr>
          </w:p>
        </w:tc>
      </w:tr>
    </w:tbl>
    <w:p w14:paraId="121D65C7"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13493D65" w14:textId="77777777" w:rsidTr="00E276B4">
        <w:trPr>
          <w:cantSplit/>
          <w:trHeight w:val="432"/>
        </w:trPr>
        <w:tc>
          <w:tcPr>
            <w:tcW w:w="4338" w:type="dxa"/>
            <w:shd w:val="clear" w:color="auto" w:fill="C6D9F1"/>
          </w:tcPr>
          <w:p w14:paraId="0CD634D3"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10B5389B"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746889E3" w14:textId="77777777" w:rsidTr="00E276B4">
        <w:trPr>
          <w:cantSplit/>
          <w:trHeight w:val="432"/>
        </w:trPr>
        <w:tc>
          <w:tcPr>
            <w:tcW w:w="4338" w:type="dxa"/>
            <w:shd w:val="clear" w:color="auto" w:fill="C6D9F1"/>
          </w:tcPr>
          <w:p w14:paraId="7BC5102C"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520A68EF" w14:textId="77777777" w:rsidR="0042609A" w:rsidRPr="00523FAE" w:rsidRDefault="0042609A" w:rsidP="00793A6E">
            <w:pPr>
              <w:pStyle w:val="NoSpacing"/>
              <w:spacing w:before="120" w:after="120"/>
              <w:rPr>
                <w:rFonts w:asciiTheme="minorHAnsi" w:hAnsiTheme="minorHAnsi"/>
                <w:noProof/>
                <w:sz w:val="20"/>
                <w:szCs w:val="20"/>
              </w:rPr>
            </w:pPr>
          </w:p>
        </w:tc>
      </w:tr>
    </w:tbl>
    <w:p w14:paraId="697ECD56"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81296D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0985075"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2E5367C8"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50C11DE0"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BA3F96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CA30AB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5DF7184" w14:textId="77777777" w:rsidR="0042609A" w:rsidRPr="00490ECD" w:rsidRDefault="0042609A" w:rsidP="00793A6E">
            <w:pPr>
              <w:pStyle w:val="NoSpacing"/>
              <w:rPr>
                <w:rFonts w:ascii="Calibri" w:hAnsi="Calibri"/>
                <w:noProof/>
                <w:color w:val="auto"/>
                <w:sz w:val="20"/>
                <w:szCs w:val="20"/>
              </w:rPr>
            </w:pPr>
          </w:p>
        </w:tc>
      </w:tr>
    </w:tbl>
    <w:p w14:paraId="3C309CCE" w14:textId="77777777" w:rsidR="0042609A" w:rsidRDefault="0042609A" w:rsidP="000A5608">
      <w:pPr>
        <w:pStyle w:val="TableCaption"/>
        <w:rPr>
          <w:highlight w:val="yellow"/>
        </w:rPr>
      </w:pPr>
    </w:p>
    <w:p w14:paraId="2FFC4C40"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7D05FCAD" w14:textId="77777777" w:rsidR="0042609A" w:rsidRDefault="0042609A" w:rsidP="000A5608">
      <w:pPr>
        <w:pStyle w:val="TableCaption"/>
      </w:pPr>
      <w:r w:rsidRPr="00C17D1D">
        <w:lastRenderedPageBreak/>
        <w:t>VO-3.2-1</w:t>
      </w:r>
      <w:r>
        <w:tab/>
      </w:r>
      <w:r w:rsidRPr="00C17D1D">
        <w:t>View Orders - Local prescriptions only.</w:t>
      </w:r>
      <w:r>
        <w:t xml:space="preserve"> </w:t>
      </w:r>
      <w:r w:rsidRPr="00C17D1D">
        <w:t>Patient has prescriptions on the Local system.</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237F9252"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9BB795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582B38F3"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VO-3.2-1</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D34B885"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Local prescriptions only.</w:t>
            </w:r>
            <w:r>
              <w:rPr>
                <w:rFonts w:ascii="Calibri" w:hAnsi="Calibri"/>
                <w:noProof/>
                <w:color w:val="auto"/>
                <w:sz w:val="20"/>
                <w:szCs w:val="20"/>
              </w:rPr>
              <w:t xml:space="preserve"> </w:t>
            </w:r>
            <w:r w:rsidRPr="00C17D1D">
              <w:rPr>
                <w:rFonts w:ascii="Calibri" w:hAnsi="Calibri"/>
                <w:noProof/>
                <w:color w:val="auto"/>
                <w:sz w:val="20"/>
                <w:szCs w:val="20"/>
              </w:rPr>
              <w:t>Patient has prescriptions on the Local system.</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A976B8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5E060AF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8E0750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45F6AE0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06183137" w14:textId="77777777" w:rsidTr="00363C0E">
        <w:trPr>
          <w:cantSplit/>
          <w:trHeight w:val="260"/>
        </w:trPr>
        <w:tc>
          <w:tcPr>
            <w:tcW w:w="4338" w:type="dxa"/>
            <w:gridSpan w:val="3"/>
            <w:tcBorders>
              <w:bottom w:val="single" w:sz="4" w:space="0" w:color="auto"/>
            </w:tcBorders>
            <w:shd w:val="clear" w:color="auto" w:fill="B8CCE4" w:themeFill="accent1" w:themeFillTint="66"/>
          </w:tcPr>
          <w:p w14:paraId="701D21B6"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w:t>
            </w:r>
          </w:p>
        </w:tc>
        <w:tc>
          <w:tcPr>
            <w:tcW w:w="5670" w:type="dxa"/>
            <w:tcBorders>
              <w:bottom w:val="single" w:sz="4" w:space="0" w:color="auto"/>
            </w:tcBorders>
            <w:shd w:val="clear" w:color="auto" w:fill="B8CCE4" w:themeFill="accent1" w:themeFillTint="66"/>
          </w:tcPr>
          <w:p w14:paraId="28A33FBA"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VistA-1_VO-3.2-1_1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19D078BF"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6DB4F75F"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5282FC5C"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478BA52E" w14:textId="77777777" w:rsidTr="00363C0E">
        <w:trPr>
          <w:cantSplit/>
          <w:trHeight w:val="215"/>
        </w:trPr>
        <w:tc>
          <w:tcPr>
            <w:tcW w:w="4338" w:type="dxa"/>
            <w:gridSpan w:val="3"/>
            <w:shd w:val="clear" w:color="auto" w:fill="F1FA76"/>
          </w:tcPr>
          <w:p w14:paraId="6924ABA6"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3ED9E0A3"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4C994AE7" w14:textId="77777777" w:rsidTr="00363C0E">
        <w:trPr>
          <w:cantSplit/>
          <w:trHeight w:val="260"/>
        </w:trPr>
        <w:tc>
          <w:tcPr>
            <w:tcW w:w="4338" w:type="dxa"/>
            <w:gridSpan w:val="3"/>
            <w:shd w:val="clear" w:color="auto" w:fill="F1FA76"/>
          </w:tcPr>
          <w:p w14:paraId="534CB8FD"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4161B59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111-55-0201 has  prescriptions:</w:t>
            </w:r>
          </w:p>
          <w:p w14:paraId="5C8099CE"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VistA-1 -  1 501113$       TRIAMCINOLONE 75MCG 240D ORAL INHL     2 A  06-11 06-11  11  30</w:t>
            </w:r>
          </w:p>
        </w:tc>
      </w:tr>
      <w:tr w:rsidR="0042609A" w:rsidRPr="00E9573D" w14:paraId="23B7F172"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2FDB5C4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D70F4C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16A507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269E334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1E223EA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22C9686D"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51A07792"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62B65FB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09826C9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111550201</w:t>
            </w:r>
          </w:p>
        </w:tc>
        <w:tc>
          <w:tcPr>
            <w:tcW w:w="6390" w:type="dxa"/>
            <w:gridSpan w:val="2"/>
            <w:tcBorders>
              <w:top w:val="single" w:sz="4" w:space="0" w:color="auto"/>
              <w:left w:val="single" w:sz="4" w:space="0" w:color="auto"/>
              <w:bottom w:val="single" w:sz="4" w:space="0" w:color="auto"/>
              <w:right w:val="single" w:sz="4" w:space="0" w:color="auto"/>
            </w:tcBorders>
          </w:tcPr>
          <w:p w14:paraId="6B8B8090"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Name, DOB, SSN, etc. displays</w:t>
            </w:r>
          </w:p>
          <w:p w14:paraId="61D0139D"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Checking remote systems message displays</w:t>
            </w:r>
          </w:p>
          <w:p w14:paraId="068D5F4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788C05B2"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2EC369A3"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19B86251" w14:textId="77777777" w:rsidR="0042609A" w:rsidRPr="00793A6E" w:rsidRDefault="0042609A" w:rsidP="00793A6E">
            <w:pPr>
              <w:pStyle w:val="NoSpacing"/>
              <w:rPr>
                <w:rFonts w:ascii="Calibri" w:hAnsi="Calibri"/>
                <w:noProof/>
                <w:color w:val="auto"/>
                <w:sz w:val="20"/>
                <w:szCs w:val="20"/>
              </w:rPr>
            </w:pPr>
          </w:p>
        </w:tc>
      </w:tr>
    </w:tbl>
    <w:p w14:paraId="1417F415"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B70693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5FB8D83"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4E70CA2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8084C3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5160416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4B9F67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D3027B7" w14:textId="77777777" w:rsidR="0042609A" w:rsidRPr="00490ECD" w:rsidRDefault="0042609A" w:rsidP="00793A6E">
            <w:pPr>
              <w:pStyle w:val="NoSpacing"/>
              <w:rPr>
                <w:rFonts w:ascii="Calibri" w:hAnsi="Calibri"/>
                <w:noProof/>
                <w:color w:val="auto"/>
                <w:sz w:val="20"/>
                <w:szCs w:val="20"/>
              </w:rPr>
            </w:pPr>
          </w:p>
        </w:tc>
      </w:tr>
    </w:tbl>
    <w:p w14:paraId="0281B66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73F328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540641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524BAC4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C1E0BC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67B7545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7F2AA50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20901B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E928D2F" w14:textId="77777777" w:rsidR="0042609A" w:rsidRPr="00490ECD" w:rsidRDefault="0042609A" w:rsidP="00793A6E">
            <w:pPr>
              <w:pStyle w:val="NoSpacing"/>
              <w:rPr>
                <w:rFonts w:ascii="Calibri" w:hAnsi="Calibri"/>
                <w:noProof/>
                <w:color w:val="auto"/>
                <w:sz w:val="20"/>
                <w:szCs w:val="20"/>
              </w:rPr>
            </w:pPr>
          </w:p>
        </w:tc>
      </w:tr>
    </w:tbl>
    <w:p w14:paraId="7E81E81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95D86A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8B28B88"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549FC8E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10EC3B3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51A85DE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43277E9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D2F997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61EDEFF" w14:textId="77777777" w:rsidR="0042609A" w:rsidRPr="00490ECD" w:rsidRDefault="0042609A" w:rsidP="00793A6E">
            <w:pPr>
              <w:pStyle w:val="NoSpacing"/>
              <w:rPr>
                <w:rFonts w:ascii="Calibri" w:hAnsi="Calibri"/>
                <w:noProof/>
                <w:color w:val="auto"/>
                <w:sz w:val="20"/>
                <w:szCs w:val="20"/>
              </w:rPr>
            </w:pPr>
          </w:p>
        </w:tc>
      </w:tr>
    </w:tbl>
    <w:p w14:paraId="44044A81"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DCCE58C"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73AAFE6B"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01EF3A9F"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1A8A10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4D367D6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-------------------------------------ACTIVE-----------</w:t>
            </w:r>
          </w:p>
          <w:p w14:paraId="3E750267"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 xml:space="preserve"> 1 501164$       TRIAMCINOLONE 75MCG 240D ORAL</w:t>
            </w:r>
          </w:p>
        </w:tc>
        <w:tc>
          <w:tcPr>
            <w:tcW w:w="630" w:type="dxa"/>
            <w:tcBorders>
              <w:left w:val="single" w:sz="4" w:space="0" w:color="auto"/>
              <w:bottom w:val="single" w:sz="4" w:space="0" w:color="auto"/>
              <w:right w:val="single" w:sz="4" w:space="0" w:color="auto"/>
            </w:tcBorders>
            <w:shd w:val="clear" w:color="auto" w:fill="auto"/>
          </w:tcPr>
          <w:p w14:paraId="29E9EF2E"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E896F50"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97FFAFF" w14:textId="77777777" w:rsidR="0042609A" w:rsidRPr="00490ECD" w:rsidRDefault="0042609A" w:rsidP="00793A6E">
            <w:pPr>
              <w:pStyle w:val="NoSpacing"/>
              <w:rPr>
                <w:rFonts w:ascii="Calibri" w:hAnsi="Calibri"/>
                <w:noProof/>
                <w:color w:val="auto"/>
                <w:sz w:val="20"/>
                <w:szCs w:val="20"/>
              </w:rPr>
            </w:pPr>
          </w:p>
        </w:tc>
      </w:tr>
    </w:tbl>
    <w:p w14:paraId="488F0EB1"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1FBAC86E" w14:textId="77777777" w:rsidTr="00E276B4">
        <w:trPr>
          <w:cantSplit/>
          <w:trHeight w:val="432"/>
        </w:trPr>
        <w:tc>
          <w:tcPr>
            <w:tcW w:w="4338" w:type="dxa"/>
            <w:shd w:val="clear" w:color="auto" w:fill="C6D9F1"/>
          </w:tcPr>
          <w:p w14:paraId="3333662E"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55E3D04C"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"Select    :" prompt is displayed</w:t>
            </w:r>
          </w:p>
        </w:tc>
      </w:tr>
      <w:tr w:rsidR="0042609A" w:rsidRPr="0095629D" w14:paraId="42251943" w14:textId="77777777" w:rsidTr="00E276B4">
        <w:trPr>
          <w:cantSplit/>
          <w:trHeight w:val="432"/>
        </w:trPr>
        <w:tc>
          <w:tcPr>
            <w:tcW w:w="4338" w:type="dxa"/>
            <w:shd w:val="clear" w:color="auto" w:fill="C6D9F1"/>
          </w:tcPr>
          <w:p w14:paraId="5BA7EF1D"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548D0C7E" w14:textId="77777777" w:rsidR="0042609A" w:rsidRPr="00523FAE" w:rsidRDefault="0042609A" w:rsidP="00793A6E">
            <w:pPr>
              <w:pStyle w:val="NoSpacing"/>
              <w:spacing w:before="120" w:after="120"/>
              <w:rPr>
                <w:rFonts w:asciiTheme="minorHAnsi" w:hAnsiTheme="minorHAnsi"/>
                <w:noProof/>
                <w:sz w:val="20"/>
                <w:szCs w:val="20"/>
              </w:rPr>
            </w:pPr>
          </w:p>
        </w:tc>
      </w:tr>
    </w:tbl>
    <w:p w14:paraId="2446F0DD" w14:textId="77777777" w:rsidR="0042609A" w:rsidRDefault="0042609A" w:rsidP="000A5608">
      <w:pPr>
        <w:pStyle w:val="TableCaption"/>
        <w:rPr>
          <w:highlight w:val="yellow"/>
        </w:rPr>
      </w:pPr>
    </w:p>
    <w:p w14:paraId="509319BD"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364F3E21" w14:textId="77777777" w:rsidR="0042609A" w:rsidRDefault="0042609A" w:rsidP="000A5608">
      <w:pPr>
        <w:pStyle w:val="TableCaption"/>
      </w:pPr>
      <w:r w:rsidRPr="00C17D1D">
        <w:lastRenderedPageBreak/>
        <w:t>VO-3.2-2</w:t>
      </w:r>
      <w:r>
        <w:tab/>
      </w:r>
      <w:r w:rsidRPr="00C17D1D">
        <w:t>View Orders - Local prescriptions only.</w:t>
      </w:r>
      <w:r>
        <w:t xml:space="preserve"> </w:t>
      </w:r>
      <w:r w:rsidRPr="00C17D1D">
        <w:t>Patient has prescriptions on the Local system and is registered on VistA System 2.</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78F36863"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90F42FF"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7989DD4A"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VO-3.2-2</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8FB69FA"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Local prescriptions only.</w:t>
            </w:r>
            <w:r>
              <w:rPr>
                <w:rFonts w:ascii="Calibri" w:hAnsi="Calibri"/>
                <w:noProof/>
                <w:color w:val="auto"/>
                <w:sz w:val="20"/>
                <w:szCs w:val="20"/>
              </w:rPr>
              <w:t xml:space="preserve"> </w:t>
            </w:r>
            <w:r w:rsidRPr="00C17D1D">
              <w:rPr>
                <w:rFonts w:ascii="Calibri" w:hAnsi="Calibri"/>
                <w:noProof/>
                <w:color w:val="auto"/>
                <w:sz w:val="20"/>
                <w:szCs w:val="20"/>
              </w:rPr>
              <w:t>Patient has prescriptions on the Local system and is registered on VistA System 2.</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01D6CA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23DEB59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1E910B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5531F79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57EFEE27" w14:textId="77777777" w:rsidTr="00363C0E">
        <w:trPr>
          <w:cantSplit/>
          <w:trHeight w:val="260"/>
        </w:trPr>
        <w:tc>
          <w:tcPr>
            <w:tcW w:w="4338" w:type="dxa"/>
            <w:gridSpan w:val="3"/>
            <w:tcBorders>
              <w:bottom w:val="single" w:sz="4" w:space="0" w:color="auto"/>
            </w:tcBorders>
            <w:shd w:val="clear" w:color="auto" w:fill="B8CCE4" w:themeFill="accent1" w:themeFillTint="66"/>
          </w:tcPr>
          <w:p w14:paraId="2CF8A1B1"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2.6.1.1, 2.6.1.2, 2.6.1.3, 2.6.1.4, 2.6.1.5, 2.6.1.6, 2.6.1.8</w:t>
            </w:r>
          </w:p>
        </w:tc>
        <w:tc>
          <w:tcPr>
            <w:tcW w:w="5670" w:type="dxa"/>
            <w:tcBorders>
              <w:bottom w:val="single" w:sz="4" w:space="0" w:color="auto"/>
            </w:tcBorders>
            <w:shd w:val="clear" w:color="auto" w:fill="B8CCE4" w:themeFill="accent1" w:themeFillTint="66"/>
          </w:tcPr>
          <w:p w14:paraId="595FC35D"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VistA-1_VO-3.2-2_1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49D6AC3D"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4B9A77C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FF0E78C"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2B4179B4" w14:textId="77777777" w:rsidTr="00363C0E">
        <w:trPr>
          <w:cantSplit/>
          <w:trHeight w:val="215"/>
        </w:trPr>
        <w:tc>
          <w:tcPr>
            <w:tcW w:w="4338" w:type="dxa"/>
            <w:gridSpan w:val="3"/>
            <w:shd w:val="clear" w:color="auto" w:fill="F1FA76"/>
          </w:tcPr>
          <w:p w14:paraId="2A903798"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79B18B7F"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2A7C4AD1" w14:textId="77777777" w:rsidTr="00363C0E">
        <w:trPr>
          <w:cantSplit/>
          <w:trHeight w:val="260"/>
        </w:trPr>
        <w:tc>
          <w:tcPr>
            <w:tcW w:w="4338" w:type="dxa"/>
            <w:gridSpan w:val="3"/>
            <w:shd w:val="clear" w:color="auto" w:fill="F1FA76"/>
          </w:tcPr>
          <w:p w14:paraId="09E6BDE5"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740FA2F3"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111-55-0212 has  prescriptions:</w:t>
            </w:r>
          </w:p>
          <w:p w14:paraId="16EB3D4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1 501120$       ATORVASTATIN CALCIUM 10MG TAB         60 A&gt; 06-20 06-20   5  60</w:t>
            </w:r>
          </w:p>
          <w:p w14:paraId="599B00D8"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VistA-2 - &lt;No local prescriptions found.&gt;</w:t>
            </w:r>
          </w:p>
        </w:tc>
      </w:tr>
      <w:tr w:rsidR="0042609A" w:rsidRPr="00E9573D" w14:paraId="69937D30"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7D4F006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AD040E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2566F3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48F5DC5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1B12A80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35C5351E"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469E8FD0"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5A368A9B"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97032E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111550212</w:t>
            </w:r>
          </w:p>
        </w:tc>
        <w:tc>
          <w:tcPr>
            <w:tcW w:w="6390" w:type="dxa"/>
            <w:gridSpan w:val="2"/>
            <w:tcBorders>
              <w:top w:val="single" w:sz="4" w:space="0" w:color="auto"/>
              <w:left w:val="single" w:sz="4" w:space="0" w:color="auto"/>
              <w:bottom w:val="single" w:sz="4" w:space="0" w:color="auto"/>
              <w:right w:val="single" w:sz="4" w:space="0" w:color="auto"/>
            </w:tcBorders>
          </w:tcPr>
          <w:p w14:paraId="605E8709"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Name, DOB, SSN, etc. displays</w:t>
            </w:r>
          </w:p>
          <w:p w14:paraId="256F557D"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Checking remote systems message displays</w:t>
            </w:r>
          </w:p>
          <w:p w14:paraId="3B2F617F"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23BC0ABF"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7FF51168"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77A9C2AE" w14:textId="77777777" w:rsidR="0042609A" w:rsidRPr="00793A6E" w:rsidRDefault="0042609A" w:rsidP="00793A6E">
            <w:pPr>
              <w:pStyle w:val="NoSpacing"/>
              <w:rPr>
                <w:rFonts w:ascii="Calibri" w:hAnsi="Calibri"/>
                <w:noProof/>
                <w:color w:val="auto"/>
                <w:sz w:val="20"/>
                <w:szCs w:val="20"/>
              </w:rPr>
            </w:pPr>
          </w:p>
        </w:tc>
      </w:tr>
    </w:tbl>
    <w:p w14:paraId="4BFFE91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5998A9D"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39EF37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73EF3F0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C52A44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4973EC8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F453F7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E9FDACC" w14:textId="77777777" w:rsidR="0042609A" w:rsidRPr="00490ECD" w:rsidRDefault="0042609A" w:rsidP="00793A6E">
            <w:pPr>
              <w:pStyle w:val="NoSpacing"/>
              <w:rPr>
                <w:rFonts w:ascii="Calibri" w:hAnsi="Calibri"/>
                <w:noProof/>
                <w:color w:val="auto"/>
                <w:sz w:val="20"/>
                <w:szCs w:val="20"/>
              </w:rPr>
            </w:pPr>
          </w:p>
        </w:tc>
      </w:tr>
    </w:tbl>
    <w:p w14:paraId="1E67A65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715A9AD"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9643FE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65F3550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311F9E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23AC351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207E3D2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5FBD92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9C78A69" w14:textId="77777777" w:rsidR="0042609A" w:rsidRPr="00490ECD" w:rsidRDefault="0042609A" w:rsidP="00793A6E">
            <w:pPr>
              <w:pStyle w:val="NoSpacing"/>
              <w:rPr>
                <w:rFonts w:ascii="Calibri" w:hAnsi="Calibri"/>
                <w:noProof/>
                <w:color w:val="auto"/>
                <w:sz w:val="20"/>
                <w:szCs w:val="20"/>
              </w:rPr>
            </w:pPr>
          </w:p>
        </w:tc>
      </w:tr>
    </w:tbl>
    <w:p w14:paraId="651B08E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8CD3BE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9320C9E"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701ADCC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19537F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64906E2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13DF625B"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BCD04C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33CA687" w14:textId="77777777" w:rsidR="0042609A" w:rsidRPr="00490ECD" w:rsidRDefault="0042609A" w:rsidP="00793A6E">
            <w:pPr>
              <w:pStyle w:val="NoSpacing"/>
              <w:rPr>
                <w:rFonts w:ascii="Calibri" w:hAnsi="Calibri"/>
                <w:noProof/>
                <w:color w:val="auto"/>
                <w:sz w:val="20"/>
                <w:szCs w:val="20"/>
              </w:rPr>
            </w:pPr>
          </w:p>
        </w:tc>
      </w:tr>
    </w:tbl>
    <w:p w14:paraId="04808D07"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6C28B72"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52AF0A2D"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202648E0"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77C67BC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1486BF2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-------------------------------------ACTIVE-----------------------------</w:t>
            </w:r>
          </w:p>
          <w:p w14:paraId="105F465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1 501176$       ATORVASTATIN CALCIUM 10MG TAB        </w:t>
            </w:r>
          </w:p>
          <w:p w14:paraId="321AE41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GOLDTEST2 (2302) </w:t>
            </w:r>
          </w:p>
          <w:p w14:paraId="4CACB6FF"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&lt;No active prescriptions found.&gt;</w:t>
            </w:r>
          </w:p>
        </w:tc>
        <w:tc>
          <w:tcPr>
            <w:tcW w:w="630" w:type="dxa"/>
            <w:tcBorders>
              <w:left w:val="single" w:sz="4" w:space="0" w:color="auto"/>
              <w:bottom w:val="single" w:sz="4" w:space="0" w:color="auto"/>
              <w:right w:val="single" w:sz="4" w:space="0" w:color="auto"/>
            </w:tcBorders>
            <w:shd w:val="clear" w:color="auto" w:fill="auto"/>
          </w:tcPr>
          <w:p w14:paraId="18F5256A"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FA8FFA5"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1640FE4" w14:textId="77777777" w:rsidR="0042609A" w:rsidRPr="00490ECD" w:rsidRDefault="0042609A" w:rsidP="00793A6E">
            <w:pPr>
              <w:pStyle w:val="NoSpacing"/>
              <w:rPr>
                <w:rFonts w:ascii="Calibri" w:hAnsi="Calibri"/>
                <w:noProof/>
                <w:color w:val="auto"/>
                <w:sz w:val="20"/>
                <w:szCs w:val="20"/>
              </w:rPr>
            </w:pPr>
          </w:p>
        </w:tc>
      </w:tr>
    </w:tbl>
    <w:p w14:paraId="006C8AA8"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5BFBF32E" w14:textId="77777777" w:rsidTr="00E276B4">
        <w:trPr>
          <w:cantSplit/>
          <w:trHeight w:val="432"/>
        </w:trPr>
        <w:tc>
          <w:tcPr>
            <w:tcW w:w="4338" w:type="dxa"/>
            <w:shd w:val="clear" w:color="auto" w:fill="C6D9F1"/>
          </w:tcPr>
          <w:p w14:paraId="5F0FF445"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021ADF7A"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178A7E88" w14:textId="77777777" w:rsidTr="00E276B4">
        <w:trPr>
          <w:cantSplit/>
          <w:trHeight w:val="432"/>
        </w:trPr>
        <w:tc>
          <w:tcPr>
            <w:tcW w:w="4338" w:type="dxa"/>
            <w:shd w:val="clear" w:color="auto" w:fill="C6D9F1"/>
          </w:tcPr>
          <w:p w14:paraId="6BAD1DD4"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6B5E30FE" w14:textId="77777777" w:rsidR="0042609A" w:rsidRPr="00523FAE" w:rsidRDefault="0042609A" w:rsidP="00793A6E">
            <w:pPr>
              <w:pStyle w:val="NoSpacing"/>
              <w:spacing w:before="120" w:after="120"/>
              <w:rPr>
                <w:rFonts w:asciiTheme="minorHAnsi" w:hAnsiTheme="minorHAnsi"/>
                <w:noProof/>
                <w:sz w:val="20"/>
                <w:szCs w:val="20"/>
              </w:rPr>
            </w:pPr>
          </w:p>
        </w:tc>
      </w:tr>
    </w:tbl>
    <w:p w14:paraId="3724DD6E" w14:textId="77777777" w:rsidR="0042609A" w:rsidRDefault="0042609A" w:rsidP="000A5608">
      <w:pPr>
        <w:pStyle w:val="TableCaption"/>
        <w:rPr>
          <w:highlight w:val="yellow"/>
        </w:rPr>
      </w:pPr>
    </w:p>
    <w:p w14:paraId="1C4F9D61"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3555529A" w14:textId="77777777" w:rsidR="0042609A" w:rsidRDefault="0042609A" w:rsidP="000A5608">
      <w:pPr>
        <w:pStyle w:val="TableCaption"/>
      </w:pPr>
      <w:r w:rsidRPr="00C17D1D">
        <w:lastRenderedPageBreak/>
        <w:t>VO-3.2-3</w:t>
      </w:r>
      <w:r>
        <w:tab/>
      </w:r>
      <w:r w:rsidRPr="00C17D1D">
        <w:t>View Orders - Local prescriptions only.</w:t>
      </w:r>
      <w:r>
        <w:t xml:space="preserve"> </w:t>
      </w:r>
      <w:r w:rsidRPr="00C17D1D">
        <w:t>Patient has prescriptions on the Local system and is registered on VistA System 3.</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2F8769BE"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54EB8E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581889C0"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VO-3.2-3</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069730D"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Local prescriptions only.</w:t>
            </w:r>
            <w:r>
              <w:rPr>
                <w:rFonts w:ascii="Calibri" w:hAnsi="Calibri"/>
                <w:noProof/>
                <w:color w:val="auto"/>
                <w:sz w:val="20"/>
                <w:szCs w:val="20"/>
              </w:rPr>
              <w:t xml:space="preserve"> </w:t>
            </w:r>
            <w:r w:rsidRPr="00C17D1D">
              <w:rPr>
                <w:rFonts w:ascii="Calibri" w:hAnsi="Calibri"/>
                <w:noProof/>
                <w:color w:val="auto"/>
                <w:sz w:val="20"/>
                <w:szCs w:val="20"/>
              </w:rPr>
              <w:t>Patient has prescriptions on the Local system and is registered on VistA System 3.</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86F8D92"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5A96D75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7CFA1A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237A8D3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2C39009D" w14:textId="77777777" w:rsidTr="00363C0E">
        <w:trPr>
          <w:cantSplit/>
          <w:trHeight w:val="260"/>
        </w:trPr>
        <w:tc>
          <w:tcPr>
            <w:tcW w:w="4338" w:type="dxa"/>
            <w:gridSpan w:val="3"/>
            <w:tcBorders>
              <w:bottom w:val="single" w:sz="4" w:space="0" w:color="auto"/>
            </w:tcBorders>
            <w:shd w:val="clear" w:color="auto" w:fill="B8CCE4" w:themeFill="accent1" w:themeFillTint="66"/>
          </w:tcPr>
          <w:p w14:paraId="78F068CC"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2.6.1.1, 2.6.1.2, 2.6.1.3, 2.6.1.4, 2.6.1.5, 2.6.1.6, 2.6.1.8</w:t>
            </w:r>
          </w:p>
        </w:tc>
        <w:tc>
          <w:tcPr>
            <w:tcW w:w="5670" w:type="dxa"/>
            <w:tcBorders>
              <w:bottom w:val="single" w:sz="4" w:space="0" w:color="auto"/>
            </w:tcBorders>
            <w:shd w:val="clear" w:color="auto" w:fill="B8CCE4" w:themeFill="accent1" w:themeFillTint="66"/>
          </w:tcPr>
          <w:p w14:paraId="39F164F4"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VistA-1_VO-3.2-3_1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7CBAAE71"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20C3220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8FD65D8"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07EEC4FD" w14:textId="77777777" w:rsidTr="00363C0E">
        <w:trPr>
          <w:cantSplit/>
          <w:trHeight w:val="215"/>
        </w:trPr>
        <w:tc>
          <w:tcPr>
            <w:tcW w:w="4338" w:type="dxa"/>
            <w:gridSpan w:val="3"/>
            <w:shd w:val="clear" w:color="auto" w:fill="F1FA76"/>
          </w:tcPr>
          <w:p w14:paraId="21D9454E"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274472A4"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0D68161F" w14:textId="77777777" w:rsidTr="00363C0E">
        <w:trPr>
          <w:cantSplit/>
          <w:trHeight w:val="260"/>
        </w:trPr>
        <w:tc>
          <w:tcPr>
            <w:tcW w:w="4338" w:type="dxa"/>
            <w:gridSpan w:val="3"/>
            <w:shd w:val="clear" w:color="auto" w:fill="F1FA76"/>
          </w:tcPr>
          <w:p w14:paraId="6E07D55B"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3D90EDC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111-55-0213 has  prescriptions:</w:t>
            </w:r>
          </w:p>
          <w:p w14:paraId="7BFEF6E2"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1 501122$       VERAPAMIL HCL 120MG SA CAP            60 A&gt; 07-23 07-23   7  30</w:t>
            </w:r>
          </w:p>
          <w:p w14:paraId="7F522526"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VistA-3 - &lt;No local prescriptions found.&gt;</w:t>
            </w:r>
          </w:p>
        </w:tc>
      </w:tr>
      <w:tr w:rsidR="0042609A" w:rsidRPr="00E9573D" w14:paraId="0316EAB1"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6D256BB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FA23E1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E3601C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18F00DC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4C4E8D1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7C87DC2F"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4FBBC995"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21364645"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3A3280D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111660213</w:t>
            </w:r>
          </w:p>
        </w:tc>
        <w:tc>
          <w:tcPr>
            <w:tcW w:w="6390" w:type="dxa"/>
            <w:gridSpan w:val="2"/>
            <w:tcBorders>
              <w:top w:val="single" w:sz="4" w:space="0" w:color="auto"/>
              <w:left w:val="single" w:sz="4" w:space="0" w:color="auto"/>
              <w:bottom w:val="single" w:sz="4" w:space="0" w:color="auto"/>
              <w:right w:val="single" w:sz="4" w:space="0" w:color="auto"/>
            </w:tcBorders>
          </w:tcPr>
          <w:p w14:paraId="3E8666D1"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Name, DOB, SSN, etc. displays</w:t>
            </w:r>
          </w:p>
          <w:p w14:paraId="4523332C"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Checking remote systems message displays</w:t>
            </w:r>
          </w:p>
          <w:p w14:paraId="726EF14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252A3563"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5F4EEAA8"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718D2B1C" w14:textId="77777777" w:rsidR="0042609A" w:rsidRPr="00793A6E" w:rsidRDefault="0042609A" w:rsidP="00793A6E">
            <w:pPr>
              <w:pStyle w:val="NoSpacing"/>
              <w:rPr>
                <w:rFonts w:ascii="Calibri" w:hAnsi="Calibri"/>
                <w:noProof/>
                <w:color w:val="auto"/>
                <w:sz w:val="20"/>
                <w:szCs w:val="20"/>
              </w:rPr>
            </w:pPr>
          </w:p>
        </w:tc>
      </w:tr>
    </w:tbl>
    <w:p w14:paraId="72312F1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A97B37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3E7AC7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49D1276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77E26FA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44E1C7C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4B94DF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3F0090A" w14:textId="77777777" w:rsidR="0042609A" w:rsidRPr="00490ECD" w:rsidRDefault="0042609A" w:rsidP="00793A6E">
            <w:pPr>
              <w:pStyle w:val="NoSpacing"/>
              <w:rPr>
                <w:rFonts w:ascii="Calibri" w:hAnsi="Calibri"/>
                <w:noProof/>
                <w:color w:val="auto"/>
                <w:sz w:val="20"/>
                <w:szCs w:val="20"/>
              </w:rPr>
            </w:pPr>
          </w:p>
        </w:tc>
      </w:tr>
    </w:tbl>
    <w:p w14:paraId="08CC357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BF618A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D2D0023"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626AFEA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DB73E0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39D28C3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5D59403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40166F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4D78AD7" w14:textId="77777777" w:rsidR="0042609A" w:rsidRPr="00490ECD" w:rsidRDefault="0042609A" w:rsidP="00793A6E">
            <w:pPr>
              <w:pStyle w:val="NoSpacing"/>
              <w:rPr>
                <w:rFonts w:ascii="Calibri" w:hAnsi="Calibri"/>
                <w:noProof/>
                <w:color w:val="auto"/>
                <w:sz w:val="20"/>
                <w:szCs w:val="20"/>
              </w:rPr>
            </w:pPr>
          </w:p>
        </w:tc>
      </w:tr>
    </w:tbl>
    <w:p w14:paraId="0B1D4BA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479CC5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DEC6FA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7285458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7DC8DAF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1D84A22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044E629B"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E29880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A539B4E" w14:textId="77777777" w:rsidR="0042609A" w:rsidRPr="00490ECD" w:rsidRDefault="0042609A" w:rsidP="00793A6E">
            <w:pPr>
              <w:pStyle w:val="NoSpacing"/>
              <w:rPr>
                <w:rFonts w:ascii="Calibri" w:hAnsi="Calibri"/>
                <w:noProof/>
                <w:color w:val="auto"/>
                <w:sz w:val="20"/>
                <w:szCs w:val="20"/>
              </w:rPr>
            </w:pPr>
          </w:p>
        </w:tc>
      </w:tr>
    </w:tbl>
    <w:p w14:paraId="2FA1DB23"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00350DC"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6F608EE6"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66570ECE"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4DFDB6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0AF13E8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-------------------------------------ACTIVE-----------</w:t>
            </w:r>
          </w:p>
          <w:p w14:paraId="63F8DD1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1 501177$       VERAPAMIL HCL 120MG SA CAP           </w:t>
            </w:r>
          </w:p>
          <w:p w14:paraId="5D47AF7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----------------------ONEVA PHARMACY GOLDTEST3 (2303)</w:t>
            </w:r>
          </w:p>
          <w:p w14:paraId="2222A9AB"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&lt;No active prescriptions found.&gt;</w:t>
            </w:r>
          </w:p>
        </w:tc>
        <w:tc>
          <w:tcPr>
            <w:tcW w:w="630" w:type="dxa"/>
            <w:tcBorders>
              <w:left w:val="single" w:sz="4" w:space="0" w:color="auto"/>
              <w:bottom w:val="single" w:sz="4" w:space="0" w:color="auto"/>
              <w:right w:val="single" w:sz="4" w:space="0" w:color="auto"/>
            </w:tcBorders>
            <w:shd w:val="clear" w:color="auto" w:fill="auto"/>
          </w:tcPr>
          <w:p w14:paraId="26D3C543"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5436166"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4FC5987" w14:textId="77777777" w:rsidR="0042609A" w:rsidRPr="00490ECD" w:rsidRDefault="0042609A" w:rsidP="00793A6E">
            <w:pPr>
              <w:pStyle w:val="NoSpacing"/>
              <w:rPr>
                <w:rFonts w:ascii="Calibri" w:hAnsi="Calibri"/>
                <w:noProof/>
                <w:color w:val="auto"/>
                <w:sz w:val="20"/>
                <w:szCs w:val="20"/>
              </w:rPr>
            </w:pPr>
          </w:p>
        </w:tc>
      </w:tr>
    </w:tbl>
    <w:p w14:paraId="1A41BFF9"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3C310923" w14:textId="77777777" w:rsidTr="00E276B4">
        <w:trPr>
          <w:cantSplit/>
          <w:trHeight w:val="432"/>
        </w:trPr>
        <w:tc>
          <w:tcPr>
            <w:tcW w:w="4338" w:type="dxa"/>
            <w:shd w:val="clear" w:color="auto" w:fill="C6D9F1"/>
          </w:tcPr>
          <w:p w14:paraId="676E61D6"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10AC471E"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25025E50" w14:textId="77777777" w:rsidTr="00E276B4">
        <w:trPr>
          <w:cantSplit/>
          <w:trHeight w:val="432"/>
        </w:trPr>
        <w:tc>
          <w:tcPr>
            <w:tcW w:w="4338" w:type="dxa"/>
            <w:shd w:val="clear" w:color="auto" w:fill="C6D9F1"/>
          </w:tcPr>
          <w:p w14:paraId="4038693E"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4F2A4E15" w14:textId="77777777" w:rsidR="0042609A" w:rsidRPr="00523FAE" w:rsidRDefault="0042609A" w:rsidP="00793A6E">
            <w:pPr>
              <w:pStyle w:val="NoSpacing"/>
              <w:spacing w:before="120" w:after="120"/>
              <w:rPr>
                <w:rFonts w:asciiTheme="minorHAnsi" w:hAnsiTheme="minorHAnsi"/>
                <w:noProof/>
                <w:sz w:val="20"/>
                <w:szCs w:val="20"/>
              </w:rPr>
            </w:pPr>
          </w:p>
        </w:tc>
      </w:tr>
    </w:tbl>
    <w:p w14:paraId="66E8DF01" w14:textId="77777777" w:rsidR="0042609A" w:rsidRDefault="0042609A" w:rsidP="000A5608">
      <w:pPr>
        <w:pStyle w:val="TableCaption"/>
        <w:rPr>
          <w:highlight w:val="yellow"/>
        </w:rPr>
      </w:pPr>
    </w:p>
    <w:p w14:paraId="0EC00F32"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79139EDE" w14:textId="77777777" w:rsidR="0042609A" w:rsidRDefault="0042609A" w:rsidP="000A5608">
      <w:pPr>
        <w:pStyle w:val="TableCaption"/>
      </w:pPr>
      <w:r w:rsidRPr="00C17D1D">
        <w:lastRenderedPageBreak/>
        <w:t>VO-3.2-4</w:t>
      </w:r>
      <w:r>
        <w:tab/>
      </w:r>
      <w:r w:rsidRPr="00C17D1D">
        <w:t>View Orders - Local prescriptions only.</w:t>
      </w:r>
      <w:r>
        <w:t xml:space="preserve"> </w:t>
      </w:r>
      <w:r w:rsidRPr="00C17D1D">
        <w:t>Patient has prescriptions on the Local system and is registered on VistA System 2 and VistA System 3.</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5C9808BE"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0C2A33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45FC0C22"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VO-3.2-4</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16A530F"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Local prescriptions only.</w:t>
            </w:r>
            <w:r>
              <w:rPr>
                <w:rFonts w:ascii="Calibri" w:hAnsi="Calibri"/>
                <w:noProof/>
                <w:color w:val="auto"/>
                <w:sz w:val="20"/>
                <w:szCs w:val="20"/>
              </w:rPr>
              <w:t xml:space="preserve"> </w:t>
            </w:r>
            <w:r w:rsidRPr="00C17D1D">
              <w:rPr>
                <w:rFonts w:ascii="Calibri" w:hAnsi="Calibri"/>
                <w:noProof/>
                <w:color w:val="auto"/>
                <w:sz w:val="20"/>
                <w:szCs w:val="20"/>
              </w:rPr>
              <w:t>Patient has prescriptions on the Local system and is registered on VistA System 2 and VistA System 3.</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701628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2B2DCD7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72FB103"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1BA679B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08C6CB00" w14:textId="77777777" w:rsidTr="00363C0E">
        <w:trPr>
          <w:cantSplit/>
          <w:trHeight w:val="260"/>
        </w:trPr>
        <w:tc>
          <w:tcPr>
            <w:tcW w:w="4338" w:type="dxa"/>
            <w:gridSpan w:val="3"/>
            <w:tcBorders>
              <w:bottom w:val="single" w:sz="4" w:space="0" w:color="auto"/>
            </w:tcBorders>
            <w:shd w:val="clear" w:color="auto" w:fill="B8CCE4" w:themeFill="accent1" w:themeFillTint="66"/>
          </w:tcPr>
          <w:p w14:paraId="4F9441C1"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2.6.1.1, 2.6.1.2, 2.6.1.3, 2.6.1.4, 2.6.1.5, 2.6.1.6, 2.6.1.8</w:t>
            </w:r>
          </w:p>
        </w:tc>
        <w:tc>
          <w:tcPr>
            <w:tcW w:w="5670" w:type="dxa"/>
            <w:tcBorders>
              <w:bottom w:val="single" w:sz="4" w:space="0" w:color="auto"/>
            </w:tcBorders>
            <w:shd w:val="clear" w:color="auto" w:fill="B8CCE4" w:themeFill="accent1" w:themeFillTint="66"/>
          </w:tcPr>
          <w:p w14:paraId="05AB7610"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VistA-1_VO-3.2-4_1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1DDCFB56"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41A2DC92"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1FF4AE13"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0725D6D1" w14:textId="77777777" w:rsidTr="00363C0E">
        <w:trPr>
          <w:cantSplit/>
          <w:trHeight w:val="215"/>
        </w:trPr>
        <w:tc>
          <w:tcPr>
            <w:tcW w:w="4338" w:type="dxa"/>
            <w:gridSpan w:val="3"/>
            <w:shd w:val="clear" w:color="auto" w:fill="F1FA76"/>
          </w:tcPr>
          <w:p w14:paraId="4D66660A"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6C655975"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7868D3A1" w14:textId="77777777" w:rsidTr="00363C0E">
        <w:trPr>
          <w:cantSplit/>
          <w:trHeight w:val="260"/>
        </w:trPr>
        <w:tc>
          <w:tcPr>
            <w:tcW w:w="4338" w:type="dxa"/>
            <w:gridSpan w:val="3"/>
            <w:shd w:val="clear" w:color="auto" w:fill="F1FA76"/>
          </w:tcPr>
          <w:p w14:paraId="51AEC666"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38FE12EB"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111-55-0214 has  prescriptions:</w:t>
            </w:r>
          </w:p>
          <w:p w14:paraId="06288F60"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1 501123$       IBUPROFEN 800MG TAB                   60 A&gt; 05-27 05-27   6  30</w:t>
            </w:r>
          </w:p>
          <w:p w14:paraId="5D110CB9"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2 501124$       PSEUDOEPHEDRINE HCL 30MG TAB          60 A&gt; 05-27 05-27   5  30</w:t>
            </w:r>
          </w:p>
          <w:p w14:paraId="7221ED8B"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VistA-2 - &lt;No local prescriptions found.&gt;</w:t>
            </w:r>
          </w:p>
          <w:p w14:paraId="1AA2F39F"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VistA-3 - &lt;No local prescriptions found.&gt;</w:t>
            </w:r>
          </w:p>
        </w:tc>
      </w:tr>
      <w:tr w:rsidR="0042609A" w:rsidRPr="00E9573D" w14:paraId="22E313B0"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688BC28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4B24C0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71C392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70C89FD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5BA9212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02697611"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6FBABED9"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7C77128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F0F3389"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111550214</w:t>
            </w:r>
          </w:p>
        </w:tc>
        <w:tc>
          <w:tcPr>
            <w:tcW w:w="6390" w:type="dxa"/>
            <w:gridSpan w:val="2"/>
            <w:tcBorders>
              <w:top w:val="single" w:sz="4" w:space="0" w:color="auto"/>
              <w:left w:val="single" w:sz="4" w:space="0" w:color="auto"/>
              <w:bottom w:val="single" w:sz="4" w:space="0" w:color="auto"/>
              <w:right w:val="single" w:sz="4" w:space="0" w:color="auto"/>
            </w:tcBorders>
          </w:tcPr>
          <w:p w14:paraId="05391545"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Name, DOB, SSN, etc. displays</w:t>
            </w:r>
          </w:p>
          <w:p w14:paraId="79F1AD56"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Checking remote systems message displays</w:t>
            </w:r>
          </w:p>
          <w:p w14:paraId="4793C21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"RX PATIENT STATUS: OPT NSC// " prompt displays</w:t>
            </w:r>
          </w:p>
        </w:tc>
        <w:tc>
          <w:tcPr>
            <w:tcW w:w="630" w:type="dxa"/>
            <w:tcBorders>
              <w:left w:val="single" w:sz="4" w:space="0" w:color="auto"/>
              <w:right w:val="single" w:sz="4" w:space="0" w:color="auto"/>
            </w:tcBorders>
            <w:shd w:val="clear" w:color="auto" w:fill="auto"/>
          </w:tcPr>
          <w:p w14:paraId="0A88C98A"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3CA871EC"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25274CD1" w14:textId="77777777" w:rsidR="0042609A" w:rsidRPr="00793A6E" w:rsidRDefault="0042609A" w:rsidP="00793A6E">
            <w:pPr>
              <w:pStyle w:val="NoSpacing"/>
              <w:rPr>
                <w:rFonts w:ascii="Calibri" w:hAnsi="Calibri"/>
                <w:noProof/>
                <w:color w:val="auto"/>
                <w:sz w:val="20"/>
                <w:szCs w:val="20"/>
              </w:rPr>
            </w:pPr>
          </w:p>
        </w:tc>
      </w:tr>
    </w:tbl>
    <w:p w14:paraId="6A386B4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F3DDFB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177E0DB"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3EF9DA2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12338EB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5EF60BC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202F4F6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204ED8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219B4E8" w14:textId="77777777" w:rsidR="0042609A" w:rsidRPr="00490ECD" w:rsidRDefault="0042609A" w:rsidP="00793A6E">
            <w:pPr>
              <w:pStyle w:val="NoSpacing"/>
              <w:rPr>
                <w:rFonts w:ascii="Calibri" w:hAnsi="Calibri"/>
                <w:noProof/>
                <w:color w:val="auto"/>
                <w:sz w:val="20"/>
                <w:szCs w:val="20"/>
              </w:rPr>
            </w:pPr>
          </w:p>
        </w:tc>
      </w:tr>
    </w:tbl>
    <w:p w14:paraId="13BCCC4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B25279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CF63E6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1DC4B12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1DCC5CA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440AB9A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6A80E660"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E12DF3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50B3CB7" w14:textId="77777777" w:rsidR="0042609A" w:rsidRPr="00490ECD" w:rsidRDefault="0042609A" w:rsidP="00793A6E">
            <w:pPr>
              <w:pStyle w:val="NoSpacing"/>
              <w:rPr>
                <w:rFonts w:ascii="Calibri" w:hAnsi="Calibri"/>
                <w:noProof/>
                <w:color w:val="auto"/>
                <w:sz w:val="20"/>
                <w:szCs w:val="20"/>
              </w:rPr>
            </w:pPr>
          </w:p>
        </w:tc>
      </w:tr>
    </w:tbl>
    <w:p w14:paraId="5B6D00BB"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F0F434B"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7FC1F25A"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4E7B6087"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E33025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35EEBC7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-------------------------------------ACTIVE-----------------------------</w:t>
            </w:r>
          </w:p>
          <w:p w14:paraId="22C220C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1 501178$       IBUPROFEN 800MG TAB                   </w:t>
            </w:r>
          </w:p>
          <w:p w14:paraId="0C70B84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2 501179$       PSEUDOEPHEDRINE HCL 30MG TAB          </w:t>
            </w:r>
          </w:p>
          <w:p w14:paraId="5B596B6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----------------------ONEVA PHARMACY GOLDTEST2 (2302)</w:t>
            </w:r>
          </w:p>
          <w:p w14:paraId="107A4DC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&lt;No active prescriptions found.&gt;                                                </w:t>
            </w:r>
          </w:p>
          <w:p w14:paraId="3F075CD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GOLDTEST3 (2303) </w:t>
            </w:r>
          </w:p>
          <w:p w14:paraId="18821DE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&lt;No active prescriptions found.&gt;                                                </w:t>
            </w:r>
          </w:p>
          <w:p w14:paraId="52C28A79"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C473673"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300A23C"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A5CA412" w14:textId="77777777" w:rsidR="0042609A" w:rsidRPr="00490ECD" w:rsidRDefault="0042609A" w:rsidP="00793A6E">
            <w:pPr>
              <w:pStyle w:val="NoSpacing"/>
              <w:rPr>
                <w:rFonts w:ascii="Calibri" w:hAnsi="Calibri"/>
                <w:noProof/>
                <w:color w:val="auto"/>
                <w:sz w:val="20"/>
                <w:szCs w:val="20"/>
              </w:rPr>
            </w:pPr>
          </w:p>
        </w:tc>
      </w:tr>
    </w:tbl>
    <w:p w14:paraId="07957EA6"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571CCED7" w14:textId="77777777" w:rsidTr="00E276B4">
        <w:trPr>
          <w:cantSplit/>
          <w:trHeight w:val="432"/>
        </w:trPr>
        <w:tc>
          <w:tcPr>
            <w:tcW w:w="4338" w:type="dxa"/>
            <w:shd w:val="clear" w:color="auto" w:fill="C6D9F1"/>
          </w:tcPr>
          <w:p w14:paraId="0D285716"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5FA1A3FB"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4D348A87" w14:textId="77777777" w:rsidTr="00E276B4">
        <w:trPr>
          <w:cantSplit/>
          <w:trHeight w:val="432"/>
        </w:trPr>
        <w:tc>
          <w:tcPr>
            <w:tcW w:w="4338" w:type="dxa"/>
            <w:shd w:val="clear" w:color="auto" w:fill="C6D9F1"/>
          </w:tcPr>
          <w:p w14:paraId="0737F536"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08C6C9B3" w14:textId="77777777" w:rsidR="0042609A" w:rsidRPr="00523FAE" w:rsidRDefault="0042609A" w:rsidP="00793A6E">
            <w:pPr>
              <w:pStyle w:val="NoSpacing"/>
              <w:spacing w:before="120" w:after="120"/>
              <w:rPr>
                <w:rFonts w:asciiTheme="minorHAnsi" w:hAnsiTheme="minorHAnsi"/>
                <w:noProof/>
                <w:sz w:val="20"/>
                <w:szCs w:val="20"/>
              </w:rPr>
            </w:pPr>
          </w:p>
        </w:tc>
      </w:tr>
    </w:tbl>
    <w:p w14:paraId="73B34737" w14:textId="77777777" w:rsidR="0042609A" w:rsidRDefault="0042609A" w:rsidP="000A5608">
      <w:pPr>
        <w:pStyle w:val="TableCaption"/>
        <w:rPr>
          <w:highlight w:val="yellow"/>
        </w:rPr>
      </w:pPr>
    </w:p>
    <w:p w14:paraId="3FBFF195"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41A3AA7C" w14:textId="77777777" w:rsidR="0042609A" w:rsidRDefault="0042609A" w:rsidP="000A5608">
      <w:pPr>
        <w:pStyle w:val="TableCaption"/>
      </w:pPr>
      <w:r w:rsidRPr="00C17D1D">
        <w:lastRenderedPageBreak/>
        <w:t>VO-3.2-5</w:t>
      </w:r>
      <w:r>
        <w:tab/>
      </w:r>
      <w:r w:rsidRPr="00C17D1D">
        <w:t>View Orders - Remote prescriptions only.</w:t>
      </w:r>
      <w:r>
        <w:t xml:space="preserve"> </w:t>
      </w:r>
      <w:r w:rsidRPr="00C17D1D">
        <w:t>Patient has prescriptions on VistA System 2.</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79845746"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ED02A38"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52F071A5"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VO-3.2-5</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D44B5D5"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Remote prescriptions only.</w:t>
            </w:r>
            <w:r>
              <w:rPr>
                <w:rFonts w:ascii="Calibri" w:hAnsi="Calibri"/>
                <w:noProof/>
                <w:color w:val="auto"/>
                <w:sz w:val="20"/>
                <w:szCs w:val="20"/>
              </w:rPr>
              <w:t xml:space="preserve"> </w:t>
            </w:r>
            <w:r w:rsidRPr="00C17D1D">
              <w:rPr>
                <w:rFonts w:ascii="Calibri" w:hAnsi="Calibri"/>
                <w:noProof/>
                <w:color w:val="auto"/>
                <w:sz w:val="20"/>
                <w:szCs w:val="20"/>
              </w:rPr>
              <w:t>Patient has prescriptions on VistA System 2.</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000A5F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33ECAD4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9BF885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63DEE85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7CDAAC08" w14:textId="77777777" w:rsidTr="00363C0E">
        <w:trPr>
          <w:cantSplit/>
          <w:trHeight w:val="260"/>
        </w:trPr>
        <w:tc>
          <w:tcPr>
            <w:tcW w:w="4338" w:type="dxa"/>
            <w:gridSpan w:val="3"/>
            <w:tcBorders>
              <w:bottom w:val="single" w:sz="4" w:space="0" w:color="auto"/>
            </w:tcBorders>
            <w:shd w:val="clear" w:color="auto" w:fill="B8CCE4" w:themeFill="accent1" w:themeFillTint="66"/>
          </w:tcPr>
          <w:p w14:paraId="65151A6E"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2.6.1.1, 2.6.1.2, 2.6.1.3, 2.6.1.4, 2.6.1.5, 2.6.1.6, 2.6.1.8</w:t>
            </w:r>
          </w:p>
        </w:tc>
        <w:tc>
          <w:tcPr>
            <w:tcW w:w="5670" w:type="dxa"/>
            <w:tcBorders>
              <w:bottom w:val="single" w:sz="4" w:space="0" w:color="auto"/>
            </w:tcBorders>
            <w:shd w:val="clear" w:color="auto" w:fill="B8CCE4" w:themeFill="accent1" w:themeFillTint="66"/>
          </w:tcPr>
          <w:p w14:paraId="75A3CD7E"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VistA-1_VO-3.2-5_1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280F4B51"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6DC935A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5B1CD9C1"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269A106A" w14:textId="77777777" w:rsidTr="00363C0E">
        <w:trPr>
          <w:cantSplit/>
          <w:trHeight w:val="215"/>
        </w:trPr>
        <w:tc>
          <w:tcPr>
            <w:tcW w:w="4338" w:type="dxa"/>
            <w:gridSpan w:val="3"/>
            <w:shd w:val="clear" w:color="auto" w:fill="F1FA76"/>
          </w:tcPr>
          <w:p w14:paraId="6C06B6D3"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58A0A9AC"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289B646A" w14:textId="77777777" w:rsidTr="00363C0E">
        <w:trPr>
          <w:cantSplit/>
          <w:trHeight w:val="260"/>
        </w:trPr>
        <w:tc>
          <w:tcPr>
            <w:tcW w:w="4338" w:type="dxa"/>
            <w:gridSpan w:val="3"/>
            <w:shd w:val="clear" w:color="auto" w:fill="F1FA76"/>
          </w:tcPr>
          <w:p w14:paraId="7F747FAE"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335339DC"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111-55-0202 has  prescriptions:</w:t>
            </w:r>
          </w:p>
          <w:p w14:paraId="1ADF8C4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&lt;No local prescriptions found.&gt;</w:t>
            </w:r>
          </w:p>
          <w:p w14:paraId="0D166EF2"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VistA-2 -  1 501111$       AMOXICILLIN 250/CLAV K 125MG TAB      21 A&gt; 06-11 06-11   1   7</w:t>
            </w:r>
          </w:p>
          <w:p w14:paraId="30AAEEE4"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VistA-2 -  2 501112$       IBUPROFEN 200MG TAB                  240 A&gt; 06-11 06-11  11  30</w:t>
            </w:r>
          </w:p>
        </w:tc>
      </w:tr>
      <w:tr w:rsidR="0042609A" w:rsidRPr="00E9573D" w14:paraId="5028B48C"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6C680A3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E5C429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4742CB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57E464C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6FFB59F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18B76EF7"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58FDA625"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44A34F4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482435C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111550202</w:t>
            </w:r>
          </w:p>
        </w:tc>
        <w:tc>
          <w:tcPr>
            <w:tcW w:w="6390" w:type="dxa"/>
            <w:gridSpan w:val="2"/>
            <w:tcBorders>
              <w:top w:val="single" w:sz="4" w:space="0" w:color="auto"/>
              <w:left w:val="single" w:sz="4" w:space="0" w:color="auto"/>
              <w:bottom w:val="single" w:sz="4" w:space="0" w:color="auto"/>
              <w:right w:val="single" w:sz="4" w:space="0" w:color="auto"/>
            </w:tcBorders>
          </w:tcPr>
          <w:p w14:paraId="302FB982"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Name, DOB, SSN, etc. displays</w:t>
            </w:r>
          </w:p>
          <w:p w14:paraId="31EC7C21"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Checking remote systems message displays</w:t>
            </w:r>
          </w:p>
          <w:p w14:paraId="5862D7E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6301918E"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4E39F038"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1FC162F2" w14:textId="77777777" w:rsidR="0042609A" w:rsidRPr="00793A6E" w:rsidRDefault="0042609A" w:rsidP="00793A6E">
            <w:pPr>
              <w:pStyle w:val="NoSpacing"/>
              <w:rPr>
                <w:rFonts w:ascii="Calibri" w:hAnsi="Calibri"/>
                <w:noProof/>
                <w:color w:val="auto"/>
                <w:sz w:val="20"/>
                <w:szCs w:val="20"/>
              </w:rPr>
            </w:pPr>
          </w:p>
        </w:tc>
      </w:tr>
    </w:tbl>
    <w:p w14:paraId="15DBB72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C783A5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90F1C1B"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43B5FAB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760468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037F63A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91F65C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491124F" w14:textId="77777777" w:rsidR="0042609A" w:rsidRPr="00490ECD" w:rsidRDefault="0042609A" w:rsidP="00793A6E">
            <w:pPr>
              <w:pStyle w:val="NoSpacing"/>
              <w:rPr>
                <w:rFonts w:ascii="Calibri" w:hAnsi="Calibri"/>
                <w:noProof/>
                <w:color w:val="auto"/>
                <w:sz w:val="20"/>
                <w:szCs w:val="20"/>
              </w:rPr>
            </w:pPr>
          </w:p>
        </w:tc>
      </w:tr>
    </w:tbl>
    <w:p w14:paraId="0B61F23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4BBC4D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795278E"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401B3FB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7067194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3E40B60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53949F5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7B169D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C35BDB6" w14:textId="77777777" w:rsidR="0042609A" w:rsidRPr="00490ECD" w:rsidRDefault="0042609A" w:rsidP="00793A6E">
            <w:pPr>
              <w:pStyle w:val="NoSpacing"/>
              <w:rPr>
                <w:rFonts w:ascii="Calibri" w:hAnsi="Calibri"/>
                <w:noProof/>
                <w:color w:val="auto"/>
                <w:sz w:val="20"/>
                <w:szCs w:val="20"/>
              </w:rPr>
            </w:pPr>
          </w:p>
        </w:tc>
      </w:tr>
    </w:tbl>
    <w:p w14:paraId="627B17C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B3EAB1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74C765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3B64351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E56165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17A2DC2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5DE5470B"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FE360A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0FF3FC9" w14:textId="77777777" w:rsidR="0042609A" w:rsidRPr="00490ECD" w:rsidRDefault="0042609A" w:rsidP="00793A6E">
            <w:pPr>
              <w:pStyle w:val="NoSpacing"/>
              <w:rPr>
                <w:rFonts w:ascii="Calibri" w:hAnsi="Calibri"/>
                <w:noProof/>
                <w:color w:val="auto"/>
                <w:sz w:val="20"/>
                <w:szCs w:val="20"/>
              </w:rPr>
            </w:pPr>
          </w:p>
        </w:tc>
      </w:tr>
    </w:tbl>
    <w:p w14:paraId="1E360CCA"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75ADA11"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1A9551CA"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6D6F72E5"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797A41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3F7EEB9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&lt;No local prescriptions found.&gt;  </w:t>
            </w:r>
          </w:p>
          <w:p w14:paraId="03209C2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----------------------ONEVA PHARMACY GOLDTEST2 (2302)</w:t>
            </w:r>
          </w:p>
          <w:p w14:paraId="15145D8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1 501242        AMOXICILLIN 250/CLAV K 125MG TAB</w:t>
            </w:r>
          </w:p>
          <w:p w14:paraId="49544B66"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 xml:space="preserve"> 2 501243        IBUPROFEN 200MG TAB</w:t>
            </w:r>
          </w:p>
        </w:tc>
        <w:tc>
          <w:tcPr>
            <w:tcW w:w="630" w:type="dxa"/>
            <w:tcBorders>
              <w:left w:val="single" w:sz="4" w:space="0" w:color="auto"/>
              <w:bottom w:val="single" w:sz="4" w:space="0" w:color="auto"/>
              <w:right w:val="single" w:sz="4" w:space="0" w:color="auto"/>
            </w:tcBorders>
            <w:shd w:val="clear" w:color="auto" w:fill="auto"/>
          </w:tcPr>
          <w:p w14:paraId="41DD6C9C"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69C6D5E"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A1CA10B" w14:textId="77777777" w:rsidR="0042609A" w:rsidRPr="00490ECD" w:rsidRDefault="0042609A" w:rsidP="00793A6E">
            <w:pPr>
              <w:pStyle w:val="NoSpacing"/>
              <w:rPr>
                <w:rFonts w:ascii="Calibri" w:hAnsi="Calibri"/>
                <w:noProof/>
                <w:color w:val="auto"/>
                <w:sz w:val="20"/>
                <w:szCs w:val="20"/>
              </w:rPr>
            </w:pPr>
          </w:p>
        </w:tc>
      </w:tr>
    </w:tbl>
    <w:p w14:paraId="536CAB6C"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1F907832" w14:textId="77777777" w:rsidTr="00E276B4">
        <w:trPr>
          <w:cantSplit/>
          <w:trHeight w:val="432"/>
        </w:trPr>
        <w:tc>
          <w:tcPr>
            <w:tcW w:w="4338" w:type="dxa"/>
            <w:shd w:val="clear" w:color="auto" w:fill="C6D9F1"/>
          </w:tcPr>
          <w:p w14:paraId="0AF921A2"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128BFDB3"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"Select    :" prompt is displayed</w:t>
            </w:r>
          </w:p>
        </w:tc>
      </w:tr>
      <w:tr w:rsidR="0042609A" w:rsidRPr="0095629D" w14:paraId="3D0388A4" w14:textId="77777777" w:rsidTr="00E276B4">
        <w:trPr>
          <w:cantSplit/>
          <w:trHeight w:val="432"/>
        </w:trPr>
        <w:tc>
          <w:tcPr>
            <w:tcW w:w="4338" w:type="dxa"/>
            <w:shd w:val="clear" w:color="auto" w:fill="C6D9F1"/>
          </w:tcPr>
          <w:p w14:paraId="045FEA8A"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6EB55179" w14:textId="77777777" w:rsidR="0042609A" w:rsidRPr="00523FAE" w:rsidRDefault="0042609A" w:rsidP="00793A6E">
            <w:pPr>
              <w:pStyle w:val="NoSpacing"/>
              <w:spacing w:before="120" w:after="120"/>
              <w:rPr>
                <w:rFonts w:asciiTheme="minorHAnsi" w:hAnsiTheme="minorHAnsi"/>
                <w:noProof/>
                <w:sz w:val="20"/>
                <w:szCs w:val="20"/>
              </w:rPr>
            </w:pPr>
          </w:p>
        </w:tc>
      </w:tr>
    </w:tbl>
    <w:p w14:paraId="4B9DD4D1" w14:textId="77777777" w:rsidR="0042609A" w:rsidRDefault="0042609A" w:rsidP="000A5608">
      <w:pPr>
        <w:pStyle w:val="TableCaption"/>
        <w:rPr>
          <w:highlight w:val="yellow"/>
        </w:rPr>
      </w:pPr>
    </w:p>
    <w:p w14:paraId="00FA3C95"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1AF2CDC3" w14:textId="77777777" w:rsidR="0042609A" w:rsidRDefault="0042609A" w:rsidP="000A5608">
      <w:pPr>
        <w:pStyle w:val="TableCaption"/>
      </w:pPr>
      <w:r w:rsidRPr="00C17D1D">
        <w:lastRenderedPageBreak/>
        <w:t>VO-3.2-6</w:t>
      </w:r>
      <w:r>
        <w:tab/>
      </w:r>
      <w:r w:rsidRPr="00C17D1D">
        <w:t>View Orders - Remote prescriptions only.</w:t>
      </w:r>
      <w:r>
        <w:t xml:space="preserve"> </w:t>
      </w:r>
      <w:r w:rsidRPr="00C17D1D">
        <w:t>Patient has prescriptions on VistA System 3.</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666C38BE"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FCC7D11"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12E6E89B"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VO-3.2-6</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F764213"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Remote prescriptions only.</w:t>
            </w:r>
            <w:r>
              <w:rPr>
                <w:rFonts w:ascii="Calibri" w:hAnsi="Calibri"/>
                <w:noProof/>
                <w:color w:val="auto"/>
                <w:sz w:val="20"/>
                <w:szCs w:val="20"/>
              </w:rPr>
              <w:t xml:space="preserve"> </w:t>
            </w:r>
            <w:r w:rsidRPr="00C17D1D">
              <w:rPr>
                <w:rFonts w:ascii="Calibri" w:hAnsi="Calibri"/>
                <w:noProof/>
                <w:color w:val="auto"/>
                <w:sz w:val="20"/>
                <w:szCs w:val="20"/>
              </w:rPr>
              <w:t>Patient has prescriptions on VistA System 3.</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6D19C7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226D02C3"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B0FB1C7"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34240F5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07E50C70" w14:textId="77777777" w:rsidTr="00363C0E">
        <w:trPr>
          <w:cantSplit/>
          <w:trHeight w:val="260"/>
        </w:trPr>
        <w:tc>
          <w:tcPr>
            <w:tcW w:w="4338" w:type="dxa"/>
            <w:gridSpan w:val="3"/>
            <w:tcBorders>
              <w:bottom w:val="single" w:sz="4" w:space="0" w:color="auto"/>
            </w:tcBorders>
            <w:shd w:val="clear" w:color="auto" w:fill="B8CCE4" w:themeFill="accent1" w:themeFillTint="66"/>
          </w:tcPr>
          <w:p w14:paraId="60C9B234"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2.6.1.1, 2.6.1.2, 2.6.1.3, 2.6.1.4, 2.6.1.5, 2.6.1.6, 2.6.1.8</w:t>
            </w:r>
          </w:p>
        </w:tc>
        <w:tc>
          <w:tcPr>
            <w:tcW w:w="5670" w:type="dxa"/>
            <w:tcBorders>
              <w:bottom w:val="single" w:sz="4" w:space="0" w:color="auto"/>
            </w:tcBorders>
            <w:shd w:val="clear" w:color="auto" w:fill="B8CCE4" w:themeFill="accent1" w:themeFillTint="66"/>
          </w:tcPr>
          <w:p w14:paraId="34C66549"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VistA-1_VO-3.2-6_1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3A2866AE"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3AF7EDC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546A2A49"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726EA9BF" w14:textId="77777777" w:rsidTr="00363C0E">
        <w:trPr>
          <w:cantSplit/>
          <w:trHeight w:val="215"/>
        </w:trPr>
        <w:tc>
          <w:tcPr>
            <w:tcW w:w="4338" w:type="dxa"/>
            <w:gridSpan w:val="3"/>
            <w:shd w:val="clear" w:color="auto" w:fill="F1FA76"/>
          </w:tcPr>
          <w:p w14:paraId="791AD6F6"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15B59700"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4743364D" w14:textId="77777777" w:rsidTr="00363C0E">
        <w:trPr>
          <w:cantSplit/>
          <w:trHeight w:val="260"/>
        </w:trPr>
        <w:tc>
          <w:tcPr>
            <w:tcW w:w="4338" w:type="dxa"/>
            <w:gridSpan w:val="3"/>
            <w:shd w:val="clear" w:color="auto" w:fill="F1FA76"/>
          </w:tcPr>
          <w:p w14:paraId="1A7300EC"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48F70D04"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111-55-0203 has  prescriptions:</w:t>
            </w:r>
          </w:p>
          <w:p w14:paraId="48BB1D8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&lt;No local prescriptions found.&gt;</w:t>
            </w:r>
          </w:p>
          <w:p w14:paraId="4D68C465"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VistA-3 -  1 501111$       PREDNISONE 1MG TAB                    60 A&gt; 05-01 05-01   9  30</w:t>
            </w:r>
          </w:p>
        </w:tc>
      </w:tr>
      <w:tr w:rsidR="0042609A" w:rsidRPr="00E9573D" w14:paraId="1EB22296"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7886F91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D0FE93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6738E0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6A1C2CF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55F5965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49961BB7"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4E4C87F5"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32E5859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2A420AE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111550203</w:t>
            </w:r>
          </w:p>
        </w:tc>
        <w:tc>
          <w:tcPr>
            <w:tcW w:w="6390" w:type="dxa"/>
            <w:gridSpan w:val="2"/>
            <w:tcBorders>
              <w:top w:val="single" w:sz="4" w:space="0" w:color="auto"/>
              <w:left w:val="single" w:sz="4" w:space="0" w:color="auto"/>
              <w:bottom w:val="single" w:sz="4" w:space="0" w:color="auto"/>
              <w:right w:val="single" w:sz="4" w:space="0" w:color="auto"/>
            </w:tcBorders>
          </w:tcPr>
          <w:p w14:paraId="42A92A17"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Name, DOB, SSN, etc. displays</w:t>
            </w:r>
          </w:p>
          <w:p w14:paraId="6EC09CF4"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Checking remote systems message displays</w:t>
            </w:r>
          </w:p>
          <w:p w14:paraId="6E522C5B"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617C98AA"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03F9AA79"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1C0D88F9" w14:textId="77777777" w:rsidR="0042609A" w:rsidRPr="00793A6E" w:rsidRDefault="0042609A" w:rsidP="00793A6E">
            <w:pPr>
              <w:pStyle w:val="NoSpacing"/>
              <w:rPr>
                <w:rFonts w:ascii="Calibri" w:hAnsi="Calibri"/>
                <w:noProof/>
                <w:color w:val="auto"/>
                <w:sz w:val="20"/>
                <w:szCs w:val="20"/>
              </w:rPr>
            </w:pPr>
          </w:p>
        </w:tc>
      </w:tr>
    </w:tbl>
    <w:p w14:paraId="6908912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5FB061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8B471A3"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0D783B1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88039D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4A37244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0777C5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2EA6A41" w14:textId="77777777" w:rsidR="0042609A" w:rsidRPr="00490ECD" w:rsidRDefault="0042609A" w:rsidP="00793A6E">
            <w:pPr>
              <w:pStyle w:val="NoSpacing"/>
              <w:rPr>
                <w:rFonts w:ascii="Calibri" w:hAnsi="Calibri"/>
                <w:noProof/>
                <w:color w:val="auto"/>
                <w:sz w:val="20"/>
                <w:szCs w:val="20"/>
              </w:rPr>
            </w:pPr>
          </w:p>
        </w:tc>
      </w:tr>
    </w:tbl>
    <w:p w14:paraId="7A26AA2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B634FF6"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85B752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27AA86A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3FB951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7592B16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17AD6CE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338A12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E8A5171" w14:textId="77777777" w:rsidR="0042609A" w:rsidRPr="00490ECD" w:rsidRDefault="0042609A" w:rsidP="00793A6E">
            <w:pPr>
              <w:pStyle w:val="NoSpacing"/>
              <w:rPr>
                <w:rFonts w:ascii="Calibri" w:hAnsi="Calibri"/>
                <w:noProof/>
                <w:color w:val="auto"/>
                <w:sz w:val="20"/>
                <w:szCs w:val="20"/>
              </w:rPr>
            </w:pPr>
          </w:p>
        </w:tc>
      </w:tr>
    </w:tbl>
    <w:p w14:paraId="2BFF907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A44544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65722FE"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57E62F5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4B3A20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6A5BDCE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61377000"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6D08C2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99DEAC5" w14:textId="77777777" w:rsidR="0042609A" w:rsidRPr="00490ECD" w:rsidRDefault="0042609A" w:rsidP="00793A6E">
            <w:pPr>
              <w:pStyle w:val="NoSpacing"/>
              <w:rPr>
                <w:rFonts w:ascii="Calibri" w:hAnsi="Calibri"/>
                <w:noProof/>
                <w:color w:val="auto"/>
                <w:sz w:val="20"/>
                <w:szCs w:val="20"/>
              </w:rPr>
            </w:pPr>
          </w:p>
        </w:tc>
      </w:tr>
    </w:tbl>
    <w:p w14:paraId="1A629B16"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75ADFDE"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53E46CAA"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7D298F25"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E65730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54FAC5A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&lt;No local prescriptions found.&gt;</w:t>
            </w:r>
          </w:p>
          <w:p w14:paraId="337DB05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GOLDTEST3 (2303) </w:t>
            </w:r>
          </w:p>
          <w:p w14:paraId="77E40D64"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 xml:space="preserve"> 1 501138        PREDNISONE 1MG TAB</w:t>
            </w:r>
          </w:p>
        </w:tc>
        <w:tc>
          <w:tcPr>
            <w:tcW w:w="630" w:type="dxa"/>
            <w:tcBorders>
              <w:left w:val="single" w:sz="4" w:space="0" w:color="auto"/>
              <w:bottom w:val="single" w:sz="4" w:space="0" w:color="auto"/>
              <w:right w:val="single" w:sz="4" w:space="0" w:color="auto"/>
            </w:tcBorders>
            <w:shd w:val="clear" w:color="auto" w:fill="auto"/>
          </w:tcPr>
          <w:p w14:paraId="02E2B037"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D8EDD42"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CCB1E6B" w14:textId="77777777" w:rsidR="0042609A" w:rsidRPr="00490ECD" w:rsidRDefault="0042609A" w:rsidP="00793A6E">
            <w:pPr>
              <w:pStyle w:val="NoSpacing"/>
              <w:rPr>
                <w:rFonts w:ascii="Calibri" w:hAnsi="Calibri"/>
                <w:noProof/>
                <w:color w:val="auto"/>
                <w:sz w:val="20"/>
                <w:szCs w:val="20"/>
              </w:rPr>
            </w:pPr>
          </w:p>
        </w:tc>
      </w:tr>
    </w:tbl>
    <w:p w14:paraId="144AF7D5"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3A175A4E" w14:textId="77777777" w:rsidTr="00E276B4">
        <w:trPr>
          <w:cantSplit/>
          <w:trHeight w:val="432"/>
        </w:trPr>
        <w:tc>
          <w:tcPr>
            <w:tcW w:w="4338" w:type="dxa"/>
            <w:shd w:val="clear" w:color="auto" w:fill="C6D9F1"/>
          </w:tcPr>
          <w:p w14:paraId="1B1251FD"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28E025D0"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"Select    :" prompt is displayed</w:t>
            </w:r>
          </w:p>
        </w:tc>
      </w:tr>
      <w:tr w:rsidR="0042609A" w:rsidRPr="0095629D" w14:paraId="633E8793" w14:textId="77777777" w:rsidTr="00E276B4">
        <w:trPr>
          <w:cantSplit/>
          <w:trHeight w:val="432"/>
        </w:trPr>
        <w:tc>
          <w:tcPr>
            <w:tcW w:w="4338" w:type="dxa"/>
            <w:shd w:val="clear" w:color="auto" w:fill="C6D9F1"/>
          </w:tcPr>
          <w:p w14:paraId="2CF02F97"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155E71C0" w14:textId="77777777" w:rsidR="0042609A" w:rsidRPr="00523FAE" w:rsidRDefault="0042609A" w:rsidP="00793A6E">
            <w:pPr>
              <w:pStyle w:val="NoSpacing"/>
              <w:spacing w:before="120" w:after="120"/>
              <w:rPr>
                <w:rFonts w:asciiTheme="minorHAnsi" w:hAnsiTheme="minorHAnsi"/>
                <w:noProof/>
                <w:sz w:val="20"/>
                <w:szCs w:val="20"/>
              </w:rPr>
            </w:pPr>
          </w:p>
        </w:tc>
      </w:tr>
    </w:tbl>
    <w:p w14:paraId="70E3EE69" w14:textId="77777777" w:rsidR="0042609A" w:rsidRDefault="0042609A" w:rsidP="000A5608">
      <w:pPr>
        <w:pStyle w:val="TableCaption"/>
        <w:rPr>
          <w:highlight w:val="yellow"/>
        </w:rPr>
      </w:pPr>
    </w:p>
    <w:p w14:paraId="733E3471"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346ECE75" w14:textId="77777777" w:rsidR="0042609A" w:rsidRDefault="0042609A" w:rsidP="000A5608">
      <w:pPr>
        <w:pStyle w:val="TableCaption"/>
      </w:pPr>
      <w:r w:rsidRPr="00C17D1D">
        <w:lastRenderedPageBreak/>
        <w:t>VO-3.2-7</w:t>
      </w:r>
      <w:r>
        <w:tab/>
      </w:r>
      <w:r w:rsidRPr="00C17D1D">
        <w:t>View Orders - Remote prescriptions only.</w:t>
      </w:r>
      <w:r>
        <w:t xml:space="preserve"> </w:t>
      </w:r>
      <w:r w:rsidRPr="00C17D1D">
        <w:t>Patient has prescriptions on VistA System 2 and is registered on VistA System 3.</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70237E60"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9F33EA4"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23B6CEC7"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VO-3.2-7</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72780C9"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Remote prescriptions only.</w:t>
            </w:r>
            <w:r>
              <w:rPr>
                <w:rFonts w:ascii="Calibri" w:hAnsi="Calibri"/>
                <w:noProof/>
                <w:color w:val="auto"/>
                <w:sz w:val="20"/>
                <w:szCs w:val="20"/>
              </w:rPr>
              <w:t xml:space="preserve"> </w:t>
            </w:r>
            <w:r w:rsidRPr="00C17D1D">
              <w:rPr>
                <w:rFonts w:ascii="Calibri" w:hAnsi="Calibri"/>
                <w:noProof/>
                <w:color w:val="auto"/>
                <w:sz w:val="20"/>
                <w:szCs w:val="20"/>
              </w:rPr>
              <w:t>Patient has prescriptions on VistA System 2 and is registered on VistA System 3.</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184665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4F576189"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645B29D"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1AE2214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4B2529CA" w14:textId="77777777" w:rsidTr="00363C0E">
        <w:trPr>
          <w:cantSplit/>
          <w:trHeight w:val="260"/>
        </w:trPr>
        <w:tc>
          <w:tcPr>
            <w:tcW w:w="4338" w:type="dxa"/>
            <w:gridSpan w:val="3"/>
            <w:tcBorders>
              <w:bottom w:val="single" w:sz="4" w:space="0" w:color="auto"/>
            </w:tcBorders>
            <w:shd w:val="clear" w:color="auto" w:fill="B8CCE4" w:themeFill="accent1" w:themeFillTint="66"/>
          </w:tcPr>
          <w:p w14:paraId="1CB4240F"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2.6.1.1, 2.6.1.2, 2.6.1.3, 2.6.1.4, 2.6.1.5, 2.6.1.6, 2.6.1.8</w:t>
            </w:r>
          </w:p>
        </w:tc>
        <w:tc>
          <w:tcPr>
            <w:tcW w:w="5670" w:type="dxa"/>
            <w:tcBorders>
              <w:bottom w:val="single" w:sz="4" w:space="0" w:color="auto"/>
            </w:tcBorders>
            <w:shd w:val="clear" w:color="auto" w:fill="B8CCE4" w:themeFill="accent1" w:themeFillTint="66"/>
          </w:tcPr>
          <w:p w14:paraId="45D81E9A"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VistA-1_VO-3.2-7_1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0F1ADAE8"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144CAB6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5C58864D"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51A5559F" w14:textId="77777777" w:rsidTr="00363C0E">
        <w:trPr>
          <w:cantSplit/>
          <w:trHeight w:val="215"/>
        </w:trPr>
        <w:tc>
          <w:tcPr>
            <w:tcW w:w="4338" w:type="dxa"/>
            <w:gridSpan w:val="3"/>
            <w:shd w:val="clear" w:color="auto" w:fill="F1FA76"/>
          </w:tcPr>
          <w:p w14:paraId="6BC100D9"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664A7632"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214D6B7B" w14:textId="77777777" w:rsidTr="00363C0E">
        <w:trPr>
          <w:cantSplit/>
          <w:trHeight w:val="260"/>
        </w:trPr>
        <w:tc>
          <w:tcPr>
            <w:tcW w:w="4338" w:type="dxa"/>
            <w:gridSpan w:val="3"/>
            <w:shd w:val="clear" w:color="auto" w:fill="F1FA76"/>
          </w:tcPr>
          <w:p w14:paraId="4ED29F76"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013C3E86"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111-55-0204 has  prescriptions:</w:t>
            </w:r>
          </w:p>
          <w:p w14:paraId="7F37472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&lt;No local prescriptions found.&gt;</w:t>
            </w:r>
          </w:p>
          <w:p w14:paraId="06B2D23C"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VistA-2 -  1 501113$       ACETAMINOPHEN 325MG TAB              240 A&gt; 07-23 07-23   5  30</w:t>
            </w:r>
          </w:p>
          <w:p w14:paraId="15380611"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VistA-3 - &lt;No local prescriptions found.&gt;</w:t>
            </w:r>
          </w:p>
        </w:tc>
      </w:tr>
      <w:tr w:rsidR="0042609A" w:rsidRPr="00E9573D" w14:paraId="0BDA1E57"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3221151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3A32F12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F5AC1F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67D09F5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497D885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6FE3A913"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559D568F"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49CA9A6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C91BD4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111550204</w:t>
            </w:r>
          </w:p>
        </w:tc>
        <w:tc>
          <w:tcPr>
            <w:tcW w:w="6390" w:type="dxa"/>
            <w:gridSpan w:val="2"/>
            <w:tcBorders>
              <w:top w:val="single" w:sz="4" w:space="0" w:color="auto"/>
              <w:left w:val="single" w:sz="4" w:space="0" w:color="auto"/>
              <w:bottom w:val="single" w:sz="4" w:space="0" w:color="auto"/>
              <w:right w:val="single" w:sz="4" w:space="0" w:color="auto"/>
            </w:tcBorders>
          </w:tcPr>
          <w:p w14:paraId="7E181E0B"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Name, DOB, SSN, etc. displays</w:t>
            </w:r>
          </w:p>
          <w:p w14:paraId="7E457B90"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Checking remote systems message displays</w:t>
            </w:r>
          </w:p>
          <w:p w14:paraId="4AA22EF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4AF15423"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27358D58"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4C7C3F83" w14:textId="77777777" w:rsidR="0042609A" w:rsidRPr="00793A6E" w:rsidRDefault="0042609A" w:rsidP="00793A6E">
            <w:pPr>
              <w:pStyle w:val="NoSpacing"/>
              <w:rPr>
                <w:rFonts w:ascii="Calibri" w:hAnsi="Calibri"/>
                <w:noProof/>
                <w:color w:val="auto"/>
                <w:sz w:val="20"/>
                <w:szCs w:val="20"/>
              </w:rPr>
            </w:pPr>
          </w:p>
        </w:tc>
      </w:tr>
    </w:tbl>
    <w:p w14:paraId="100EA13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41A20B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C4B78B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16631E7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739452C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1C37B7AB"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08DD0D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B91D15F" w14:textId="77777777" w:rsidR="0042609A" w:rsidRPr="00490ECD" w:rsidRDefault="0042609A" w:rsidP="00793A6E">
            <w:pPr>
              <w:pStyle w:val="NoSpacing"/>
              <w:rPr>
                <w:rFonts w:ascii="Calibri" w:hAnsi="Calibri"/>
                <w:noProof/>
                <w:color w:val="auto"/>
                <w:sz w:val="20"/>
                <w:szCs w:val="20"/>
              </w:rPr>
            </w:pPr>
          </w:p>
        </w:tc>
      </w:tr>
    </w:tbl>
    <w:p w14:paraId="196632C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A3C1F3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0B5A58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539CD5B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2C05A0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684A7D7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0CBCC7B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1460D1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7704CB9" w14:textId="77777777" w:rsidR="0042609A" w:rsidRPr="00490ECD" w:rsidRDefault="0042609A" w:rsidP="00793A6E">
            <w:pPr>
              <w:pStyle w:val="NoSpacing"/>
              <w:rPr>
                <w:rFonts w:ascii="Calibri" w:hAnsi="Calibri"/>
                <w:noProof/>
                <w:color w:val="auto"/>
                <w:sz w:val="20"/>
                <w:szCs w:val="20"/>
              </w:rPr>
            </w:pPr>
          </w:p>
        </w:tc>
      </w:tr>
    </w:tbl>
    <w:p w14:paraId="1F872C5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5CAF0B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FBC125E"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0D196C0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235308A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437F2DD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010EFFD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779369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03113A1" w14:textId="77777777" w:rsidR="0042609A" w:rsidRPr="00490ECD" w:rsidRDefault="0042609A" w:rsidP="00793A6E">
            <w:pPr>
              <w:pStyle w:val="NoSpacing"/>
              <w:rPr>
                <w:rFonts w:ascii="Calibri" w:hAnsi="Calibri"/>
                <w:noProof/>
                <w:color w:val="auto"/>
                <w:sz w:val="20"/>
                <w:szCs w:val="20"/>
              </w:rPr>
            </w:pPr>
          </w:p>
        </w:tc>
      </w:tr>
    </w:tbl>
    <w:p w14:paraId="45806AAD"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5D9DAD0"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6A894769"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2F857BCF"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2EEB86E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1CA3D39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&lt;No local prescriptions found.&gt;</w:t>
            </w:r>
          </w:p>
          <w:p w14:paraId="53F9291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----------------------ONEVA PHARMACY GOLDTEST2 (2302)</w:t>
            </w:r>
          </w:p>
          <w:p w14:paraId="18AB0E8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1 501244        ACETAMINOPHEN 325MG TAB</w:t>
            </w:r>
          </w:p>
          <w:p w14:paraId="75595EC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----------------------ONEVA PHARMACY GOLDTEST3 (2303)</w:t>
            </w:r>
          </w:p>
          <w:p w14:paraId="0096F828"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&lt;No active prescriptions found.&gt;</w:t>
            </w:r>
          </w:p>
        </w:tc>
        <w:tc>
          <w:tcPr>
            <w:tcW w:w="630" w:type="dxa"/>
            <w:tcBorders>
              <w:left w:val="single" w:sz="4" w:space="0" w:color="auto"/>
              <w:bottom w:val="single" w:sz="4" w:space="0" w:color="auto"/>
              <w:right w:val="single" w:sz="4" w:space="0" w:color="auto"/>
            </w:tcBorders>
            <w:shd w:val="clear" w:color="auto" w:fill="auto"/>
          </w:tcPr>
          <w:p w14:paraId="3ABAB8A0"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8499E68"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B4EB747" w14:textId="77777777" w:rsidR="0042609A" w:rsidRPr="00490ECD" w:rsidRDefault="0042609A" w:rsidP="00793A6E">
            <w:pPr>
              <w:pStyle w:val="NoSpacing"/>
              <w:rPr>
                <w:rFonts w:ascii="Calibri" w:hAnsi="Calibri"/>
                <w:noProof/>
                <w:color w:val="auto"/>
                <w:sz w:val="20"/>
                <w:szCs w:val="20"/>
              </w:rPr>
            </w:pPr>
          </w:p>
        </w:tc>
      </w:tr>
    </w:tbl>
    <w:p w14:paraId="11AC2400"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6182A418" w14:textId="77777777" w:rsidTr="00E276B4">
        <w:trPr>
          <w:cantSplit/>
          <w:trHeight w:val="432"/>
        </w:trPr>
        <w:tc>
          <w:tcPr>
            <w:tcW w:w="4338" w:type="dxa"/>
            <w:shd w:val="clear" w:color="auto" w:fill="C6D9F1"/>
          </w:tcPr>
          <w:p w14:paraId="13EDBD97"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228EF611"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"Select    :" prompt is displayed</w:t>
            </w:r>
          </w:p>
        </w:tc>
      </w:tr>
      <w:tr w:rsidR="0042609A" w:rsidRPr="0095629D" w14:paraId="292CB960" w14:textId="77777777" w:rsidTr="00E276B4">
        <w:trPr>
          <w:cantSplit/>
          <w:trHeight w:val="432"/>
        </w:trPr>
        <w:tc>
          <w:tcPr>
            <w:tcW w:w="4338" w:type="dxa"/>
            <w:shd w:val="clear" w:color="auto" w:fill="C6D9F1"/>
          </w:tcPr>
          <w:p w14:paraId="6BDE1637"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42073298" w14:textId="77777777" w:rsidR="0042609A" w:rsidRPr="00523FAE" w:rsidRDefault="0042609A" w:rsidP="00793A6E">
            <w:pPr>
              <w:pStyle w:val="NoSpacing"/>
              <w:spacing w:before="120" w:after="120"/>
              <w:rPr>
                <w:rFonts w:asciiTheme="minorHAnsi" w:hAnsiTheme="minorHAnsi"/>
                <w:noProof/>
                <w:sz w:val="20"/>
                <w:szCs w:val="20"/>
              </w:rPr>
            </w:pPr>
          </w:p>
        </w:tc>
      </w:tr>
    </w:tbl>
    <w:p w14:paraId="33D06EA5" w14:textId="77777777" w:rsidR="0042609A" w:rsidRDefault="0042609A" w:rsidP="000A5608">
      <w:pPr>
        <w:pStyle w:val="TableCaption"/>
        <w:rPr>
          <w:highlight w:val="yellow"/>
        </w:rPr>
      </w:pPr>
    </w:p>
    <w:p w14:paraId="5E317074"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29B3FB0B" w14:textId="77777777" w:rsidR="0042609A" w:rsidRDefault="0042609A" w:rsidP="000A5608">
      <w:pPr>
        <w:pStyle w:val="TableCaption"/>
      </w:pPr>
      <w:r w:rsidRPr="00C17D1D">
        <w:lastRenderedPageBreak/>
        <w:t>VO-3.2-8</w:t>
      </w:r>
      <w:r>
        <w:tab/>
      </w:r>
      <w:r w:rsidRPr="00C17D1D">
        <w:t>View Orders - Remote prescriptions only.</w:t>
      </w:r>
      <w:r>
        <w:t xml:space="preserve"> </w:t>
      </w:r>
      <w:r w:rsidRPr="00C17D1D">
        <w:t>Patient has prescriptions on VistA System 2 and is registered on VistA System 3.</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1EF19FB3"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8B293D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75DF47F8"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VO-3.2-8</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1D8E869"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Remote prescriptions only.</w:t>
            </w:r>
            <w:r>
              <w:rPr>
                <w:rFonts w:ascii="Calibri" w:hAnsi="Calibri"/>
                <w:noProof/>
                <w:color w:val="auto"/>
                <w:sz w:val="20"/>
                <w:szCs w:val="20"/>
              </w:rPr>
              <w:t xml:space="preserve"> </w:t>
            </w:r>
            <w:r w:rsidRPr="00C17D1D">
              <w:rPr>
                <w:rFonts w:ascii="Calibri" w:hAnsi="Calibri"/>
                <w:noProof/>
                <w:color w:val="auto"/>
                <w:sz w:val="20"/>
                <w:szCs w:val="20"/>
              </w:rPr>
              <w:t>Patient has prescriptions on VistA System 2 and is registered on VistA System 3.</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958CC9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6EADFC3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3B1ED1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7BE1C28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02F38EC6" w14:textId="77777777" w:rsidTr="00363C0E">
        <w:trPr>
          <w:cantSplit/>
          <w:trHeight w:val="260"/>
        </w:trPr>
        <w:tc>
          <w:tcPr>
            <w:tcW w:w="4338" w:type="dxa"/>
            <w:gridSpan w:val="3"/>
            <w:tcBorders>
              <w:bottom w:val="single" w:sz="4" w:space="0" w:color="auto"/>
            </w:tcBorders>
            <w:shd w:val="clear" w:color="auto" w:fill="B8CCE4" w:themeFill="accent1" w:themeFillTint="66"/>
          </w:tcPr>
          <w:p w14:paraId="36884EE6"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2.6.1.1, 2.6.1.2, 2.6.1.3, 2.6.1.4, 2.6.1.5, 2.6.1.6, 2.6.1.8</w:t>
            </w:r>
          </w:p>
        </w:tc>
        <w:tc>
          <w:tcPr>
            <w:tcW w:w="5670" w:type="dxa"/>
            <w:tcBorders>
              <w:bottom w:val="single" w:sz="4" w:space="0" w:color="auto"/>
            </w:tcBorders>
            <w:shd w:val="clear" w:color="auto" w:fill="B8CCE4" w:themeFill="accent1" w:themeFillTint="66"/>
          </w:tcPr>
          <w:p w14:paraId="2647A23A"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VistA-1_VO-3.2-8_1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2527484A"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6F0D01B7"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6107CA95"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420BDF34" w14:textId="77777777" w:rsidTr="00363C0E">
        <w:trPr>
          <w:cantSplit/>
          <w:trHeight w:val="215"/>
        </w:trPr>
        <w:tc>
          <w:tcPr>
            <w:tcW w:w="4338" w:type="dxa"/>
            <w:gridSpan w:val="3"/>
            <w:shd w:val="clear" w:color="auto" w:fill="F1FA76"/>
          </w:tcPr>
          <w:p w14:paraId="54B8F0D5"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55FC1058"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373F9D22" w14:textId="77777777" w:rsidTr="00363C0E">
        <w:trPr>
          <w:cantSplit/>
          <w:trHeight w:val="260"/>
        </w:trPr>
        <w:tc>
          <w:tcPr>
            <w:tcW w:w="4338" w:type="dxa"/>
            <w:gridSpan w:val="3"/>
            <w:shd w:val="clear" w:color="auto" w:fill="F1FA76"/>
          </w:tcPr>
          <w:p w14:paraId="5C7EA28F"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012F2B8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111-55-0205 has  prescriptions:</w:t>
            </w:r>
          </w:p>
          <w:p w14:paraId="09A5C33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&lt;No local prescriptions found.&gt;</w:t>
            </w:r>
          </w:p>
          <w:p w14:paraId="373FFC43"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VistA-2 - &lt;No local prescriptions found.&gt;</w:t>
            </w:r>
          </w:p>
          <w:p w14:paraId="2CBD7A6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VistA-3 -  1 501113$       NAPROXEN 250MG TAB                   120 A&gt; 06-03 06-04  11  30</w:t>
            </w:r>
          </w:p>
          <w:p w14:paraId="7C0DC4B0"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VistA-3 -  2 501112$       TRIAMCINOLONE 75MCG 240D ORAL INHL     2 A  06-03 06-04   3  30</w:t>
            </w:r>
          </w:p>
        </w:tc>
      </w:tr>
      <w:tr w:rsidR="0042609A" w:rsidRPr="00E9573D" w14:paraId="014C3F71"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1E7BEB4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2FEF3E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9DF428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6508009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7F0ABE7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5A3A1534"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535428AE"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652A737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289C9CE3"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111550205</w:t>
            </w:r>
          </w:p>
        </w:tc>
        <w:tc>
          <w:tcPr>
            <w:tcW w:w="6390" w:type="dxa"/>
            <w:gridSpan w:val="2"/>
            <w:tcBorders>
              <w:top w:val="single" w:sz="4" w:space="0" w:color="auto"/>
              <w:left w:val="single" w:sz="4" w:space="0" w:color="auto"/>
              <w:bottom w:val="single" w:sz="4" w:space="0" w:color="auto"/>
              <w:right w:val="single" w:sz="4" w:space="0" w:color="auto"/>
            </w:tcBorders>
          </w:tcPr>
          <w:p w14:paraId="1B3B6AB0"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Name, DOB, SSN, etc. displays</w:t>
            </w:r>
          </w:p>
          <w:p w14:paraId="51789A95"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Checking remote systems message displays</w:t>
            </w:r>
          </w:p>
          <w:p w14:paraId="1ACF2C4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18E1A98F"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243294AA"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437DFCB3" w14:textId="77777777" w:rsidR="0042609A" w:rsidRPr="00793A6E" w:rsidRDefault="0042609A" w:rsidP="00793A6E">
            <w:pPr>
              <w:pStyle w:val="NoSpacing"/>
              <w:rPr>
                <w:rFonts w:ascii="Calibri" w:hAnsi="Calibri"/>
                <w:noProof/>
                <w:color w:val="auto"/>
                <w:sz w:val="20"/>
                <w:szCs w:val="20"/>
              </w:rPr>
            </w:pPr>
          </w:p>
        </w:tc>
      </w:tr>
    </w:tbl>
    <w:p w14:paraId="5EA98A4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EC9F3B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929C0C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41D61C2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E02563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4AB32EB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714D49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52B723A" w14:textId="77777777" w:rsidR="0042609A" w:rsidRPr="00490ECD" w:rsidRDefault="0042609A" w:rsidP="00793A6E">
            <w:pPr>
              <w:pStyle w:val="NoSpacing"/>
              <w:rPr>
                <w:rFonts w:ascii="Calibri" w:hAnsi="Calibri"/>
                <w:noProof/>
                <w:color w:val="auto"/>
                <w:sz w:val="20"/>
                <w:szCs w:val="20"/>
              </w:rPr>
            </w:pPr>
          </w:p>
        </w:tc>
      </w:tr>
    </w:tbl>
    <w:p w14:paraId="2497626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E4AD4A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EA63EB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2AC0C8A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0DE5DC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2DC13E9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698BEF4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866E29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E0E8680" w14:textId="77777777" w:rsidR="0042609A" w:rsidRPr="00490ECD" w:rsidRDefault="0042609A" w:rsidP="00793A6E">
            <w:pPr>
              <w:pStyle w:val="NoSpacing"/>
              <w:rPr>
                <w:rFonts w:ascii="Calibri" w:hAnsi="Calibri"/>
                <w:noProof/>
                <w:color w:val="auto"/>
                <w:sz w:val="20"/>
                <w:szCs w:val="20"/>
              </w:rPr>
            </w:pPr>
          </w:p>
        </w:tc>
      </w:tr>
    </w:tbl>
    <w:p w14:paraId="47CE24E6"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747E5D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A6A77F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7189854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3CB4F0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69A4D0E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72F03C8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54F3A3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B7875B1" w14:textId="77777777" w:rsidR="0042609A" w:rsidRPr="00490ECD" w:rsidRDefault="0042609A" w:rsidP="00793A6E">
            <w:pPr>
              <w:pStyle w:val="NoSpacing"/>
              <w:rPr>
                <w:rFonts w:ascii="Calibri" w:hAnsi="Calibri"/>
                <w:noProof/>
                <w:color w:val="auto"/>
                <w:sz w:val="20"/>
                <w:szCs w:val="20"/>
              </w:rPr>
            </w:pPr>
          </w:p>
        </w:tc>
      </w:tr>
    </w:tbl>
    <w:p w14:paraId="4C4A0B9A"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61D79A9"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4FABF540"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12EC7E15"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15AD995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3FE04A7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&lt;No local prescriptions found.&gt;                                                 </w:t>
            </w:r>
          </w:p>
          <w:p w14:paraId="1A948E7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GOLDTEST2 (2302) </w:t>
            </w:r>
          </w:p>
          <w:p w14:paraId="502B4F8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&lt;No active prescriptions found.&gt;                                                </w:t>
            </w:r>
          </w:p>
          <w:p w14:paraId="2896495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GOLDTEST3 (2303) </w:t>
            </w:r>
          </w:p>
          <w:p w14:paraId="2887F53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1 501139        TRIAMCINOLONE 75MCG 240D   </w:t>
            </w:r>
          </w:p>
          <w:p w14:paraId="02D6B5F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2 501140        NAPROXEN 250MG TAB </w:t>
            </w:r>
          </w:p>
          <w:p w14:paraId="02108C8C"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FEC7DF9"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EA9A340"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CE8B2BB" w14:textId="77777777" w:rsidR="0042609A" w:rsidRPr="00490ECD" w:rsidRDefault="0042609A" w:rsidP="00793A6E">
            <w:pPr>
              <w:pStyle w:val="NoSpacing"/>
              <w:rPr>
                <w:rFonts w:ascii="Calibri" w:hAnsi="Calibri"/>
                <w:noProof/>
                <w:color w:val="auto"/>
                <w:sz w:val="20"/>
                <w:szCs w:val="20"/>
              </w:rPr>
            </w:pPr>
          </w:p>
        </w:tc>
      </w:tr>
    </w:tbl>
    <w:p w14:paraId="43D13E68"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6B8B9303" w14:textId="77777777" w:rsidTr="00E276B4">
        <w:trPr>
          <w:cantSplit/>
          <w:trHeight w:val="432"/>
        </w:trPr>
        <w:tc>
          <w:tcPr>
            <w:tcW w:w="4338" w:type="dxa"/>
            <w:shd w:val="clear" w:color="auto" w:fill="C6D9F1"/>
          </w:tcPr>
          <w:p w14:paraId="4D53F8D7"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297E40E0"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16B93A0E" w14:textId="77777777" w:rsidTr="00E276B4">
        <w:trPr>
          <w:cantSplit/>
          <w:trHeight w:val="432"/>
        </w:trPr>
        <w:tc>
          <w:tcPr>
            <w:tcW w:w="4338" w:type="dxa"/>
            <w:shd w:val="clear" w:color="auto" w:fill="C6D9F1"/>
          </w:tcPr>
          <w:p w14:paraId="6493B86C"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1216FB74" w14:textId="77777777" w:rsidR="0042609A" w:rsidRPr="00523FAE" w:rsidRDefault="0042609A" w:rsidP="00793A6E">
            <w:pPr>
              <w:pStyle w:val="NoSpacing"/>
              <w:spacing w:before="120" w:after="120"/>
              <w:rPr>
                <w:rFonts w:asciiTheme="minorHAnsi" w:hAnsiTheme="minorHAnsi"/>
                <w:noProof/>
                <w:sz w:val="20"/>
                <w:szCs w:val="20"/>
              </w:rPr>
            </w:pPr>
          </w:p>
        </w:tc>
      </w:tr>
    </w:tbl>
    <w:p w14:paraId="5AF4E54E" w14:textId="77777777" w:rsidR="0042609A" w:rsidRDefault="0042609A" w:rsidP="000A5608">
      <w:pPr>
        <w:pStyle w:val="TableCaption"/>
        <w:rPr>
          <w:highlight w:val="yellow"/>
        </w:rPr>
      </w:pPr>
    </w:p>
    <w:p w14:paraId="000DC059"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2A98D619" w14:textId="77777777" w:rsidR="0042609A" w:rsidRDefault="0042609A" w:rsidP="000A5608">
      <w:pPr>
        <w:pStyle w:val="TableCaption"/>
      </w:pPr>
      <w:r w:rsidRPr="00C17D1D">
        <w:lastRenderedPageBreak/>
        <w:t>VO-3.2-9</w:t>
      </w:r>
      <w:r>
        <w:tab/>
      </w:r>
      <w:r w:rsidRPr="00C17D1D">
        <w:t>View Orders - Remote prescriptions only.</w:t>
      </w:r>
      <w:r>
        <w:t xml:space="preserve"> </w:t>
      </w:r>
      <w:r w:rsidRPr="00C17D1D">
        <w:t>Patient has prescriptions on VistA System 2 and VistA System 3.</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78A60A6E"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45A46A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5655B71B"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VO-3.2-9</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15E6E5C"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Remote prescriptions only.</w:t>
            </w:r>
            <w:r>
              <w:rPr>
                <w:rFonts w:ascii="Calibri" w:hAnsi="Calibri"/>
                <w:noProof/>
                <w:color w:val="auto"/>
                <w:sz w:val="20"/>
                <w:szCs w:val="20"/>
              </w:rPr>
              <w:t xml:space="preserve"> </w:t>
            </w:r>
            <w:r w:rsidRPr="00C17D1D">
              <w:rPr>
                <w:rFonts w:ascii="Calibri" w:hAnsi="Calibri"/>
                <w:noProof/>
                <w:color w:val="auto"/>
                <w:sz w:val="20"/>
                <w:szCs w:val="20"/>
              </w:rPr>
              <w:t>Patient has prescriptions on VistA System 2 and VistA System 3.</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EBC9A5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7478AF33"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4E623F3"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1BFDF4D3"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48C022B2" w14:textId="77777777" w:rsidTr="00363C0E">
        <w:trPr>
          <w:cantSplit/>
          <w:trHeight w:val="260"/>
        </w:trPr>
        <w:tc>
          <w:tcPr>
            <w:tcW w:w="4338" w:type="dxa"/>
            <w:gridSpan w:val="3"/>
            <w:tcBorders>
              <w:bottom w:val="single" w:sz="4" w:space="0" w:color="auto"/>
            </w:tcBorders>
            <w:shd w:val="clear" w:color="auto" w:fill="B8CCE4" w:themeFill="accent1" w:themeFillTint="66"/>
          </w:tcPr>
          <w:p w14:paraId="14EB1E9E"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2.6.1.1, 2.6.1.2, 2.6.1.3, 2.6.1.4, 2.6.1.5, 2.6.1.6, 2.6.1.8</w:t>
            </w:r>
          </w:p>
        </w:tc>
        <w:tc>
          <w:tcPr>
            <w:tcW w:w="5670" w:type="dxa"/>
            <w:tcBorders>
              <w:bottom w:val="single" w:sz="4" w:space="0" w:color="auto"/>
            </w:tcBorders>
            <w:shd w:val="clear" w:color="auto" w:fill="B8CCE4" w:themeFill="accent1" w:themeFillTint="66"/>
          </w:tcPr>
          <w:p w14:paraId="1B02423B"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VistA-1_VO-3.2-9_1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40B39911"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4503ED87"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42BC3167"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67333C8C" w14:textId="77777777" w:rsidTr="00363C0E">
        <w:trPr>
          <w:cantSplit/>
          <w:trHeight w:val="215"/>
        </w:trPr>
        <w:tc>
          <w:tcPr>
            <w:tcW w:w="4338" w:type="dxa"/>
            <w:gridSpan w:val="3"/>
            <w:shd w:val="clear" w:color="auto" w:fill="F1FA76"/>
          </w:tcPr>
          <w:p w14:paraId="0DFFDE2F"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2BFB6A8C"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590BA8CC" w14:textId="77777777" w:rsidTr="00363C0E">
        <w:trPr>
          <w:cantSplit/>
          <w:trHeight w:val="260"/>
        </w:trPr>
        <w:tc>
          <w:tcPr>
            <w:tcW w:w="4338" w:type="dxa"/>
            <w:gridSpan w:val="3"/>
            <w:shd w:val="clear" w:color="auto" w:fill="F1FA76"/>
          </w:tcPr>
          <w:p w14:paraId="33A6AFD6"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1CB46A94"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111-55-0206 has  prescriptions:</w:t>
            </w:r>
          </w:p>
          <w:p w14:paraId="50696E54"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&lt;No local prescriptions found.&gt;</w:t>
            </w:r>
          </w:p>
          <w:p w14:paraId="77BA800D"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VistA-2 -  1 501114$       PSEUDOEPHEDRINE HCL 30MG TAB         120 A&gt; 05-27 05-27   5  60</w:t>
            </w:r>
          </w:p>
          <w:p w14:paraId="48CF765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VistA-2 -  2 501124$       ASPIRIN 325MG BUFFERED TAB           360 H&gt; 07-25   -     5  60</w:t>
            </w:r>
          </w:p>
          <w:p w14:paraId="59FCF9E5"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VistA-3 -  1 501114$       RAMIPRIL 5MG CAP                      60 A&gt; 07-23 07-23  11  30</w:t>
            </w:r>
          </w:p>
        </w:tc>
      </w:tr>
      <w:tr w:rsidR="0042609A" w:rsidRPr="00E9573D" w14:paraId="5870CE10"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2F57757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941805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0E6437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4CB79B6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3AD1907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149FFB1A"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5F84520C"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7A9E2FC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219CAC35"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111550206</w:t>
            </w:r>
          </w:p>
        </w:tc>
        <w:tc>
          <w:tcPr>
            <w:tcW w:w="6390" w:type="dxa"/>
            <w:gridSpan w:val="2"/>
            <w:tcBorders>
              <w:top w:val="single" w:sz="4" w:space="0" w:color="auto"/>
              <w:left w:val="single" w:sz="4" w:space="0" w:color="auto"/>
              <w:bottom w:val="single" w:sz="4" w:space="0" w:color="auto"/>
              <w:right w:val="single" w:sz="4" w:space="0" w:color="auto"/>
            </w:tcBorders>
          </w:tcPr>
          <w:p w14:paraId="128733EA"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Name, DOB, SSN, etc. displays</w:t>
            </w:r>
          </w:p>
          <w:p w14:paraId="67DF567F"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Checking remote systems message displays</w:t>
            </w:r>
          </w:p>
          <w:p w14:paraId="7E0632B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4ED42B29"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3C88A2D4"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60DB7E2C" w14:textId="77777777" w:rsidR="0042609A" w:rsidRPr="00793A6E" w:rsidRDefault="0042609A" w:rsidP="00793A6E">
            <w:pPr>
              <w:pStyle w:val="NoSpacing"/>
              <w:rPr>
                <w:rFonts w:ascii="Calibri" w:hAnsi="Calibri"/>
                <w:noProof/>
                <w:color w:val="auto"/>
                <w:sz w:val="20"/>
                <w:szCs w:val="20"/>
              </w:rPr>
            </w:pPr>
          </w:p>
        </w:tc>
      </w:tr>
    </w:tbl>
    <w:p w14:paraId="724C7E0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2B02FA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B8CEE4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689DD1C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9851A0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52455A5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9A85C0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ADE715F" w14:textId="77777777" w:rsidR="0042609A" w:rsidRPr="00490ECD" w:rsidRDefault="0042609A" w:rsidP="00793A6E">
            <w:pPr>
              <w:pStyle w:val="NoSpacing"/>
              <w:rPr>
                <w:rFonts w:ascii="Calibri" w:hAnsi="Calibri"/>
                <w:noProof/>
                <w:color w:val="auto"/>
                <w:sz w:val="20"/>
                <w:szCs w:val="20"/>
              </w:rPr>
            </w:pPr>
          </w:p>
        </w:tc>
      </w:tr>
    </w:tbl>
    <w:p w14:paraId="5C207028"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E4A059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37B969B"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174D9D9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17A459B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1711A3F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1ACCB55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A56A12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87226DF" w14:textId="77777777" w:rsidR="0042609A" w:rsidRPr="00490ECD" w:rsidRDefault="0042609A" w:rsidP="00793A6E">
            <w:pPr>
              <w:pStyle w:val="NoSpacing"/>
              <w:rPr>
                <w:rFonts w:ascii="Calibri" w:hAnsi="Calibri"/>
                <w:noProof/>
                <w:color w:val="auto"/>
                <w:sz w:val="20"/>
                <w:szCs w:val="20"/>
              </w:rPr>
            </w:pPr>
          </w:p>
        </w:tc>
      </w:tr>
    </w:tbl>
    <w:p w14:paraId="38C53DC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842DF4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1DF156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664475F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B6E805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093F556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5DBB9C7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16F6C5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A9BDB90" w14:textId="77777777" w:rsidR="0042609A" w:rsidRPr="00490ECD" w:rsidRDefault="0042609A" w:rsidP="00793A6E">
            <w:pPr>
              <w:pStyle w:val="NoSpacing"/>
              <w:rPr>
                <w:rFonts w:ascii="Calibri" w:hAnsi="Calibri"/>
                <w:noProof/>
                <w:color w:val="auto"/>
                <w:sz w:val="20"/>
                <w:szCs w:val="20"/>
              </w:rPr>
            </w:pPr>
          </w:p>
        </w:tc>
      </w:tr>
    </w:tbl>
    <w:p w14:paraId="787BB1F0"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CC066CB"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3C664D4F"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3BB092C3"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7FFB0C1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5D0CCD7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&lt;No local prescriptions found.&gt;                                                 </w:t>
            </w:r>
          </w:p>
          <w:p w14:paraId="4F331DB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GOLDTEST2 (2302) </w:t>
            </w:r>
          </w:p>
          <w:p w14:paraId="77085E0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1 501245        PSEUDOEPHEDRINE HCL 30MG TAB         </w:t>
            </w:r>
          </w:p>
          <w:p w14:paraId="170D381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----------------------ONEVA PHARMACY GOLDTEST2 (2302)</w:t>
            </w:r>
          </w:p>
          <w:p w14:paraId="712DD80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2 501246        ASPIRIN 325MG BUFFERED TAB</w:t>
            </w:r>
          </w:p>
          <w:p w14:paraId="06C60A5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GOLDTEST3 (2303) </w:t>
            </w:r>
          </w:p>
          <w:p w14:paraId="76879E9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3 501141        SOD.AMINOSALICYLATE ENEMA STUDY       </w:t>
            </w:r>
          </w:p>
          <w:p w14:paraId="4BDD0CA2"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A3A78CB"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038EAB3"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2909EA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held prescription  displays - </w:t>
            </w:r>
          </w:p>
          <w:p w14:paraId="51246841" w14:textId="77777777" w:rsidR="0042609A" w:rsidRPr="00490ECD" w:rsidRDefault="0042609A" w:rsidP="00793A6E">
            <w:pPr>
              <w:pStyle w:val="NoSpacing"/>
              <w:rPr>
                <w:rFonts w:ascii="Calibri" w:hAnsi="Calibri"/>
                <w:noProof/>
                <w:color w:val="auto"/>
                <w:sz w:val="20"/>
                <w:szCs w:val="20"/>
              </w:rPr>
            </w:pPr>
            <w:r w:rsidRPr="00C17D1D">
              <w:rPr>
                <w:rFonts w:ascii="Calibri" w:hAnsi="Calibri"/>
                <w:noProof/>
                <w:color w:val="auto"/>
                <w:sz w:val="20"/>
                <w:szCs w:val="20"/>
              </w:rPr>
              <w:t>#2 501246 ASPIRIN on GOLDTEST2 (2302).</w:t>
            </w:r>
          </w:p>
        </w:tc>
      </w:tr>
    </w:tbl>
    <w:p w14:paraId="7C346A23"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71DF3A6F" w14:textId="77777777" w:rsidTr="00E276B4">
        <w:trPr>
          <w:cantSplit/>
          <w:trHeight w:val="432"/>
        </w:trPr>
        <w:tc>
          <w:tcPr>
            <w:tcW w:w="4338" w:type="dxa"/>
            <w:shd w:val="clear" w:color="auto" w:fill="C6D9F1"/>
          </w:tcPr>
          <w:p w14:paraId="01D8AC3E"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70546CCF"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30881DF3" w14:textId="77777777" w:rsidTr="00E276B4">
        <w:trPr>
          <w:cantSplit/>
          <w:trHeight w:val="432"/>
        </w:trPr>
        <w:tc>
          <w:tcPr>
            <w:tcW w:w="4338" w:type="dxa"/>
            <w:shd w:val="clear" w:color="auto" w:fill="C6D9F1"/>
          </w:tcPr>
          <w:p w14:paraId="1BD1A133"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5421D228" w14:textId="77777777" w:rsidR="0042609A" w:rsidRPr="00523FAE" w:rsidRDefault="0042609A" w:rsidP="00793A6E">
            <w:pPr>
              <w:pStyle w:val="NoSpacing"/>
              <w:spacing w:before="120" w:after="120"/>
              <w:rPr>
                <w:rFonts w:asciiTheme="minorHAnsi" w:hAnsiTheme="minorHAnsi"/>
                <w:noProof/>
                <w:sz w:val="20"/>
                <w:szCs w:val="20"/>
              </w:rPr>
            </w:pPr>
          </w:p>
        </w:tc>
      </w:tr>
    </w:tbl>
    <w:p w14:paraId="70F1CFD0" w14:textId="77777777" w:rsidR="0042609A" w:rsidRDefault="0042609A" w:rsidP="000A5608">
      <w:pPr>
        <w:pStyle w:val="TableCaption"/>
        <w:rPr>
          <w:highlight w:val="yellow"/>
        </w:rPr>
      </w:pPr>
    </w:p>
    <w:p w14:paraId="07BE44EB"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2966A3A5" w14:textId="77777777" w:rsidR="0042609A" w:rsidRDefault="0042609A" w:rsidP="000A5608">
      <w:pPr>
        <w:pStyle w:val="TableCaption"/>
      </w:pPr>
      <w:r w:rsidRPr="00C17D1D">
        <w:lastRenderedPageBreak/>
        <w:t>VO-3.2-10</w:t>
      </w:r>
      <w:r>
        <w:tab/>
      </w:r>
      <w:r w:rsidRPr="00C17D1D">
        <w:t>View Orders - Local and remote prescriptions.</w:t>
      </w:r>
      <w:r>
        <w:t xml:space="preserve"> </w:t>
      </w:r>
      <w:r w:rsidRPr="00C17D1D">
        <w:t>Patient has prescriptions on the Local system and VistA System 2.</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01D309BE"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1A0B43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6D2EF341"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VO-3.2-10</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D36EAD1"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Local and remote prescriptions.</w:t>
            </w:r>
            <w:r>
              <w:rPr>
                <w:rFonts w:ascii="Calibri" w:hAnsi="Calibri"/>
                <w:noProof/>
                <w:color w:val="auto"/>
                <w:sz w:val="20"/>
                <w:szCs w:val="20"/>
              </w:rPr>
              <w:t xml:space="preserve"> </w:t>
            </w:r>
            <w:r w:rsidRPr="00C17D1D">
              <w:rPr>
                <w:rFonts w:ascii="Calibri" w:hAnsi="Calibri"/>
                <w:noProof/>
                <w:color w:val="auto"/>
                <w:sz w:val="20"/>
                <w:szCs w:val="20"/>
              </w:rPr>
              <w:t>Patient has prescriptions on the Local system and VistA System 2.</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EDB2478"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381319E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FD5E57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5BD1270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61B8F962" w14:textId="77777777" w:rsidTr="00363C0E">
        <w:trPr>
          <w:cantSplit/>
          <w:trHeight w:val="260"/>
        </w:trPr>
        <w:tc>
          <w:tcPr>
            <w:tcW w:w="4338" w:type="dxa"/>
            <w:gridSpan w:val="3"/>
            <w:tcBorders>
              <w:bottom w:val="single" w:sz="4" w:space="0" w:color="auto"/>
            </w:tcBorders>
            <w:shd w:val="clear" w:color="auto" w:fill="B8CCE4" w:themeFill="accent1" w:themeFillTint="66"/>
          </w:tcPr>
          <w:p w14:paraId="18297B78"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w:t>
            </w:r>
          </w:p>
        </w:tc>
        <w:tc>
          <w:tcPr>
            <w:tcW w:w="5670" w:type="dxa"/>
            <w:tcBorders>
              <w:bottom w:val="single" w:sz="4" w:space="0" w:color="auto"/>
            </w:tcBorders>
            <w:shd w:val="clear" w:color="auto" w:fill="B8CCE4" w:themeFill="accent1" w:themeFillTint="66"/>
          </w:tcPr>
          <w:p w14:paraId="0A725BFA"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VistA-1_VO-3.2-10_1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603F44D5"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7640965D"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26D558B6"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52D148A8" w14:textId="77777777" w:rsidTr="00363C0E">
        <w:trPr>
          <w:cantSplit/>
          <w:trHeight w:val="215"/>
        </w:trPr>
        <w:tc>
          <w:tcPr>
            <w:tcW w:w="4338" w:type="dxa"/>
            <w:gridSpan w:val="3"/>
            <w:shd w:val="clear" w:color="auto" w:fill="F1FA76"/>
          </w:tcPr>
          <w:p w14:paraId="10441872"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1F6A79D9"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0FBD8F52" w14:textId="77777777" w:rsidTr="00363C0E">
        <w:trPr>
          <w:cantSplit/>
          <w:trHeight w:val="260"/>
        </w:trPr>
        <w:tc>
          <w:tcPr>
            <w:tcW w:w="4338" w:type="dxa"/>
            <w:gridSpan w:val="3"/>
            <w:shd w:val="clear" w:color="auto" w:fill="F1FA76"/>
          </w:tcPr>
          <w:p w14:paraId="41DD322B"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5DDA6CFE"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111-55-0207 has  prescriptions:</w:t>
            </w:r>
          </w:p>
          <w:p w14:paraId="1F94302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1 501114$       HYDROCHLOROTHIAZIDE 25MG TAB          60 A&gt; 06-11 06-11   5  60</w:t>
            </w:r>
          </w:p>
          <w:p w14:paraId="130826E1"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2 501115$       OMEPRAZOLE 20MG EC CAP                30 A&gt; 06-11 06-11   3  30</w:t>
            </w:r>
          </w:p>
          <w:p w14:paraId="3AC84FFE"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3 501116$       RAMIPRIL 5MG CAP                      30 A&gt; 06-23 06-24   7  30</w:t>
            </w:r>
          </w:p>
          <w:p w14:paraId="31B19D57"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VistA-2 -  1 501115$       AMOXICILLIN 250/CLAV K 62.5MG/5ML SUSP   E&gt; 06-23 06-23   0   7</w:t>
            </w:r>
          </w:p>
          <w:p w14:paraId="05EDD2D3"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VistA-2 -  2 501116$       IBUPROFEN 200MG TAB                  360 A&gt; 06-25 06-25   3  90</w:t>
            </w:r>
          </w:p>
        </w:tc>
      </w:tr>
      <w:tr w:rsidR="0042609A" w:rsidRPr="00E9573D" w14:paraId="6AF56F00"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762FE5C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268EC47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E147DB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0327F04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2E39DE5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7D135D76"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4947F435"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64B04C0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5A60D00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111550207</w:t>
            </w:r>
          </w:p>
        </w:tc>
        <w:tc>
          <w:tcPr>
            <w:tcW w:w="6390" w:type="dxa"/>
            <w:gridSpan w:val="2"/>
            <w:tcBorders>
              <w:top w:val="single" w:sz="4" w:space="0" w:color="auto"/>
              <w:left w:val="single" w:sz="4" w:space="0" w:color="auto"/>
              <w:bottom w:val="single" w:sz="4" w:space="0" w:color="auto"/>
              <w:right w:val="single" w:sz="4" w:space="0" w:color="auto"/>
            </w:tcBorders>
          </w:tcPr>
          <w:p w14:paraId="4F1A6F12"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info displays: Name, DOB, SSN, other</w:t>
            </w:r>
          </w:p>
          <w:p w14:paraId="4423D20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2D3DB4EE"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3352EC7F"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0F479C68" w14:textId="77777777" w:rsidR="0042609A" w:rsidRPr="00793A6E" w:rsidRDefault="0042609A" w:rsidP="00793A6E">
            <w:pPr>
              <w:pStyle w:val="NoSpacing"/>
              <w:rPr>
                <w:rFonts w:ascii="Calibri" w:hAnsi="Calibri"/>
                <w:noProof/>
                <w:color w:val="auto"/>
                <w:sz w:val="20"/>
                <w:szCs w:val="20"/>
              </w:rPr>
            </w:pPr>
          </w:p>
        </w:tc>
      </w:tr>
    </w:tbl>
    <w:p w14:paraId="68707875"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81921C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DCA0D3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0B6A330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435506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0C5AD26B"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347198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9AB34E6" w14:textId="77777777" w:rsidR="0042609A" w:rsidRPr="00490ECD" w:rsidRDefault="0042609A" w:rsidP="00793A6E">
            <w:pPr>
              <w:pStyle w:val="NoSpacing"/>
              <w:rPr>
                <w:rFonts w:ascii="Calibri" w:hAnsi="Calibri"/>
                <w:noProof/>
                <w:color w:val="auto"/>
                <w:sz w:val="20"/>
                <w:szCs w:val="20"/>
              </w:rPr>
            </w:pPr>
          </w:p>
        </w:tc>
      </w:tr>
    </w:tbl>
    <w:p w14:paraId="6731173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B451A8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155AAD2"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2E87197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FE81E7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56E6160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53E7A6A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8F0BFD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6FC61EA" w14:textId="77777777" w:rsidR="0042609A" w:rsidRPr="00490ECD" w:rsidRDefault="0042609A" w:rsidP="00793A6E">
            <w:pPr>
              <w:pStyle w:val="NoSpacing"/>
              <w:rPr>
                <w:rFonts w:ascii="Calibri" w:hAnsi="Calibri"/>
                <w:noProof/>
                <w:color w:val="auto"/>
                <w:sz w:val="20"/>
                <w:szCs w:val="20"/>
              </w:rPr>
            </w:pPr>
          </w:p>
        </w:tc>
      </w:tr>
    </w:tbl>
    <w:p w14:paraId="0516D88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810DEE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87D6AB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5E73C6B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1A9C662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7D08AF8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5143A0F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A822CF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F0403C1" w14:textId="77777777" w:rsidR="0042609A" w:rsidRPr="00490ECD" w:rsidRDefault="0042609A" w:rsidP="00793A6E">
            <w:pPr>
              <w:pStyle w:val="NoSpacing"/>
              <w:rPr>
                <w:rFonts w:ascii="Calibri" w:hAnsi="Calibri"/>
                <w:noProof/>
                <w:color w:val="auto"/>
                <w:sz w:val="20"/>
                <w:szCs w:val="20"/>
              </w:rPr>
            </w:pPr>
          </w:p>
        </w:tc>
      </w:tr>
    </w:tbl>
    <w:p w14:paraId="7A440AF2"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4951442"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1F64ED9D"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7DFC51B6"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3D79D5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11BCE88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-------------------------------------ACTIVE-----------------------------</w:t>
            </w:r>
          </w:p>
          <w:p w14:paraId="1730700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1 501165$       HYDROCHLOROTHIAZIDE 25MG TAB           </w:t>
            </w:r>
          </w:p>
          <w:p w14:paraId="3846D49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2 501166$       OMEPRAZOLE 20MG EC CAP                </w:t>
            </w:r>
          </w:p>
          <w:p w14:paraId="1055D3F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3 501165$       RAMIPRIL 5MG CAP                      </w:t>
            </w:r>
          </w:p>
          <w:p w14:paraId="47B04B1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GOLDTEST2 (2302) </w:t>
            </w:r>
          </w:p>
          <w:p w14:paraId="513CC3CF"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 xml:space="preserve"> 4 501248        IBUPROFEN 200MG TAB</w:t>
            </w:r>
          </w:p>
        </w:tc>
        <w:tc>
          <w:tcPr>
            <w:tcW w:w="630" w:type="dxa"/>
            <w:tcBorders>
              <w:left w:val="single" w:sz="4" w:space="0" w:color="auto"/>
              <w:bottom w:val="single" w:sz="4" w:space="0" w:color="auto"/>
              <w:right w:val="single" w:sz="4" w:space="0" w:color="auto"/>
            </w:tcBorders>
            <w:shd w:val="clear" w:color="auto" w:fill="auto"/>
          </w:tcPr>
          <w:p w14:paraId="2330C6F9"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14E1214"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B18580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Expired remote prescription does not display - </w:t>
            </w:r>
          </w:p>
          <w:p w14:paraId="7FF5679E" w14:textId="77777777" w:rsidR="0042609A" w:rsidRPr="00490ECD" w:rsidRDefault="0042609A" w:rsidP="00793A6E">
            <w:pPr>
              <w:pStyle w:val="NoSpacing"/>
              <w:rPr>
                <w:rFonts w:ascii="Calibri" w:hAnsi="Calibri"/>
                <w:noProof/>
                <w:color w:val="auto"/>
                <w:sz w:val="20"/>
                <w:szCs w:val="20"/>
              </w:rPr>
            </w:pPr>
            <w:r w:rsidRPr="00C17D1D">
              <w:rPr>
                <w:rFonts w:ascii="Calibri" w:hAnsi="Calibri"/>
                <w:noProof/>
                <w:color w:val="auto"/>
                <w:sz w:val="20"/>
                <w:szCs w:val="20"/>
              </w:rPr>
              <w:t># 501247$ AMOXICILLIN on GOLDTEST2 (2303).</w:t>
            </w:r>
          </w:p>
        </w:tc>
      </w:tr>
    </w:tbl>
    <w:p w14:paraId="6636E531"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2E0EDF3A" w14:textId="77777777" w:rsidTr="00E276B4">
        <w:trPr>
          <w:cantSplit/>
          <w:trHeight w:val="432"/>
        </w:trPr>
        <w:tc>
          <w:tcPr>
            <w:tcW w:w="4338" w:type="dxa"/>
            <w:shd w:val="clear" w:color="auto" w:fill="C6D9F1"/>
          </w:tcPr>
          <w:p w14:paraId="63037200"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163944BE"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2D4A4AA8" w14:textId="77777777" w:rsidTr="00E276B4">
        <w:trPr>
          <w:cantSplit/>
          <w:trHeight w:val="432"/>
        </w:trPr>
        <w:tc>
          <w:tcPr>
            <w:tcW w:w="4338" w:type="dxa"/>
            <w:shd w:val="clear" w:color="auto" w:fill="C6D9F1"/>
          </w:tcPr>
          <w:p w14:paraId="0B968260"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2814493C" w14:textId="77777777" w:rsidR="0042609A" w:rsidRPr="00523FAE" w:rsidRDefault="0042609A" w:rsidP="00793A6E">
            <w:pPr>
              <w:pStyle w:val="NoSpacing"/>
              <w:spacing w:before="120" w:after="120"/>
              <w:rPr>
                <w:rFonts w:asciiTheme="minorHAnsi" w:hAnsiTheme="minorHAnsi"/>
                <w:noProof/>
                <w:sz w:val="20"/>
                <w:szCs w:val="20"/>
              </w:rPr>
            </w:pPr>
          </w:p>
        </w:tc>
      </w:tr>
    </w:tbl>
    <w:p w14:paraId="161EC9EE" w14:textId="77777777" w:rsidR="0042609A" w:rsidRDefault="0042609A" w:rsidP="000A5608">
      <w:pPr>
        <w:pStyle w:val="TableCaption"/>
        <w:rPr>
          <w:highlight w:val="yellow"/>
        </w:rPr>
      </w:pPr>
    </w:p>
    <w:p w14:paraId="36355A19"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37CE321F" w14:textId="77777777" w:rsidR="0042609A" w:rsidRDefault="0042609A" w:rsidP="000A5608">
      <w:pPr>
        <w:pStyle w:val="TableCaption"/>
      </w:pPr>
      <w:r w:rsidRPr="00C17D1D">
        <w:lastRenderedPageBreak/>
        <w:t>VO-3.2-11</w:t>
      </w:r>
      <w:r>
        <w:tab/>
      </w:r>
      <w:r w:rsidRPr="00C17D1D">
        <w:t>View Orders - Local and remote prescriptions.</w:t>
      </w:r>
      <w:r>
        <w:t xml:space="preserve"> </w:t>
      </w:r>
      <w:r w:rsidRPr="00C17D1D">
        <w:t>Patient has prescriptions on the Local system and VistA System 3.</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46BA6994"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C659C3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6126B25C"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VO-3.2-11</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4955F3F"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Local and remote prescriptions.</w:t>
            </w:r>
            <w:r>
              <w:rPr>
                <w:rFonts w:ascii="Calibri" w:hAnsi="Calibri"/>
                <w:noProof/>
                <w:color w:val="auto"/>
                <w:sz w:val="20"/>
                <w:szCs w:val="20"/>
              </w:rPr>
              <w:t xml:space="preserve"> </w:t>
            </w:r>
            <w:r w:rsidRPr="00C17D1D">
              <w:rPr>
                <w:rFonts w:ascii="Calibri" w:hAnsi="Calibri"/>
                <w:noProof/>
                <w:color w:val="auto"/>
                <w:sz w:val="20"/>
                <w:szCs w:val="20"/>
              </w:rPr>
              <w:t>Patient has prescriptions on the Local system and VistA System 3.</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173B5F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1F18F33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B384693"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58F83FF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03450342" w14:textId="77777777" w:rsidTr="00363C0E">
        <w:trPr>
          <w:cantSplit/>
          <w:trHeight w:val="260"/>
        </w:trPr>
        <w:tc>
          <w:tcPr>
            <w:tcW w:w="4338" w:type="dxa"/>
            <w:gridSpan w:val="3"/>
            <w:tcBorders>
              <w:bottom w:val="single" w:sz="4" w:space="0" w:color="auto"/>
            </w:tcBorders>
            <w:shd w:val="clear" w:color="auto" w:fill="B8CCE4" w:themeFill="accent1" w:themeFillTint="66"/>
          </w:tcPr>
          <w:p w14:paraId="787128DB"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w:t>
            </w:r>
          </w:p>
        </w:tc>
        <w:tc>
          <w:tcPr>
            <w:tcW w:w="5670" w:type="dxa"/>
            <w:tcBorders>
              <w:bottom w:val="single" w:sz="4" w:space="0" w:color="auto"/>
            </w:tcBorders>
            <w:shd w:val="clear" w:color="auto" w:fill="B8CCE4" w:themeFill="accent1" w:themeFillTint="66"/>
          </w:tcPr>
          <w:p w14:paraId="28394E73"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VistA-1_VO-3.2-11_1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3983530A"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7E15887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1B2205CB"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32E51F36" w14:textId="77777777" w:rsidTr="00363C0E">
        <w:trPr>
          <w:cantSplit/>
          <w:trHeight w:val="215"/>
        </w:trPr>
        <w:tc>
          <w:tcPr>
            <w:tcW w:w="4338" w:type="dxa"/>
            <w:gridSpan w:val="3"/>
            <w:shd w:val="clear" w:color="auto" w:fill="F1FA76"/>
          </w:tcPr>
          <w:p w14:paraId="099AAB89"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0DB34EDD"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22612E0C" w14:textId="77777777" w:rsidTr="00363C0E">
        <w:trPr>
          <w:cantSplit/>
          <w:trHeight w:val="260"/>
        </w:trPr>
        <w:tc>
          <w:tcPr>
            <w:tcW w:w="4338" w:type="dxa"/>
            <w:gridSpan w:val="3"/>
            <w:shd w:val="clear" w:color="auto" w:fill="F1FA76"/>
          </w:tcPr>
          <w:p w14:paraId="1AEB2848"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4A752331"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111-55-0208 has  prescriptions:</w:t>
            </w:r>
          </w:p>
          <w:p w14:paraId="0AD3E682"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1 501125$       ASPIRIN 325MG BUFFERED TAB           120 A&gt; 06-23 07-25   0  30</w:t>
            </w:r>
          </w:p>
          <w:p w14:paraId="7E3EC0F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2 501117$       ATORVASTATIN CALCIUM 10MG TAB         60 A&gt; 06-23 06-23   5  60</w:t>
            </w:r>
          </w:p>
          <w:p w14:paraId="487DEFB1"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VistA-3 -  1 501115$       VERAPAMIL HCL 120MG SA CAP            30 A&gt; 06-02 06-02  11  30</w:t>
            </w:r>
          </w:p>
        </w:tc>
      </w:tr>
      <w:tr w:rsidR="0042609A" w:rsidRPr="00E9573D" w14:paraId="10878C97"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0530468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280F279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86E0D8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610955F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3E34F7B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110F3C43"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6DA6FF62"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3B2943D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391B5CE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111550208</w:t>
            </w:r>
          </w:p>
        </w:tc>
        <w:tc>
          <w:tcPr>
            <w:tcW w:w="6390" w:type="dxa"/>
            <w:gridSpan w:val="2"/>
            <w:tcBorders>
              <w:top w:val="single" w:sz="4" w:space="0" w:color="auto"/>
              <w:left w:val="single" w:sz="4" w:space="0" w:color="auto"/>
              <w:bottom w:val="single" w:sz="4" w:space="0" w:color="auto"/>
              <w:right w:val="single" w:sz="4" w:space="0" w:color="auto"/>
            </w:tcBorders>
          </w:tcPr>
          <w:p w14:paraId="69C8CC2F"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info displays: Name, DOB, SSN, other</w:t>
            </w:r>
          </w:p>
          <w:p w14:paraId="574E09F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67E1B307"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589E135F"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4359F8B5" w14:textId="77777777" w:rsidR="0042609A" w:rsidRPr="00793A6E" w:rsidRDefault="0042609A" w:rsidP="00793A6E">
            <w:pPr>
              <w:pStyle w:val="NoSpacing"/>
              <w:rPr>
                <w:rFonts w:ascii="Calibri" w:hAnsi="Calibri"/>
                <w:noProof/>
                <w:color w:val="auto"/>
                <w:sz w:val="20"/>
                <w:szCs w:val="20"/>
              </w:rPr>
            </w:pPr>
          </w:p>
        </w:tc>
      </w:tr>
    </w:tbl>
    <w:p w14:paraId="3AA0455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F00048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19011D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7F0A122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067CF0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697DACB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55891C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1DE0F5D" w14:textId="77777777" w:rsidR="0042609A" w:rsidRPr="00490ECD" w:rsidRDefault="0042609A" w:rsidP="00793A6E">
            <w:pPr>
              <w:pStyle w:val="NoSpacing"/>
              <w:rPr>
                <w:rFonts w:ascii="Calibri" w:hAnsi="Calibri"/>
                <w:noProof/>
                <w:color w:val="auto"/>
                <w:sz w:val="20"/>
                <w:szCs w:val="20"/>
              </w:rPr>
            </w:pPr>
          </w:p>
        </w:tc>
      </w:tr>
    </w:tbl>
    <w:p w14:paraId="7EB998A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CE6CE4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1228D6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15973B3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5C7EA3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41726C5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5DB356A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410AAC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E7440CD" w14:textId="77777777" w:rsidR="0042609A" w:rsidRPr="00490ECD" w:rsidRDefault="0042609A" w:rsidP="00793A6E">
            <w:pPr>
              <w:pStyle w:val="NoSpacing"/>
              <w:rPr>
                <w:rFonts w:ascii="Calibri" w:hAnsi="Calibri"/>
                <w:noProof/>
                <w:color w:val="auto"/>
                <w:sz w:val="20"/>
                <w:szCs w:val="20"/>
              </w:rPr>
            </w:pPr>
          </w:p>
        </w:tc>
      </w:tr>
    </w:tbl>
    <w:p w14:paraId="1D83DFB8"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CC5641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72A679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60D4EC3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376C41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5E4D4C1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566E09B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677A41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6E00FA7" w14:textId="77777777" w:rsidR="0042609A" w:rsidRPr="00490ECD" w:rsidRDefault="0042609A" w:rsidP="00793A6E">
            <w:pPr>
              <w:pStyle w:val="NoSpacing"/>
              <w:rPr>
                <w:rFonts w:ascii="Calibri" w:hAnsi="Calibri"/>
                <w:noProof/>
                <w:color w:val="auto"/>
                <w:sz w:val="20"/>
                <w:szCs w:val="20"/>
              </w:rPr>
            </w:pPr>
          </w:p>
        </w:tc>
      </w:tr>
    </w:tbl>
    <w:p w14:paraId="5B9CB751"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5AF90D8"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263181C8"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544CA9F3"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1C20B66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2E017EA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-------------------------------------ACTIVE-----------------------------</w:t>
            </w:r>
          </w:p>
          <w:p w14:paraId="0A65B21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1 501168$       ASPIRIN 325MG BUFFERED TAB</w:t>
            </w:r>
          </w:p>
          <w:p w14:paraId="7A6D6D1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2 501169$       ATORVASTATIN CALCIUM 10MG TAB         </w:t>
            </w:r>
          </w:p>
          <w:p w14:paraId="52FE5A8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GOLDTEST3 (2303) </w:t>
            </w:r>
          </w:p>
          <w:p w14:paraId="02E2D039"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 xml:space="preserve"> 3 501142        VERAPAMIL HCL 120MG SA CAP</w:t>
            </w:r>
          </w:p>
        </w:tc>
        <w:tc>
          <w:tcPr>
            <w:tcW w:w="630" w:type="dxa"/>
            <w:tcBorders>
              <w:left w:val="single" w:sz="4" w:space="0" w:color="auto"/>
              <w:bottom w:val="single" w:sz="4" w:space="0" w:color="auto"/>
              <w:right w:val="single" w:sz="4" w:space="0" w:color="auto"/>
            </w:tcBorders>
            <w:shd w:val="clear" w:color="auto" w:fill="auto"/>
          </w:tcPr>
          <w:p w14:paraId="525AC783"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FA4DE41"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2EF6982" w14:textId="77777777" w:rsidR="0042609A" w:rsidRPr="00490ECD" w:rsidRDefault="0042609A" w:rsidP="00793A6E">
            <w:pPr>
              <w:pStyle w:val="NoSpacing"/>
              <w:rPr>
                <w:rFonts w:ascii="Calibri" w:hAnsi="Calibri"/>
                <w:noProof/>
                <w:color w:val="auto"/>
                <w:sz w:val="20"/>
                <w:szCs w:val="20"/>
              </w:rPr>
            </w:pPr>
          </w:p>
        </w:tc>
      </w:tr>
    </w:tbl>
    <w:p w14:paraId="1B54889C"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039FDDF5" w14:textId="77777777" w:rsidTr="00E276B4">
        <w:trPr>
          <w:cantSplit/>
          <w:trHeight w:val="432"/>
        </w:trPr>
        <w:tc>
          <w:tcPr>
            <w:tcW w:w="4338" w:type="dxa"/>
            <w:shd w:val="clear" w:color="auto" w:fill="C6D9F1"/>
          </w:tcPr>
          <w:p w14:paraId="15098FDB"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2AE08D77"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37328894" w14:textId="77777777" w:rsidTr="00E276B4">
        <w:trPr>
          <w:cantSplit/>
          <w:trHeight w:val="432"/>
        </w:trPr>
        <w:tc>
          <w:tcPr>
            <w:tcW w:w="4338" w:type="dxa"/>
            <w:shd w:val="clear" w:color="auto" w:fill="C6D9F1"/>
          </w:tcPr>
          <w:p w14:paraId="2712BDAC"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150335C5" w14:textId="77777777" w:rsidR="0042609A" w:rsidRPr="00523FAE" w:rsidRDefault="0042609A" w:rsidP="00793A6E">
            <w:pPr>
              <w:pStyle w:val="NoSpacing"/>
              <w:spacing w:before="120" w:after="120"/>
              <w:rPr>
                <w:rFonts w:asciiTheme="minorHAnsi" w:hAnsiTheme="minorHAnsi"/>
                <w:noProof/>
                <w:sz w:val="20"/>
                <w:szCs w:val="20"/>
              </w:rPr>
            </w:pPr>
          </w:p>
        </w:tc>
      </w:tr>
    </w:tbl>
    <w:p w14:paraId="28AE7095" w14:textId="77777777" w:rsidR="0042609A" w:rsidRDefault="0042609A" w:rsidP="000A5608">
      <w:pPr>
        <w:pStyle w:val="TableCaption"/>
        <w:rPr>
          <w:highlight w:val="yellow"/>
        </w:rPr>
      </w:pPr>
    </w:p>
    <w:p w14:paraId="4721BD4D"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7467FD26" w14:textId="77777777" w:rsidR="0042609A" w:rsidRDefault="0042609A" w:rsidP="000A5608">
      <w:pPr>
        <w:pStyle w:val="TableCaption"/>
      </w:pPr>
      <w:r w:rsidRPr="00C17D1D">
        <w:lastRenderedPageBreak/>
        <w:t>VO-3.2-12</w:t>
      </w:r>
      <w:r>
        <w:tab/>
      </w:r>
      <w:r w:rsidRPr="00C17D1D">
        <w:t>View Orders - Local and remote prescriptions.</w:t>
      </w:r>
      <w:r>
        <w:t xml:space="preserve"> </w:t>
      </w:r>
      <w:r w:rsidRPr="00C17D1D">
        <w:t>Patient  has prescriptions on the Local system and VistA System 2 and is registered on VistA System 3.</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29DA5784"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4679443"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24AFB91D"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VO-3.2-12</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45D6129"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Local and remote prescriptions.</w:t>
            </w:r>
            <w:r>
              <w:rPr>
                <w:rFonts w:ascii="Calibri" w:hAnsi="Calibri"/>
                <w:noProof/>
                <w:color w:val="auto"/>
                <w:sz w:val="20"/>
                <w:szCs w:val="20"/>
              </w:rPr>
              <w:t xml:space="preserve"> </w:t>
            </w:r>
            <w:r w:rsidRPr="00C17D1D">
              <w:rPr>
                <w:rFonts w:ascii="Calibri" w:hAnsi="Calibri"/>
                <w:noProof/>
                <w:color w:val="auto"/>
                <w:sz w:val="20"/>
                <w:szCs w:val="20"/>
              </w:rPr>
              <w:t>Patient  has prescriptions on the Local system and VistA System 2 and is registered on VistA System 3.</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D650A4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7848425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7253FA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3B07808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092A73D2" w14:textId="77777777" w:rsidTr="00363C0E">
        <w:trPr>
          <w:cantSplit/>
          <w:trHeight w:val="260"/>
        </w:trPr>
        <w:tc>
          <w:tcPr>
            <w:tcW w:w="4338" w:type="dxa"/>
            <w:gridSpan w:val="3"/>
            <w:tcBorders>
              <w:bottom w:val="single" w:sz="4" w:space="0" w:color="auto"/>
            </w:tcBorders>
            <w:shd w:val="clear" w:color="auto" w:fill="B8CCE4" w:themeFill="accent1" w:themeFillTint="66"/>
          </w:tcPr>
          <w:p w14:paraId="385C3DB1"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2.6.1.1, 2.6.1.2, 2.6.1.3, 2.6.1.4, 2.6.1.5, 2.6.1.6, 2.6.1.8</w:t>
            </w:r>
          </w:p>
        </w:tc>
        <w:tc>
          <w:tcPr>
            <w:tcW w:w="5670" w:type="dxa"/>
            <w:tcBorders>
              <w:bottom w:val="single" w:sz="4" w:space="0" w:color="auto"/>
            </w:tcBorders>
            <w:shd w:val="clear" w:color="auto" w:fill="B8CCE4" w:themeFill="accent1" w:themeFillTint="66"/>
          </w:tcPr>
          <w:p w14:paraId="45B787DE"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VistA-1_VO-3.2-12_1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2CE41DF3"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465DC60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1681B5DC"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0F460DAB" w14:textId="77777777" w:rsidTr="00363C0E">
        <w:trPr>
          <w:cantSplit/>
          <w:trHeight w:val="215"/>
        </w:trPr>
        <w:tc>
          <w:tcPr>
            <w:tcW w:w="4338" w:type="dxa"/>
            <w:gridSpan w:val="3"/>
            <w:shd w:val="clear" w:color="auto" w:fill="F1FA76"/>
          </w:tcPr>
          <w:p w14:paraId="3CA9E9EC"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5D7FEA22"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1EB57C3A" w14:textId="77777777" w:rsidTr="00363C0E">
        <w:trPr>
          <w:cantSplit/>
          <w:trHeight w:val="260"/>
        </w:trPr>
        <w:tc>
          <w:tcPr>
            <w:tcW w:w="4338" w:type="dxa"/>
            <w:gridSpan w:val="3"/>
            <w:shd w:val="clear" w:color="auto" w:fill="F1FA76"/>
          </w:tcPr>
          <w:p w14:paraId="0D872181"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141D172D"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111-55-0209 has  prescriptions:</w:t>
            </w:r>
          </w:p>
          <w:p w14:paraId="3B0ECD80"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1 501118$       HYDROCHLOROTHIAZIDE 25MG TAB          90 A&gt; 05-27 05-27   3  90</w:t>
            </w:r>
          </w:p>
          <w:p w14:paraId="41EE6B29"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2 501119$       OMEPRAZOLE 20MG EC CAP                90 A&gt; 05-27 05-27   3  90</w:t>
            </w:r>
          </w:p>
          <w:p w14:paraId="7291DE8E"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3 501126$       IBUPROFEN 200MG TAB                  120 DC&gt;07-25 07-25  11  30</w:t>
            </w:r>
          </w:p>
          <w:p w14:paraId="6113E58B"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VistA-2 -  1 501118$       AMOXICILLIN 250/CLAV K 125MG TAB      28 A&gt; 07-23 07-23   1  14</w:t>
            </w:r>
          </w:p>
          <w:p w14:paraId="5359FE5B"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VistA-2 -  2 501119$       HYDROCORTISONE 1% CREAM               20 A  07-23 07-23   2  30</w:t>
            </w:r>
          </w:p>
          <w:p w14:paraId="3E7FC260"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VistA-2 -  3 501117$       IBUPROFEN 200MG TAB                  240 A&gt; 07-23 07-23  11  30</w:t>
            </w:r>
          </w:p>
          <w:p w14:paraId="4650A422"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VistA-3 - &lt;No local prescriptions found.&gt;</w:t>
            </w:r>
          </w:p>
        </w:tc>
      </w:tr>
      <w:tr w:rsidR="0042609A" w:rsidRPr="00E9573D" w14:paraId="32254B6F"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336B88A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3F6712E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04C779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4094AFA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232269F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7A47DE3A"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0C399051"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5BCBBE9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325C45FB"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111550209</w:t>
            </w:r>
          </w:p>
        </w:tc>
        <w:tc>
          <w:tcPr>
            <w:tcW w:w="6390" w:type="dxa"/>
            <w:gridSpan w:val="2"/>
            <w:tcBorders>
              <w:top w:val="single" w:sz="4" w:space="0" w:color="auto"/>
              <w:left w:val="single" w:sz="4" w:space="0" w:color="auto"/>
              <w:bottom w:val="single" w:sz="4" w:space="0" w:color="auto"/>
              <w:right w:val="single" w:sz="4" w:space="0" w:color="auto"/>
            </w:tcBorders>
          </w:tcPr>
          <w:p w14:paraId="18F589D3"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info displays: Name, DOB, SSN, other</w:t>
            </w:r>
          </w:p>
          <w:p w14:paraId="1EB51CC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251CB4F6"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59571895"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7D56F673" w14:textId="77777777" w:rsidR="0042609A" w:rsidRPr="00793A6E" w:rsidRDefault="0042609A" w:rsidP="00793A6E">
            <w:pPr>
              <w:pStyle w:val="NoSpacing"/>
              <w:rPr>
                <w:rFonts w:ascii="Calibri" w:hAnsi="Calibri"/>
                <w:noProof/>
                <w:color w:val="auto"/>
                <w:sz w:val="20"/>
                <w:szCs w:val="20"/>
              </w:rPr>
            </w:pPr>
          </w:p>
        </w:tc>
      </w:tr>
    </w:tbl>
    <w:p w14:paraId="176234B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4C8B0F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D8C25C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7492BF2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CBB1B6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7117CE2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94DB3A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4F1A15F" w14:textId="77777777" w:rsidR="0042609A" w:rsidRPr="00490ECD" w:rsidRDefault="0042609A" w:rsidP="00793A6E">
            <w:pPr>
              <w:pStyle w:val="NoSpacing"/>
              <w:rPr>
                <w:rFonts w:ascii="Calibri" w:hAnsi="Calibri"/>
                <w:noProof/>
                <w:color w:val="auto"/>
                <w:sz w:val="20"/>
                <w:szCs w:val="20"/>
              </w:rPr>
            </w:pPr>
          </w:p>
        </w:tc>
      </w:tr>
    </w:tbl>
    <w:p w14:paraId="5239226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5450D1D"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4EAD32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6FB3E01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2A92A5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0ECB722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2DE619E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F7BA7E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5E60B1B" w14:textId="77777777" w:rsidR="0042609A" w:rsidRPr="00490ECD" w:rsidRDefault="0042609A" w:rsidP="00793A6E">
            <w:pPr>
              <w:pStyle w:val="NoSpacing"/>
              <w:rPr>
                <w:rFonts w:ascii="Calibri" w:hAnsi="Calibri"/>
                <w:noProof/>
                <w:color w:val="auto"/>
                <w:sz w:val="20"/>
                <w:szCs w:val="20"/>
              </w:rPr>
            </w:pPr>
          </w:p>
        </w:tc>
      </w:tr>
    </w:tbl>
    <w:p w14:paraId="1514C038"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6B39408"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81EDE0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3338FA3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2BE45FA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7337838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33BDD2C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44BABC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60AC851" w14:textId="77777777" w:rsidR="0042609A" w:rsidRPr="00490ECD" w:rsidRDefault="0042609A" w:rsidP="00793A6E">
            <w:pPr>
              <w:pStyle w:val="NoSpacing"/>
              <w:rPr>
                <w:rFonts w:ascii="Calibri" w:hAnsi="Calibri"/>
                <w:noProof/>
                <w:color w:val="auto"/>
                <w:sz w:val="20"/>
                <w:szCs w:val="20"/>
              </w:rPr>
            </w:pPr>
          </w:p>
        </w:tc>
      </w:tr>
    </w:tbl>
    <w:p w14:paraId="4242D11F"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2F7AAA8"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185D606A"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5148874B"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67B185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1B61C87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-------------------------------------ACTIVE-----------------------------</w:t>
            </w:r>
          </w:p>
          <w:p w14:paraId="1154C85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1 501170$       HYDROCHLOROTHIAZIDE 25MG TAB          </w:t>
            </w:r>
          </w:p>
          <w:p w14:paraId="7C975BA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2 501171$       OMEPRAZOLE 20MG EC CAP </w:t>
            </w:r>
          </w:p>
          <w:p w14:paraId="55A49EB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----------------------------------DISCONTINUED---------------------</w:t>
            </w:r>
          </w:p>
          <w:p w14:paraId="2768B19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3 501172$       IBUPROFEN 200MG TAB               </w:t>
            </w:r>
          </w:p>
          <w:p w14:paraId="7672882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GOLDTEST2 (2302) </w:t>
            </w:r>
          </w:p>
          <w:p w14:paraId="22DF5D1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4 501249         IBUPROFEN 200MG TAB                  </w:t>
            </w:r>
          </w:p>
          <w:p w14:paraId="6E0362D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5 501250         AMOXICILLIN 250/CLAV K 125MG TAB     </w:t>
            </w:r>
          </w:p>
          <w:p w14:paraId="12F2EAD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6 501251         HYDROCORTISONE 1% CREAM              </w:t>
            </w:r>
          </w:p>
          <w:p w14:paraId="0C28A20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GOLDTEST3 (2303) </w:t>
            </w:r>
          </w:p>
          <w:p w14:paraId="0DDC0763"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&lt;No active prescriptions found.&gt;</w:t>
            </w:r>
          </w:p>
        </w:tc>
        <w:tc>
          <w:tcPr>
            <w:tcW w:w="630" w:type="dxa"/>
            <w:tcBorders>
              <w:left w:val="single" w:sz="4" w:space="0" w:color="auto"/>
              <w:bottom w:val="single" w:sz="4" w:space="0" w:color="auto"/>
              <w:right w:val="single" w:sz="4" w:space="0" w:color="auto"/>
            </w:tcBorders>
            <w:shd w:val="clear" w:color="auto" w:fill="auto"/>
          </w:tcPr>
          <w:p w14:paraId="4D142094"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832AFC6"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B8E08E2" w14:textId="77777777" w:rsidR="0042609A" w:rsidRPr="00490ECD" w:rsidRDefault="0042609A" w:rsidP="00793A6E">
            <w:pPr>
              <w:pStyle w:val="NoSpacing"/>
              <w:rPr>
                <w:rFonts w:ascii="Calibri" w:hAnsi="Calibri"/>
                <w:noProof/>
                <w:color w:val="auto"/>
                <w:sz w:val="20"/>
                <w:szCs w:val="20"/>
              </w:rPr>
            </w:pPr>
          </w:p>
        </w:tc>
      </w:tr>
    </w:tbl>
    <w:p w14:paraId="325ABFE1"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36E8C7A0" w14:textId="77777777" w:rsidTr="00E276B4">
        <w:trPr>
          <w:cantSplit/>
          <w:trHeight w:val="432"/>
        </w:trPr>
        <w:tc>
          <w:tcPr>
            <w:tcW w:w="4338" w:type="dxa"/>
            <w:shd w:val="clear" w:color="auto" w:fill="C6D9F1"/>
          </w:tcPr>
          <w:p w14:paraId="5E7FF433"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lastRenderedPageBreak/>
              <w:t>Post Conditions:</w:t>
            </w:r>
          </w:p>
        </w:tc>
        <w:tc>
          <w:tcPr>
            <w:tcW w:w="10260" w:type="dxa"/>
          </w:tcPr>
          <w:p w14:paraId="6DC84415"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3806C37D" w14:textId="77777777" w:rsidTr="00E276B4">
        <w:trPr>
          <w:cantSplit/>
          <w:trHeight w:val="432"/>
        </w:trPr>
        <w:tc>
          <w:tcPr>
            <w:tcW w:w="4338" w:type="dxa"/>
            <w:shd w:val="clear" w:color="auto" w:fill="C6D9F1"/>
          </w:tcPr>
          <w:p w14:paraId="1B3F117B"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5D8E52AE" w14:textId="77777777" w:rsidR="0042609A" w:rsidRPr="00523FAE" w:rsidRDefault="0042609A" w:rsidP="00793A6E">
            <w:pPr>
              <w:pStyle w:val="NoSpacing"/>
              <w:spacing w:before="120" w:after="120"/>
              <w:rPr>
                <w:rFonts w:asciiTheme="minorHAnsi" w:hAnsiTheme="minorHAnsi"/>
                <w:noProof/>
                <w:sz w:val="20"/>
                <w:szCs w:val="20"/>
              </w:rPr>
            </w:pPr>
          </w:p>
        </w:tc>
      </w:tr>
    </w:tbl>
    <w:p w14:paraId="768669EC" w14:textId="77777777" w:rsidR="0042609A" w:rsidRDefault="0042609A" w:rsidP="000A5608">
      <w:pPr>
        <w:pStyle w:val="TableCaption"/>
        <w:rPr>
          <w:highlight w:val="yellow"/>
        </w:rPr>
      </w:pPr>
    </w:p>
    <w:p w14:paraId="1D9A88EF"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4C83F896" w14:textId="77777777" w:rsidR="0042609A" w:rsidRDefault="0042609A" w:rsidP="000A5608">
      <w:pPr>
        <w:pStyle w:val="TableCaption"/>
      </w:pPr>
      <w:r w:rsidRPr="00C17D1D">
        <w:lastRenderedPageBreak/>
        <w:t>VO-3.2-13</w:t>
      </w:r>
      <w:r>
        <w:tab/>
      </w:r>
      <w:r w:rsidRPr="00C17D1D">
        <w:t>View Orders - Local and remote prescriptions.</w:t>
      </w:r>
      <w:r>
        <w:t xml:space="preserve"> </w:t>
      </w:r>
      <w:r w:rsidRPr="00C17D1D">
        <w:t>Patient has prescriptions on the Local system and  VistA System 3 and is registered on VistA System 2.</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3A11D29A"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DE4826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426CC466"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VO-3.2-13</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1B7626E"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Local and remote prescriptions.</w:t>
            </w:r>
            <w:r>
              <w:rPr>
                <w:rFonts w:ascii="Calibri" w:hAnsi="Calibri"/>
                <w:noProof/>
                <w:color w:val="auto"/>
                <w:sz w:val="20"/>
                <w:szCs w:val="20"/>
              </w:rPr>
              <w:t xml:space="preserve"> </w:t>
            </w:r>
            <w:r w:rsidRPr="00C17D1D">
              <w:rPr>
                <w:rFonts w:ascii="Calibri" w:hAnsi="Calibri"/>
                <w:noProof/>
                <w:color w:val="auto"/>
                <w:sz w:val="20"/>
                <w:szCs w:val="20"/>
              </w:rPr>
              <w:t>Patient has prescriptions on the Local system and  VistA System 3 and is registered on VistA System 2.</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3480CF2"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0E258AD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14C154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6ED9F17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4B827C4F" w14:textId="77777777" w:rsidTr="00363C0E">
        <w:trPr>
          <w:cantSplit/>
          <w:trHeight w:val="260"/>
        </w:trPr>
        <w:tc>
          <w:tcPr>
            <w:tcW w:w="4338" w:type="dxa"/>
            <w:gridSpan w:val="3"/>
            <w:tcBorders>
              <w:bottom w:val="single" w:sz="4" w:space="0" w:color="auto"/>
            </w:tcBorders>
            <w:shd w:val="clear" w:color="auto" w:fill="B8CCE4" w:themeFill="accent1" w:themeFillTint="66"/>
          </w:tcPr>
          <w:p w14:paraId="58C92C65"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2.6.1.1, 2.6.1.2, 2.6.1.3, 2.6.1.4, 2.6.1.5, 2.6.1.6, 2.6.1.8</w:t>
            </w:r>
          </w:p>
        </w:tc>
        <w:tc>
          <w:tcPr>
            <w:tcW w:w="5670" w:type="dxa"/>
            <w:tcBorders>
              <w:bottom w:val="single" w:sz="4" w:space="0" w:color="auto"/>
            </w:tcBorders>
            <w:shd w:val="clear" w:color="auto" w:fill="B8CCE4" w:themeFill="accent1" w:themeFillTint="66"/>
          </w:tcPr>
          <w:p w14:paraId="38B8FF5A"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VistA-1_VO-3.2-13_1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2C28DF50"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370BBBB5"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582CD8B5"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50610090" w14:textId="77777777" w:rsidTr="00363C0E">
        <w:trPr>
          <w:cantSplit/>
          <w:trHeight w:val="215"/>
        </w:trPr>
        <w:tc>
          <w:tcPr>
            <w:tcW w:w="4338" w:type="dxa"/>
            <w:gridSpan w:val="3"/>
            <w:shd w:val="clear" w:color="auto" w:fill="F1FA76"/>
          </w:tcPr>
          <w:p w14:paraId="67E7B365"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3EDA1B95"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739423BF" w14:textId="77777777" w:rsidTr="00363C0E">
        <w:trPr>
          <w:cantSplit/>
          <w:trHeight w:val="260"/>
        </w:trPr>
        <w:tc>
          <w:tcPr>
            <w:tcW w:w="4338" w:type="dxa"/>
            <w:gridSpan w:val="3"/>
            <w:shd w:val="clear" w:color="auto" w:fill="F1FA76"/>
          </w:tcPr>
          <w:p w14:paraId="345F818F"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4EFA1E5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111-55-0210 has  prescriptions:</w:t>
            </w:r>
          </w:p>
          <w:p w14:paraId="6C6AF62D"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1 501120$       ATORVASTATIN CALCIUM 10MG TAB         60 A&gt; 06-20 06-20   5  60</w:t>
            </w:r>
          </w:p>
          <w:p w14:paraId="5E72FEE0"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VistA-2 - &lt;No local prescriptions found.&gt;</w:t>
            </w:r>
          </w:p>
          <w:p w14:paraId="7CA8D22E"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VistA-3 -  1 501116$       VERAPAMIL HCL 120MG SA CAP            60 A&gt; 07-23 07-23  11  30</w:t>
            </w:r>
          </w:p>
        </w:tc>
      </w:tr>
      <w:tr w:rsidR="0042609A" w:rsidRPr="00E9573D" w14:paraId="7B4BA408"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152C4C1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F7042B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0BBFB9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76B0720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6A14499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27582336"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6B67884A"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1FE0C9CF"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0DAACA4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111550210</w:t>
            </w:r>
          </w:p>
        </w:tc>
        <w:tc>
          <w:tcPr>
            <w:tcW w:w="6390" w:type="dxa"/>
            <w:gridSpan w:val="2"/>
            <w:tcBorders>
              <w:top w:val="single" w:sz="4" w:space="0" w:color="auto"/>
              <w:left w:val="single" w:sz="4" w:space="0" w:color="auto"/>
              <w:bottom w:val="single" w:sz="4" w:space="0" w:color="auto"/>
              <w:right w:val="single" w:sz="4" w:space="0" w:color="auto"/>
            </w:tcBorders>
          </w:tcPr>
          <w:p w14:paraId="6C1E51CA"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info displays: Name, DOB, SSN, other</w:t>
            </w:r>
          </w:p>
          <w:p w14:paraId="6234B05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1A5DBA1F"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18B9F9CD"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31B0EC57" w14:textId="77777777" w:rsidR="0042609A" w:rsidRPr="00793A6E" w:rsidRDefault="0042609A" w:rsidP="00793A6E">
            <w:pPr>
              <w:pStyle w:val="NoSpacing"/>
              <w:rPr>
                <w:rFonts w:ascii="Calibri" w:hAnsi="Calibri"/>
                <w:noProof/>
                <w:color w:val="auto"/>
                <w:sz w:val="20"/>
                <w:szCs w:val="20"/>
              </w:rPr>
            </w:pPr>
          </w:p>
        </w:tc>
      </w:tr>
    </w:tbl>
    <w:p w14:paraId="7DE4720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0B9DEA8"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FF8173E"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2BA07A1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679AD8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4502418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299723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3BFD0CB" w14:textId="77777777" w:rsidR="0042609A" w:rsidRPr="00490ECD" w:rsidRDefault="0042609A" w:rsidP="00793A6E">
            <w:pPr>
              <w:pStyle w:val="NoSpacing"/>
              <w:rPr>
                <w:rFonts w:ascii="Calibri" w:hAnsi="Calibri"/>
                <w:noProof/>
                <w:color w:val="auto"/>
                <w:sz w:val="20"/>
                <w:szCs w:val="20"/>
              </w:rPr>
            </w:pPr>
          </w:p>
        </w:tc>
      </w:tr>
    </w:tbl>
    <w:p w14:paraId="759F948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37A405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61182B8"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68D0881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23028E0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340EDBE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3916624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AC58E0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7E6272F" w14:textId="77777777" w:rsidR="0042609A" w:rsidRPr="00490ECD" w:rsidRDefault="0042609A" w:rsidP="00793A6E">
            <w:pPr>
              <w:pStyle w:val="NoSpacing"/>
              <w:rPr>
                <w:rFonts w:ascii="Calibri" w:hAnsi="Calibri"/>
                <w:noProof/>
                <w:color w:val="auto"/>
                <w:sz w:val="20"/>
                <w:szCs w:val="20"/>
              </w:rPr>
            </w:pPr>
          </w:p>
        </w:tc>
      </w:tr>
    </w:tbl>
    <w:p w14:paraId="1402423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62CE74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5B2E2D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2AB5280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2CE3B5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3CC6359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1B01DCC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17FE51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2843D35" w14:textId="77777777" w:rsidR="0042609A" w:rsidRPr="00490ECD" w:rsidRDefault="0042609A" w:rsidP="00793A6E">
            <w:pPr>
              <w:pStyle w:val="NoSpacing"/>
              <w:rPr>
                <w:rFonts w:ascii="Calibri" w:hAnsi="Calibri"/>
                <w:noProof/>
                <w:color w:val="auto"/>
                <w:sz w:val="20"/>
                <w:szCs w:val="20"/>
              </w:rPr>
            </w:pPr>
          </w:p>
        </w:tc>
      </w:tr>
    </w:tbl>
    <w:p w14:paraId="33B18482"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1031274"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3C35307D"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5F920D44"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113CC1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6F892E6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-------------------------------------ACTIVE-----------------------------</w:t>
            </w:r>
          </w:p>
          <w:p w14:paraId="7CC6DB8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1 501173$       ATORVASTATIN CALCIUM 10MG TAB         </w:t>
            </w:r>
          </w:p>
          <w:p w14:paraId="73E1680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GOLDTEST2 (2302) </w:t>
            </w:r>
          </w:p>
          <w:p w14:paraId="2961544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&lt;No active prescriptions found.&gt;                                                </w:t>
            </w:r>
          </w:p>
          <w:p w14:paraId="15EAD90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GOLDTEST3 (2303) </w:t>
            </w:r>
          </w:p>
          <w:p w14:paraId="6D947B9E"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 xml:space="preserve"> 2 501143        VERAPAMIL HCL 120MG SA CAP</w:t>
            </w:r>
          </w:p>
        </w:tc>
        <w:tc>
          <w:tcPr>
            <w:tcW w:w="630" w:type="dxa"/>
            <w:tcBorders>
              <w:left w:val="single" w:sz="4" w:space="0" w:color="auto"/>
              <w:bottom w:val="single" w:sz="4" w:space="0" w:color="auto"/>
              <w:right w:val="single" w:sz="4" w:space="0" w:color="auto"/>
            </w:tcBorders>
            <w:shd w:val="clear" w:color="auto" w:fill="auto"/>
          </w:tcPr>
          <w:p w14:paraId="74573E54"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1FF05F0"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F93B7E8" w14:textId="77777777" w:rsidR="0042609A" w:rsidRPr="00490ECD" w:rsidRDefault="0042609A" w:rsidP="00793A6E">
            <w:pPr>
              <w:pStyle w:val="NoSpacing"/>
              <w:rPr>
                <w:rFonts w:ascii="Calibri" w:hAnsi="Calibri"/>
                <w:noProof/>
                <w:color w:val="auto"/>
                <w:sz w:val="20"/>
                <w:szCs w:val="20"/>
              </w:rPr>
            </w:pPr>
          </w:p>
        </w:tc>
      </w:tr>
    </w:tbl>
    <w:p w14:paraId="0DE7B772"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206C6A2B" w14:textId="77777777" w:rsidTr="00E276B4">
        <w:trPr>
          <w:cantSplit/>
          <w:trHeight w:val="432"/>
        </w:trPr>
        <w:tc>
          <w:tcPr>
            <w:tcW w:w="4338" w:type="dxa"/>
            <w:shd w:val="clear" w:color="auto" w:fill="C6D9F1"/>
          </w:tcPr>
          <w:p w14:paraId="0D7558F3"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69E20F28"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71FEAFCA" w14:textId="77777777" w:rsidTr="00E276B4">
        <w:trPr>
          <w:cantSplit/>
          <w:trHeight w:val="432"/>
        </w:trPr>
        <w:tc>
          <w:tcPr>
            <w:tcW w:w="4338" w:type="dxa"/>
            <w:shd w:val="clear" w:color="auto" w:fill="C6D9F1"/>
          </w:tcPr>
          <w:p w14:paraId="7A31B807"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606DDE86" w14:textId="77777777" w:rsidR="0042609A" w:rsidRPr="00523FAE" w:rsidRDefault="0042609A" w:rsidP="00793A6E">
            <w:pPr>
              <w:pStyle w:val="NoSpacing"/>
              <w:spacing w:before="120" w:after="120"/>
              <w:rPr>
                <w:rFonts w:asciiTheme="minorHAnsi" w:hAnsiTheme="minorHAnsi"/>
                <w:noProof/>
                <w:sz w:val="20"/>
                <w:szCs w:val="20"/>
              </w:rPr>
            </w:pPr>
          </w:p>
        </w:tc>
      </w:tr>
    </w:tbl>
    <w:p w14:paraId="52AAD4EA" w14:textId="77777777" w:rsidR="0042609A" w:rsidRDefault="0042609A" w:rsidP="000A5608">
      <w:pPr>
        <w:pStyle w:val="TableCaption"/>
        <w:rPr>
          <w:highlight w:val="yellow"/>
        </w:rPr>
      </w:pPr>
    </w:p>
    <w:p w14:paraId="7EB6EAA6"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4A54D3BF" w14:textId="77777777" w:rsidR="0042609A" w:rsidRDefault="0042609A" w:rsidP="000A5608">
      <w:pPr>
        <w:pStyle w:val="TableCaption"/>
      </w:pPr>
      <w:r w:rsidRPr="00C17D1D">
        <w:lastRenderedPageBreak/>
        <w:t>VO-3.2-14</w:t>
      </w:r>
      <w:r>
        <w:tab/>
      </w:r>
      <w:r w:rsidRPr="00C17D1D">
        <w:t>View Orders - Local and remote prescriptions.</w:t>
      </w:r>
      <w:r>
        <w:t xml:space="preserve"> </w:t>
      </w:r>
      <w:r w:rsidRPr="00C17D1D">
        <w:t>Patient has prescriptions on all three systems.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205F6BDC"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34C2087"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0A88A23A"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VO-3.2-14</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6C453FA"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Local and remote prescriptions.</w:t>
            </w:r>
            <w:r>
              <w:rPr>
                <w:rFonts w:ascii="Calibri" w:hAnsi="Calibri"/>
                <w:noProof/>
                <w:color w:val="auto"/>
                <w:sz w:val="20"/>
                <w:szCs w:val="20"/>
              </w:rPr>
              <w:t xml:space="preserve"> </w:t>
            </w:r>
            <w:r w:rsidRPr="00C17D1D">
              <w:rPr>
                <w:rFonts w:ascii="Calibri" w:hAnsi="Calibri"/>
                <w:noProof/>
                <w:color w:val="auto"/>
                <w:sz w:val="20"/>
                <w:szCs w:val="20"/>
              </w:rPr>
              <w:t>Patient has prescriptions on all three systems.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4D66D8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5135518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5856E54"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6AE64E8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29BA4437" w14:textId="77777777" w:rsidTr="00363C0E">
        <w:trPr>
          <w:cantSplit/>
          <w:trHeight w:val="260"/>
        </w:trPr>
        <w:tc>
          <w:tcPr>
            <w:tcW w:w="4338" w:type="dxa"/>
            <w:gridSpan w:val="3"/>
            <w:tcBorders>
              <w:bottom w:val="single" w:sz="4" w:space="0" w:color="auto"/>
            </w:tcBorders>
            <w:shd w:val="clear" w:color="auto" w:fill="B8CCE4" w:themeFill="accent1" w:themeFillTint="66"/>
          </w:tcPr>
          <w:p w14:paraId="07B99019"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w:t>
            </w:r>
          </w:p>
        </w:tc>
        <w:tc>
          <w:tcPr>
            <w:tcW w:w="5670" w:type="dxa"/>
            <w:tcBorders>
              <w:bottom w:val="single" w:sz="4" w:space="0" w:color="auto"/>
            </w:tcBorders>
            <w:shd w:val="clear" w:color="auto" w:fill="B8CCE4" w:themeFill="accent1" w:themeFillTint="66"/>
          </w:tcPr>
          <w:p w14:paraId="74D9B2E5"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VistA-1_VO-3.2-14_1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5EB0F4A6"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45A66F14"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1D0025E3"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51F15A1D" w14:textId="77777777" w:rsidTr="00363C0E">
        <w:trPr>
          <w:cantSplit/>
          <w:trHeight w:val="215"/>
        </w:trPr>
        <w:tc>
          <w:tcPr>
            <w:tcW w:w="4338" w:type="dxa"/>
            <w:gridSpan w:val="3"/>
            <w:shd w:val="clear" w:color="auto" w:fill="F1FA76"/>
          </w:tcPr>
          <w:p w14:paraId="69D7C825"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16262F4D"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70A9EE28" w14:textId="77777777" w:rsidTr="00363C0E">
        <w:trPr>
          <w:cantSplit/>
          <w:trHeight w:val="260"/>
        </w:trPr>
        <w:tc>
          <w:tcPr>
            <w:tcW w:w="4338" w:type="dxa"/>
            <w:gridSpan w:val="3"/>
            <w:shd w:val="clear" w:color="auto" w:fill="F1FA76"/>
          </w:tcPr>
          <w:p w14:paraId="331AECC4"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2AF9FA10"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111-55-0211 has  prescriptions:</w:t>
            </w:r>
          </w:p>
          <w:p w14:paraId="52FB1001"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1 501112$       TRIAMCINOLONE 75MCG 240D ORAL INHL     2 A  07-23 07-23  11  30</w:t>
            </w:r>
          </w:p>
          <w:p w14:paraId="04A1C830"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1 501123$       ACETAMINOPHEN 325MG TAB              240 S&gt; 07-25 08-14   5  30</w:t>
            </w:r>
          </w:p>
          <w:p w14:paraId="4D899A66"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VistA-2 -  2 501109$       NAPROXEN 250MG TAB                    60 A&gt; 05-16 05-16  11  30</w:t>
            </w:r>
          </w:p>
          <w:p w14:paraId="32F52767"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VistA-2 -  3 501110$       RANITIDINE HCL 25MG EFFER TAB         60 A  05-16 05-16   6  30</w:t>
            </w:r>
          </w:p>
          <w:p w14:paraId="01F566ED"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VistA-2 -  1 501122$       IBUPROFEN 200MG TAB                  120 S&gt; 07-14 08-03   3  30</w:t>
            </w:r>
          </w:p>
          <w:p w14:paraId="3E7A30AB"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VistA-3 -  2 501110$       PREDNISONE 1MG TAB                   120 A&gt; 06-23 06-23  10  30</w:t>
            </w:r>
          </w:p>
        </w:tc>
      </w:tr>
      <w:tr w:rsidR="0042609A" w:rsidRPr="00E9573D" w14:paraId="35C9CE9B"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422263C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3C5B7F4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D2E651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17E7FF5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3A3B6EF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151DDD91"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11DA3C91"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1A07DC5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3A9D9D4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111550211</w:t>
            </w:r>
          </w:p>
        </w:tc>
        <w:tc>
          <w:tcPr>
            <w:tcW w:w="6390" w:type="dxa"/>
            <w:gridSpan w:val="2"/>
            <w:tcBorders>
              <w:top w:val="single" w:sz="4" w:space="0" w:color="auto"/>
              <w:left w:val="single" w:sz="4" w:space="0" w:color="auto"/>
              <w:bottom w:val="single" w:sz="4" w:space="0" w:color="auto"/>
              <w:right w:val="single" w:sz="4" w:space="0" w:color="auto"/>
            </w:tcBorders>
          </w:tcPr>
          <w:p w14:paraId="4BA756D4"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info displays: Name, DOB, SSN, other</w:t>
            </w:r>
          </w:p>
          <w:p w14:paraId="6DBAD90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3424F5D4"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08F78B7A"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1BAE8969" w14:textId="77777777" w:rsidR="0042609A" w:rsidRPr="00793A6E" w:rsidRDefault="0042609A" w:rsidP="00793A6E">
            <w:pPr>
              <w:pStyle w:val="NoSpacing"/>
              <w:rPr>
                <w:rFonts w:ascii="Calibri" w:hAnsi="Calibri"/>
                <w:noProof/>
                <w:color w:val="auto"/>
                <w:sz w:val="20"/>
                <w:szCs w:val="20"/>
              </w:rPr>
            </w:pPr>
          </w:p>
        </w:tc>
      </w:tr>
    </w:tbl>
    <w:p w14:paraId="7C523BB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671454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9CA191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5932B04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8A14A9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2EB66E0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7A8A63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BFE50DF" w14:textId="77777777" w:rsidR="0042609A" w:rsidRPr="00490ECD" w:rsidRDefault="0042609A" w:rsidP="00793A6E">
            <w:pPr>
              <w:pStyle w:val="NoSpacing"/>
              <w:rPr>
                <w:rFonts w:ascii="Calibri" w:hAnsi="Calibri"/>
                <w:noProof/>
                <w:color w:val="auto"/>
                <w:sz w:val="20"/>
                <w:szCs w:val="20"/>
              </w:rPr>
            </w:pPr>
          </w:p>
        </w:tc>
      </w:tr>
    </w:tbl>
    <w:p w14:paraId="327B1BC5"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E1E103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7E514C8"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6A5B09A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18F4DE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31AD3E4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5E3B516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4AEE94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5385B93" w14:textId="77777777" w:rsidR="0042609A" w:rsidRPr="00490ECD" w:rsidRDefault="0042609A" w:rsidP="00793A6E">
            <w:pPr>
              <w:pStyle w:val="NoSpacing"/>
              <w:rPr>
                <w:rFonts w:ascii="Calibri" w:hAnsi="Calibri"/>
                <w:noProof/>
                <w:color w:val="auto"/>
                <w:sz w:val="20"/>
                <w:szCs w:val="20"/>
              </w:rPr>
            </w:pPr>
          </w:p>
        </w:tc>
      </w:tr>
    </w:tbl>
    <w:p w14:paraId="2261B4F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829821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96892D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5BD7236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7759DE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26367F7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13C46042"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FAD72A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C147716" w14:textId="77777777" w:rsidR="0042609A" w:rsidRPr="00490ECD" w:rsidRDefault="0042609A" w:rsidP="00793A6E">
            <w:pPr>
              <w:pStyle w:val="NoSpacing"/>
              <w:rPr>
                <w:rFonts w:ascii="Calibri" w:hAnsi="Calibri"/>
                <w:noProof/>
                <w:color w:val="auto"/>
                <w:sz w:val="20"/>
                <w:szCs w:val="20"/>
              </w:rPr>
            </w:pPr>
          </w:p>
        </w:tc>
      </w:tr>
    </w:tbl>
    <w:p w14:paraId="1B70E3B5"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5C88500"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54DC5C70"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24D30BAE"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F73E7A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2C89E80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-------------------------------------ACTIVE----------</w:t>
            </w:r>
          </w:p>
          <w:p w14:paraId="4197148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1 501175$       ACETAMINOPHEN 325MG TAB</w:t>
            </w:r>
          </w:p>
          <w:p w14:paraId="5BFB83E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2 501174$       TRIAMCINOLONE 75MCG 240D ORAL </w:t>
            </w:r>
          </w:p>
          <w:p w14:paraId="5AFF9D8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----------------------ONEVA PHARMACY GOLDTEST2 (2302)</w:t>
            </w:r>
          </w:p>
          <w:p w14:paraId="1B4B9D9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3 501252        NAPROXEN 250MG TAB</w:t>
            </w:r>
          </w:p>
          <w:p w14:paraId="3EE85C6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4 501253        RANITIDINE HCL 25MG EFFER TAB</w:t>
            </w:r>
          </w:p>
          <w:p w14:paraId="732DB30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----------------------ONEVA PHARMACY GOLDTEST2 (2302)</w:t>
            </w:r>
          </w:p>
          <w:p w14:paraId="3B393A8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5 501254        IBUPROFEN 200MG TAB</w:t>
            </w:r>
          </w:p>
          <w:p w14:paraId="1D872EF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----------------------ONEVA PHARMACY GOLDTEST3 (2303)</w:t>
            </w:r>
          </w:p>
          <w:p w14:paraId="6621EFCE"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 xml:space="preserve"> 6 501144        VERAPAMIL HCL 120MG SA CAP</w:t>
            </w:r>
          </w:p>
        </w:tc>
        <w:tc>
          <w:tcPr>
            <w:tcW w:w="630" w:type="dxa"/>
            <w:tcBorders>
              <w:left w:val="single" w:sz="4" w:space="0" w:color="auto"/>
              <w:bottom w:val="single" w:sz="4" w:space="0" w:color="auto"/>
              <w:right w:val="single" w:sz="4" w:space="0" w:color="auto"/>
            </w:tcBorders>
            <w:shd w:val="clear" w:color="auto" w:fill="auto"/>
          </w:tcPr>
          <w:p w14:paraId="3EF99A83"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8A963EB"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56AD70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suspended prescription displays - </w:t>
            </w:r>
          </w:p>
          <w:p w14:paraId="4EC92620" w14:textId="77777777" w:rsidR="0042609A" w:rsidRPr="00490ECD" w:rsidRDefault="0042609A" w:rsidP="00793A6E">
            <w:pPr>
              <w:pStyle w:val="NoSpacing"/>
              <w:rPr>
                <w:rFonts w:ascii="Calibri" w:hAnsi="Calibri"/>
                <w:noProof/>
                <w:color w:val="auto"/>
                <w:sz w:val="20"/>
                <w:szCs w:val="20"/>
              </w:rPr>
            </w:pPr>
            <w:r w:rsidRPr="00C17D1D">
              <w:rPr>
                <w:rFonts w:ascii="Calibri" w:hAnsi="Calibri"/>
                <w:noProof/>
                <w:color w:val="auto"/>
                <w:sz w:val="20"/>
                <w:szCs w:val="20"/>
              </w:rPr>
              <w:t># 2 501254 IBUPROFEN on GOLDTEST2 (2302)</w:t>
            </w:r>
          </w:p>
        </w:tc>
      </w:tr>
    </w:tbl>
    <w:p w14:paraId="48A30FA4"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70D45031" w14:textId="77777777" w:rsidTr="00E276B4">
        <w:trPr>
          <w:cantSplit/>
          <w:trHeight w:val="432"/>
        </w:trPr>
        <w:tc>
          <w:tcPr>
            <w:tcW w:w="4338" w:type="dxa"/>
            <w:shd w:val="clear" w:color="auto" w:fill="C6D9F1"/>
          </w:tcPr>
          <w:p w14:paraId="329BDAB9"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2022C460"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65D76F2C" w14:textId="77777777" w:rsidTr="00E276B4">
        <w:trPr>
          <w:cantSplit/>
          <w:trHeight w:val="432"/>
        </w:trPr>
        <w:tc>
          <w:tcPr>
            <w:tcW w:w="4338" w:type="dxa"/>
            <w:shd w:val="clear" w:color="auto" w:fill="C6D9F1"/>
          </w:tcPr>
          <w:p w14:paraId="1C156648"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7C01A302" w14:textId="77777777" w:rsidR="0042609A" w:rsidRPr="00523FAE" w:rsidRDefault="0042609A" w:rsidP="00793A6E">
            <w:pPr>
              <w:pStyle w:val="NoSpacing"/>
              <w:spacing w:before="120" w:after="120"/>
              <w:rPr>
                <w:rFonts w:asciiTheme="minorHAnsi" w:hAnsiTheme="minorHAnsi"/>
                <w:noProof/>
                <w:sz w:val="20"/>
                <w:szCs w:val="20"/>
              </w:rPr>
            </w:pPr>
          </w:p>
        </w:tc>
      </w:tr>
    </w:tbl>
    <w:p w14:paraId="14D0D71C" w14:textId="77777777" w:rsidR="0042609A" w:rsidRDefault="0042609A" w:rsidP="000A5608">
      <w:pPr>
        <w:pStyle w:val="TableCaption"/>
        <w:rPr>
          <w:highlight w:val="yellow"/>
        </w:rPr>
      </w:pPr>
    </w:p>
    <w:p w14:paraId="2AD904C5"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6298CADD" w14:textId="77777777" w:rsidR="0042609A" w:rsidRDefault="0042609A" w:rsidP="000A5608">
      <w:pPr>
        <w:pStyle w:val="TableCaption"/>
      </w:pPr>
      <w:r w:rsidRPr="00C17D1D">
        <w:lastRenderedPageBreak/>
        <w:t>VO-3.2-15</w:t>
      </w:r>
      <w:r>
        <w:tab/>
      </w:r>
      <w:r w:rsidRPr="00C17D1D">
        <w:t>View Orders - No prescriptions.</w:t>
      </w:r>
      <w:r>
        <w:t xml:space="preserve"> </w:t>
      </w:r>
      <w:r w:rsidRPr="00C17D1D">
        <w:t>Patient has no Local prescriptions and is not registered on VistA System 2 or VistA System 3.</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205123E1"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AAB5D33"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3B2329FF"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VO-3.2-15</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F0EE584"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No prescriptions.</w:t>
            </w:r>
            <w:r>
              <w:rPr>
                <w:rFonts w:ascii="Calibri" w:hAnsi="Calibri"/>
                <w:noProof/>
                <w:color w:val="auto"/>
                <w:sz w:val="20"/>
                <w:szCs w:val="20"/>
              </w:rPr>
              <w:t xml:space="preserve"> </w:t>
            </w:r>
            <w:r w:rsidRPr="00C17D1D">
              <w:rPr>
                <w:rFonts w:ascii="Calibri" w:hAnsi="Calibri"/>
                <w:noProof/>
                <w:color w:val="auto"/>
                <w:sz w:val="20"/>
                <w:szCs w:val="20"/>
              </w:rPr>
              <w:t>Patient has no Local prescriptions and is not registered on VistA System 2 or VistA System 3.</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987D68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3B3E40F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E4E9BC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08BB9BB5"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1FFED368" w14:textId="77777777" w:rsidTr="00363C0E">
        <w:trPr>
          <w:cantSplit/>
          <w:trHeight w:val="260"/>
        </w:trPr>
        <w:tc>
          <w:tcPr>
            <w:tcW w:w="4338" w:type="dxa"/>
            <w:gridSpan w:val="3"/>
            <w:tcBorders>
              <w:bottom w:val="single" w:sz="4" w:space="0" w:color="auto"/>
            </w:tcBorders>
            <w:shd w:val="clear" w:color="auto" w:fill="B8CCE4" w:themeFill="accent1" w:themeFillTint="66"/>
          </w:tcPr>
          <w:p w14:paraId="63DA4042"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2.6.1.1, 2.6.1.2, 2.6.1.3, 2.6.1.4, 2.6.1.5, 2.6.1.6, 2.6.1.8</w:t>
            </w:r>
          </w:p>
        </w:tc>
        <w:tc>
          <w:tcPr>
            <w:tcW w:w="5670" w:type="dxa"/>
            <w:tcBorders>
              <w:bottom w:val="single" w:sz="4" w:space="0" w:color="auto"/>
            </w:tcBorders>
            <w:shd w:val="clear" w:color="auto" w:fill="B8CCE4" w:themeFill="accent1" w:themeFillTint="66"/>
          </w:tcPr>
          <w:p w14:paraId="46E015CB"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VistA-1_VO-3.2-15_1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1DB0E337"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26097FF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557FB991"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7EBBA5F1" w14:textId="77777777" w:rsidTr="00363C0E">
        <w:trPr>
          <w:cantSplit/>
          <w:trHeight w:val="215"/>
        </w:trPr>
        <w:tc>
          <w:tcPr>
            <w:tcW w:w="4338" w:type="dxa"/>
            <w:gridSpan w:val="3"/>
            <w:shd w:val="clear" w:color="auto" w:fill="F1FA76"/>
          </w:tcPr>
          <w:p w14:paraId="0E010D8F"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5971D315"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2264E4D9" w14:textId="77777777" w:rsidTr="00363C0E">
        <w:trPr>
          <w:cantSplit/>
          <w:trHeight w:val="260"/>
        </w:trPr>
        <w:tc>
          <w:tcPr>
            <w:tcW w:w="4338" w:type="dxa"/>
            <w:gridSpan w:val="3"/>
            <w:shd w:val="clear" w:color="auto" w:fill="F1FA76"/>
          </w:tcPr>
          <w:p w14:paraId="7FD9FC2B"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68ABF3EE"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111-55-0215 has  prescriptions:</w:t>
            </w:r>
          </w:p>
          <w:p w14:paraId="27B9EA79"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VistA-1 - This patient has no prescriptions</w:t>
            </w:r>
          </w:p>
        </w:tc>
      </w:tr>
      <w:tr w:rsidR="0042609A" w:rsidRPr="00E9573D" w14:paraId="4529E3B1"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13AC17D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C1BB07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D4D3D1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772C705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7EDFB30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66E39DCE"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6E025558"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7310E0C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698D211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111550215</w:t>
            </w:r>
          </w:p>
        </w:tc>
        <w:tc>
          <w:tcPr>
            <w:tcW w:w="6390" w:type="dxa"/>
            <w:gridSpan w:val="2"/>
            <w:tcBorders>
              <w:top w:val="single" w:sz="4" w:space="0" w:color="auto"/>
              <w:left w:val="single" w:sz="4" w:space="0" w:color="auto"/>
              <w:bottom w:val="single" w:sz="4" w:space="0" w:color="auto"/>
              <w:right w:val="single" w:sz="4" w:space="0" w:color="auto"/>
            </w:tcBorders>
          </w:tcPr>
          <w:p w14:paraId="663A681C"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info displays: Name, DOB, SSN, other</w:t>
            </w:r>
          </w:p>
          <w:p w14:paraId="69B8D95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73765F94"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1F3D9878"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190EF60F" w14:textId="77777777" w:rsidR="0042609A" w:rsidRPr="00793A6E" w:rsidRDefault="0042609A" w:rsidP="00793A6E">
            <w:pPr>
              <w:pStyle w:val="NoSpacing"/>
              <w:rPr>
                <w:rFonts w:ascii="Calibri" w:hAnsi="Calibri"/>
                <w:noProof/>
                <w:color w:val="auto"/>
                <w:sz w:val="20"/>
                <w:szCs w:val="20"/>
              </w:rPr>
            </w:pPr>
          </w:p>
        </w:tc>
      </w:tr>
    </w:tbl>
    <w:p w14:paraId="6A90FE2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FAA57B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772779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5D62541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203FC7D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49E2A81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7579FE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79D1138" w14:textId="77777777" w:rsidR="0042609A" w:rsidRPr="00490ECD" w:rsidRDefault="0042609A" w:rsidP="00793A6E">
            <w:pPr>
              <w:pStyle w:val="NoSpacing"/>
              <w:rPr>
                <w:rFonts w:ascii="Calibri" w:hAnsi="Calibri"/>
                <w:noProof/>
                <w:color w:val="auto"/>
                <w:sz w:val="20"/>
                <w:szCs w:val="20"/>
              </w:rPr>
            </w:pPr>
          </w:p>
        </w:tc>
      </w:tr>
    </w:tbl>
    <w:p w14:paraId="44F35D5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267AAC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751DC5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2A7F568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7227D0E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7C86603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4A27366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D5F5F2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ED1D1BA" w14:textId="77777777" w:rsidR="0042609A" w:rsidRPr="00490ECD" w:rsidRDefault="0042609A" w:rsidP="00793A6E">
            <w:pPr>
              <w:pStyle w:val="NoSpacing"/>
              <w:rPr>
                <w:rFonts w:ascii="Calibri" w:hAnsi="Calibri"/>
                <w:noProof/>
                <w:color w:val="auto"/>
                <w:sz w:val="20"/>
                <w:szCs w:val="20"/>
              </w:rPr>
            </w:pPr>
          </w:p>
        </w:tc>
      </w:tr>
    </w:tbl>
    <w:p w14:paraId="1E0E945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23918E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05CB7F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700AAF6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4F834D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210F48D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626B015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E1ED27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F7C64F0" w14:textId="77777777" w:rsidR="0042609A" w:rsidRPr="00490ECD" w:rsidRDefault="0042609A" w:rsidP="00793A6E">
            <w:pPr>
              <w:pStyle w:val="NoSpacing"/>
              <w:rPr>
                <w:rFonts w:ascii="Calibri" w:hAnsi="Calibri"/>
                <w:noProof/>
                <w:color w:val="auto"/>
                <w:sz w:val="20"/>
                <w:szCs w:val="20"/>
              </w:rPr>
            </w:pPr>
          </w:p>
        </w:tc>
      </w:tr>
    </w:tbl>
    <w:p w14:paraId="037CA42B"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2E5ACA8"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5FB2C815"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68B2ABE3"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297910A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248009A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This patient has no prescriptions</w:t>
            </w:r>
          </w:p>
          <w:p w14:paraId="5EFEBCE8"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DA1F26F"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8DE8A93"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C772C28" w14:textId="77777777" w:rsidR="0042609A" w:rsidRPr="00490ECD" w:rsidRDefault="0042609A" w:rsidP="00793A6E">
            <w:pPr>
              <w:pStyle w:val="NoSpacing"/>
              <w:rPr>
                <w:rFonts w:ascii="Calibri" w:hAnsi="Calibri"/>
                <w:noProof/>
                <w:color w:val="auto"/>
                <w:sz w:val="20"/>
                <w:szCs w:val="20"/>
              </w:rPr>
            </w:pPr>
          </w:p>
        </w:tc>
      </w:tr>
    </w:tbl>
    <w:p w14:paraId="501D96BA"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30CB07B1" w14:textId="77777777" w:rsidTr="00E276B4">
        <w:trPr>
          <w:cantSplit/>
          <w:trHeight w:val="432"/>
        </w:trPr>
        <w:tc>
          <w:tcPr>
            <w:tcW w:w="4338" w:type="dxa"/>
            <w:shd w:val="clear" w:color="auto" w:fill="C6D9F1"/>
          </w:tcPr>
          <w:p w14:paraId="1A2C346A"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2CE38DFE"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135FE908" w14:textId="77777777" w:rsidTr="00E276B4">
        <w:trPr>
          <w:cantSplit/>
          <w:trHeight w:val="432"/>
        </w:trPr>
        <w:tc>
          <w:tcPr>
            <w:tcW w:w="4338" w:type="dxa"/>
            <w:shd w:val="clear" w:color="auto" w:fill="C6D9F1"/>
          </w:tcPr>
          <w:p w14:paraId="77F2D08A"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393723A9" w14:textId="77777777" w:rsidR="0042609A" w:rsidRPr="00523FAE" w:rsidRDefault="0042609A" w:rsidP="00793A6E">
            <w:pPr>
              <w:pStyle w:val="NoSpacing"/>
              <w:spacing w:before="120" w:after="120"/>
              <w:rPr>
                <w:rFonts w:asciiTheme="minorHAnsi" w:hAnsiTheme="minorHAnsi"/>
                <w:noProof/>
                <w:sz w:val="20"/>
                <w:szCs w:val="20"/>
              </w:rPr>
            </w:pPr>
          </w:p>
        </w:tc>
      </w:tr>
    </w:tbl>
    <w:p w14:paraId="617B9B31" w14:textId="77777777" w:rsidR="0042609A" w:rsidRDefault="0042609A" w:rsidP="000A5608">
      <w:pPr>
        <w:pStyle w:val="TableCaption"/>
        <w:rPr>
          <w:highlight w:val="yellow"/>
        </w:rPr>
      </w:pPr>
    </w:p>
    <w:p w14:paraId="5DFD84FC"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61E39DBF" w14:textId="77777777" w:rsidR="0042609A" w:rsidRDefault="0042609A" w:rsidP="000A5608">
      <w:pPr>
        <w:pStyle w:val="TableCaption"/>
      </w:pPr>
      <w:r w:rsidRPr="00C17D1D">
        <w:lastRenderedPageBreak/>
        <w:t>VO-3.2-16</w:t>
      </w:r>
      <w:r>
        <w:tab/>
      </w:r>
      <w:r w:rsidRPr="00C17D1D">
        <w:t>View Orders - No prescriptions.</w:t>
      </w:r>
      <w:r>
        <w:t xml:space="preserve"> </w:t>
      </w:r>
      <w:r w:rsidRPr="00C17D1D">
        <w:t>Patient has no Local prescriptions and is registered on VistA System 2 but not on VistA System 3.</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4DEC5E24"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4279F4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2F170A91"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VO-3.2-16</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1FD1C24"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No prescriptions.</w:t>
            </w:r>
            <w:r>
              <w:rPr>
                <w:rFonts w:ascii="Calibri" w:hAnsi="Calibri"/>
                <w:noProof/>
                <w:color w:val="auto"/>
                <w:sz w:val="20"/>
                <w:szCs w:val="20"/>
              </w:rPr>
              <w:t xml:space="preserve"> </w:t>
            </w:r>
            <w:r w:rsidRPr="00C17D1D">
              <w:rPr>
                <w:rFonts w:ascii="Calibri" w:hAnsi="Calibri"/>
                <w:noProof/>
                <w:color w:val="auto"/>
                <w:sz w:val="20"/>
                <w:szCs w:val="20"/>
              </w:rPr>
              <w:t>Patient has no Local prescriptions and is registered on VistA System 2 but not on VistA System 3.</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62D6527"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168E350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89424CD"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1654CA9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1E1DDACB" w14:textId="77777777" w:rsidTr="00363C0E">
        <w:trPr>
          <w:cantSplit/>
          <w:trHeight w:val="260"/>
        </w:trPr>
        <w:tc>
          <w:tcPr>
            <w:tcW w:w="4338" w:type="dxa"/>
            <w:gridSpan w:val="3"/>
            <w:tcBorders>
              <w:bottom w:val="single" w:sz="4" w:space="0" w:color="auto"/>
            </w:tcBorders>
            <w:shd w:val="clear" w:color="auto" w:fill="B8CCE4" w:themeFill="accent1" w:themeFillTint="66"/>
          </w:tcPr>
          <w:p w14:paraId="7FE464C4"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2.6.1.1, 2.6.1.2, 2.6.1.3, 2.6.1.4, 2.6.1.5, 2.6.1.6, 2.6.1.8</w:t>
            </w:r>
          </w:p>
        </w:tc>
        <w:tc>
          <w:tcPr>
            <w:tcW w:w="5670" w:type="dxa"/>
            <w:tcBorders>
              <w:bottom w:val="single" w:sz="4" w:space="0" w:color="auto"/>
            </w:tcBorders>
            <w:shd w:val="clear" w:color="auto" w:fill="B8CCE4" w:themeFill="accent1" w:themeFillTint="66"/>
          </w:tcPr>
          <w:p w14:paraId="77FA9D4C"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VistA-1_VO-3.2-16_1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6471749A"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6F932BD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C0670AF"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291305FA" w14:textId="77777777" w:rsidTr="00363C0E">
        <w:trPr>
          <w:cantSplit/>
          <w:trHeight w:val="215"/>
        </w:trPr>
        <w:tc>
          <w:tcPr>
            <w:tcW w:w="4338" w:type="dxa"/>
            <w:gridSpan w:val="3"/>
            <w:shd w:val="clear" w:color="auto" w:fill="F1FA76"/>
          </w:tcPr>
          <w:p w14:paraId="7A5F62E7"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38622ADC"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4E925DBF" w14:textId="77777777" w:rsidTr="00363C0E">
        <w:trPr>
          <w:cantSplit/>
          <w:trHeight w:val="260"/>
        </w:trPr>
        <w:tc>
          <w:tcPr>
            <w:tcW w:w="4338" w:type="dxa"/>
            <w:gridSpan w:val="3"/>
            <w:shd w:val="clear" w:color="auto" w:fill="F1FA76"/>
          </w:tcPr>
          <w:p w14:paraId="59D9094E"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7646EC1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111-55-0216 has  prescriptions:</w:t>
            </w:r>
          </w:p>
          <w:p w14:paraId="19DC511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&lt;No local prescriptions found.&gt;</w:t>
            </w:r>
          </w:p>
          <w:p w14:paraId="34201A01"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VistA-2 - &lt;No local prescriptions found.&gt;</w:t>
            </w:r>
          </w:p>
        </w:tc>
      </w:tr>
      <w:tr w:rsidR="0042609A" w:rsidRPr="00E9573D" w14:paraId="5F7A2FAA"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602349D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4D5AF8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4BC8F4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60D0CB6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451885B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58CD8528"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36AF9B18"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6D83685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6545EA4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111550216</w:t>
            </w:r>
          </w:p>
        </w:tc>
        <w:tc>
          <w:tcPr>
            <w:tcW w:w="6390" w:type="dxa"/>
            <w:gridSpan w:val="2"/>
            <w:tcBorders>
              <w:top w:val="single" w:sz="4" w:space="0" w:color="auto"/>
              <w:left w:val="single" w:sz="4" w:space="0" w:color="auto"/>
              <w:bottom w:val="single" w:sz="4" w:space="0" w:color="auto"/>
              <w:right w:val="single" w:sz="4" w:space="0" w:color="auto"/>
            </w:tcBorders>
          </w:tcPr>
          <w:p w14:paraId="46399390"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info displays: Name, DOB, SSN, other</w:t>
            </w:r>
          </w:p>
          <w:p w14:paraId="29DED92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653C63FC"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58D49FB3"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6FFF781B" w14:textId="77777777" w:rsidR="0042609A" w:rsidRPr="00793A6E" w:rsidRDefault="0042609A" w:rsidP="00793A6E">
            <w:pPr>
              <w:pStyle w:val="NoSpacing"/>
              <w:rPr>
                <w:rFonts w:ascii="Calibri" w:hAnsi="Calibri"/>
                <w:noProof/>
                <w:color w:val="auto"/>
                <w:sz w:val="20"/>
                <w:szCs w:val="20"/>
              </w:rPr>
            </w:pPr>
          </w:p>
        </w:tc>
      </w:tr>
    </w:tbl>
    <w:p w14:paraId="09DDC828"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3BFA05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C54513E"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69BD7F8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25D24D3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0FE9E5EB"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B262A2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22C2CCE" w14:textId="77777777" w:rsidR="0042609A" w:rsidRPr="00490ECD" w:rsidRDefault="0042609A" w:rsidP="00793A6E">
            <w:pPr>
              <w:pStyle w:val="NoSpacing"/>
              <w:rPr>
                <w:rFonts w:ascii="Calibri" w:hAnsi="Calibri"/>
                <w:noProof/>
                <w:color w:val="auto"/>
                <w:sz w:val="20"/>
                <w:szCs w:val="20"/>
              </w:rPr>
            </w:pPr>
          </w:p>
        </w:tc>
      </w:tr>
    </w:tbl>
    <w:p w14:paraId="3978259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2D6CDE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146095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06E1040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1646DF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04DA718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4B41D34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7535FE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4942832" w14:textId="77777777" w:rsidR="0042609A" w:rsidRPr="00490ECD" w:rsidRDefault="0042609A" w:rsidP="00793A6E">
            <w:pPr>
              <w:pStyle w:val="NoSpacing"/>
              <w:rPr>
                <w:rFonts w:ascii="Calibri" w:hAnsi="Calibri"/>
                <w:noProof/>
                <w:color w:val="auto"/>
                <w:sz w:val="20"/>
                <w:szCs w:val="20"/>
              </w:rPr>
            </w:pPr>
          </w:p>
        </w:tc>
      </w:tr>
    </w:tbl>
    <w:p w14:paraId="55A4B755"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A13C1D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B1A111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220F928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A75FF3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2BCCD29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6BB712F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95F651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BB64222" w14:textId="77777777" w:rsidR="0042609A" w:rsidRPr="00490ECD" w:rsidRDefault="0042609A" w:rsidP="00793A6E">
            <w:pPr>
              <w:pStyle w:val="NoSpacing"/>
              <w:rPr>
                <w:rFonts w:ascii="Calibri" w:hAnsi="Calibri"/>
                <w:noProof/>
                <w:color w:val="auto"/>
                <w:sz w:val="20"/>
                <w:szCs w:val="20"/>
              </w:rPr>
            </w:pPr>
          </w:p>
        </w:tc>
      </w:tr>
    </w:tbl>
    <w:p w14:paraId="1300CE8B"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16E2885"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21007820"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2A0D1DFF"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444863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63DDF03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&lt;No local prescriptions found.&gt;                                                 </w:t>
            </w:r>
          </w:p>
          <w:p w14:paraId="5455D1C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GOLDTEST2 (2302) </w:t>
            </w:r>
          </w:p>
          <w:p w14:paraId="7B5D06D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&lt;No active prescriptions found.&gt;                                                </w:t>
            </w:r>
          </w:p>
          <w:p w14:paraId="3ADD7B78"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DD67825"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7CBFD36"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7BDA4F5" w14:textId="77777777" w:rsidR="0042609A" w:rsidRPr="00490ECD" w:rsidRDefault="0042609A" w:rsidP="00793A6E">
            <w:pPr>
              <w:pStyle w:val="NoSpacing"/>
              <w:rPr>
                <w:rFonts w:ascii="Calibri" w:hAnsi="Calibri"/>
                <w:noProof/>
                <w:color w:val="auto"/>
                <w:sz w:val="20"/>
                <w:szCs w:val="20"/>
              </w:rPr>
            </w:pPr>
          </w:p>
        </w:tc>
      </w:tr>
    </w:tbl>
    <w:p w14:paraId="7A151DCD"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29973035" w14:textId="77777777" w:rsidTr="00E276B4">
        <w:trPr>
          <w:cantSplit/>
          <w:trHeight w:val="432"/>
        </w:trPr>
        <w:tc>
          <w:tcPr>
            <w:tcW w:w="4338" w:type="dxa"/>
            <w:shd w:val="clear" w:color="auto" w:fill="C6D9F1"/>
          </w:tcPr>
          <w:p w14:paraId="1725371D"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09C0194C"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5419832E" w14:textId="77777777" w:rsidTr="00E276B4">
        <w:trPr>
          <w:cantSplit/>
          <w:trHeight w:val="432"/>
        </w:trPr>
        <w:tc>
          <w:tcPr>
            <w:tcW w:w="4338" w:type="dxa"/>
            <w:shd w:val="clear" w:color="auto" w:fill="C6D9F1"/>
          </w:tcPr>
          <w:p w14:paraId="2821328E"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1C9D2823" w14:textId="77777777" w:rsidR="0042609A" w:rsidRPr="00523FAE" w:rsidRDefault="0042609A" w:rsidP="00793A6E">
            <w:pPr>
              <w:pStyle w:val="NoSpacing"/>
              <w:spacing w:before="120" w:after="120"/>
              <w:rPr>
                <w:rFonts w:asciiTheme="minorHAnsi" w:hAnsiTheme="minorHAnsi"/>
                <w:noProof/>
                <w:sz w:val="20"/>
                <w:szCs w:val="20"/>
              </w:rPr>
            </w:pPr>
          </w:p>
        </w:tc>
      </w:tr>
    </w:tbl>
    <w:p w14:paraId="71CA6BF3" w14:textId="77777777" w:rsidR="0042609A" w:rsidRDefault="0042609A" w:rsidP="000A5608">
      <w:pPr>
        <w:pStyle w:val="TableCaption"/>
        <w:rPr>
          <w:highlight w:val="yellow"/>
        </w:rPr>
      </w:pPr>
    </w:p>
    <w:p w14:paraId="7D9C4D39"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704B7EF6" w14:textId="77777777" w:rsidR="0042609A" w:rsidRDefault="0042609A" w:rsidP="000A5608">
      <w:pPr>
        <w:pStyle w:val="TableCaption"/>
      </w:pPr>
      <w:r w:rsidRPr="00C17D1D">
        <w:lastRenderedPageBreak/>
        <w:t>VO-3.2-17</w:t>
      </w:r>
      <w:r>
        <w:tab/>
      </w:r>
      <w:r w:rsidRPr="00C17D1D">
        <w:t>View Orders - No prescriptions.</w:t>
      </w:r>
      <w:r>
        <w:t xml:space="preserve"> </w:t>
      </w:r>
      <w:r w:rsidRPr="00C17D1D">
        <w:t>Patient has no Local prescriptions and is registered on VistA System 3 but not on VistA System 2.</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560A6040"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B529BE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4B34B6FA"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VO-3.2-17</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05C7388"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No prescriptions.</w:t>
            </w:r>
            <w:r>
              <w:rPr>
                <w:rFonts w:ascii="Calibri" w:hAnsi="Calibri"/>
                <w:noProof/>
                <w:color w:val="auto"/>
                <w:sz w:val="20"/>
                <w:szCs w:val="20"/>
              </w:rPr>
              <w:t xml:space="preserve"> </w:t>
            </w:r>
            <w:r w:rsidRPr="00C17D1D">
              <w:rPr>
                <w:rFonts w:ascii="Calibri" w:hAnsi="Calibri"/>
                <w:noProof/>
                <w:color w:val="auto"/>
                <w:sz w:val="20"/>
                <w:szCs w:val="20"/>
              </w:rPr>
              <w:t>Patient has no Local prescriptions and is registered on VistA System 3 but not on VistA System 2.</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5C8F2A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79121775"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61ACA15"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0CC754B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08F65F53" w14:textId="77777777" w:rsidTr="00363C0E">
        <w:trPr>
          <w:cantSplit/>
          <w:trHeight w:val="260"/>
        </w:trPr>
        <w:tc>
          <w:tcPr>
            <w:tcW w:w="4338" w:type="dxa"/>
            <w:gridSpan w:val="3"/>
            <w:tcBorders>
              <w:bottom w:val="single" w:sz="4" w:space="0" w:color="auto"/>
            </w:tcBorders>
            <w:shd w:val="clear" w:color="auto" w:fill="B8CCE4" w:themeFill="accent1" w:themeFillTint="66"/>
          </w:tcPr>
          <w:p w14:paraId="671B5AAE"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2.6.1.1, 2.6.1.2, 2.6.1.3, 2.6.1.4, 2.6.1.5, 2.6.1.6, 2.6.1.8</w:t>
            </w:r>
          </w:p>
        </w:tc>
        <w:tc>
          <w:tcPr>
            <w:tcW w:w="5670" w:type="dxa"/>
            <w:tcBorders>
              <w:bottom w:val="single" w:sz="4" w:space="0" w:color="auto"/>
            </w:tcBorders>
            <w:shd w:val="clear" w:color="auto" w:fill="B8CCE4" w:themeFill="accent1" w:themeFillTint="66"/>
          </w:tcPr>
          <w:p w14:paraId="1F72A07A"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VistA-1_VO-3.2-17_1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0B8324F1"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412CE301"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20D72B4"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57A2E5F1" w14:textId="77777777" w:rsidTr="00363C0E">
        <w:trPr>
          <w:cantSplit/>
          <w:trHeight w:val="215"/>
        </w:trPr>
        <w:tc>
          <w:tcPr>
            <w:tcW w:w="4338" w:type="dxa"/>
            <w:gridSpan w:val="3"/>
            <w:shd w:val="clear" w:color="auto" w:fill="F1FA76"/>
          </w:tcPr>
          <w:p w14:paraId="6EB3B769"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7F902330"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3DBD3392" w14:textId="77777777" w:rsidTr="00363C0E">
        <w:trPr>
          <w:cantSplit/>
          <w:trHeight w:val="260"/>
        </w:trPr>
        <w:tc>
          <w:tcPr>
            <w:tcW w:w="4338" w:type="dxa"/>
            <w:gridSpan w:val="3"/>
            <w:shd w:val="clear" w:color="auto" w:fill="F1FA76"/>
          </w:tcPr>
          <w:p w14:paraId="1F5C31FC"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2EF64573"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111-55-0217 has  prescriptions:</w:t>
            </w:r>
          </w:p>
          <w:p w14:paraId="38D30965"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&lt;No local prescriptions found.&gt;</w:t>
            </w:r>
          </w:p>
          <w:p w14:paraId="131C3F83"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VistA-3 - &lt;No local prescriptions found.&gt;</w:t>
            </w:r>
          </w:p>
        </w:tc>
      </w:tr>
      <w:tr w:rsidR="0042609A" w:rsidRPr="00E9573D" w14:paraId="78967E7C"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1E703D9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2F84DC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ACCCFC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3E4B717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6F4BAA5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44D348A3"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283B0552"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407F631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20A4A5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111550217</w:t>
            </w:r>
          </w:p>
        </w:tc>
        <w:tc>
          <w:tcPr>
            <w:tcW w:w="6390" w:type="dxa"/>
            <w:gridSpan w:val="2"/>
            <w:tcBorders>
              <w:top w:val="single" w:sz="4" w:space="0" w:color="auto"/>
              <w:left w:val="single" w:sz="4" w:space="0" w:color="auto"/>
              <w:bottom w:val="single" w:sz="4" w:space="0" w:color="auto"/>
              <w:right w:val="single" w:sz="4" w:space="0" w:color="auto"/>
            </w:tcBorders>
          </w:tcPr>
          <w:p w14:paraId="0FD2E0A6"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info displays: Name, DOB, SSN, other</w:t>
            </w:r>
          </w:p>
          <w:p w14:paraId="2800E94B"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4602A36F"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6E44B436"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5CC2621E" w14:textId="77777777" w:rsidR="0042609A" w:rsidRPr="00793A6E" w:rsidRDefault="0042609A" w:rsidP="00793A6E">
            <w:pPr>
              <w:pStyle w:val="NoSpacing"/>
              <w:rPr>
                <w:rFonts w:ascii="Calibri" w:hAnsi="Calibri"/>
                <w:noProof/>
                <w:color w:val="auto"/>
                <w:sz w:val="20"/>
                <w:szCs w:val="20"/>
              </w:rPr>
            </w:pPr>
          </w:p>
        </w:tc>
      </w:tr>
    </w:tbl>
    <w:p w14:paraId="7B47EE4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10C85E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18C4128"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4CAC53A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A12096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70FEB4A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665C33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8FEC65C" w14:textId="77777777" w:rsidR="0042609A" w:rsidRPr="00490ECD" w:rsidRDefault="0042609A" w:rsidP="00793A6E">
            <w:pPr>
              <w:pStyle w:val="NoSpacing"/>
              <w:rPr>
                <w:rFonts w:ascii="Calibri" w:hAnsi="Calibri"/>
                <w:noProof/>
                <w:color w:val="auto"/>
                <w:sz w:val="20"/>
                <w:szCs w:val="20"/>
              </w:rPr>
            </w:pPr>
          </w:p>
        </w:tc>
      </w:tr>
    </w:tbl>
    <w:p w14:paraId="78789CA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335624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61F321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35D1CB2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C6BDB2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60C4542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66DCE08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29DEFF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00B7933" w14:textId="77777777" w:rsidR="0042609A" w:rsidRPr="00490ECD" w:rsidRDefault="0042609A" w:rsidP="00793A6E">
            <w:pPr>
              <w:pStyle w:val="NoSpacing"/>
              <w:rPr>
                <w:rFonts w:ascii="Calibri" w:hAnsi="Calibri"/>
                <w:noProof/>
                <w:color w:val="auto"/>
                <w:sz w:val="20"/>
                <w:szCs w:val="20"/>
              </w:rPr>
            </w:pPr>
          </w:p>
        </w:tc>
      </w:tr>
    </w:tbl>
    <w:p w14:paraId="02084C5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824795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364389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06DC7E3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3E2975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36D3ACA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719385A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37AD1E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9D33EFE" w14:textId="77777777" w:rsidR="0042609A" w:rsidRPr="00490ECD" w:rsidRDefault="0042609A" w:rsidP="00793A6E">
            <w:pPr>
              <w:pStyle w:val="NoSpacing"/>
              <w:rPr>
                <w:rFonts w:ascii="Calibri" w:hAnsi="Calibri"/>
                <w:noProof/>
                <w:color w:val="auto"/>
                <w:sz w:val="20"/>
                <w:szCs w:val="20"/>
              </w:rPr>
            </w:pPr>
          </w:p>
        </w:tc>
      </w:tr>
    </w:tbl>
    <w:p w14:paraId="4A4F6A4D"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F2B9562"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63ADDD31"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200B9D1C"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7896FBC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5345315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&lt;No local prescriptions found.&gt;                                                 </w:t>
            </w:r>
          </w:p>
          <w:p w14:paraId="2082DE2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GOLDTEST3 (2303) </w:t>
            </w:r>
          </w:p>
          <w:p w14:paraId="5791483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&lt;No active prescriptions found.&gt;                                                </w:t>
            </w:r>
          </w:p>
          <w:p w14:paraId="7B8B91AF"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460D984"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2856902"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31A3337" w14:textId="77777777" w:rsidR="0042609A" w:rsidRPr="00490ECD" w:rsidRDefault="0042609A" w:rsidP="00793A6E">
            <w:pPr>
              <w:pStyle w:val="NoSpacing"/>
              <w:rPr>
                <w:rFonts w:ascii="Calibri" w:hAnsi="Calibri"/>
                <w:noProof/>
                <w:color w:val="auto"/>
                <w:sz w:val="20"/>
                <w:szCs w:val="20"/>
              </w:rPr>
            </w:pPr>
          </w:p>
        </w:tc>
      </w:tr>
    </w:tbl>
    <w:p w14:paraId="360E9743"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5471A3E6" w14:textId="77777777" w:rsidTr="00E276B4">
        <w:trPr>
          <w:cantSplit/>
          <w:trHeight w:val="432"/>
        </w:trPr>
        <w:tc>
          <w:tcPr>
            <w:tcW w:w="4338" w:type="dxa"/>
            <w:shd w:val="clear" w:color="auto" w:fill="C6D9F1"/>
          </w:tcPr>
          <w:p w14:paraId="68CDA3D4"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3412E896"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61B255BD" w14:textId="77777777" w:rsidTr="00E276B4">
        <w:trPr>
          <w:cantSplit/>
          <w:trHeight w:val="432"/>
        </w:trPr>
        <w:tc>
          <w:tcPr>
            <w:tcW w:w="4338" w:type="dxa"/>
            <w:shd w:val="clear" w:color="auto" w:fill="C6D9F1"/>
          </w:tcPr>
          <w:p w14:paraId="26A98D7E"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51A5D391" w14:textId="77777777" w:rsidR="0042609A" w:rsidRPr="00523FAE" w:rsidRDefault="0042609A" w:rsidP="00793A6E">
            <w:pPr>
              <w:pStyle w:val="NoSpacing"/>
              <w:spacing w:before="120" w:after="120"/>
              <w:rPr>
                <w:rFonts w:asciiTheme="minorHAnsi" w:hAnsiTheme="minorHAnsi"/>
                <w:noProof/>
                <w:sz w:val="20"/>
                <w:szCs w:val="20"/>
              </w:rPr>
            </w:pPr>
          </w:p>
        </w:tc>
      </w:tr>
    </w:tbl>
    <w:p w14:paraId="11901B5D" w14:textId="77777777" w:rsidR="0042609A" w:rsidRDefault="0042609A" w:rsidP="000A5608">
      <w:pPr>
        <w:pStyle w:val="TableCaption"/>
        <w:rPr>
          <w:highlight w:val="yellow"/>
        </w:rPr>
      </w:pPr>
    </w:p>
    <w:p w14:paraId="6076813F"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3D492C26" w14:textId="77777777" w:rsidR="0042609A" w:rsidRDefault="0042609A" w:rsidP="000A5608">
      <w:pPr>
        <w:pStyle w:val="TableCaption"/>
      </w:pPr>
      <w:r w:rsidRPr="00C17D1D">
        <w:lastRenderedPageBreak/>
        <w:t>VO-3.2-18</w:t>
      </w:r>
      <w:r>
        <w:tab/>
      </w:r>
      <w:r w:rsidRPr="00C17D1D">
        <w:t>View Orders - No prescriptions.</w:t>
      </w:r>
      <w:r>
        <w:t xml:space="preserve"> </w:t>
      </w:r>
      <w:r w:rsidRPr="00C17D1D">
        <w:t>Patient has no prescriptions and is registered on both remote systems.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25A4A67A"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B2F749D"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26997777"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VO-3.2-18</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888CE32"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No prescriptions.</w:t>
            </w:r>
            <w:r>
              <w:rPr>
                <w:rFonts w:ascii="Calibri" w:hAnsi="Calibri"/>
                <w:noProof/>
                <w:color w:val="auto"/>
                <w:sz w:val="20"/>
                <w:szCs w:val="20"/>
              </w:rPr>
              <w:t xml:space="preserve"> </w:t>
            </w:r>
            <w:r w:rsidRPr="00C17D1D">
              <w:rPr>
                <w:rFonts w:ascii="Calibri" w:hAnsi="Calibri"/>
                <w:noProof/>
                <w:color w:val="auto"/>
                <w:sz w:val="20"/>
                <w:szCs w:val="20"/>
              </w:rPr>
              <w:t>Patient has no prescriptions and is registered on both remote systems.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35B3651"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3D3FBFA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1A9528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67CFB02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308FB3EE" w14:textId="77777777" w:rsidTr="00363C0E">
        <w:trPr>
          <w:cantSplit/>
          <w:trHeight w:val="260"/>
        </w:trPr>
        <w:tc>
          <w:tcPr>
            <w:tcW w:w="4338" w:type="dxa"/>
            <w:gridSpan w:val="3"/>
            <w:tcBorders>
              <w:bottom w:val="single" w:sz="4" w:space="0" w:color="auto"/>
            </w:tcBorders>
            <w:shd w:val="clear" w:color="auto" w:fill="B8CCE4" w:themeFill="accent1" w:themeFillTint="66"/>
          </w:tcPr>
          <w:p w14:paraId="38934A8C"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2.6.1.1, 2.6.1.2, 2.6.1.3, 2.6.1.4, 2.6.1.5, 2.6.1.6, 2.6.1.8</w:t>
            </w:r>
          </w:p>
        </w:tc>
        <w:tc>
          <w:tcPr>
            <w:tcW w:w="5670" w:type="dxa"/>
            <w:tcBorders>
              <w:bottom w:val="single" w:sz="4" w:space="0" w:color="auto"/>
            </w:tcBorders>
            <w:shd w:val="clear" w:color="auto" w:fill="B8CCE4" w:themeFill="accent1" w:themeFillTint="66"/>
          </w:tcPr>
          <w:p w14:paraId="059FA77E"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VistA-1_VO-3.2-18_1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58E93CF3"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06D42E9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150D0BF0"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187D47B4" w14:textId="77777777" w:rsidTr="00363C0E">
        <w:trPr>
          <w:cantSplit/>
          <w:trHeight w:val="215"/>
        </w:trPr>
        <w:tc>
          <w:tcPr>
            <w:tcW w:w="4338" w:type="dxa"/>
            <w:gridSpan w:val="3"/>
            <w:shd w:val="clear" w:color="auto" w:fill="F1FA76"/>
          </w:tcPr>
          <w:p w14:paraId="13F67EB7"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7267F05E"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0DD5CCBA" w14:textId="77777777" w:rsidTr="00363C0E">
        <w:trPr>
          <w:cantSplit/>
          <w:trHeight w:val="260"/>
        </w:trPr>
        <w:tc>
          <w:tcPr>
            <w:tcW w:w="4338" w:type="dxa"/>
            <w:gridSpan w:val="3"/>
            <w:shd w:val="clear" w:color="auto" w:fill="F1FA76"/>
          </w:tcPr>
          <w:p w14:paraId="19347A1E"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0D3D8D72"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111-55-0218 has  prescriptions:</w:t>
            </w:r>
          </w:p>
          <w:p w14:paraId="0D67F8E7"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VistA-1 - &lt;No local prescriptions found.&gt;</w:t>
            </w:r>
          </w:p>
          <w:p w14:paraId="68C46904"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VistA-2 - &lt;No local prescriptions found.&gt;</w:t>
            </w:r>
          </w:p>
          <w:p w14:paraId="51FDBA02"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VistA-3 - &lt;No local prescriptions found.&gt;</w:t>
            </w:r>
          </w:p>
        </w:tc>
      </w:tr>
      <w:tr w:rsidR="0042609A" w:rsidRPr="00E9573D" w14:paraId="5165C4C4"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5E1BA18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511C84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63E64F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52B4A25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76C49D1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6FCAC7F4"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21FB7A89"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483A670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03901B05"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111550218</w:t>
            </w:r>
          </w:p>
        </w:tc>
        <w:tc>
          <w:tcPr>
            <w:tcW w:w="6390" w:type="dxa"/>
            <w:gridSpan w:val="2"/>
            <w:tcBorders>
              <w:top w:val="single" w:sz="4" w:space="0" w:color="auto"/>
              <w:left w:val="single" w:sz="4" w:space="0" w:color="auto"/>
              <w:bottom w:val="single" w:sz="4" w:space="0" w:color="auto"/>
              <w:right w:val="single" w:sz="4" w:space="0" w:color="auto"/>
            </w:tcBorders>
          </w:tcPr>
          <w:p w14:paraId="4A693242"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info displays: Name, DOB, SSN, other</w:t>
            </w:r>
          </w:p>
          <w:p w14:paraId="40B9E49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36837429"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6C0C13AC"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265B91F7" w14:textId="77777777" w:rsidR="0042609A" w:rsidRPr="00793A6E" w:rsidRDefault="0042609A" w:rsidP="00793A6E">
            <w:pPr>
              <w:pStyle w:val="NoSpacing"/>
              <w:rPr>
                <w:rFonts w:ascii="Calibri" w:hAnsi="Calibri"/>
                <w:noProof/>
                <w:color w:val="auto"/>
                <w:sz w:val="20"/>
                <w:szCs w:val="20"/>
              </w:rPr>
            </w:pPr>
          </w:p>
        </w:tc>
      </w:tr>
    </w:tbl>
    <w:p w14:paraId="4798B06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742018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7B39EE8"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50E3F50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43D24E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48BE883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07B8F7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F3B0BD7" w14:textId="77777777" w:rsidR="0042609A" w:rsidRPr="00490ECD" w:rsidRDefault="0042609A" w:rsidP="00793A6E">
            <w:pPr>
              <w:pStyle w:val="NoSpacing"/>
              <w:rPr>
                <w:rFonts w:ascii="Calibri" w:hAnsi="Calibri"/>
                <w:noProof/>
                <w:color w:val="auto"/>
                <w:sz w:val="20"/>
                <w:szCs w:val="20"/>
              </w:rPr>
            </w:pPr>
          </w:p>
        </w:tc>
      </w:tr>
    </w:tbl>
    <w:p w14:paraId="0A40C03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B4446B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11B4F6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3FC2168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13E8346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4E2F460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069F83D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091B98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1866101" w14:textId="77777777" w:rsidR="0042609A" w:rsidRPr="00490ECD" w:rsidRDefault="0042609A" w:rsidP="00793A6E">
            <w:pPr>
              <w:pStyle w:val="NoSpacing"/>
              <w:rPr>
                <w:rFonts w:ascii="Calibri" w:hAnsi="Calibri"/>
                <w:noProof/>
                <w:color w:val="auto"/>
                <w:sz w:val="20"/>
                <w:szCs w:val="20"/>
              </w:rPr>
            </w:pPr>
          </w:p>
        </w:tc>
      </w:tr>
    </w:tbl>
    <w:p w14:paraId="0559D52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41D347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25286E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130DB73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103B73E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53DA4F7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79276D4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8994AC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BD7E29C" w14:textId="77777777" w:rsidR="0042609A" w:rsidRPr="00490ECD" w:rsidRDefault="0042609A" w:rsidP="00793A6E">
            <w:pPr>
              <w:pStyle w:val="NoSpacing"/>
              <w:rPr>
                <w:rFonts w:ascii="Calibri" w:hAnsi="Calibri"/>
                <w:noProof/>
                <w:color w:val="auto"/>
                <w:sz w:val="20"/>
                <w:szCs w:val="20"/>
              </w:rPr>
            </w:pPr>
          </w:p>
        </w:tc>
      </w:tr>
    </w:tbl>
    <w:p w14:paraId="3F71AE9D"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B1DF289"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07449587"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6D29235F"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E3EF0B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2FA58A6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&lt;No local prescriptions found.&gt;                                                 </w:t>
            </w:r>
          </w:p>
          <w:p w14:paraId="7CBB56C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GOLDTEST2 (2302) </w:t>
            </w:r>
          </w:p>
          <w:p w14:paraId="39FDD7F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&lt;No active prescriptions found.&gt;                                                </w:t>
            </w:r>
          </w:p>
          <w:p w14:paraId="5A52919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GOLDTEST3 (2303) </w:t>
            </w:r>
          </w:p>
          <w:p w14:paraId="2CA93C68"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&lt;No active prescriptions found.&gt;</w:t>
            </w:r>
          </w:p>
        </w:tc>
        <w:tc>
          <w:tcPr>
            <w:tcW w:w="630" w:type="dxa"/>
            <w:tcBorders>
              <w:left w:val="single" w:sz="4" w:space="0" w:color="auto"/>
              <w:bottom w:val="single" w:sz="4" w:space="0" w:color="auto"/>
              <w:right w:val="single" w:sz="4" w:space="0" w:color="auto"/>
            </w:tcBorders>
            <w:shd w:val="clear" w:color="auto" w:fill="auto"/>
          </w:tcPr>
          <w:p w14:paraId="737F2BBC"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0BDAFD9"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8100F0B" w14:textId="77777777" w:rsidR="0042609A" w:rsidRPr="00490ECD" w:rsidRDefault="0042609A" w:rsidP="00793A6E">
            <w:pPr>
              <w:pStyle w:val="NoSpacing"/>
              <w:rPr>
                <w:rFonts w:ascii="Calibri" w:hAnsi="Calibri"/>
                <w:noProof/>
                <w:color w:val="auto"/>
                <w:sz w:val="20"/>
                <w:szCs w:val="20"/>
              </w:rPr>
            </w:pPr>
          </w:p>
        </w:tc>
      </w:tr>
    </w:tbl>
    <w:p w14:paraId="26EE4DEF"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4BB84BEF" w14:textId="77777777" w:rsidTr="00E276B4">
        <w:trPr>
          <w:cantSplit/>
          <w:trHeight w:val="432"/>
        </w:trPr>
        <w:tc>
          <w:tcPr>
            <w:tcW w:w="4338" w:type="dxa"/>
            <w:shd w:val="clear" w:color="auto" w:fill="C6D9F1"/>
          </w:tcPr>
          <w:p w14:paraId="1F308D56"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24AAE8F9"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16166F59" w14:textId="77777777" w:rsidTr="00E276B4">
        <w:trPr>
          <w:cantSplit/>
          <w:trHeight w:val="432"/>
        </w:trPr>
        <w:tc>
          <w:tcPr>
            <w:tcW w:w="4338" w:type="dxa"/>
            <w:shd w:val="clear" w:color="auto" w:fill="C6D9F1"/>
          </w:tcPr>
          <w:p w14:paraId="7845E17E"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2BE89E87" w14:textId="77777777" w:rsidR="0042609A" w:rsidRPr="00523FAE" w:rsidRDefault="0042609A" w:rsidP="00793A6E">
            <w:pPr>
              <w:pStyle w:val="NoSpacing"/>
              <w:spacing w:before="120" w:after="120"/>
              <w:rPr>
                <w:rFonts w:asciiTheme="minorHAnsi" w:hAnsiTheme="minorHAnsi"/>
                <w:noProof/>
                <w:sz w:val="20"/>
                <w:szCs w:val="20"/>
              </w:rPr>
            </w:pPr>
          </w:p>
        </w:tc>
      </w:tr>
    </w:tbl>
    <w:p w14:paraId="75BA55B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0F2C29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8762F29"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38FBF2DD"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34A0E041"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AC7DA8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01760B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BE6D129" w14:textId="77777777" w:rsidR="0042609A" w:rsidRPr="00490ECD" w:rsidRDefault="0042609A" w:rsidP="00793A6E">
            <w:pPr>
              <w:pStyle w:val="NoSpacing"/>
              <w:rPr>
                <w:rFonts w:ascii="Calibri" w:hAnsi="Calibri"/>
                <w:noProof/>
                <w:color w:val="auto"/>
                <w:sz w:val="20"/>
                <w:szCs w:val="20"/>
              </w:rPr>
            </w:pPr>
          </w:p>
        </w:tc>
      </w:tr>
    </w:tbl>
    <w:p w14:paraId="7C20519A" w14:textId="77777777" w:rsidR="0042609A" w:rsidRDefault="0042609A" w:rsidP="000A5608">
      <w:pPr>
        <w:pStyle w:val="TableCaption"/>
        <w:rPr>
          <w:highlight w:val="yellow"/>
        </w:rPr>
      </w:pPr>
    </w:p>
    <w:p w14:paraId="7EE781F8"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12720A99" w14:textId="77777777" w:rsidR="0042609A" w:rsidRDefault="0042609A" w:rsidP="000A5608">
      <w:pPr>
        <w:pStyle w:val="TableCaption"/>
      </w:pPr>
      <w:r w:rsidRPr="00C17D1D">
        <w:lastRenderedPageBreak/>
        <w:t>VO-3.2-11-3a</w:t>
      </w:r>
      <w:r>
        <w:tab/>
      </w:r>
      <w:r w:rsidRPr="00C17D1D">
        <w:t>View Orders - eMI ESB is not accessible.</w:t>
      </w:r>
      <w:r>
        <w:t xml:space="preserve"> </w:t>
      </w:r>
      <w:r w:rsidRPr="00C17D1D">
        <w:t>Patient has prescriptions on all three systems but system component can't be accessed.  Error message is displayed.</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765CA73F"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C0D3AA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6290769B"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VO-3.2-11-3a</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B22F2E5"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eMI ESB is not accessible.</w:t>
            </w:r>
            <w:r>
              <w:rPr>
                <w:rFonts w:ascii="Calibri" w:hAnsi="Calibri"/>
                <w:noProof/>
                <w:color w:val="auto"/>
                <w:sz w:val="20"/>
                <w:szCs w:val="20"/>
              </w:rPr>
              <w:t xml:space="preserve"> </w:t>
            </w:r>
            <w:r w:rsidRPr="00C17D1D">
              <w:rPr>
                <w:rFonts w:ascii="Calibri" w:hAnsi="Calibri"/>
                <w:noProof/>
                <w:color w:val="auto"/>
                <w:sz w:val="20"/>
                <w:szCs w:val="20"/>
              </w:rPr>
              <w:t>Patient has prescriptions on all three systems but system component can't be accessed.  Error message is displayed.</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6CD2C2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6824DD9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956C85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4151B369"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3E15A941" w14:textId="77777777" w:rsidTr="00363C0E">
        <w:trPr>
          <w:cantSplit/>
          <w:trHeight w:val="260"/>
        </w:trPr>
        <w:tc>
          <w:tcPr>
            <w:tcW w:w="4338" w:type="dxa"/>
            <w:gridSpan w:val="3"/>
            <w:tcBorders>
              <w:bottom w:val="single" w:sz="4" w:space="0" w:color="auto"/>
            </w:tcBorders>
            <w:shd w:val="clear" w:color="auto" w:fill="B8CCE4" w:themeFill="accent1" w:themeFillTint="66"/>
          </w:tcPr>
          <w:p w14:paraId="5B890F80"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2.6.1.1, 2.6.1.2, 2.6.1.3, 2.6.1.4, 2.6.1.5, 2.6.1.6, 2.6.1.7, 2.6.1.8</w:t>
            </w:r>
          </w:p>
        </w:tc>
        <w:tc>
          <w:tcPr>
            <w:tcW w:w="5670" w:type="dxa"/>
            <w:tcBorders>
              <w:bottom w:val="single" w:sz="4" w:space="0" w:color="auto"/>
            </w:tcBorders>
            <w:shd w:val="clear" w:color="auto" w:fill="B8CCE4" w:themeFill="accent1" w:themeFillTint="66"/>
          </w:tcPr>
          <w:p w14:paraId="342485D4"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VistA-1_VO-3.2-11-3a_1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782EF82B"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3CF387E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65B078C2"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10B18D26" w14:textId="77777777" w:rsidTr="00363C0E">
        <w:trPr>
          <w:cantSplit/>
          <w:trHeight w:val="215"/>
        </w:trPr>
        <w:tc>
          <w:tcPr>
            <w:tcW w:w="4338" w:type="dxa"/>
            <w:gridSpan w:val="3"/>
            <w:shd w:val="clear" w:color="auto" w:fill="F1FA76"/>
          </w:tcPr>
          <w:p w14:paraId="600B0957"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22722992"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7CB356FA" w14:textId="77777777" w:rsidTr="00363C0E">
        <w:trPr>
          <w:cantSplit/>
          <w:trHeight w:val="260"/>
        </w:trPr>
        <w:tc>
          <w:tcPr>
            <w:tcW w:w="4338" w:type="dxa"/>
            <w:gridSpan w:val="3"/>
            <w:shd w:val="clear" w:color="auto" w:fill="F1FA76"/>
          </w:tcPr>
          <w:p w14:paraId="0680ACBF"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116FC8D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111-55-0211 has  RX #s</w:t>
            </w:r>
          </w:p>
          <w:p w14:paraId="0879D04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 System 1 - Active</w:t>
            </w:r>
          </w:p>
          <w:p w14:paraId="44390A24"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 1 501175$       ACETAMINOPHEN 325MG TAB</w:t>
            </w:r>
          </w:p>
          <w:p w14:paraId="5B46DDB2"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 2 501174$       TRIAMCINOLONE 75MCG 240D  </w:t>
            </w:r>
          </w:p>
          <w:p w14:paraId="48B3CE9B"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 System 2 - Active</w:t>
            </w:r>
          </w:p>
          <w:p w14:paraId="3509DB17"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 1 501254$       IBUPROFEN 200MG TAB</w:t>
            </w:r>
          </w:p>
          <w:p w14:paraId="5626BF7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 2 501252$       NAPROXEN 250MG TAB</w:t>
            </w:r>
          </w:p>
          <w:p w14:paraId="278C4EB0"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 3 501253$       RANITIDINE HCL 25MG EFFER  </w:t>
            </w:r>
          </w:p>
          <w:p w14:paraId="4CB38596"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 System 3 - Active</w:t>
            </w:r>
          </w:p>
          <w:p w14:paraId="1E18A88E"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 6 501144        VERAPAMIL HCL 120MG SA CAP</w:t>
            </w:r>
          </w:p>
          <w:p w14:paraId="330719FE"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  </w:t>
            </w:r>
          </w:p>
          <w:p w14:paraId="327CE6E9"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PATIENT NAME:" prompt is displayed</w:t>
            </w:r>
          </w:p>
        </w:tc>
      </w:tr>
      <w:tr w:rsidR="0042609A" w:rsidRPr="00E9573D" w14:paraId="22724D13"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071CA8F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18AADD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03B43E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2CA9D80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0AD0706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79754202"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1AC394C6"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16039F9B"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240EBEA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111550211</w:t>
            </w:r>
          </w:p>
        </w:tc>
        <w:tc>
          <w:tcPr>
            <w:tcW w:w="6390" w:type="dxa"/>
            <w:gridSpan w:val="2"/>
            <w:tcBorders>
              <w:top w:val="single" w:sz="4" w:space="0" w:color="auto"/>
              <w:left w:val="single" w:sz="4" w:space="0" w:color="auto"/>
              <w:bottom w:val="single" w:sz="4" w:space="0" w:color="auto"/>
              <w:right w:val="single" w:sz="4" w:space="0" w:color="auto"/>
            </w:tcBorders>
          </w:tcPr>
          <w:p w14:paraId="64B4A8C4"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info displays: Name, DOB, SSN, other</w:t>
            </w:r>
          </w:p>
          <w:p w14:paraId="01BB457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0864AD0B"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194F2511"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0C4DABC6" w14:textId="77777777" w:rsidR="0042609A" w:rsidRPr="00793A6E" w:rsidRDefault="0042609A" w:rsidP="00793A6E">
            <w:pPr>
              <w:pStyle w:val="NoSpacing"/>
              <w:rPr>
                <w:rFonts w:ascii="Calibri" w:hAnsi="Calibri"/>
                <w:noProof/>
                <w:color w:val="auto"/>
                <w:sz w:val="20"/>
                <w:szCs w:val="20"/>
              </w:rPr>
            </w:pPr>
          </w:p>
        </w:tc>
      </w:tr>
    </w:tbl>
    <w:p w14:paraId="5C2F36D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958595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A580CE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3EF3781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Call REST service to stop Prescription Manager</w:t>
            </w:r>
          </w:p>
        </w:tc>
        <w:tc>
          <w:tcPr>
            <w:tcW w:w="6390" w:type="dxa"/>
            <w:tcBorders>
              <w:top w:val="single" w:sz="4" w:space="0" w:color="auto"/>
              <w:left w:val="single" w:sz="4" w:space="0" w:color="auto"/>
              <w:bottom w:val="single" w:sz="4" w:space="0" w:color="auto"/>
              <w:right w:val="single" w:sz="4" w:space="0" w:color="auto"/>
            </w:tcBorders>
          </w:tcPr>
          <w:p w14:paraId="1D54095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JSON result object contains:</w:t>
            </w:r>
          </w:p>
          <w:p w14:paraId="3BF629E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"OK - Stopped application at context path"</w:t>
            </w:r>
          </w:p>
        </w:tc>
        <w:tc>
          <w:tcPr>
            <w:tcW w:w="630" w:type="dxa"/>
            <w:tcBorders>
              <w:left w:val="single" w:sz="4" w:space="0" w:color="auto"/>
              <w:bottom w:val="single" w:sz="4" w:space="0" w:color="auto"/>
              <w:right w:val="single" w:sz="4" w:space="0" w:color="auto"/>
            </w:tcBorders>
            <w:shd w:val="clear" w:color="auto" w:fill="auto"/>
          </w:tcPr>
          <w:p w14:paraId="6DB2C66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E7259C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3EBD508" w14:textId="77777777" w:rsidR="0042609A" w:rsidRPr="00490ECD" w:rsidRDefault="0042609A" w:rsidP="00793A6E">
            <w:pPr>
              <w:pStyle w:val="NoSpacing"/>
              <w:rPr>
                <w:rFonts w:ascii="Calibri" w:hAnsi="Calibri"/>
                <w:noProof/>
                <w:color w:val="auto"/>
                <w:sz w:val="20"/>
                <w:szCs w:val="20"/>
              </w:rPr>
            </w:pPr>
          </w:p>
        </w:tc>
      </w:tr>
    </w:tbl>
    <w:p w14:paraId="1D692D3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0D04FC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6F9389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01FC612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A28EC4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"Please wait. Checking for remote prescriptions. This may take a moment…" displays</w:t>
            </w:r>
          </w:p>
          <w:p w14:paraId="1EFCBC4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[delay]</w:t>
            </w:r>
          </w:p>
          <w:p w14:paraId="60CFDCE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2159DC4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F64C4F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7E53FE1" w14:textId="77777777" w:rsidR="0042609A" w:rsidRPr="00490ECD" w:rsidRDefault="0042609A" w:rsidP="00793A6E">
            <w:pPr>
              <w:pStyle w:val="NoSpacing"/>
              <w:rPr>
                <w:rFonts w:ascii="Calibri" w:hAnsi="Calibri"/>
                <w:noProof/>
                <w:color w:val="auto"/>
                <w:sz w:val="20"/>
                <w:szCs w:val="20"/>
              </w:rPr>
            </w:pPr>
          </w:p>
        </w:tc>
      </w:tr>
    </w:tbl>
    <w:p w14:paraId="7291C2E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E1373F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CF040C3"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07F14F1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Call REST service to re-start Prescription Manager</w:t>
            </w:r>
          </w:p>
        </w:tc>
        <w:tc>
          <w:tcPr>
            <w:tcW w:w="6390" w:type="dxa"/>
            <w:tcBorders>
              <w:top w:val="single" w:sz="4" w:space="0" w:color="auto"/>
              <w:left w:val="single" w:sz="4" w:space="0" w:color="auto"/>
              <w:bottom w:val="single" w:sz="4" w:space="0" w:color="auto"/>
              <w:right w:val="single" w:sz="4" w:space="0" w:color="auto"/>
            </w:tcBorders>
          </w:tcPr>
          <w:p w14:paraId="4F73B51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JSON result object contains:</w:t>
            </w:r>
          </w:p>
          <w:p w14:paraId="24F712B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"OK - Deployed application at context path"</w:t>
            </w:r>
          </w:p>
        </w:tc>
        <w:tc>
          <w:tcPr>
            <w:tcW w:w="630" w:type="dxa"/>
            <w:tcBorders>
              <w:left w:val="single" w:sz="4" w:space="0" w:color="auto"/>
              <w:bottom w:val="single" w:sz="4" w:space="0" w:color="auto"/>
              <w:right w:val="single" w:sz="4" w:space="0" w:color="auto"/>
            </w:tcBorders>
            <w:shd w:val="clear" w:color="auto" w:fill="auto"/>
          </w:tcPr>
          <w:p w14:paraId="3596BF4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3346F0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D94BC95" w14:textId="77777777" w:rsidR="0042609A" w:rsidRPr="00490ECD" w:rsidRDefault="0042609A" w:rsidP="00793A6E">
            <w:pPr>
              <w:pStyle w:val="NoSpacing"/>
              <w:rPr>
                <w:rFonts w:ascii="Calibri" w:hAnsi="Calibri"/>
                <w:noProof/>
                <w:color w:val="auto"/>
                <w:sz w:val="20"/>
                <w:szCs w:val="20"/>
              </w:rPr>
            </w:pPr>
          </w:p>
        </w:tc>
      </w:tr>
    </w:tbl>
    <w:p w14:paraId="1B54FB1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C31E7E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632515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73674D3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D0A5CA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7191172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663244F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18D16F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CB5F984" w14:textId="77777777" w:rsidR="0042609A" w:rsidRPr="00490ECD" w:rsidRDefault="0042609A" w:rsidP="00793A6E">
            <w:pPr>
              <w:pStyle w:val="NoSpacing"/>
              <w:rPr>
                <w:rFonts w:ascii="Calibri" w:hAnsi="Calibri"/>
                <w:noProof/>
                <w:color w:val="auto"/>
                <w:sz w:val="20"/>
                <w:szCs w:val="20"/>
              </w:rPr>
            </w:pPr>
          </w:p>
        </w:tc>
      </w:tr>
    </w:tbl>
    <w:p w14:paraId="6199CC6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69AFC3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44261B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61AB26A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7DF5F26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5F62878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61F5516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B3FD73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B2F74A6" w14:textId="77777777" w:rsidR="0042609A" w:rsidRPr="00490ECD" w:rsidRDefault="0042609A" w:rsidP="00793A6E">
            <w:pPr>
              <w:pStyle w:val="NoSpacing"/>
              <w:rPr>
                <w:rFonts w:ascii="Calibri" w:hAnsi="Calibri"/>
                <w:noProof/>
                <w:color w:val="auto"/>
                <w:sz w:val="20"/>
                <w:szCs w:val="20"/>
              </w:rPr>
            </w:pPr>
          </w:p>
        </w:tc>
      </w:tr>
    </w:tbl>
    <w:p w14:paraId="62C9AF40"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B427474"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6E552714"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53C91BA2"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535E8F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6036769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-------------------------------------ACTIVE-----------------------------</w:t>
            </w:r>
          </w:p>
          <w:p w14:paraId="247131B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lastRenderedPageBreak/>
              <w:t xml:space="preserve"> 1 501175$       ACETAMINOPHEN 325MG TAB</w:t>
            </w:r>
          </w:p>
          <w:p w14:paraId="258BFFC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2 501174$       TRIAMCINOLONE 75MCG 240D ORAL </w:t>
            </w:r>
          </w:p>
          <w:p w14:paraId="06E17DF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GOLDTEST2 (2302) </w:t>
            </w:r>
          </w:p>
          <w:p w14:paraId="13AB524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&lt;Could not connect to site, or site is unavailable.&gt;    </w:t>
            </w:r>
          </w:p>
          <w:p w14:paraId="2E80B2A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GOLDTEST3 (2303) </w:t>
            </w:r>
          </w:p>
          <w:p w14:paraId="1A51AAD9"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&lt;Could not connect to site, or site is unavailable.&gt;</w:t>
            </w:r>
          </w:p>
        </w:tc>
        <w:tc>
          <w:tcPr>
            <w:tcW w:w="630" w:type="dxa"/>
            <w:tcBorders>
              <w:left w:val="single" w:sz="4" w:space="0" w:color="auto"/>
              <w:bottom w:val="single" w:sz="4" w:space="0" w:color="auto"/>
              <w:right w:val="single" w:sz="4" w:space="0" w:color="auto"/>
            </w:tcBorders>
            <w:shd w:val="clear" w:color="auto" w:fill="auto"/>
          </w:tcPr>
          <w:p w14:paraId="4A1410F0"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EDA9350"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25252E2" w14:textId="77777777" w:rsidR="0042609A" w:rsidRPr="00490ECD" w:rsidRDefault="0042609A" w:rsidP="00793A6E">
            <w:pPr>
              <w:pStyle w:val="NoSpacing"/>
              <w:rPr>
                <w:rFonts w:ascii="Calibri" w:hAnsi="Calibri"/>
                <w:noProof/>
                <w:color w:val="auto"/>
                <w:sz w:val="20"/>
                <w:szCs w:val="20"/>
              </w:rPr>
            </w:pPr>
          </w:p>
        </w:tc>
      </w:tr>
    </w:tbl>
    <w:p w14:paraId="4F7A6380"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7970ED08" w14:textId="77777777" w:rsidTr="00E276B4">
        <w:trPr>
          <w:cantSplit/>
          <w:trHeight w:val="432"/>
        </w:trPr>
        <w:tc>
          <w:tcPr>
            <w:tcW w:w="4338" w:type="dxa"/>
            <w:shd w:val="clear" w:color="auto" w:fill="C6D9F1"/>
          </w:tcPr>
          <w:p w14:paraId="25480BC7"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57F8A8CF"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56FE5ED5" w14:textId="77777777" w:rsidTr="00E276B4">
        <w:trPr>
          <w:cantSplit/>
          <w:trHeight w:val="432"/>
        </w:trPr>
        <w:tc>
          <w:tcPr>
            <w:tcW w:w="4338" w:type="dxa"/>
            <w:shd w:val="clear" w:color="auto" w:fill="C6D9F1"/>
          </w:tcPr>
          <w:p w14:paraId="7C4231F5"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12836D22" w14:textId="77777777" w:rsidR="0042609A" w:rsidRPr="00523FAE" w:rsidRDefault="0042609A" w:rsidP="00793A6E">
            <w:pPr>
              <w:pStyle w:val="NoSpacing"/>
              <w:spacing w:before="120" w:after="120"/>
              <w:rPr>
                <w:rFonts w:asciiTheme="minorHAnsi" w:hAnsiTheme="minorHAnsi"/>
                <w:noProof/>
                <w:sz w:val="20"/>
                <w:szCs w:val="20"/>
              </w:rPr>
            </w:pPr>
          </w:p>
        </w:tc>
      </w:tr>
    </w:tbl>
    <w:p w14:paraId="7788F508" w14:textId="77777777" w:rsidR="0042609A" w:rsidRDefault="0042609A" w:rsidP="000A5608">
      <w:pPr>
        <w:pStyle w:val="TableCaption"/>
        <w:rPr>
          <w:highlight w:val="yellow"/>
        </w:rPr>
      </w:pPr>
    </w:p>
    <w:p w14:paraId="5C2D2413"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4ACDC398" w14:textId="77777777" w:rsidR="0042609A" w:rsidRDefault="0042609A" w:rsidP="000A5608">
      <w:pPr>
        <w:pStyle w:val="TableCaption"/>
      </w:pPr>
      <w:r w:rsidRPr="00C17D1D">
        <w:lastRenderedPageBreak/>
        <w:t>VO-3.2-11-4a</w:t>
      </w:r>
      <w:r>
        <w:tab/>
      </w:r>
      <w:r w:rsidRPr="00C17D1D">
        <w:t>View Orders - HDR/CDS is not able.</w:t>
      </w:r>
      <w:r>
        <w:t xml:space="preserve"> </w:t>
      </w:r>
      <w:r w:rsidRPr="00C17D1D">
        <w:t>Patient has prescriptions on all three systems but the database can't be accessed.  Error message is displayed.</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33F55E69"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2D57E2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63547EA5"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VO-3.2-11-4a</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B8B64CC"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View Orders - HDR/CDS is not able.</w:t>
            </w:r>
            <w:r>
              <w:rPr>
                <w:rFonts w:ascii="Calibri" w:hAnsi="Calibri"/>
                <w:noProof/>
                <w:color w:val="auto"/>
                <w:sz w:val="20"/>
                <w:szCs w:val="20"/>
              </w:rPr>
              <w:t xml:space="preserve"> </w:t>
            </w:r>
            <w:r w:rsidRPr="00C17D1D">
              <w:rPr>
                <w:rFonts w:ascii="Calibri" w:hAnsi="Calibri"/>
                <w:noProof/>
                <w:color w:val="auto"/>
                <w:sz w:val="20"/>
                <w:szCs w:val="20"/>
              </w:rPr>
              <w:t>Patient has prescriptions on all three systems but the database can't be accessed.  Error message is displayed.</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DA6AC51"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2E2D80D5"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2B44A51"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7993BE3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755CD9CD" w14:textId="77777777" w:rsidTr="00363C0E">
        <w:trPr>
          <w:cantSplit/>
          <w:trHeight w:val="260"/>
        </w:trPr>
        <w:tc>
          <w:tcPr>
            <w:tcW w:w="4338" w:type="dxa"/>
            <w:gridSpan w:val="3"/>
            <w:tcBorders>
              <w:bottom w:val="single" w:sz="4" w:space="0" w:color="auto"/>
            </w:tcBorders>
            <w:shd w:val="clear" w:color="auto" w:fill="B8CCE4" w:themeFill="accent1" w:themeFillTint="66"/>
          </w:tcPr>
          <w:p w14:paraId="6733A38E"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2.6.1.1, 2.6.1.2, 2.6.1.3, 2.6.1.4, 2.6.1.5, 2.6.1.6, 2.6.1.7, 2.6.1.8</w:t>
            </w:r>
          </w:p>
        </w:tc>
        <w:tc>
          <w:tcPr>
            <w:tcW w:w="5670" w:type="dxa"/>
            <w:tcBorders>
              <w:bottom w:val="single" w:sz="4" w:space="0" w:color="auto"/>
            </w:tcBorders>
            <w:shd w:val="clear" w:color="auto" w:fill="B8CCE4" w:themeFill="accent1" w:themeFillTint="66"/>
          </w:tcPr>
          <w:p w14:paraId="43166E61"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VistA-1_VO-3.2-11-4a_1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4E955960"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5292A56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5EE0E923"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5482DBB0" w14:textId="77777777" w:rsidTr="00363C0E">
        <w:trPr>
          <w:cantSplit/>
          <w:trHeight w:val="215"/>
        </w:trPr>
        <w:tc>
          <w:tcPr>
            <w:tcW w:w="4338" w:type="dxa"/>
            <w:gridSpan w:val="3"/>
            <w:shd w:val="clear" w:color="auto" w:fill="F1FA76"/>
          </w:tcPr>
          <w:p w14:paraId="061C7181"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0C3B2839"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3E9FCFF3" w14:textId="77777777" w:rsidTr="00363C0E">
        <w:trPr>
          <w:cantSplit/>
          <w:trHeight w:val="260"/>
        </w:trPr>
        <w:tc>
          <w:tcPr>
            <w:tcW w:w="4338" w:type="dxa"/>
            <w:gridSpan w:val="3"/>
            <w:shd w:val="clear" w:color="auto" w:fill="F1FA76"/>
          </w:tcPr>
          <w:p w14:paraId="3B32C5A1"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25D49166"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111-55-0211 has  RX #s</w:t>
            </w:r>
          </w:p>
          <w:p w14:paraId="66DABCB6"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 System 1 - Active</w:t>
            </w:r>
          </w:p>
          <w:p w14:paraId="708676F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 1 501175$       ACETAMINOPHEN 325MG TAB</w:t>
            </w:r>
          </w:p>
          <w:p w14:paraId="718EF4A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 2 501174$       TRIAMCINOLONE 75MCG 240D  </w:t>
            </w:r>
          </w:p>
          <w:p w14:paraId="144CFF3E"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 System 2 - Active</w:t>
            </w:r>
          </w:p>
          <w:p w14:paraId="68E8AD23"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 1 501254$       IBUPROFEN 200MG TAB</w:t>
            </w:r>
          </w:p>
          <w:p w14:paraId="4146F9B9"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 2 501252$       NAPROXEN 250MG TAB</w:t>
            </w:r>
          </w:p>
          <w:p w14:paraId="5AE6F829"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 3 501253$       RANITIDINE HCL 25MG EFFER  </w:t>
            </w:r>
          </w:p>
          <w:p w14:paraId="69CB2172"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VistA System 3 - Active</w:t>
            </w:r>
          </w:p>
          <w:p w14:paraId="30CF097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 6 501144        VERAPAMIL HCL 120MG SA CAP</w:t>
            </w:r>
          </w:p>
          <w:p w14:paraId="11AB58D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  </w:t>
            </w:r>
          </w:p>
          <w:p w14:paraId="757C5A44"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PATIENT NAME:" prompt is displayed</w:t>
            </w:r>
          </w:p>
        </w:tc>
      </w:tr>
      <w:tr w:rsidR="0042609A" w:rsidRPr="00E9573D" w14:paraId="37BEFD34"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13F970D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36A166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7EB7A9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1FCBAE2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63E4F53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619F4FA3"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4389DAF1"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3504775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0762974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 Enter patient  SSN: 111550211</w:t>
            </w:r>
          </w:p>
        </w:tc>
        <w:tc>
          <w:tcPr>
            <w:tcW w:w="6390" w:type="dxa"/>
            <w:gridSpan w:val="2"/>
            <w:tcBorders>
              <w:top w:val="single" w:sz="4" w:space="0" w:color="auto"/>
              <w:left w:val="single" w:sz="4" w:space="0" w:color="auto"/>
              <w:bottom w:val="single" w:sz="4" w:space="0" w:color="auto"/>
              <w:right w:val="single" w:sz="4" w:space="0" w:color="auto"/>
            </w:tcBorders>
          </w:tcPr>
          <w:p w14:paraId="6C523663"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Patient info displays: Name, DOB, SSN, other</w:t>
            </w:r>
          </w:p>
          <w:p w14:paraId="28FD6BA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"Press Return to continue: " prompt displays</w:t>
            </w:r>
          </w:p>
        </w:tc>
        <w:tc>
          <w:tcPr>
            <w:tcW w:w="630" w:type="dxa"/>
            <w:tcBorders>
              <w:left w:val="single" w:sz="4" w:space="0" w:color="auto"/>
              <w:right w:val="single" w:sz="4" w:space="0" w:color="auto"/>
            </w:tcBorders>
            <w:shd w:val="clear" w:color="auto" w:fill="auto"/>
          </w:tcPr>
          <w:p w14:paraId="1D16B61D"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0B5539F9"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5F9DCB37" w14:textId="77777777" w:rsidR="0042609A" w:rsidRPr="00793A6E" w:rsidRDefault="0042609A" w:rsidP="00793A6E">
            <w:pPr>
              <w:pStyle w:val="NoSpacing"/>
              <w:rPr>
                <w:rFonts w:ascii="Calibri" w:hAnsi="Calibri"/>
                <w:noProof/>
                <w:color w:val="auto"/>
                <w:sz w:val="20"/>
                <w:szCs w:val="20"/>
              </w:rPr>
            </w:pPr>
          </w:p>
        </w:tc>
      </w:tr>
    </w:tbl>
    <w:p w14:paraId="1AA120D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DB2C24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27601B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742DB8D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Call REST service to stop Remote1 VistA system</w:t>
            </w:r>
          </w:p>
        </w:tc>
        <w:tc>
          <w:tcPr>
            <w:tcW w:w="6390" w:type="dxa"/>
            <w:tcBorders>
              <w:top w:val="single" w:sz="4" w:space="0" w:color="auto"/>
              <w:left w:val="single" w:sz="4" w:space="0" w:color="auto"/>
              <w:bottom w:val="single" w:sz="4" w:space="0" w:color="auto"/>
              <w:right w:val="single" w:sz="4" w:space="0" w:color="auto"/>
            </w:tcBorders>
          </w:tcPr>
          <w:p w14:paraId="1919737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JSON object contains:</w:t>
            </w:r>
          </w:p>
          <w:p w14:paraId="006E6D6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http://localhost:11010/test/nowhere</w:t>
            </w:r>
          </w:p>
        </w:tc>
        <w:tc>
          <w:tcPr>
            <w:tcW w:w="630" w:type="dxa"/>
            <w:tcBorders>
              <w:left w:val="single" w:sz="4" w:space="0" w:color="auto"/>
              <w:bottom w:val="single" w:sz="4" w:space="0" w:color="auto"/>
              <w:right w:val="single" w:sz="4" w:space="0" w:color="auto"/>
            </w:tcBorders>
            <w:shd w:val="clear" w:color="auto" w:fill="auto"/>
          </w:tcPr>
          <w:p w14:paraId="2768AAF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574952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48C1949" w14:textId="77777777" w:rsidR="0042609A" w:rsidRPr="00490ECD" w:rsidRDefault="0042609A" w:rsidP="00793A6E">
            <w:pPr>
              <w:pStyle w:val="NoSpacing"/>
              <w:rPr>
                <w:rFonts w:ascii="Calibri" w:hAnsi="Calibri"/>
                <w:noProof/>
                <w:color w:val="auto"/>
                <w:sz w:val="20"/>
                <w:szCs w:val="20"/>
              </w:rPr>
            </w:pPr>
          </w:p>
        </w:tc>
      </w:tr>
    </w:tbl>
    <w:p w14:paraId="2DD45046"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DD2553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5185A88"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5255E9B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4F441A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"Please wait. Checking for remote prescriptions. This may take a moment…" displays</w:t>
            </w:r>
          </w:p>
          <w:p w14:paraId="6986E57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[delay]</w:t>
            </w:r>
          </w:p>
          <w:p w14:paraId="771E5C4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"RX PATIENT STATUS: OPT NSC// " prompt displays</w:t>
            </w:r>
          </w:p>
        </w:tc>
        <w:tc>
          <w:tcPr>
            <w:tcW w:w="630" w:type="dxa"/>
            <w:tcBorders>
              <w:left w:val="single" w:sz="4" w:space="0" w:color="auto"/>
              <w:bottom w:val="single" w:sz="4" w:space="0" w:color="auto"/>
              <w:right w:val="single" w:sz="4" w:space="0" w:color="auto"/>
            </w:tcBorders>
            <w:shd w:val="clear" w:color="auto" w:fill="auto"/>
          </w:tcPr>
          <w:p w14:paraId="62C7CDC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62E93B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3E61C23" w14:textId="77777777" w:rsidR="0042609A" w:rsidRPr="00490ECD" w:rsidRDefault="0042609A" w:rsidP="00793A6E">
            <w:pPr>
              <w:pStyle w:val="NoSpacing"/>
              <w:rPr>
                <w:rFonts w:ascii="Calibri" w:hAnsi="Calibri"/>
                <w:noProof/>
                <w:color w:val="auto"/>
                <w:sz w:val="20"/>
                <w:szCs w:val="20"/>
              </w:rPr>
            </w:pPr>
          </w:p>
        </w:tc>
      </w:tr>
    </w:tbl>
    <w:p w14:paraId="591AF08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48B0E1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98B0A1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660F0F6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Call REST service to re-start Remote1 VistA system</w:t>
            </w:r>
          </w:p>
        </w:tc>
        <w:tc>
          <w:tcPr>
            <w:tcW w:w="6390" w:type="dxa"/>
            <w:tcBorders>
              <w:top w:val="single" w:sz="4" w:space="0" w:color="auto"/>
              <w:left w:val="single" w:sz="4" w:space="0" w:color="auto"/>
              <w:bottom w:val="single" w:sz="4" w:space="0" w:color="auto"/>
              <w:right w:val="single" w:sz="4" w:space="0" w:color="auto"/>
            </w:tcBorders>
          </w:tcPr>
          <w:p w14:paraId="6ACE2CB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JSON object contains:</w:t>
            </w:r>
          </w:p>
          <w:p w14:paraId="0295797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"2202" : "http://54.225.67.82:8080/globals/rest/GOLDTEST"</w:t>
            </w:r>
          </w:p>
        </w:tc>
        <w:tc>
          <w:tcPr>
            <w:tcW w:w="630" w:type="dxa"/>
            <w:tcBorders>
              <w:left w:val="single" w:sz="4" w:space="0" w:color="auto"/>
              <w:bottom w:val="single" w:sz="4" w:space="0" w:color="auto"/>
              <w:right w:val="single" w:sz="4" w:space="0" w:color="auto"/>
            </w:tcBorders>
            <w:shd w:val="clear" w:color="auto" w:fill="auto"/>
          </w:tcPr>
          <w:p w14:paraId="3B60905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28DF42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ADB925F" w14:textId="77777777" w:rsidR="0042609A" w:rsidRPr="00490ECD" w:rsidRDefault="0042609A" w:rsidP="00793A6E">
            <w:pPr>
              <w:pStyle w:val="NoSpacing"/>
              <w:rPr>
                <w:rFonts w:ascii="Calibri" w:hAnsi="Calibri"/>
                <w:noProof/>
                <w:color w:val="auto"/>
                <w:sz w:val="20"/>
                <w:szCs w:val="20"/>
              </w:rPr>
            </w:pPr>
          </w:p>
        </w:tc>
      </w:tr>
    </w:tbl>
    <w:p w14:paraId="15A7A4E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E318DE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B6EF09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4A10983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79AB404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1 Patient Information screen displays</w:t>
            </w:r>
          </w:p>
          <w:p w14:paraId="39CDD1A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27F03F2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6B33B9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502F9AF" w14:textId="77777777" w:rsidR="0042609A" w:rsidRPr="00490ECD" w:rsidRDefault="0042609A" w:rsidP="00793A6E">
            <w:pPr>
              <w:pStyle w:val="NoSpacing"/>
              <w:rPr>
                <w:rFonts w:ascii="Calibri" w:hAnsi="Calibri"/>
                <w:noProof/>
                <w:color w:val="auto"/>
                <w:sz w:val="20"/>
                <w:szCs w:val="20"/>
              </w:rPr>
            </w:pPr>
          </w:p>
        </w:tc>
      </w:tr>
    </w:tbl>
    <w:p w14:paraId="0E1CF2B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85A3F1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7991C1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17D8947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AC4BD2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page 2 Patient Information screen displays</w:t>
            </w:r>
          </w:p>
          <w:p w14:paraId="189A2B4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 prompt displays</w:t>
            </w:r>
          </w:p>
        </w:tc>
        <w:tc>
          <w:tcPr>
            <w:tcW w:w="630" w:type="dxa"/>
            <w:tcBorders>
              <w:left w:val="single" w:sz="4" w:space="0" w:color="auto"/>
              <w:bottom w:val="single" w:sz="4" w:space="0" w:color="auto"/>
              <w:right w:val="single" w:sz="4" w:space="0" w:color="auto"/>
            </w:tcBorders>
            <w:shd w:val="clear" w:color="auto" w:fill="auto"/>
          </w:tcPr>
          <w:p w14:paraId="6D7C45F2"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394435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9E8F05E" w14:textId="77777777" w:rsidR="0042609A" w:rsidRPr="00490ECD" w:rsidRDefault="0042609A" w:rsidP="00793A6E">
            <w:pPr>
              <w:pStyle w:val="NoSpacing"/>
              <w:rPr>
                <w:rFonts w:ascii="Calibri" w:hAnsi="Calibri"/>
                <w:noProof/>
                <w:color w:val="auto"/>
                <w:sz w:val="20"/>
                <w:szCs w:val="20"/>
              </w:rPr>
            </w:pPr>
          </w:p>
        </w:tc>
      </w:tr>
    </w:tbl>
    <w:p w14:paraId="3932E910"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A16D6C7"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7123DBF5"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07BA3B58"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E8363D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6199931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-------------------------------------ACTIVE-----------------------------</w:t>
            </w:r>
          </w:p>
          <w:p w14:paraId="5BAC690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lastRenderedPageBreak/>
              <w:t xml:space="preserve"> 1 501175$       ACETAMINOPHEN 325MG TAB</w:t>
            </w:r>
          </w:p>
          <w:p w14:paraId="004596D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2 501174$       TRIAMCINOLONE 75MCG 240D ORAL I</w:t>
            </w:r>
          </w:p>
          <w:p w14:paraId="08B9A96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GOLDTEST2 (2302) </w:t>
            </w:r>
          </w:p>
          <w:p w14:paraId="55A3A2D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&lt;Could not connect to site, or site is unavailable.&gt;  </w:t>
            </w:r>
          </w:p>
          <w:p w14:paraId="01AAE79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----------------------ONEVA PHARMACY GOLDTEST3 (2303)</w:t>
            </w:r>
          </w:p>
          <w:p w14:paraId="14836014"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 xml:space="preserve"> 3 501144        VERAPAMIL HCL 120MG SA CAP</w:t>
            </w:r>
          </w:p>
        </w:tc>
        <w:tc>
          <w:tcPr>
            <w:tcW w:w="630" w:type="dxa"/>
            <w:tcBorders>
              <w:left w:val="single" w:sz="4" w:space="0" w:color="auto"/>
              <w:bottom w:val="single" w:sz="4" w:space="0" w:color="auto"/>
              <w:right w:val="single" w:sz="4" w:space="0" w:color="auto"/>
            </w:tcBorders>
            <w:shd w:val="clear" w:color="auto" w:fill="auto"/>
          </w:tcPr>
          <w:p w14:paraId="0F09990A"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E40E0D5"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9FE412B" w14:textId="77777777" w:rsidR="0042609A" w:rsidRPr="00490ECD" w:rsidRDefault="0042609A" w:rsidP="00793A6E">
            <w:pPr>
              <w:pStyle w:val="NoSpacing"/>
              <w:rPr>
                <w:rFonts w:ascii="Calibri" w:hAnsi="Calibri"/>
                <w:noProof/>
                <w:color w:val="auto"/>
                <w:sz w:val="20"/>
                <w:szCs w:val="20"/>
              </w:rPr>
            </w:pPr>
          </w:p>
        </w:tc>
      </w:tr>
    </w:tbl>
    <w:p w14:paraId="693A670F"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120905F4" w14:textId="77777777" w:rsidTr="00E276B4">
        <w:trPr>
          <w:cantSplit/>
          <w:trHeight w:val="432"/>
        </w:trPr>
        <w:tc>
          <w:tcPr>
            <w:tcW w:w="4338" w:type="dxa"/>
            <w:shd w:val="clear" w:color="auto" w:fill="C6D9F1"/>
          </w:tcPr>
          <w:p w14:paraId="00909154"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4524060D"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562F88A7" w14:textId="77777777" w:rsidTr="00E276B4">
        <w:trPr>
          <w:cantSplit/>
          <w:trHeight w:val="432"/>
        </w:trPr>
        <w:tc>
          <w:tcPr>
            <w:tcW w:w="4338" w:type="dxa"/>
            <w:shd w:val="clear" w:color="auto" w:fill="C6D9F1"/>
          </w:tcPr>
          <w:p w14:paraId="7F362FCA"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5CD44387" w14:textId="77777777" w:rsidR="0042609A" w:rsidRPr="00523FAE" w:rsidRDefault="0042609A" w:rsidP="00793A6E">
            <w:pPr>
              <w:pStyle w:val="NoSpacing"/>
              <w:spacing w:before="120" w:after="120"/>
              <w:rPr>
                <w:rFonts w:asciiTheme="minorHAnsi" w:hAnsiTheme="minorHAnsi"/>
                <w:noProof/>
                <w:sz w:val="20"/>
                <w:szCs w:val="20"/>
              </w:rPr>
            </w:pPr>
          </w:p>
        </w:tc>
      </w:tr>
    </w:tbl>
    <w:p w14:paraId="789A5D1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83542D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4F2F155"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072134F5"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1FF93DC6"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7C39332"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4F2BCD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F42FEC9" w14:textId="77777777" w:rsidR="0042609A" w:rsidRPr="00490ECD" w:rsidRDefault="0042609A" w:rsidP="00793A6E">
            <w:pPr>
              <w:pStyle w:val="NoSpacing"/>
              <w:rPr>
                <w:rFonts w:ascii="Calibri" w:hAnsi="Calibri"/>
                <w:noProof/>
                <w:color w:val="auto"/>
                <w:sz w:val="20"/>
                <w:szCs w:val="20"/>
              </w:rPr>
            </w:pPr>
          </w:p>
        </w:tc>
      </w:tr>
    </w:tbl>
    <w:p w14:paraId="0E51A8BE" w14:textId="77777777" w:rsidR="0042609A" w:rsidRDefault="0042609A" w:rsidP="000A5608">
      <w:pPr>
        <w:pStyle w:val="TableCaption"/>
        <w:rPr>
          <w:highlight w:val="yellow"/>
        </w:rPr>
      </w:pPr>
    </w:p>
    <w:p w14:paraId="6DC33FD0"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7673F0A4" w14:textId="77777777" w:rsidR="0042609A" w:rsidRDefault="0042609A" w:rsidP="000A5608">
      <w:pPr>
        <w:pStyle w:val="TableCaption"/>
      </w:pPr>
      <w:r w:rsidRPr="00C17D1D">
        <w:lastRenderedPageBreak/>
        <w:t>DLO-3.3-1</w:t>
      </w:r>
      <w:r>
        <w:tab/>
      </w:r>
      <w:r w:rsidRPr="00C17D1D">
        <w:t>Dispense Local Order - Prescription is refilled.</w:t>
      </w:r>
      <w:r>
        <w:t xml:space="preserve"> </w:t>
      </w:r>
      <w:r w:rsidRPr="00C17D1D">
        <w:t>A prescription originating on the local site is dispensed.  Patient has local prescriptions only.</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3F315052"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8E3BAF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338770AA"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DLO-3.3-1</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DF9FDAD"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Local Order - Prescription is refilled.</w:t>
            </w:r>
            <w:r>
              <w:rPr>
                <w:rFonts w:ascii="Calibri" w:hAnsi="Calibri"/>
                <w:noProof/>
                <w:color w:val="auto"/>
                <w:sz w:val="20"/>
                <w:szCs w:val="20"/>
              </w:rPr>
              <w:t xml:space="preserve"> </w:t>
            </w:r>
            <w:r w:rsidRPr="00C17D1D">
              <w:rPr>
                <w:rFonts w:ascii="Calibri" w:hAnsi="Calibri"/>
                <w:noProof/>
                <w:color w:val="auto"/>
                <w:sz w:val="20"/>
                <w:szCs w:val="20"/>
              </w:rPr>
              <w:t>A prescription originating on the local site is dispensed.  Patient has local prescriptions only.</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A85C07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6835A7B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D6FF57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7B27C15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08011AF1" w14:textId="77777777" w:rsidTr="00363C0E">
        <w:trPr>
          <w:cantSplit/>
          <w:trHeight w:val="260"/>
        </w:trPr>
        <w:tc>
          <w:tcPr>
            <w:tcW w:w="4338" w:type="dxa"/>
            <w:gridSpan w:val="3"/>
            <w:tcBorders>
              <w:bottom w:val="single" w:sz="4" w:space="0" w:color="auto"/>
            </w:tcBorders>
            <w:shd w:val="clear" w:color="auto" w:fill="B8CCE4" w:themeFill="accent1" w:themeFillTint="66"/>
          </w:tcPr>
          <w:p w14:paraId="61E31D4C"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2.6.2.1</w:t>
            </w:r>
          </w:p>
        </w:tc>
        <w:tc>
          <w:tcPr>
            <w:tcW w:w="5670" w:type="dxa"/>
            <w:tcBorders>
              <w:bottom w:val="single" w:sz="4" w:space="0" w:color="auto"/>
            </w:tcBorders>
            <w:shd w:val="clear" w:color="auto" w:fill="B8CCE4" w:themeFill="accent1" w:themeFillTint="66"/>
          </w:tcPr>
          <w:p w14:paraId="60E7DFB3"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VistA-1_DLO-3.3-1_1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3A7DAFDE"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02D0A953"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19FC882E"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05C4915D" w14:textId="77777777" w:rsidTr="00363C0E">
        <w:trPr>
          <w:cantSplit/>
          <w:trHeight w:val="215"/>
        </w:trPr>
        <w:tc>
          <w:tcPr>
            <w:tcW w:w="4338" w:type="dxa"/>
            <w:gridSpan w:val="3"/>
            <w:shd w:val="clear" w:color="auto" w:fill="F1FA76"/>
          </w:tcPr>
          <w:p w14:paraId="2D734BF2"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3B3545D3"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3DB3A5C5" w14:textId="77777777" w:rsidTr="00363C0E">
        <w:trPr>
          <w:cantSplit/>
          <w:trHeight w:val="260"/>
        </w:trPr>
        <w:tc>
          <w:tcPr>
            <w:tcW w:w="4338" w:type="dxa"/>
            <w:gridSpan w:val="3"/>
            <w:shd w:val="clear" w:color="auto" w:fill="F1FA76"/>
          </w:tcPr>
          <w:p w14:paraId="61094ADD"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3C89F553"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1395405B"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111000460</w:t>
            </w:r>
          </w:p>
          <w:p w14:paraId="5FD2964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2 501202 can be refilled</w:t>
            </w:r>
          </w:p>
          <w:p w14:paraId="2CDD37D5"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66F5823C"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2FEB43A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F8FCD7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AC9251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11A1CB3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06FEA6D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7252A0F3"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383692F1"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739230A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4A617658"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1805FB97"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38919FBB"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(1-5):" prompt displays</w:t>
            </w:r>
          </w:p>
        </w:tc>
        <w:tc>
          <w:tcPr>
            <w:tcW w:w="630" w:type="dxa"/>
            <w:tcBorders>
              <w:left w:val="single" w:sz="4" w:space="0" w:color="auto"/>
              <w:right w:val="single" w:sz="4" w:space="0" w:color="auto"/>
            </w:tcBorders>
            <w:shd w:val="clear" w:color="auto" w:fill="auto"/>
          </w:tcPr>
          <w:p w14:paraId="45A99489"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15B4302D"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3CA8F11C" w14:textId="77777777" w:rsidR="0042609A" w:rsidRPr="00793A6E" w:rsidRDefault="0042609A" w:rsidP="00793A6E">
            <w:pPr>
              <w:pStyle w:val="NoSpacing"/>
              <w:rPr>
                <w:rFonts w:ascii="Calibri" w:hAnsi="Calibri"/>
                <w:noProof/>
                <w:color w:val="auto"/>
                <w:sz w:val="20"/>
                <w:szCs w:val="20"/>
              </w:rPr>
            </w:pPr>
          </w:p>
        </w:tc>
      </w:tr>
    </w:tbl>
    <w:p w14:paraId="20B0043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379008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B9F661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4D1C303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2[Enter]</w:t>
            </w:r>
          </w:p>
        </w:tc>
        <w:tc>
          <w:tcPr>
            <w:tcW w:w="6390" w:type="dxa"/>
            <w:tcBorders>
              <w:top w:val="single" w:sz="4" w:space="0" w:color="auto"/>
              <w:left w:val="single" w:sz="4" w:space="0" w:color="auto"/>
              <w:bottom w:val="single" w:sz="4" w:space="0" w:color="auto"/>
              <w:right w:val="single" w:sz="4" w:space="0" w:color="auto"/>
            </w:tcBorders>
          </w:tcPr>
          <w:p w14:paraId="4D734A4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5AF4A55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76789D0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C2CF0E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321D1C3" w14:textId="77777777" w:rsidR="0042609A" w:rsidRPr="00490ECD" w:rsidRDefault="0042609A" w:rsidP="00793A6E">
            <w:pPr>
              <w:pStyle w:val="NoSpacing"/>
              <w:rPr>
                <w:rFonts w:ascii="Calibri" w:hAnsi="Calibri"/>
                <w:noProof/>
                <w:color w:val="auto"/>
                <w:sz w:val="20"/>
                <w:szCs w:val="20"/>
              </w:rPr>
            </w:pPr>
          </w:p>
        </w:tc>
      </w:tr>
    </w:tbl>
    <w:p w14:paraId="44152676"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CFDF7D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A714F4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67FB9C3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3AA54EE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72D030E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7F20BD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BBC971C" w14:textId="77777777" w:rsidR="0042609A" w:rsidRPr="00490ECD" w:rsidRDefault="0042609A" w:rsidP="00793A6E">
            <w:pPr>
              <w:pStyle w:val="NoSpacing"/>
              <w:rPr>
                <w:rFonts w:ascii="Calibri" w:hAnsi="Calibri"/>
                <w:noProof/>
                <w:color w:val="auto"/>
                <w:sz w:val="20"/>
                <w:szCs w:val="20"/>
              </w:rPr>
            </w:pPr>
          </w:p>
        </w:tc>
      </w:tr>
    </w:tbl>
    <w:p w14:paraId="661AF2A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6694DF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2DC36B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452B742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2F13D11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264824F0"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8BDC1A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2BB4C41" w14:textId="77777777" w:rsidR="0042609A" w:rsidRPr="00490ECD" w:rsidRDefault="0042609A" w:rsidP="00793A6E">
            <w:pPr>
              <w:pStyle w:val="NoSpacing"/>
              <w:rPr>
                <w:rFonts w:ascii="Calibri" w:hAnsi="Calibri"/>
                <w:noProof/>
                <w:color w:val="auto"/>
                <w:sz w:val="20"/>
                <w:szCs w:val="20"/>
              </w:rPr>
            </w:pPr>
          </w:p>
        </w:tc>
      </w:tr>
    </w:tbl>
    <w:p w14:paraId="50E14D08"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515CAA6"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E55043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4E90C4A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22D4CD2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WINDOW</w:t>
            </w:r>
          </w:p>
          <w:p w14:paraId="58D00C0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501415   Drug: IBUPROFEN 100MG/5ML SUSP</w:t>
            </w:r>
          </w:p>
          <w:p w14:paraId="4069D90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Qty: 90            Sig: ONE TABLET EVERY 24 HOURS AT BEDTIME MOUTH Q3HPRN TAKE </w:t>
            </w:r>
          </w:p>
          <w:p w14:paraId="37B7F11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ONE CAPSULE EVERY 6 HOURS NO MORE THAN 4 PER DAY(</w:t>
            </w:r>
          </w:p>
          <w:p w14:paraId="26A9738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4DC29A6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DAB15E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773EB46" w14:textId="77777777" w:rsidR="0042609A" w:rsidRPr="00490ECD" w:rsidRDefault="0042609A" w:rsidP="00793A6E">
            <w:pPr>
              <w:pStyle w:val="NoSpacing"/>
              <w:rPr>
                <w:rFonts w:ascii="Calibri" w:hAnsi="Calibri"/>
                <w:noProof/>
                <w:color w:val="auto"/>
                <w:sz w:val="20"/>
                <w:szCs w:val="20"/>
              </w:rPr>
            </w:pPr>
          </w:p>
        </w:tc>
      </w:tr>
    </w:tbl>
    <w:p w14:paraId="100C239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E2DC6D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CBD1C4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3DF3EA1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168B46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"Updating remote order list…" message displays</w:t>
            </w:r>
          </w:p>
        </w:tc>
        <w:tc>
          <w:tcPr>
            <w:tcW w:w="630" w:type="dxa"/>
            <w:tcBorders>
              <w:left w:val="single" w:sz="4" w:space="0" w:color="auto"/>
              <w:bottom w:val="single" w:sz="4" w:space="0" w:color="auto"/>
              <w:right w:val="single" w:sz="4" w:space="0" w:color="auto"/>
            </w:tcBorders>
            <w:shd w:val="clear" w:color="auto" w:fill="auto"/>
          </w:tcPr>
          <w:p w14:paraId="38DD7570"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2EF0F0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81F2726" w14:textId="77777777" w:rsidR="0042609A" w:rsidRPr="00490ECD" w:rsidRDefault="0042609A" w:rsidP="00793A6E">
            <w:pPr>
              <w:pStyle w:val="NoSpacing"/>
              <w:rPr>
                <w:rFonts w:ascii="Calibri" w:hAnsi="Calibri"/>
                <w:noProof/>
                <w:color w:val="auto"/>
                <w:sz w:val="20"/>
                <w:szCs w:val="20"/>
              </w:rPr>
            </w:pPr>
          </w:p>
        </w:tc>
      </w:tr>
    </w:tbl>
    <w:p w14:paraId="6D318DA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AD063E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1151DF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7</w:t>
            </w:r>
          </w:p>
        </w:tc>
        <w:tc>
          <w:tcPr>
            <w:tcW w:w="3600" w:type="dxa"/>
            <w:tcBorders>
              <w:top w:val="single" w:sz="4" w:space="0" w:color="auto"/>
              <w:left w:val="single" w:sz="4" w:space="0" w:color="auto"/>
              <w:bottom w:val="single" w:sz="4" w:space="0" w:color="auto"/>
              <w:right w:val="single" w:sz="4" w:space="0" w:color="auto"/>
            </w:tcBorders>
          </w:tcPr>
          <w:p w14:paraId="422B2070"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0B8839C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Medication Profile screen displays:</w:t>
            </w:r>
          </w:p>
          <w:p w14:paraId="041CB5D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Medication Profile            </w:t>
            </w:r>
          </w:p>
          <w:p w14:paraId="5C790EA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Sep 23, 2014@08:13:27          Page:    1 of    1</w:t>
            </w:r>
          </w:p>
          <w:p w14:paraId="2B34588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ESIASON,KEN</w:t>
            </w:r>
          </w:p>
          <w:p w14:paraId="123481B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PID: 111-00-0480                                 Ht(cm): _______ (______)   </w:t>
            </w:r>
          </w:p>
          <w:p w14:paraId="03621BF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DOB: SEP 14,1923 (91)                            Wt(kg): _______ (______)   </w:t>
            </w:r>
          </w:p>
          <w:p w14:paraId="65D6655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SEX: MALE                            </w:t>
            </w:r>
          </w:p>
          <w:p w14:paraId="6CFB437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CrCL: &lt;Not Found&gt;                               BSA (m2): _______ </w:t>
            </w:r>
          </w:p>
          <w:p w14:paraId="7E587CF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ISSUE  LAST REF DAY</w:t>
            </w:r>
          </w:p>
          <w:p w14:paraId="23BF851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  RX #         DRUG                                 QTY ST  DATE  FILL REM SUP</w:t>
            </w:r>
          </w:p>
          <w:p w14:paraId="0562CB4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w:t>
            </w:r>
          </w:p>
          <w:p w14:paraId="3A1E4F6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w:t>
            </w:r>
          </w:p>
          <w:p w14:paraId="37D8AA4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lastRenderedPageBreak/>
              <w:t>-------------------------------------ACTIVE-------------------------------------</w:t>
            </w:r>
          </w:p>
          <w:p w14:paraId="0E098F2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1 501394$       ASPIRIN 25MG/DIPYRIDAMOLE 200MG SA CAP   A&gt; 04-09 04-09  11  30</w:t>
            </w:r>
          </w:p>
          <w:p w14:paraId="1FC4D25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Qty: 90                       </w:t>
            </w:r>
          </w:p>
          <w:p w14:paraId="5CC4FB1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2 501415$       IBUPROFEN 100MG/5ML SUSP              90 A&gt; 04-10 09-23  10  30</w:t>
            </w:r>
          </w:p>
          <w:p w14:paraId="0BE070E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----------------------ONEVA PHARMACY GOLD2 (2302) ACTIVE REMOTE-----------------</w:t>
            </w:r>
          </w:p>
          <w:p w14:paraId="3C580A7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3 501158        NAPROXEN 125MG/5ML SUSP               90 A  04-10 04-10  11  30</w:t>
            </w:r>
          </w:p>
          <w:p w14:paraId="189621B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4 501159        ACETAMINOPHEN 100MG/ML (SF) ORAL SU   90 A  04-10 04-10  11  30</w:t>
            </w:r>
          </w:p>
          <w:p w14:paraId="529842F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5 501160        AMOXICILLIN 250/CLAV K 125MG TAB      90 A  04-10 04-10  11  30</w:t>
            </w:r>
          </w:p>
          <w:p w14:paraId="364D131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----------------------ONEVA PHARMACY GOLD3 (2303) REMOTE---------------------   </w:t>
            </w:r>
          </w:p>
          <w:p w14:paraId="45E2E0C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&lt;No active prescriptions found.&gt;                                                </w:t>
            </w:r>
          </w:p>
          <w:p w14:paraId="2BD70B3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w:t>
            </w:r>
          </w:p>
          <w:p w14:paraId="73D50DC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----------Enter ?? for more actions---------------------------------------------</w:t>
            </w:r>
          </w:p>
          <w:p w14:paraId="4F7F316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PU  Patient Record Update               NO  New Order</w:t>
            </w:r>
          </w:p>
          <w:p w14:paraId="5D967A8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PI  Patient Information                 SO  Select Order</w:t>
            </w:r>
          </w:p>
          <w:p w14:paraId="70E8806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w:t>
            </w:r>
          </w:p>
          <w:p w14:paraId="229237E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Quit//</w:t>
            </w:r>
          </w:p>
        </w:tc>
        <w:tc>
          <w:tcPr>
            <w:tcW w:w="630" w:type="dxa"/>
            <w:tcBorders>
              <w:left w:val="single" w:sz="4" w:space="0" w:color="auto"/>
              <w:bottom w:val="single" w:sz="4" w:space="0" w:color="auto"/>
              <w:right w:val="single" w:sz="4" w:space="0" w:color="auto"/>
            </w:tcBorders>
            <w:shd w:val="clear" w:color="auto" w:fill="auto"/>
          </w:tcPr>
          <w:p w14:paraId="5E77359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E50B7A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9A35A6A" w14:textId="77777777" w:rsidR="0042609A" w:rsidRPr="00490ECD" w:rsidRDefault="0042609A" w:rsidP="00793A6E">
            <w:pPr>
              <w:pStyle w:val="NoSpacing"/>
              <w:rPr>
                <w:rFonts w:ascii="Calibri" w:hAnsi="Calibri"/>
                <w:noProof/>
                <w:color w:val="auto"/>
                <w:sz w:val="20"/>
                <w:szCs w:val="20"/>
              </w:rPr>
            </w:pPr>
          </w:p>
        </w:tc>
      </w:tr>
    </w:tbl>
    <w:p w14:paraId="17968FFC"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1BB7C80"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061E66F4"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57605F27" w14:textId="77777777" w:rsidR="0042609A" w:rsidRPr="00490ECD" w:rsidRDefault="0042609A" w:rsidP="00785949">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272F4412"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Label is printed (or contents is checked)</w:t>
            </w:r>
          </w:p>
        </w:tc>
        <w:tc>
          <w:tcPr>
            <w:tcW w:w="630" w:type="dxa"/>
            <w:tcBorders>
              <w:left w:val="single" w:sz="4" w:space="0" w:color="auto"/>
              <w:bottom w:val="single" w:sz="4" w:space="0" w:color="auto"/>
              <w:right w:val="single" w:sz="4" w:space="0" w:color="auto"/>
            </w:tcBorders>
            <w:shd w:val="clear" w:color="auto" w:fill="auto"/>
          </w:tcPr>
          <w:p w14:paraId="5B532567"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FCEC978"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B13CD65" w14:textId="77777777" w:rsidR="0042609A" w:rsidRPr="00490ECD" w:rsidRDefault="0042609A" w:rsidP="00793A6E">
            <w:pPr>
              <w:pStyle w:val="NoSpacing"/>
              <w:rPr>
                <w:rFonts w:ascii="Calibri" w:hAnsi="Calibri"/>
                <w:noProof/>
                <w:color w:val="auto"/>
                <w:sz w:val="20"/>
                <w:szCs w:val="20"/>
              </w:rPr>
            </w:pPr>
          </w:p>
        </w:tc>
      </w:tr>
    </w:tbl>
    <w:p w14:paraId="30A4080D"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79CDF235" w14:textId="77777777" w:rsidTr="00E276B4">
        <w:trPr>
          <w:cantSplit/>
          <w:trHeight w:val="432"/>
        </w:trPr>
        <w:tc>
          <w:tcPr>
            <w:tcW w:w="4338" w:type="dxa"/>
            <w:shd w:val="clear" w:color="auto" w:fill="C6D9F1"/>
          </w:tcPr>
          <w:p w14:paraId="1FD5B47D"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6479EA1D"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3417380C"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Prompt</w:t>
            </w:r>
          </w:p>
        </w:tc>
      </w:tr>
      <w:tr w:rsidR="0042609A" w:rsidRPr="0095629D" w14:paraId="7E27A9F7" w14:textId="77777777" w:rsidTr="00E276B4">
        <w:trPr>
          <w:cantSplit/>
          <w:trHeight w:val="432"/>
        </w:trPr>
        <w:tc>
          <w:tcPr>
            <w:tcW w:w="4338" w:type="dxa"/>
            <w:shd w:val="clear" w:color="auto" w:fill="C6D9F1"/>
          </w:tcPr>
          <w:p w14:paraId="6CD1D0E4"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48479B8F" w14:textId="77777777" w:rsidR="0042609A" w:rsidRPr="00523FAE" w:rsidRDefault="0042609A" w:rsidP="00793A6E">
            <w:pPr>
              <w:pStyle w:val="NoSpacing"/>
              <w:spacing w:before="120" w:after="120"/>
              <w:rPr>
                <w:rFonts w:asciiTheme="minorHAnsi" w:hAnsiTheme="minorHAnsi"/>
                <w:noProof/>
                <w:sz w:val="20"/>
                <w:szCs w:val="20"/>
              </w:rPr>
            </w:pPr>
          </w:p>
        </w:tc>
      </w:tr>
    </w:tbl>
    <w:p w14:paraId="52B073F2" w14:textId="77777777" w:rsidR="0042609A" w:rsidRDefault="0042609A" w:rsidP="000A5608">
      <w:pPr>
        <w:pStyle w:val="TableCaption"/>
        <w:rPr>
          <w:highlight w:val="yellow"/>
        </w:rPr>
      </w:pPr>
    </w:p>
    <w:p w14:paraId="565CF7A2"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4794F132" w14:textId="77777777" w:rsidR="0042609A" w:rsidRDefault="0042609A" w:rsidP="000A5608">
      <w:pPr>
        <w:pStyle w:val="TableCaption"/>
      </w:pPr>
      <w:r w:rsidRPr="00C17D1D">
        <w:lastRenderedPageBreak/>
        <w:t>DLO-3.3-1-R</w:t>
      </w:r>
      <w:r>
        <w:tab/>
      </w:r>
      <w:r w:rsidRPr="00C17D1D">
        <w:t>Dispense Local Order - Prescription is refilled.</w:t>
      </w:r>
      <w:r>
        <w:t xml:space="preserve"> </w:t>
      </w:r>
      <w:r w:rsidRPr="00C17D1D">
        <w:t>A prescription originating on the local site is dispensed. Patient has local and remote prescriptions.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355B22C0"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7F5E1D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6EE66E77"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DLO-3.3-1-R</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928B841"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Local Order - Prescription is refilled.</w:t>
            </w:r>
            <w:r>
              <w:rPr>
                <w:rFonts w:ascii="Calibri" w:hAnsi="Calibri"/>
                <w:noProof/>
                <w:color w:val="auto"/>
                <w:sz w:val="20"/>
                <w:szCs w:val="20"/>
              </w:rPr>
              <w:t xml:space="preserve"> </w:t>
            </w:r>
            <w:r w:rsidRPr="00C17D1D">
              <w:rPr>
                <w:rFonts w:ascii="Calibri" w:hAnsi="Calibri"/>
                <w:noProof/>
                <w:color w:val="auto"/>
                <w:sz w:val="20"/>
                <w:szCs w:val="20"/>
              </w:rPr>
              <w:t>A prescription originating on the local site is dispensed. Patient has local and remote prescriptions.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A31542E"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17735E3"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7468FDF7" w14:textId="77777777" w:rsidTr="00363C0E">
        <w:trPr>
          <w:cantSplit/>
          <w:trHeight w:val="260"/>
        </w:trPr>
        <w:tc>
          <w:tcPr>
            <w:tcW w:w="4338" w:type="dxa"/>
            <w:gridSpan w:val="3"/>
            <w:tcBorders>
              <w:bottom w:val="single" w:sz="4" w:space="0" w:color="auto"/>
            </w:tcBorders>
            <w:shd w:val="clear" w:color="auto" w:fill="B8CCE4" w:themeFill="accent1" w:themeFillTint="66"/>
          </w:tcPr>
          <w:p w14:paraId="0450FF10"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2.6.2.1</w:t>
            </w:r>
          </w:p>
        </w:tc>
        <w:tc>
          <w:tcPr>
            <w:tcW w:w="5670" w:type="dxa"/>
            <w:tcBorders>
              <w:bottom w:val="single" w:sz="4" w:space="0" w:color="auto"/>
            </w:tcBorders>
            <w:shd w:val="clear" w:color="auto" w:fill="B8CCE4" w:themeFill="accent1" w:themeFillTint="66"/>
          </w:tcPr>
          <w:p w14:paraId="3255BE16"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VistA-1_DLO-3.3-1-R_1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1E6A3174"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6AF7F25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45193DE9"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78916B72" w14:textId="77777777" w:rsidTr="00363C0E">
        <w:trPr>
          <w:cantSplit/>
          <w:trHeight w:val="215"/>
        </w:trPr>
        <w:tc>
          <w:tcPr>
            <w:tcW w:w="4338" w:type="dxa"/>
            <w:gridSpan w:val="3"/>
            <w:shd w:val="clear" w:color="auto" w:fill="F1FA76"/>
          </w:tcPr>
          <w:p w14:paraId="7AE3E344"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13928F55"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3255BBC1" w14:textId="77777777" w:rsidTr="00363C0E">
        <w:trPr>
          <w:cantSplit/>
          <w:trHeight w:val="260"/>
        </w:trPr>
        <w:tc>
          <w:tcPr>
            <w:tcW w:w="4338" w:type="dxa"/>
            <w:gridSpan w:val="3"/>
            <w:shd w:val="clear" w:color="auto" w:fill="F1FA76"/>
          </w:tcPr>
          <w:p w14:paraId="7DD3DDC3"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43EF6AA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52DBDA17"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111000460</w:t>
            </w:r>
          </w:p>
          <w:p w14:paraId="574A987E"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2 501202 can be refilled</w:t>
            </w:r>
          </w:p>
          <w:p w14:paraId="63C90871"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24DFFA65"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1E10B9C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2B2BE0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E313D7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620F715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057C248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0691DD35"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766C9A61"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3F95BAC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6E2A2B38"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62C8EA85"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50D9CEC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(1-5):" prompt displays</w:t>
            </w:r>
          </w:p>
        </w:tc>
        <w:tc>
          <w:tcPr>
            <w:tcW w:w="630" w:type="dxa"/>
            <w:tcBorders>
              <w:left w:val="single" w:sz="4" w:space="0" w:color="auto"/>
              <w:right w:val="single" w:sz="4" w:space="0" w:color="auto"/>
            </w:tcBorders>
            <w:shd w:val="clear" w:color="auto" w:fill="auto"/>
          </w:tcPr>
          <w:p w14:paraId="4EDF6A2F"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6BF97380"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5BD0DAF4" w14:textId="77777777" w:rsidR="0042609A" w:rsidRPr="00793A6E" w:rsidRDefault="0042609A" w:rsidP="00793A6E">
            <w:pPr>
              <w:pStyle w:val="NoSpacing"/>
              <w:rPr>
                <w:rFonts w:ascii="Calibri" w:hAnsi="Calibri"/>
                <w:noProof/>
                <w:color w:val="auto"/>
                <w:sz w:val="20"/>
                <w:szCs w:val="20"/>
              </w:rPr>
            </w:pPr>
          </w:p>
        </w:tc>
      </w:tr>
    </w:tbl>
    <w:p w14:paraId="3F6B6FFA"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427339F"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17B3A3AA"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619A5C11" w14:textId="77777777" w:rsidR="0042609A" w:rsidRPr="00490ECD" w:rsidRDefault="0042609A" w:rsidP="00785949">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79CAD190"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Label is printed (or contents is checked)</w:t>
            </w:r>
          </w:p>
        </w:tc>
        <w:tc>
          <w:tcPr>
            <w:tcW w:w="630" w:type="dxa"/>
            <w:tcBorders>
              <w:left w:val="single" w:sz="4" w:space="0" w:color="auto"/>
              <w:bottom w:val="single" w:sz="4" w:space="0" w:color="auto"/>
              <w:right w:val="single" w:sz="4" w:space="0" w:color="auto"/>
            </w:tcBorders>
            <w:shd w:val="clear" w:color="auto" w:fill="auto"/>
          </w:tcPr>
          <w:p w14:paraId="74D675E6"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275EAAB"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0B89489" w14:textId="77777777" w:rsidR="0042609A" w:rsidRPr="00490ECD" w:rsidRDefault="0042609A" w:rsidP="00793A6E">
            <w:pPr>
              <w:pStyle w:val="NoSpacing"/>
              <w:rPr>
                <w:rFonts w:ascii="Calibri" w:hAnsi="Calibri"/>
                <w:noProof/>
                <w:color w:val="auto"/>
                <w:sz w:val="20"/>
                <w:szCs w:val="20"/>
              </w:rPr>
            </w:pPr>
          </w:p>
        </w:tc>
      </w:tr>
    </w:tbl>
    <w:p w14:paraId="0EF42B2A"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23F335EF" w14:textId="77777777" w:rsidTr="00E276B4">
        <w:trPr>
          <w:cantSplit/>
          <w:trHeight w:val="432"/>
        </w:trPr>
        <w:tc>
          <w:tcPr>
            <w:tcW w:w="4338" w:type="dxa"/>
            <w:shd w:val="clear" w:color="auto" w:fill="C6D9F1"/>
          </w:tcPr>
          <w:p w14:paraId="482899E9"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58A56D90"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5D69190F"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Prompt</w:t>
            </w:r>
          </w:p>
        </w:tc>
      </w:tr>
      <w:tr w:rsidR="0042609A" w:rsidRPr="0095629D" w14:paraId="757CE7BA" w14:textId="77777777" w:rsidTr="00E276B4">
        <w:trPr>
          <w:cantSplit/>
          <w:trHeight w:val="432"/>
        </w:trPr>
        <w:tc>
          <w:tcPr>
            <w:tcW w:w="4338" w:type="dxa"/>
            <w:shd w:val="clear" w:color="auto" w:fill="C6D9F1"/>
          </w:tcPr>
          <w:p w14:paraId="4468D15D"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0434B7D4" w14:textId="77777777" w:rsidR="0042609A" w:rsidRPr="00523FAE" w:rsidRDefault="0042609A" w:rsidP="00793A6E">
            <w:pPr>
              <w:pStyle w:val="NoSpacing"/>
              <w:spacing w:before="120" w:after="120"/>
              <w:rPr>
                <w:rFonts w:asciiTheme="minorHAnsi" w:hAnsiTheme="minorHAnsi"/>
                <w:noProof/>
                <w:sz w:val="20"/>
                <w:szCs w:val="20"/>
              </w:rPr>
            </w:pPr>
          </w:p>
        </w:tc>
      </w:tr>
    </w:tbl>
    <w:p w14:paraId="53D2AEC0" w14:textId="77777777" w:rsidR="0042609A" w:rsidRDefault="0042609A" w:rsidP="000A5608">
      <w:pPr>
        <w:pStyle w:val="TableCaption"/>
        <w:rPr>
          <w:highlight w:val="yellow"/>
        </w:rPr>
      </w:pPr>
    </w:p>
    <w:p w14:paraId="5486D00B"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52E81D19" w14:textId="77777777" w:rsidR="0042609A" w:rsidRDefault="0042609A" w:rsidP="000A5608">
      <w:pPr>
        <w:pStyle w:val="TableCaption"/>
      </w:pPr>
      <w:r w:rsidRPr="00C17D1D">
        <w:lastRenderedPageBreak/>
        <w:t>DLO-3.3-1-ALT</w:t>
      </w:r>
      <w:r>
        <w:tab/>
      </w:r>
      <w:r w:rsidRPr="00C17D1D">
        <w:t>Dispense Local Order - Partial prescription is filled.</w:t>
      </w:r>
      <w:r>
        <w:t xml:space="preserve"> </w:t>
      </w:r>
      <w:r w:rsidRPr="00C17D1D">
        <w:t>A prescription originating on the local site is partially dispensed.  Patient has local prescriptions only.</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299B0399"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DB11F8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7F13308B"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DLO-3.3-1-ALT</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E3A2EAC"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Local Order - Partial prescription is filled.</w:t>
            </w:r>
            <w:r>
              <w:rPr>
                <w:rFonts w:ascii="Calibri" w:hAnsi="Calibri"/>
                <w:noProof/>
                <w:color w:val="auto"/>
                <w:sz w:val="20"/>
                <w:szCs w:val="20"/>
              </w:rPr>
              <w:t xml:space="preserve"> </w:t>
            </w:r>
            <w:r w:rsidRPr="00C17D1D">
              <w:rPr>
                <w:rFonts w:ascii="Calibri" w:hAnsi="Calibri"/>
                <w:noProof/>
                <w:color w:val="auto"/>
                <w:sz w:val="20"/>
                <w:szCs w:val="20"/>
              </w:rPr>
              <w:t>A prescription originating on the local site is partially dispensed.  Patient has local prescriptions only.</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91D3EC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31FEE86F"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B27B96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5DFF638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23EC2FD3" w14:textId="77777777" w:rsidTr="00363C0E">
        <w:trPr>
          <w:cantSplit/>
          <w:trHeight w:val="260"/>
        </w:trPr>
        <w:tc>
          <w:tcPr>
            <w:tcW w:w="4338" w:type="dxa"/>
            <w:gridSpan w:val="3"/>
            <w:tcBorders>
              <w:bottom w:val="single" w:sz="4" w:space="0" w:color="auto"/>
            </w:tcBorders>
            <w:shd w:val="clear" w:color="auto" w:fill="B8CCE4" w:themeFill="accent1" w:themeFillTint="66"/>
          </w:tcPr>
          <w:p w14:paraId="3AE5C339"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2.6.2.1</w:t>
            </w:r>
          </w:p>
        </w:tc>
        <w:tc>
          <w:tcPr>
            <w:tcW w:w="5670" w:type="dxa"/>
            <w:tcBorders>
              <w:bottom w:val="single" w:sz="4" w:space="0" w:color="auto"/>
            </w:tcBorders>
            <w:shd w:val="clear" w:color="auto" w:fill="B8CCE4" w:themeFill="accent1" w:themeFillTint="66"/>
          </w:tcPr>
          <w:p w14:paraId="1B7F35DB"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VistA-1_DLO-3.3-1-ALT_1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7A41C55B"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483D3A1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6FEAF5FF"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4EB9C51A" w14:textId="77777777" w:rsidTr="00363C0E">
        <w:trPr>
          <w:cantSplit/>
          <w:trHeight w:val="215"/>
        </w:trPr>
        <w:tc>
          <w:tcPr>
            <w:tcW w:w="4338" w:type="dxa"/>
            <w:gridSpan w:val="3"/>
            <w:shd w:val="clear" w:color="auto" w:fill="F1FA76"/>
          </w:tcPr>
          <w:p w14:paraId="36F3729E"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3480DD62"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233BD82D" w14:textId="77777777" w:rsidTr="00363C0E">
        <w:trPr>
          <w:cantSplit/>
          <w:trHeight w:val="260"/>
        </w:trPr>
        <w:tc>
          <w:tcPr>
            <w:tcW w:w="4338" w:type="dxa"/>
            <w:gridSpan w:val="3"/>
            <w:shd w:val="clear" w:color="auto" w:fill="F1FA76"/>
          </w:tcPr>
          <w:p w14:paraId="47CB61BE"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6071940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0049DBB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111000461</w:t>
            </w:r>
          </w:p>
          <w:p w14:paraId="2C7ED446"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4 501197 can be refilled</w:t>
            </w:r>
          </w:p>
          <w:p w14:paraId="18A23E47"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767D7009"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49E0FA8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6F8187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6D0282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7AA181E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2102B43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7FC9A9A1"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55A6DF2B"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453FEE7F"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40AD6743"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575F491C"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7D8493DB"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(1-5):" prompt displays</w:t>
            </w:r>
          </w:p>
        </w:tc>
        <w:tc>
          <w:tcPr>
            <w:tcW w:w="630" w:type="dxa"/>
            <w:tcBorders>
              <w:left w:val="single" w:sz="4" w:space="0" w:color="auto"/>
              <w:right w:val="single" w:sz="4" w:space="0" w:color="auto"/>
            </w:tcBorders>
            <w:shd w:val="clear" w:color="auto" w:fill="auto"/>
          </w:tcPr>
          <w:p w14:paraId="62292CD8"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60AA5713"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01DB505E" w14:textId="77777777" w:rsidR="0042609A" w:rsidRPr="00793A6E" w:rsidRDefault="0042609A" w:rsidP="00793A6E">
            <w:pPr>
              <w:pStyle w:val="NoSpacing"/>
              <w:rPr>
                <w:rFonts w:ascii="Calibri" w:hAnsi="Calibri"/>
                <w:noProof/>
                <w:color w:val="auto"/>
                <w:sz w:val="20"/>
                <w:szCs w:val="20"/>
              </w:rPr>
            </w:pPr>
          </w:p>
        </w:tc>
      </w:tr>
    </w:tbl>
    <w:p w14:paraId="7DCC573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B2C92A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33B3E6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32D6232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&lt;n&gt;[Enter]</w:t>
            </w:r>
          </w:p>
        </w:tc>
        <w:tc>
          <w:tcPr>
            <w:tcW w:w="6390" w:type="dxa"/>
            <w:tcBorders>
              <w:top w:val="single" w:sz="4" w:space="0" w:color="auto"/>
              <w:left w:val="single" w:sz="4" w:space="0" w:color="auto"/>
              <w:bottom w:val="single" w:sz="4" w:space="0" w:color="auto"/>
              <w:right w:val="single" w:sz="4" w:space="0" w:color="auto"/>
            </w:tcBorders>
          </w:tcPr>
          <w:p w14:paraId="5C1057C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7A05473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378ABAF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0344EDB"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1C20452" w14:textId="77777777" w:rsidR="0042609A" w:rsidRPr="00490ECD" w:rsidRDefault="0042609A" w:rsidP="00793A6E">
            <w:pPr>
              <w:pStyle w:val="NoSpacing"/>
              <w:rPr>
                <w:rFonts w:ascii="Calibri" w:hAnsi="Calibri"/>
                <w:noProof/>
                <w:color w:val="auto"/>
                <w:sz w:val="20"/>
                <w:szCs w:val="20"/>
              </w:rPr>
            </w:pPr>
          </w:p>
        </w:tc>
      </w:tr>
    </w:tbl>
    <w:p w14:paraId="180415B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04D68C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FC12A7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60884C5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PR[Enter]</w:t>
            </w:r>
          </w:p>
        </w:tc>
        <w:tc>
          <w:tcPr>
            <w:tcW w:w="6390" w:type="dxa"/>
            <w:tcBorders>
              <w:top w:val="single" w:sz="4" w:space="0" w:color="auto"/>
              <w:left w:val="single" w:sz="4" w:space="0" w:color="auto"/>
              <w:bottom w:val="single" w:sz="4" w:space="0" w:color="auto"/>
              <w:right w:val="single" w:sz="4" w:space="0" w:color="auto"/>
            </w:tcBorders>
          </w:tcPr>
          <w:p w14:paraId="67E659E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0B1510F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238F08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D715819" w14:textId="77777777" w:rsidR="0042609A" w:rsidRPr="00490ECD" w:rsidRDefault="0042609A" w:rsidP="00793A6E">
            <w:pPr>
              <w:pStyle w:val="NoSpacing"/>
              <w:rPr>
                <w:rFonts w:ascii="Calibri" w:hAnsi="Calibri"/>
                <w:noProof/>
                <w:color w:val="auto"/>
                <w:sz w:val="20"/>
                <w:szCs w:val="20"/>
              </w:rPr>
            </w:pPr>
          </w:p>
        </w:tc>
      </w:tr>
    </w:tbl>
    <w:p w14:paraId="54B8C4B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4A4E53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F5FDCC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2BA5838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07B3A59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Partial DATE:" prompt displays</w:t>
            </w:r>
          </w:p>
        </w:tc>
        <w:tc>
          <w:tcPr>
            <w:tcW w:w="630" w:type="dxa"/>
            <w:tcBorders>
              <w:left w:val="single" w:sz="4" w:space="0" w:color="auto"/>
              <w:bottom w:val="single" w:sz="4" w:space="0" w:color="auto"/>
              <w:right w:val="single" w:sz="4" w:space="0" w:color="auto"/>
            </w:tcBorders>
            <w:shd w:val="clear" w:color="auto" w:fill="auto"/>
          </w:tcPr>
          <w:p w14:paraId="11E459A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04F9C8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933D5FC" w14:textId="77777777" w:rsidR="0042609A" w:rsidRPr="00490ECD" w:rsidRDefault="0042609A" w:rsidP="00793A6E">
            <w:pPr>
              <w:pStyle w:val="NoSpacing"/>
              <w:rPr>
                <w:rFonts w:ascii="Calibri" w:hAnsi="Calibri"/>
                <w:noProof/>
                <w:color w:val="auto"/>
                <w:sz w:val="20"/>
                <w:szCs w:val="20"/>
              </w:rPr>
            </w:pPr>
          </w:p>
        </w:tc>
      </w:tr>
    </w:tbl>
    <w:p w14:paraId="64FA277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EC08D8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BC8EF89"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169A412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YES[Enter]</w:t>
            </w:r>
          </w:p>
        </w:tc>
        <w:tc>
          <w:tcPr>
            <w:tcW w:w="6390" w:type="dxa"/>
            <w:tcBorders>
              <w:top w:val="single" w:sz="4" w:space="0" w:color="auto"/>
              <w:left w:val="single" w:sz="4" w:space="0" w:color="auto"/>
              <w:bottom w:val="single" w:sz="4" w:space="0" w:color="auto"/>
              <w:right w:val="single" w:sz="4" w:space="0" w:color="auto"/>
            </w:tcBorders>
          </w:tcPr>
          <w:p w14:paraId="36C120E6"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A17DAD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033484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A692515" w14:textId="77777777" w:rsidR="0042609A" w:rsidRPr="00490ECD" w:rsidRDefault="0042609A" w:rsidP="00793A6E">
            <w:pPr>
              <w:pStyle w:val="NoSpacing"/>
              <w:rPr>
                <w:rFonts w:ascii="Calibri" w:hAnsi="Calibri"/>
                <w:noProof/>
                <w:color w:val="auto"/>
                <w:sz w:val="20"/>
                <w:szCs w:val="20"/>
              </w:rPr>
            </w:pPr>
          </w:p>
        </w:tc>
      </w:tr>
    </w:tbl>
    <w:p w14:paraId="2C02CB2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20EE4A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238D08B"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58A5268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52C3240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"QTY:" prompt displays</w:t>
            </w:r>
          </w:p>
        </w:tc>
        <w:tc>
          <w:tcPr>
            <w:tcW w:w="630" w:type="dxa"/>
            <w:tcBorders>
              <w:left w:val="single" w:sz="4" w:space="0" w:color="auto"/>
              <w:bottom w:val="single" w:sz="4" w:space="0" w:color="auto"/>
              <w:right w:val="single" w:sz="4" w:space="0" w:color="auto"/>
            </w:tcBorders>
            <w:shd w:val="clear" w:color="auto" w:fill="auto"/>
          </w:tcPr>
          <w:p w14:paraId="234A8A2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DA37B1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3B64201" w14:textId="77777777" w:rsidR="0042609A" w:rsidRPr="00490ECD" w:rsidRDefault="0042609A" w:rsidP="00793A6E">
            <w:pPr>
              <w:pStyle w:val="NoSpacing"/>
              <w:rPr>
                <w:rFonts w:ascii="Calibri" w:hAnsi="Calibri"/>
                <w:noProof/>
                <w:color w:val="auto"/>
                <w:sz w:val="20"/>
                <w:szCs w:val="20"/>
              </w:rPr>
            </w:pPr>
          </w:p>
        </w:tc>
      </w:tr>
    </w:tbl>
    <w:p w14:paraId="106593D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EC5B5B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3E44332"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06F29B3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&lt;15[Enter]</w:t>
            </w:r>
          </w:p>
        </w:tc>
        <w:tc>
          <w:tcPr>
            <w:tcW w:w="6390" w:type="dxa"/>
            <w:tcBorders>
              <w:top w:val="single" w:sz="4" w:space="0" w:color="auto"/>
              <w:left w:val="single" w:sz="4" w:space="0" w:color="auto"/>
              <w:bottom w:val="single" w:sz="4" w:space="0" w:color="auto"/>
              <w:right w:val="single" w:sz="4" w:space="0" w:color="auto"/>
            </w:tcBorders>
          </w:tcPr>
          <w:p w14:paraId="2439AD2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"DAYS SUPPLY:" prompt displays</w:t>
            </w:r>
          </w:p>
        </w:tc>
        <w:tc>
          <w:tcPr>
            <w:tcW w:w="630" w:type="dxa"/>
            <w:tcBorders>
              <w:left w:val="single" w:sz="4" w:space="0" w:color="auto"/>
              <w:bottom w:val="single" w:sz="4" w:space="0" w:color="auto"/>
              <w:right w:val="single" w:sz="4" w:space="0" w:color="auto"/>
            </w:tcBorders>
            <w:shd w:val="clear" w:color="auto" w:fill="auto"/>
          </w:tcPr>
          <w:p w14:paraId="53B57E8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4C3B91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3A07C1A" w14:textId="77777777" w:rsidR="0042609A" w:rsidRPr="00490ECD" w:rsidRDefault="0042609A" w:rsidP="00793A6E">
            <w:pPr>
              <w:pStyle w:val="NoSpacing"/>
              <w:rPr>
                <w:rFonts w:ascii="Calibri" w:hAnsi="Calibri"/>
                <w:noProof/>
                <w:color w:val="auto"/>
                <w:sz w:val="20"/>
                <w:szCs w:val="20"/>
              </w:rPr>
            </w:pPr>
          </w:p>
        </w:tc>
      </w:tr>
    </w:tbl>
    <w:p w14:paraId="51D8A67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6D3AF9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F75EDA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7</w:t>
            </w:r>
          </w:p>
        </w:tc>
        <w:tc>
          <w:tcPr>
            <w:tcW w:w="3600" w:type="dxa"/>
            <w:tcBorders>
              <w:top w:val="single" w:sz="4" w:space="0" w:color="auto"/>
              <w:left w:val="single" w:sz="4" w:space="0" w:color="auto"/>
              <w:bottom w:val="single" w:sz="4" w:space="0" w:color="auto"/>
              <w:right w:val="single" w:sz="4" w:space="0" w:color="auto"/>
            </w:tcBorders>
          </w:tcPr>
          <w:p w14:paraId="6A2C01A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&lt;15[Enter]</w:t>
            </w:r>
          </w:p>
        </w:tc>
        <w:tc>
          <w:tcPr>
            <w:tcW w:w="6390" w:type="dxa"/>
            <w:tcBorders>
              <w:top w:val="single" w:sz="4" w:space="0" w:color="auto"/>
              <w:left w:val="single" w:sz="4" w:space="0" w:color="auto"/>
              <w:bottom w:val="single" w:sz="4" w:space="0" w:color="auto"/>
              <w:right w:val="single" w:sz="4" w:space="0" w:color="auto"/>
            </w:tcBorders>
          </w:tcPr>
          <w:p w14:paraId="35475A0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"Pharmacist Name:" prompt displays</w:t>
            </w:r>
          </w:p>
        </w:tc>
        <w:tc>
          <w:tcPr>
            <w:tcW w:w="630" w:type="dxa"/>
            <w:tcBorders>
              <w:left w:val="single" w:sz="4" w:space="0" w:color="auto"/>
              <w:bottom w:val="single" w:sz="4" w:space="0" w:color="auto"/>
              <w:right w:val="single" w:sz="4" w:space="0" w:color="auto"/>
            </w:tcBorders>
            <w:shd w:val="clear" w:color="auto" w:fill="auto"/>
          </w:tcPr>
          <w:p w14:paraId="0D557E8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3E405E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DC2D789" w14:textId="77777777" w:rsidR="0042609A" w:rsidRPr="00490ECD" w:rsidRDefault="0042609A" w:rsidP="00793A6E">
            <w:pPr>
              <w:pStyle w:val="NoSpacing"/>
              <w:rPr>
                <w:rFonts w:ascii="Calibri" w:hAnsi="Calibri"/>
                <w:noProof/>
                <w:color w:val="auto"/>
                <w:sz w:val="20"/>
                <w:szCs w:val="20"/>
              </w:rPr>
            </w:pPr>
          </w:p>
        </w:tc>
      </w:tr>
    </w:tbl>
    <w:p w14:paraId="7202E67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9AE130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450B4E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8</w:t>
            </w:r>
          </w:p>
        </w:tc>
        <w:tc>
          <w:tcPr>
            <w:tcW w:w="3600" w:type="dxa"/>
            <w:tcBorders>
              <w:top w:val="single" w:sz="4" w:space="0" w:color="auto"/>
              <w:left w:val="single" w:sz="4" w:space="0" w:color="auto"/>
              <w:bottom w:val="single" w:sz="4" w:space="0" w:color="auto"/>
              <w:right w:val="single" w:sz="4" w:space="0" w:color="auto"/>
            </w:tcBorders>
          </w:tcPr>
          <w:p w14:paraId="5737FE9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Terrell,Gail[Enter]</w:t>
            </w:r>
          </w:p>
        </w:tc>
        <w:tc>
          <w:tcPr>
            <w:tcW w:w="6390" w:type="dxa"/>
            <w:tcBorders>
              <w:top w:val="single" w:sz="4" w:space="0" w:color="auto"/>
              <w:left w:val="single" w:sz="4" w:space="0" w:color="auto"/>
              <w:bottom w:val="single" w:sz="4" w:space="0" w:color="auto"/>
              <w:right w:val="single" w:sz="4" w:space="0" w:color="auto"/>
            </w:tcBorders>
          </w:tcPr>
          <w:p w14:paraId="1A2DF0F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"Remarks:" prompt displays</w:t>
            </w:r>
          </w:p>
        </w:tc>
        <w:tc>
          <w:tcPr>
            <w:tcW w:w="630" w:type="dxa"/>
            <w:tcBorders>
              <w:left w:val="single" w:sz="4" w:space="0" w:color="auto"/>
              <w:bottom w:val="single" w:sz="4" w:space="0" w:color="auto"/>
              <w:right w:val="single" w:sz="4" w:space="0" w:color="auto"/>
            </w:tcBorders>
            <w:shd w:val="clear" w:color="auto" w:fill="auto"/>
          </w:tcPr>
          <w:p w14:paraId="6F8324D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528A9B7"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4039D15" w14:textId="77777777" w:rsidR="0042609A" w:rsidRPr="00490ECD" w:rsidRDefault="0042609A" w:rsidP="00793A6E">
            <w:pPr>
              <w:pStyle w:val="NoSpacing"/>
              <w:rPr>
                <w:rFonts w:ascii="Calibri" w:hAnsi="Calibri"/>
                <w:noProof/>
                <w:color w:val="auto"/>
                <w:sz w:val="20"/>
                <w:szCs w:val="20"/>
              </w:rPr>
            </w:pPr>
          </w:p>
        </w:tc>
      </w:tr>
    </w:tbl>
    <w:p w14:paraId="161D030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4BD993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20A1DAC"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0921528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Test Partial Refill[Enter]</w:t>
            </w:r>
          </w:p>
        </w:tc>
        <w:tc>
          <w:tcPr>
            <w:tcW w:w="6390" w:type="dxa"/>
            <w:tcBorders>
              <w:top w:val="single" w:sz="4" w:space="0" w:color="auto"/>
              <w:left w:val="single" w:sz="4" w:space="0" w:color="auto"/>
              <w:bottom w:val="single" w:sz="4" w:space="0" w:color="auto"/>
              <w:right w:val="single" w:sz="4" w:space="0" w:color="auto"/>
            </w:tcBorders>
          </w:tcPr>
          <w:p w14:paraId="5E681FC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MAIL/WINDOW: MAIL// WINDOW</w:t>
            </w:r>
          </w:p>
          <w:p w14:paraId="5B97A5C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"METHOD OF PICK-UP:" prompt displays</w:t>
            </w:r>
          </w:p>
        </w:tc>
        <w:tc>
          <w:tcPr>
            <w:tcW w:w="630" w:type="dxa"/>
            <w:tcBorders>
              <w:left w:val="single" w:sz="4" w:space="0" w:color="auto"/>
              <w:bottom w:val="single" w:sz="4" w:space="0" w:color="auto"/>
              <w:right w:val="single" w:sz="4" w:space="0" w:color="auto"/>
            </w:tcBorders>
            <w:shd w:val="clear" w:color="auto" w:fill="auto"/>
          </w:tcPr>
          <w:p w14:paraId="63BF9BA2"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8C2759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726C0C1" w14:textId="77777777" w:rsidR="0042609A" w:rsidRPr="00490ECD" w:rsidRDefault="0042609A" w:rsidP="00793A6E">
            <w:pPr>
              <w:pStyle w:val="NoSpacing"/>
              <w:rPr>
                <w:rFonts w:ascii="Calibri" w:hAnsi="Calibri"/>
                <w:noProof/>
                <w:color w:val="auto"/>
                <w:sz w:val="20"/>
                <w:szCs w:val="20"/>
              </w:rPr>
            </w:pPr>
          </w:p>
        </w:tc>
      </w:tr>
    </w:tbl>
    <w:p w14:paraId="08AB721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55894E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4442B5A"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363FFD7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FEC0CBB"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DB152D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6C444C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28F0FA9" w14:textId="77777777" w:rsidR="0042609A" w:rsidRPr="00490ECD" w:rsidRDefault="0042609A" w:rsidP="00793A6E">
            <w:pPr>
              <w:pStyle w:val="NoSpacing"/>
              <w:rPr>
                <w:rFonts w:ascii="Calibri" w:hAnsi="Calibri"/>
                <w:noProof/>
                <w:color w:val="auto"/>
                <w:sz w:val="20"/>
                <w:szCs w:val="20"/>
              </w:rPr>
            </w:pPr>
          </w:p>
        </w:tc>
      </w:tr>
    </w:tbl>
    <w:p w14:paraId="2255E30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C0A9EA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3F2327E"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0D87EE2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2C83AF7"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68AE5A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99A16C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768D6F1" w14:textId="77777777" w:rsidR="0042609A" w:rsidRPr="00490ECD" w:rsidRDefault="0042609A" w:rsidP="00793A6E">
            <w:pPr>
              <w:pStyle w:val="NoSpacing"/>
              <w:rPr>
                <w:rFonts w:ascii="Calibri" w:hAnsi="Calibri"/>
                <w:noProof/>
                <w:color w:val="auto"/>
                <w:sz w:val="20"/>
                <w:szCs w:val="20"/>
              </w:rPr>
            </w:pPr>
          </w:p>
        </w:tc>
      </w:tr>
    </w:tbl>
    <w:p w14:paraId="1E76963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DEC8556"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66C7785"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4A31F91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7A2EB888"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D6A21E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BA4904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3401EDB" w14:textId="77777777" w:rsidR="0042609A" w:rsidRPr="00490ECD" w:rsidRDefault="0042609A" w:rsidP="00793A6E">
            <w:pPr>
              <w:pStyle w:val="NoSpacing"/>
              <w:rPr>
                <w:rFonts w:ascii="Calibri" w:hAnsi="Calibri"/>
                <w:noProof/>
                <w:color w:val="auto"/>
                <w:sz w:val="20"/>
                <w:szCs w:val="20"/>
              </w:rPr>
            </w:pPr>
          </w:p>
        </w:tc>
      </w:tr>
    </w:tbl>
    <w:p w14:paraId="15C3FC8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0446C3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ABC6B91"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497751F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18F9A9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Medications Profile screen displays</w:t>
            </w:r>
          </w:p>
        </w:tc>
        <w:tc>
          <w:tcPr>
            <w:tcW w:w="630" w:type="dxa"/>
            <w:tcBorders>
              <w:left w:val="single" w:sz="4" w:space="0" w:color="auto"/>
              <w:bottom w:val="single" w:sz="4" w:space="0" w:color="auto"/>
              <w:right w:val="single" w:sz="4" w:space="0" w:color="auto"/>
            </w:tcBorders>
            <w:shd w:val="clear" w:color="auto" w:fill="auto"/>
          </w:tcPr>
          <w:p w14:paraId="7D29647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8014257"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35ADFB2" w14:textId="77777777" w:rsidR="0042609A" w:rsidRPr="00490ECD" w:rsidRDefault="0042609A" w:rsidP="00793A6E">
            <w:pPr>
              <w:pStyle w:val="NoSpacing"/>
              <w:rPr>
                <w:rFonts w:ascii="Calibri" w:hAnsi="Calibri"/>
                <w:noProof/>
                <w:color w:val="auto"/>
                <w:sz w:val="20"/>
                <w:szCs w:val="20"/>
              </w:rPr>
            </w:pPr>
          </w:p>
        </w:tc>
      </w:tr>
    </w:tbl>
    <w:p w14:paraId="0BF7FE1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F34DBC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3DC04FC"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6AB813B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SO[Enter]</w:t>
            </w:r>
          </w:p>
        </w:tc>
        <w:tc>
          <w:tcPr>
            <w:tcW w:w="6390" w:type="dxa"/>
            <w:tcBorders>
              <w:top w:val="single" w:sz="4" w:space="0" w:color="auto"/>
              <w:left w:val="single" w:sz="4" w:space="0" w:color="auto"/>
              <w:bottom w:val="single" w:sz="4" w:space="0" w:color="auto"/>
              <w:right w:val="single" w:sz="4" w:space="0" w:color="auto"/>
            </w:tcBorders>
          </w:tcPr>
          <w:p w14:paraId="32D8F0A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Orders by number:  (1-6):" prompt displays</w:t>
            </w:r>
          </w:p>
        </w:tc>
        <w:tc>
          <w:tcPr>
            <w:tcW w:w="630" w:type="dxa"/>
            <w:tcBorders>
              <w:left w:val="single" w:sz="4" w:space="0" w:color="auto"/>
              <w:bottom w:val="single" w:sz="4" w:space="0" w:color="auto"/>
              <w:right w:val="single" w:sz="4" w:space="0" w:color="auto"/>
            </w:tcBorders>
            <w:shd w:val="clear" w:color="auto" w:fill="auto"/>
          </w:tcPr>
          <w:p w14:paraId="47941D3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831A0D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2F369F6" w14:textId="77777777" w:rsidR="0042609A" w:rsidRPr="00490ECD" w:rsidRDefault="0042609A" w:rsidP="00793A6E">
            <w:pPr>
              <w:pStyle w:val="NoSpacing"/>
              <w:rPr>
                <w:rFonts w:ascii="Calibri" w:hAnsi="Calibri"/>
                <w:noProof/>
                <w:color w:val="auto"/>
                <w:sz w:val="20"/>
                <w:szCs w:val="20"/>
              </w:rPr>
            </w:pPr>
          </w:p>
        </w:tc>
      </w:tr>
    </w:tbl>
    <w:p w14:paraId="79DF6FB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CA247D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BCD1826"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56240F7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&lt;n&gt;[Enter]</w:t>
            </w:r>
          </w:p>
        </w:tc>
        <w:tc>
          <w:tcPr>
            <w:tcW w:w="6390" w:type="dxa"/>
            <w:tcBorders>
              <w:top w:val="single" w:sz="4" w:space="0" w:color="auto"/>
              <w:left w:val="single" w:sz="4" w:space="0" w:color="auto"/>
              <w:bottom w:val="single" w:sz="4" w:space="0" w:color="auto"/>
              <w:right w:val="single" w:sz="4" w:space="0" w:color="auto"/>
            </w:tcBorders>
          </w:tcPr>
          <w:p w14:paraId="40733CA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1FE9968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5F4068B2"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4FD629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7BBD9E0" w14:textId="77777777" w:rsidR="0042609A" w:rsidRPr="00490ECD" w:rsidRDefault="0042609A" w:rsidP="00793A6E">
            <w:pPr>
              <w:pStyle w:val="NoSpacing"/>
              <w:rPr>
                <w:rFonts w:ascii="Calibri" w:hAnsi="Calibri"/>
                <w:noProof/>
                <w:color w:val="auto"/>
                <w:sz w:val="20"/>
                <w:szCs w:val="20"/>
              </w:rPr>
            </w:pPr>
          </w:p>
        </w:tc>
      </w:tr>
    </w:tbl>
    <w:p w14:paraId="48AB8276"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4A7CD2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6B8C3E7"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2940695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AL[Enter]</w:t>
            </w:r>
          </w:p>
        </w:tc>
        <w:tc>
          <w:tcPr>
            <w:tcW w:w="6390" w:type="dxa"/>
            <w:tcBorders>
              <w:top w:val="single" w:sz="4" w:space="0" w:color="auto"/>
              <w:left w:val="single" w:sz="4" w:space="0" w:color="auto"/>
              <w:bottom w:val="single" w:sz="4" w:space="0" w:color="auto"/>
              <w:right w:val="single" w:sz="4" w:space="0" w:color="auto"/>
            </w:tcBorders>
          </w:tcPr>
          <w:p w14:paraId="2716AC64"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BE0341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33C6127"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E67F17B" w14:textId="77777777" w:rsidR="0042609A" w:rsidRPr="00490ECD" w:rsidRDefault="0042609A" w:rsidP="00793A6E">
            <w:pPr>
              <w:pStyle w:val="NoSpacing"/>
              <w:rPr>
                <w:rFonts w:ascii="Calibri" w:hAnsi="Calibri"/>
                <w:noProof/>
                <w:color w:val="auto"/>
                <w:sz w:val="20"/>
                <w:szCs w:val="20"/>
              </w:rPr>
            </w:pPr>
          </w:p>
        </w:tc>
      </w:tr>
    </w:tbl>
    <w:p w14:paraId="347555D6"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4B2945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46ACD5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9</w:t>
            </w:r>
          </w:p>
        </w:tc>
        <w:tc>
          <w:tcPr>
            <w:tcW w:w="3600" w:type="dxa"/>
            <w:tcBorders>
              <w:top w:val="single" w:sz="4" w:space="0" w:color="auto"/>
              <w:left w:val="single" w:sz="4" w:space="0" w:color="auto"/>
              <w:bottom w:val="single" w:sz="4" w:space="0" w:color="auto"/>
              <w:right w:val="single" w:sz="4" w:space="0" w:color="auto"/>
            </w:tcBorders>
          </w:tcPr>
          <w:p w14:paraId="6054008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2[Enter]</w:t>
            </w:r>
          </w:p>
        </w:tc>
        <w:tc>
          <w:tcPr>
            <w:tcW w:w="6390" w:type="dxa"/>
            <w:tcBorders>
              <w:top w:val="single" w:sz="4" w:space="0" w:color="auto"/>
              <w:left w:val="single" w:sz="4" w:space="0" w:color="auto"/>
              <w:bottom w:val="single" w:sz="4" w:space="0" w:color="auto"/>
              <w:right w:val="single" w:sz="4" w:space="0" w:color="auto"/>
            </w:tcBorders>
          </w:tcPr>
          <w:p w14:paraId="11A451C6"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7E1C48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B3DB10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8BD6402" w14:textId="77777777" w:rsidR="0042609A" w:rsidRPr="00490ECD" w:rsidRDefault="0042609A" w:rsidP="00793A6E">
            <w:pPr>
              <w:pStyle w:val="NoSpacing"/>
              <w:rPr>
                <w:rFonts w:ascii="Calibri" w:hAnsi="Calibri"/>
                <w:noProof/>
                <w:color w:val="auto"/>
                <w:sz w:val="20"/>
                <w:szCs w:val="20"/>
              </w:rPr>
            </w:pPr>
          </w:p>
        </w:tc>
      </w:tr>
    </w:tbl>
    <w:p w14:paraId="11F1B1D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B3102E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041201D"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5D79AE2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201C1D04"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191DF7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435ECB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3C6C2EF" w14:textId="77777777" w:rsidR="0042609A" w:rsidRPr="00490ECD" w:rsidRDefault="0042609A" w:rsidP="00793A6E">
            <w:pPr>
              <w:pStyle w:val="NoSpacing"/>
              <w:rPr>
                <w:rFonts w:ascii="Calibri" w:hAnsi="Calibri"/>
                <w:noProof/>
                <w:color w:val="auto"/>
                <w:sz w:val="20"/>
                <w:szCs w:val="20"/>
              </w:rPr>
            </w:pPr>
          </w:p>
        </w:tc>
      </w:tr>
    </w:tbl>
    <w:p w14:paraId="4247F9C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8536C9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E454BA9"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2374777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6183812"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A2BDF9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02D372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1AB0109" w14:textId="77777777" w:rsidR="0042609A" w:rsidRPr="00490ECD" w:rsidRDefault="0042609A" w:rsidP="00793A6E">
            <w:pPr>
              <w:pStyle w:val="NoSpacing"/>
              <w:rPr>
                <w:rFonts w:ascii="Calibri" w:hAnsi="Calibri"/>
                <w:noProof/>
                <w:color w:val="auto"/>
                <w:sz w:val="20"/>
                <w:szCs w:val="20"/>
              </w:rPr>
            </w:pPr>
          </w:p>
        </w:tc>
      </w:tr>
    </w:tbl>
    <w:p w14:paraId="6379D12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DEA89D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3594EA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242C6C0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73974A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(at this point partial is filled, no prompts indicate this you are just taken back to the screen for this prescription)</w:t>
            </w:r>
          </w:p>
        </w:tc>
        <w:tc>
          <w:tcPr>
            <w:tcW w:w="630" w:type="dxa"/>
            <w:tcBorders>
              <w:left w:val="single" w:sz="4" w:space="0" w:color="auto"/>
              <w:bottom w:val="single" w:sz="4" w:space="0" w:color="auto"/>
              <w:right w:val="single" w:sz="4" w:space="0" w:color="auto"/>
            </w:tcBorders>
            <w:shd w:val="clear" w:color="auto" w:fill="auto"/>
          </w:tcPr>
          <w:p w14:paraId="523D0D4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B3311C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13D7627" w14:textId="77777777" w:rsidR="0042609A" w:rsidRPr="00490ECD" w:rsidRDefault="0042609A" w:rsidP="00793A6E">
            <w:pPr>
              <w:pStyle w:val="NoSpacing"/>
              <w:rPr>
                <w:rFonts w:ascii="Calibri" w:hAnsi="Calibri"/>
                <w:noProof/>
                <w:color w:val="auto"/>
                <w:sz w:val="20"/>
                <w:szCs w:val="20"/>
              </w:rPr>
            </w:pPr>
          </w:p>
        </w:tc>
      </w:tr>
    </w:tbl>
    <w:p w14:paraId="59B7B900" w14:textId="77777777" w:rsidR="0042609A" w:rsidRDefault="0042609A" w:rsidP="000A5608">
      <w:pPr>
        <w:pStyle w:val="TableCaption"/>
        <w:rPr>
          <w:highlight w:val="yellow"/>
        </w:rPr>
      </w:pPr>
    </w:p>
    <w:p w14:paraId="78412D68"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7777EB02" w14:textId="77777777" w:rsidR="0042609A" w:rsidRDefault="0042609A" w:rsidP="000A5608">
      <w:pPr>
        <w:pStyle w:val="TableCaption"/>
      </w:pPr>
      <w:r w:rsidRPr="00C17D1D">
        <w:lastRenderedPageBreak/>
        <w:t>DLO-3.3-1-ALTR</w:t>
      </w:r>
      <w:r>
        <w:tab/>
      </w:r>
      <w:r w:rsidRPr="00C17D1D">
        <w:t>Dispense Local Order - Partial prescription is filled.</w:t>
      </w:r>
      <w:r>
        <w:t xml:space="preserve"> </w:t>
      </w:r>
      <w:r w:rsidRPr="00C17D1D">
        <w:t>A prescription originating on the local site is partially dispensed. Patient has local and remote prescriptions.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5DC3B3D9"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E7FB23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13E51059"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DLO-3.3-1-ALTR</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5B0DF6D"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Local Order - Partial prescription is filled.</w:t>
            </w:r>
            <w:r>
              <w:rPr>
                <w:rFonts w:ascii="Calibri" w:hAnsi="Calibri"/>
                <w:noProof/>
                <w:color w:val="auto"/>
                <w:sz w:val="20"/>
                <w:szCs w:val="20"/>
              </w:rPr>
              <w:t xml:space="preserve"> </w:t>
            </w:r>
            <w:r w:rsidRPr="00C17D1D">
              <w:rPr>
                <w:rFonts w:ascii="Calibri" w:hAnsi="Calibri"/>
                <w:noProof/>
                <w:color w:val="auto"/>
                <w:sz w:val="20"/>
                <w:szCs w:val="20"/>
              </w:rPr>
              <w:t>A prescription originating on the local site is partially dispensed. Patient has local and remote prescriptions.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D78422B"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98F6934"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56557E68" w14:textId="77777777" w:rsidTr="00363C0E">
        <w:trPr>
          <w:cantSplit/>
          <w:trHeight w:val="260"/>
        </w:trPr>
        <w:tc>
          <w:tcPr>
            <w:tcW w:w="4338" w:type="dxa"/>
            <w:gridSpan w:val="3"/>
            <w:tcBorders>
              <w:bottom w:val="single" w:sz="4" w:space="0" w:color="auto"/>
            </w:tcBorders>
            <w:shd w:val="clear" w:color="auto" w:fill="B8CCE4" w:themeFill="accent1" w:themeFillTint="66"/>
          </w:tcPr>
          <w:p w14:paraId="37D7825F"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2.6.2.1</w:t>
            </w:r>
          </w:p>
        </w:tc>
        <w:tc>
          <w:tcPr>
            <w:tcW w:w="5670" w:type="dxa"/>
            <w:tcBorders>
              <w:bottom w:val="single" w:sz="4" w:space="0" w:color="auto"/>
            </w:tcBorders>
            <w:shd w:val="clear" w:color="auto" w:fill="B8CCE4" w:themeFill="accent1" w:themeFillTint="66"/>
          </w:tcPr>
          <w:p w14:paraId="61B1379F"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VistA-1_DLO-3.3-1-ALTR_1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66AFC90B"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00C095A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738BA71"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2EB4BF38" w14:textId="77777777" w:rsidTr="00363C0E">
        <w:trPr>
          <w:cantSplit/>
          <w:trHeight w:val="215"/>
        </w:trPr>
        <w:tc>
          <w:tcPr>
            <w:tcW w:w="4338" w:type="dxa"/>
            <w:gridSpan w:val="3"/>
            <w:shd w:val="clear" w:color="auto" w:fill="F1FA76"/>
          </w:tcPr>
          <w:p w14:paraId="28DF3CD1"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172CDA05"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7FC6D202" w14:textId="77777777" w:rsidTr="00363C0E">
        <w:trPr>
          <w:cantSplit/>
          <w:trHeight w:val="260"/>
        </w:trPr>
        <w:tc>
          <w:tcPr>
            <w:tcW w:w="4338" w:type="dxa"/>
            <w:gridSpan w:val="3"/>
            <w:shd w:val="clear" w:color="auto" w:fill="F1FA76"/>
          </w:tcPr>
          <w:p w14:paraId="6718932B"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34D2D1EE"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16CC743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111000461</w:t>
            </w:r>
          </w:p>
          <w:p w14:paraId="3C93839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4 501197 can be refilled</w:t>
            </w:r>
          </w:p>
          <w:p w14:paraId="022C7D12"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18E352BC"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097398F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32BFADB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E7846F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6746FA0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28F37E7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20488357"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654BEF5D"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63E9BDA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191CA055"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7A3FA45B"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76914233"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(1-5):" prompt displays</w:t>
            </w:r>
          </w:p>
        </w:tc>
        <w:tc>
          <w:tcPr>
            <w:tcW w:w="630" w:type="dxa"/>
            <w:tcBorders>
              <w:left w:val="single" w:sz="4" w:space="0" w:color="auto"/>
              <w:right w:val="single" w:sz="4" w:space="0" w:color="auto"/>
            </w:tcBorders>
            <w:shd w:val="clear" w:color="auto" w:fill="auto"/>
          </w:tcPr>
          <w:p w14:paraId="3DA58435"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11CDAB77"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1A37AF47" w14:textId="77777777" w:rsidR="0042609A" w:rsidRPr="00793A6E" w:rsidRDefault="0042609A" w:rsidP="00793A6E">
            <w:pPr>
              <w:pStyle w:val="NoSpacing"/>
              <w:rPr>
                <w:rFonts w:ascii="Calibri" w:hAnsi="Calibri"/>
                <w:noProof/>
                <w:color w:val="auto"/>
                <w:sz w:val="20"/>
                <w:szCs w:val="20"/>
              </w:rPr>
            </w:pPr>
          </w:p>
        </w:tc>
      </w:tr>
    </w:tbl>
    <w:p w14:paraId="2D2AA1F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61D5C1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7938E9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52D304B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469892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(at this point partial is filled, no prompts indicate this you are just taken back to the screen for this prescription)</w:t>
            </w:r>
          </w:p>
        </w:tc>
        <w:tc>
          <w:tcPr>
            <w:tcW w:w="630" w:type="dxa"/>
            <w:tcBorders>
              <w:left w:val="single" w:sz="4" w:space="0" w:color="auto"/>
              <w:bottom w:val="single" w:sz="4" w:space="0" w:color="auto"/>
              <w:right w:val="single" w:sz="4" w:space="0" w:color="auto"/>
            </w:tcBorders>
            <w:shd w:val="clear" w:color="auto" w:fill="auto"/>
          </w:tcPr>
          <w:p w14:paraId="5FBE488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1F1037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61F9ED7" w14:textId="77777777" w:rsidR="0042609A" w:rsidRPr="00490ECD" w:rsidRDefault="0042609A" w:rsidP="00793A6E">
            <w:pPr>
              <w:pStyle w:val="NoSpacing"/>
              <w:rPr>
                <w:rFonts w:ascii="Calibri" w:hAnsi="Calibri"/>
                <w:noProof/>
                <w:color w:val="auto"/>
                <w:sz w:val="20"/>
                <w:szCs w:val="20"/>
              </w:rPr>
            </w:pPr>
          </w:p>
        </w:tc>
      </w:tr>
    </w:tbl>
    <w:p w14:paraId="5F6200B2" w14:textId="77777777" w:rsidR="0042609A" w:rsidRDefault="0042609A" w:rsidP="000A5608">
      <w:pPr>
        <w:pStyle w:val="TableCaption"/>
        <w:rPr>
          <w:highlight w:val="yellow"/>
        </w:rPr>
      </w:pPr>
    </w:p>
    <w:p w14:paraId="4DC184B4"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140CD7A4" w14:textId="77777777" w:rsidR="0042609A" w:rsidRDefault="0042609A" w:rsidP="000A5608">
      <w:pPr>
        <w:pStyle w:val="TableCaption"/>
      </w:pPr>
      <w:r w:rsidRPr="00C17D1D">
        <w:lastRenderedPageBreak/>
        <w:t>DLO-3.3-1-PSU</w:t>
      </w:r>
      <w:r>
        <w:tab/>
      </w:r>
      <w:r w:rsidRPr="00C17D1D">
        <w:t>Dispense Local Order - Suspended prescription is partially filled.</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509A6AB0"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BB977C8"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25351F41"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DLO-3.3-1-PSU</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1FCD42A"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Local Order - Suspended prescription is partially filled.</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B63F0AD"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2414F72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359E5D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3AD320B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1AF1A767" w14:textId="77777777" w:rsidTr="00363C0E">
        <w:trPr>
          <w:cantSplit/>
          <w:trHeight w:val="260"/>
        </w:trPr>
        <w:tc>
          <w:tcPr>
            <w:tcW w:w="4338" w:type="dxa"/>
            <w:gridSpan w:val="3"/>
            <w:tcBorders>
              <w:bottom w:val="single" w:sz="4" w:space="0" w:color="auto"/>
            </w:tcBorders>
            <w:shd w:val="clear" w:color="auto" w:fill="B8CCE4" w:themeFill="accent1" w:themeFillTint="66"/>
          </w:tcPr>
          <w:p w14:paraId="4EFBBED9"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2.6.2.1</w:t>
            </w:r>
          </w:p>
        </w:tc>
        <w:tc>
          <w:tcPr>
            <w:tcW w:w="5670" w:type="dxa"/>
            <w:tcBorders>
              <w:bottom w:val="single" w:sz="4" w:space="0" w:color="auto"/>
            </w:tcBorders>
            <w:shd w:val="clear" w:color="auto" w:fill="B8CCE4" w:themeFill="accent1" w:themeFillTint="66"/>
          </w:tcPr>
          <w:p w14:paraId="2AD56DAA"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VistA-1_DLO-3.3-1-PSU_1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58DCDCA3"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2C0936CD"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8882B4A"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3721FC2E" w14:textId="77777777" w:rsidTr="00363C0E">
        <w:trPr>
          <w:cantSplit/>
          <w:trHeight w:val="215"/>
        </w:trPr>
        <w:tc>
          <w:tcPr>
            <w:tcW w:w="4338" w:type="dxa"/>
            <w:gridSpan w:val="3"/>
            <w:shd w:val="clear" w:color="auto" w:fill="F1FA76"/>
          </w:tcPr>
          <w:p w14:paraId="43AFD516"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4B8E8F73"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47C7A609" w14:textId="77777777" w:rsidTr="00363C0E">
        <w:trPr>
          <w:cantSplit/>
          <w:trHeight w:val="260"/>
        </w:trPr>
        <w:tc>
          <w:tcPr>
            <w:tcW w:w="4338" w:type="dxa"/>
            <w:gridSpan w:val="3"/>
            <w:shd w:val="clear" w:color="auto" w:fill="F1FA76"/>
          </w:tcPr>
          <w:p w14:paraId="2DD43C8A"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42234D14"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5F50D506"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3B094270"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6D4694CE"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2D2B482D"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5139833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266B5D3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FE42CC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6F9766D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1E5088E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12A05D63"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3AC95E83"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707CBC7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C560993"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0BBA3408"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016AD27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7A19554E"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38EA7A03"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1657A108" w14:textId="77777777" w:rsidR="0042609A" w:rsidRPr="00793A6E" w:rsidRDefault="0042609A" w:rsidP="00793A6E">
            <w:pPr>
              <w:pStyle w:val="NoSpacing"/>
              <w:rPr>
                <w:rFonts w:ascii="Calibri" w:hAnsi="Calibri"/>
                <w:noProof/>
                <w:color w:val="auto"/>
                <w:sz w:val="20"/>
                <w:szCs w:val="20"/>
              </w:rPr>
            </w:pPr>
          </w:p>
        </w:tc>
      </w:tr>
    </w:tbl>
    <w:p w14:paraId="5A3BA0A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89ECF5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C900BE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7D265F5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&lt;n&gt;[Enter]</w:t>
            </w:r>
          </w:p>
        </w:tc>
        <w:tc>
          <w:tcPr>
            <w:tcW w:w="6390" w:type="dxa"/>
            <w:tcBorders>
              <w:top w:val="single" w:sz="4" w:space="0" w:color="auto"/>
              <w:left w:val="single" w:sz="4" w:space="0" w:color="auto"/>
              <w:bottom w:val="single" w:sz="4" w:space="0" w:color="auto"/>
              <w:right w:val="single" w:sz="4" w:space="0" w:color="auto"/>
            </w:tcBorders>
          </w:tcPr>
          <w:p w14:paraId="442430B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3B6DF1F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03E8528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2B27E3B"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4A13C9B" w14:textId="77777777" w:rsidR="0042609A" w:rsidRPr="00490ECD" w:rsidRDefault="0042609A" w:rsidP="00793A6E">
            <w:pPr>
              <w:pStyle w:val="NoSpacing"/>
              <w:rPr>
                <w:rFonts w:ascii="Calibri" w:hAnsi="Calibri"/>
                <w:noProof/>
                <w:color w:val="auto"/>
                <w:sz w:val="20"/>
                <w:szCs w:val="20"/>
              </w:rPr>
            </w:pPr>
          </w:p>
        </w:tc>
      </w:tr>
    </w:tbl>
    <w:p w14:paraId="4F86177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0CF191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63E697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03621B5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PR&lt;[Enter]</w:t>
            </w:r>
          </w:p>
        </w:tc>
        <w:tc>
          <w:tcPr>
            <w:tcW w:w="6390" w:type="dxa"/>
            <w:tcBorders>
              <w:top w:val="single" w:sz="4" w:space="0" w:color="auto"/>
              <w:left w:val="single" w:sz="4" w:space="0" w:color="auto"/>
              <w:bottom w:val="single" w:sz="4" w:space="0" w:color="auto"/>
              <w:right w:val="single" w:sz="4" w:space="0" w:color="auto"/>
            </w:tcBorders>
          </w:tcPr>
          <w:p w14:paraId="65C0535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1E491B6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5ADE5A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B4F6B2B" w14:textId="77777777" w:rsidR="0042609A" w:rsidRPr="00490ECD" w:rsidRDefault="0042609A" w:rsidP="00793A6E">
            <w:pPr>
              <w:pStyle w:val="NoSpacing"/>
              <w:rPr>
                <w:rFonts w:ascii="Calibri" w:hAnsi="Calibri"/>
                <w:noProof/>
                <w:color w:val="auto"/>
                <w:sz w:val="20"/>
                <w:szCs w:val="20"/>
              </w:rPr>
            </w:pPr>
          </w:p>
        </w:tc>
      </w:tr>
    </w:tbl>
    <w:p w14:paraId="4401E08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4FDC78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7100AE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5D7E90D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5B88456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15DC49F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F0DE9E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3D45CEE" w14:textId="77777777" w:rsidR="0042609A" w:rsidRPr="00490ECD" w:rsidRDefault="0042609A" w:rsidP="00793A6E">
            <w:pPr>
              <w:pStyle w:val="NoSpacing"/>
              <w:rPr>
                <w:rFonts w:ascii="Calibri" w:hAnsi="Calibri"/>
                <w:noProof/>
                <w:color w:val="auto"/>
                <w:sz w:val="20"/>
                <w:szCs w:val="20"/>
              </w:rPr>
            </w:pPr>
          </w:p>
        </w:tc>
      </w:tr>
    </w:tbl>
    <w:p w14:paraId="26DCD20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A911A5D"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0710DD0"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0C2BA6C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01AACFD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10F3D6B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57FF7E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955C5C6" w14:textId="77777777" w:rsidR="0042609A" w:rsidRPr="00490ECD" w:rsidRDefault="0042609A" w:rsidP="00793A6E">
            <w:pPr>
              <w:pStyle w:val="NoSpacing"/>
              <w:rPr>
                <w:rFonts w:ascii="Calibri" w:hAnsi="Calibri"/>
                <w:noProof/>
                <w:color w:val="auto"/>
                <w:sz w:val="20"/>
                <w:szCs w:val="20"/>
              </w:rPr>
            </w:pPr>
          </w:p>
        </w:tc>
      </w:tr>
    </w:tbl>
    <w:p w14:paraId="2BAD4F08"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B94C4D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2BDB97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33805EE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15</w:t>
            </w:r>
          </w:p>
        </w:tc>
        <w:tc>
          <w:tcPr>
            <w:tcW w:w="6390" w:type="dxa"/>
            <w:tcBorders>
              <w:top w:val="single" w:sz="4" w:space="0" w:color="auto"/>
              <w:left w:val="single" w:sz="4" w:space="0" w:color="auto"/>
              <w:bottom w:val="single" w:sz="4" w:space="0" w:color="auto"/>
              <w:right w:val="single" w:sz="4" w:space="0" w:color="auto"/>
            </w:tcBorders>
          </w:tcPr>
          <w:p w14:paraId="5EC65E0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Days Supply</w:t>
            </w:r>
          </w:p>
        </w:tc>
        <w:tc>
          <w:tcPr>
            <w:tcW w:w="630" w:type="dxa"/>
            <w:tcBorders>
              <w:left w:val="single" w:sz="4" w:space="0" w:color="auto"/>
              <w:bottom w:val="single" w:sz="4" w:space="0" w:color="auto"/>
              <w:right w:val="single" w:sz="4" w:space="0" w:color="auto"/>
            </w:tcBorders>
            <w:shd w:val="clear" w:color="auto" w:fill="auto"/>
          </w:tcPr>
          <w:p w14:paraId="7B11E14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7FD07A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11AC8C3" w14:textId="77777777" w:rsidR="0042609A" w:rsidRPr="00490ECD" w:rsidRDefault="0042609A" w:rsidP="00793A6E">
            <w:pPr>
              <w:pStyle w:val="NoSpacing"/>
              <w:rPr>
                <w:rFonts w:ascii="Calibri" w:hAnsi="Calibri"/>
                <w:noProof/>
                <w:color w:val="auto"/>
                <w:sz w:val="20"/>
                <w:szCs w:val="20"/>
              </w:rPr>
            </w:pPr>
          </w:p>
        </w:tc>
      </w:tr>
    </w:tbl>
    <w:p w14:paraId="5551654B"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9701DB7"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2EA7D69F"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77E16C92"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1E0F22F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45BC1B7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5C75981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2659771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513B6090"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6DF443A9"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ED491F2"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BEFCBF4" w14:textId="77777777" w:rsidR="0042609A" w:rsidRPr="00490ECD" w:rsidRDefault="0042609A" w:rsidP="00793A6E">
            <w:pPr>
              <w:pStyle w:val="NoSpacing"/>
              <w:rPr>
                <w:rFonts w:ascii="Calibri" w:hAnsi="Calibri"/>
                <w:noProof/>
                <w:color w:val="auto"/>
                <w:sz w:val="20"/>
                <w:szCs w:val="20"/>
              </w:rPr>
            </w:pPr>
          </w:p>
        </w:tc>
      </w:tr>
    </w:tbl>
    <w:p w14:paraId="6D30D9A8"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205EB486" w14:textId="77777777" w:rsidTr="00E276B4">
        <w:trPr>
          <w:cantSplit/>
          <w:trHeight w:val="432"/>
        </w:trPr>
        <w:tc>
          <w:tcPr>
            <w:tcW w:w="4338" w:type="dxa"/>
            <w:shd w:val="clear" w:color="auto" w:fill="C6D9F1"/>
          </w:tcPr>
          <w:p w14:paraId="061AFC9E"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5459F32B"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19D29430"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3E8BA791"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0EA82D03"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64D37C91"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52D12451" w14:textId="77777777" w:rsidTr="00E276B4">
        <w:trPr>
          <w:cantSplit/>
          <w:trHeight w:val="432"/>
        </w:trPr>
        <w:tc>
          <w:tcPr>
            <w:tcW w:w="4338" w:type="dxa"/>
            <w:shd w:val="clear" w:color="auto" w:fill="C6D9F1"/>
          </w:tcPr>
          <w:p w14:paraId="6C403718"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768E7952" w14:textId="77777777" w:rsidR="0042609A" w:rsidRPr="00523FAE" w:rsidRDefault="0042609A" w:rsidP="00793A6E">
            <w:pPr>
              <w:pStyle w:val="NoSpacing"/>
              <w:spacing w:before="120" w:after="120"/>
              <w:rPr>
                <w:rFonts w:asciiTheme="minorHAnsi" w:hAnsiTheme="minorHAnsi"/>
                <w:noProof/>
                <w:sz w:val="20"/>
                <w:szCs w:val="20"/>
              </w:rPr>
            </w:pPr>
          </w:p>
        </w:tc>
      </w:tr>
    </w:tbl>
    <w:p w14:paraId="3C6B1610" w14:textId="77777777" w:rsidR="0042609A" w:rsidRDefault="0042609A" w:rsidP="000A5608">
      <w:pPr>
        <w:pStyle w:val="TableCaption"/>
        <w:rPr>
          <w:highlight w:val="yellow"/>
        </w:rPr>
      </w:pPr>
    </w:p>
    <w:p w14:paraId="733A2718"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18FAC845" w14:textId="77777777" w:rsidR="0042609A" w:rsidRDefault="0042609A" w:rsidP="000A5608">
      <w:pPr>
        <w:pStyle w:val="TableCaption"/>
      </w:pPr>
      <w:r w:rsidRPr="00C17D1D">
        <w:lastRenderedPageBreak/>
        <w:t>DLO-3.3-1-ERF</w:t>
      </w:r>
      <w:r>
        <w:tab/>
      </w:r>
      <w:r w:rsidRPr="00C17D1D">
        <w:t>Dispense Local Order - Prescription is refilled early.</w:t>
      </w:r>
      <w:r>
        <w:t xml:space="preserve"> </w:t>
      </w:r>
      <w:r w:rsidRPr="00C17D1D">
        <w:t>A prescription selected for refill before the next refill date is dispensed and is suspended until [need a description from business rule].</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4288B5A3"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7E1BEF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5A687AB3"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DLO-3.3-1-ERF</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53804DC"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Local Order - Prescription is refilled early.</w:t>
            </w:r>
            <w:r>
              <w:rPr>
                <w:rFonts w:ascii="Calibri" w:hAnsi="Calibri"/>
                <w:noProof/>
                <w:color w:val="auto"/>
                <w:sz w:val="20"/>
                <w:szCs w:val="20"/>
              </w:rPr>
              <w:t xml:space="preserve"> </w:t>
            </w:r>
            <w:r w:rsidRPr="00C17D1D">
              <w:rPr>
                <w:rFonts w:ascii="Calibri" w:hAnsi="Calibri"/>
                <w:noProof/>
                <w:color w:val="auto"/>
                <w:sz w:val="20"/>
                <w:szCs w:val="20"/>
              </w:rPr>
              <w:t>A prescription selected for refill before the next refill date is dispensed and is suspended until [need a description from business rule].</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11F51F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2998A695"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03B75E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6426E0B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0F50D58C" w14:textId="77777777" w:rsidTr="00363C0E">
        <w:trPr>
          <w:cantSplit/>
          <w:trHeight w:val="260"/>
        </w:trPr>
        <w:tc>
          <w:tcPr>
            <w:tcW w:w="4338" w:type="dxa"/>
            <w:gridSpan w:val="3"/>
            <w:tcBorders>
              <w:bottom w:val="single" w:sz="4" w:space="0" w:color="auto"/>
            </w:tcBorders>
            <w:shd w:val="clear" w:color="auto" w:fill="B8CCE4" w:themeFill="accent1" w:themeFillTint="66"/>
          </w:tcPr>
          <w:p w14:paraId="11ACF52D"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2.6.2.1</w:t>
            </w:r>
          </w:p>
        </w:tc>
        <w:tc>
          <w:tcPr>
            <w:tcW w:w="5670" w:type="dxa"/>
            <w:tcBorders>
              <w:bottom w:val="single" w:sz="4" w:space="0" w:color="auto"/>
            </w:tcBorders>
            <w:shd w:val="clear" w:color="auto" w:fill="B8CCE4" w:themeFill="accent1" w:themeFillTint="66"/>
          </w:tcPr>
          <w:p w14:paraId="33467359"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VistA-1_DLO-3.3-1-ERF_1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30C3F96C"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694460C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F418323"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6AA143F5" w14:textId="77777777" w:rsidTr="00363C0E">
        <w:trPr>
          <w:cantSplit/>
          <w:trHeight w:val="215"/>
        </w:trPr>
        <w:tc>
          <w:tcPr>
            <w:tcW w:w="4338" w:type="dxa"/>
            <w:gridSpan w:val="3"/>
            <w:shd w:val="clear" w:color="auto" w:fill="F1FA76"/>
          </w:tcPr>
          <w:p w14:paraId="2B1D0AD7"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1435AFAD" w14:textId="77777777" w:rsidR="0042609A" w:rsidRPr="00536423" w:rsidRDefault="0042609A" w:rsidP="00363C0E">
            <w:pPr>
              <w:pStyle w:val="NoSpacing"/>
              <w:keepNext/>
              <w:keepLines/>
              <w:rPr>
                <w:rFonts w:asciiTheme="minorHAnsi" w:hAnsiTheme="minorHAnsi"/>
                <w:noProof/>
                <w:color w:val="auto"/>
                <w:sz w:val="20"/>
                <w:szCs w:val="20"/>
              </w:rPr>
            </w:pPr>
          </w:p>
        </w:tc>
      </w:tr>
      <w:tr w:rsidR="0042609A" w:rsidRPr="001C4BDA" w14:paraId="19621DA5" w14:textId="77777777" w:rsidTr="00363C0E">
        <w:trPr>
          <w:cantSplit/>
          <w:trHeight w:val="260"/>
        </w:trPr>
        <w:tc>
          <w:tcPr>
            <w:tcW w:w="4338" w:type="dxa"/>
            <w:gridSpan w:val="3"/>
            <w:shd w:val="clear" w:color="auto" w:fill="F1FA76"/>
          </w:tcPr>
          <w:p w14:paraId="47B8EC1D"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1C46F3C6"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6902A13C"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111000460</w:t>
            </w:r>
          </w:p>
          <w:p w14:paraId="24F05E61"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1 501208 can be refilled</w:t>
            </w:r>
          </w:p>
          <w:p w14:paraId="34617213"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07974613"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6417F52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6245AB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3BB9FDB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6948503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163B3BC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797138A7"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68B37796"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5167ED7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1B0EC328"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20619AD8"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5B7E049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(1-5):" prompt displays</w:t>
            </w:r>
          </w:p>
        </w:tc>
        <w:tc>
          <w:tcPr>
            <w:tcW w:w="630" w:type="dxa"/>
            <w:tcBorders>
              <w:left w:val="single" w:sz="4" w:space="0" w:color="auto"/>
              <w:right w:val="single" w:sz="4" w:space="0" w:color="auto"/>
            </w:tcBorders>
            <w:shd w:val="clear" w:color="auto" w:fill="auto"/>
          </w:tcPr>
          <w:p w14:paraId="0C840B6D"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40B708E6"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48DD3127" w14:textId="77777777" w:rsidR="0042609A" w:rsidRPr="00793A6E" w:rsidRDefault="0042609A" w:rsidP="00793A6E">
            <w:pPr>
              <w:pStyle w:val="NoSpacing"/>
              <w:rPr>
                <w:rFonts w:ascii="Calibri" w:hAnsi="Calibri"/>
                <w:noProof/>
                <w:color w:val="auto"/>
                <w:sz w:val="20"/>
                <w:szCs w:val="20"/>
              </w:rPr>
            </w:pPr>
          </w:p>
        </w:tc>
      </w:tr>
    </w:tbl>
    <w:p w14:paraId="47FFAE3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84F495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6CACC4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1D0B429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1[Enter]</w:t>
            </w:r>
          </w:p>
        </w:tc>
        <w:tc>
          <w:tcPr>
            <w:tcW w:w="6390" w:type="dxa"/>
            <w:tcBorders>
              <w:top w:val="single" w:sz="4" w:space="0" w:color="auto"/>
              <w:left w:val="single" w:sz="4" w:space="0" w:color="auto"/>
              <w:bottom w:val="single" w:sz="4" w:space="0" w:color="auto"/>
              <w:right w:val="single" w:sz="4" w:space="0" w:color="auto"/>
            </w:tcBorders>
          </w:tcPr>
          <w:p w14:paraId="540583C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729E221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378FC02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0CB575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3E23671" w14:textId="77777777" w:rsidR="0042609A" w:rsidRPr="00490ECD" w:rsidRDefault="0042609A" w:rsidP="00793A6E">
            <w:pPr>
              <w:pStyle w:val="NoSpacing"/>
              <w:rPr>
                <w:rFonts w:ascii="Calibri" w:hAnsi="Calibri"/>
                <w:noProof/>
                <w:color w:val="auto"/>
                <w:sz w:val="20"/>
                <w:szCs w:val="20"/>
              </w:rPr>
            </w:pPr>
          </w:p>
        </w:tc>
      </w:tr>
    </w:tbl>
    <w:p w14:paraId="64BE7D7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9A32C6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ADFB0F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7294EE2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RF[Enter]</w:t>
            </w:r>
          </w:p>
        </w:tc>
        <w:tc>
          <w:tcPr>
            <w:tcW w:w="6390" w:type="dxa"/>
            <w:tcBorders>
              <w:top w:val="single" w:sz="4" w:space="0" w:color="auto"/>
              <w:left w:val="single" w:sz="4" w:space="0" w:color="auto"/>
              <w:bottom w:val="single" w:sz="4" w:space="0" w:color="auto"/>
              <w:right w:val="single" w:sz="4" w:space="0" w:color="auto"/>
            </w:tcBorders>
          </w:tcPr>
          <w:p w14:paraId="5681939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44086CC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2414B4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DF2E0B3" w14:textId="77777777" w:rsidR="0042609A" w:rsidRPr="00490ECD" w:rsidRDefault="0042609A" w:rsidP="00793A6E">
            <w:pPr>
              <w:pStyle w:val="NoSpacing"/>
              <w:rPr>
                <w:rFonts w:ascii="Calibri" w:hAnsi="Calibri"/>
                <w:noProof/>
                <w:color w:val="auto"/>
                <w:sz w:val="20"/>
                <w:szCs w:val="20"/>
              </w:rPr>
            </w:pPr>
          </w:p>
        </w:tc>
      </w:tr>
    </w:tbl>
    <w:p w14:paraId="23EB9BE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C6514E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0C7B12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27E3D14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69E1504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03D1EE2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7A9AAF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3101E3F" w14:textId="77777777" w:rsidR="0042609A" w:rsidRPr="00490ECD" w:rsidRDefault="0042609A" w:rsidP="00793A6E">
            <w:pPr>
              <w:pStyle w:val="NoSpacing"/>
              <w:rPr>
                <w:rFonts w:ascii="Calibri" w:hAnsi="Calibri"/>
                <w:noProof/>
                <w:color w:val="auto"/>
                <w:sz w:val="20"/>
                <w:szCs w:val="20"/>
              </w:rPr>
            </w:pPr>
          </w:p>
        </w:tc>
      </w:tr>
    </w:tbl>
    <w:p w14:paraId="1CE0B13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97529C6"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2FBAB7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3BEE440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3EB3CEBA"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30E92C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121DAF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ADB4864" w14:textId="77777777" w:rsidR="0042609A" w:rsidRPr="00490ECD" w:rsidRDefault="0042609A" w:rsidP="00793A6E">
            <w:pPr>
              <w:pStyle w:val="NoSpacing"/>
              <w:rPr>
                <w:rFonts w:ascii="Calibri" w:hAnsi="Calibri"/>
                <w:noProof/>
                <w:color w:val="auto"/>
                <w:sz w:val="20"/>
                <w:szCs w:val="20"/>
              </w:rPr>
            </w:pPr>
          </w:p>
        </w:tc>
      </w:tr>
    </w:tbl>
    <w:p w14:paraId="2ED07E1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74800B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F8277E0"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1B3D8A5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22F10DC3"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4A9C9B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0ACE73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4302D56" w14:textId="77777777" w:rsidR="0042609A" w:rsidRPr="00490ECD" w:rsidRDefault="0042609A" w:rsidP="00793A6E">
            <w:pPr>
              <w:pStyle w:val="NoSpacing"/>
              <w:rPr>
                <w:rFonts w:ascii="Calibri" w:hAnsi="Calibri"/>
                <w:noProof/>
                <w:color w:val="auto"/>
                <w:sz w:val="20"/>
                <w:szCs w:val="20"/>
              </w:rPr>
            </w:pPr>
          </w:p>
        </w:tc>
      </w:tr>
    </w:tbl>
    <w:p w14:paraId="4050BA2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48462A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402818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7</w:t>
            </w:r>
          </w:p>
        </w:tc>
        <w:tc>
          <w:tcPr>
            <w:tcW w:w="3600" w:type="dxa"/>
            <w:tcBorders>
              <w:top w:val="single" w:sz="4" w:space="0" w:color="auto"/>
              <w:left w:val="single" w:sz="4" w:space="0" w:color="auto"/>
              <w:bottom w:val="single" w:sz="4" w:space="0" w:color="auto"/>
              <w:right w:val="single" w:sz="4" w:space="0" w:color="auto"/>
            </w:tcBorders>
          </w:tcPr>
          <w:p w14:paraId="1F2FC83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72104C2"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8C035F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0E3BE2B"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C03453F" w14:textId="77777777" w:rsidR="0042609A" w:rsidRPr="00490ECD" w:rsidRDefault="0042609A" w:rsidP="00793A6E">
            <w:pPr>
              <w:pStyle w:val="NoSpacing"/>
              <w:rPr>
                <w:rFonts w:ascii="Calibri" w:hAnsi="Calibri"/>
                <w:noProof/>
                <w:color w:val="auto"/>
                <w:sz w:val="20"/>
                <w:szCs w:val="20"/>
              </w:rPr>
            </w:pPr>
          </w:p>
        </w:tc>
      </w:tr>
    </w:tbl>
    <w:p w14:paraId="65C83458"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4BFBEDA"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4C8CF1DA"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562728E3" w14:textId="77777777" w:rsidR="0042609A" w:rsidRPr="00490ECD" w:rsidRDefault="0042609A" w:rsidP="00785949">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37586D7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501351   Drug: ASPIRIN 25MG/DIPYRIDAMOLE 200MG SA CAP</w:t>
            </w:r>
          </w:p>
          <w:p w14:paraId="566D839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90            Sig: TAKE ONE TABLET EVERY 24 HOURS AT BEDTIME BY MOUTH</w:t>
            </w:r>
          </w:p>
          <w:p w14:paraId="425E2B9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EVERY 6 HOURS AS NEEDED   TAKE ONE CAPSULE EVERY 6</w:t>
            </w:r>
          </w:p>
          <w:p w14:paraId="31BC3E9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HOURS NO MORE THAN 4 PER DAY(</w:t>
            </w:r>
          </w:p>
          <w:p w14:paraId="1DB9F9C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RX# 501351 has been suspended until 07-28-14.</w:t>
            </w:r>
          </w:p>
          <w:p w14:paraId="02B10A3D"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CE274B0"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6A37C6C"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8E92F12" w14:textId="77777777" w:rsidR="0042609A" w:rsidRPr="00490ECD" w:rsidRDefault="0042609A" w:rsidP="00793A6E">
            <w:pPr>
              <w:pStyle w:val="NoSpacing"/>
              <w:rPr>
                <w:rFonts w:ascii="Calibri" w:hAnsi="Calibri"/>
                <w:noProof/>
                <w:color w:val="auto"/>
                <w:sz w:val="20"/>
                <w:szCs w:val="20"/>
              </w:rPr>
            </w:pPr>
          </w:p>
        </w:tc>
      </w:tr>
    </w:tbl>
    <w:p w14:paraId="6B0967AA"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51B8DAD0" w14:textId="77777777" w:rsidTr="00E276B4">
        <w:trPr>
          <w:cantSplit/>
          <w:trHeight w:val="432"/>
        </w:trPr>
        <w:tc>
          <w:tcPr>
            <w:tcW w:w="4338" w:type="dxa"/>
            <w:shd w:val="clear" w:color="auto" w:fill="C6D9F1"/>
          </w:tcPr>
          <w:p w14:paraId="62DAE6FB"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02DC1FB3"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6AD7CA41" w14:textId="77777777" w:rsidTr="00E276B4">
        <w:trPr>
          <w:cantSplit/>
          <w:trHeight w:val="432"/>
        </w:trPr>
        <w:tc>
          <w:tcPr>
            <w:tcW w:w="4338" w:type="dxa"/>
            <w:shd w:val="clear" w:color="auto" w:fill="C6D9F1"/>
          </w:tcPr>
          <w:p w14:paraId="3BAF2DAA"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4A77A3E8" w14:textId="77777777" w:rsidR="0042609A" w:rsidRPr="00523FAE" w:rsidRDefault="0042609A" w:rsidP="00793A6E">
            <w:pPr>
              <w:pStyle w:val="NoSpacing"/>
              <w:spacing w:before="120" w:after="120"/>
              <w:rPr>
                <w:rFonts w:asciiTheme="minorHAnsi" w:hAnsiTheme="minorHAnsi"/>
                <w:noProof/>
                <w:sz w:val="20"/>
                <w:szCs w:val="20"/>
              </w:rPr>
            </w:pPr>
          </w:p>
        </w:tc>
      </w:tr>
    </w:tbl>
    <w:p w14:paraId="73770AA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987190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8E1CB25"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493B0FC0"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79D81343"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167DB5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857598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A124253" w14:textId="77777777" w:rsidR="0042609A" w:rsidRPr="00490ECD" w:rsidRDefault="0042609A" w:rsidP="00793A6E">
            <w:pPr>
              <w:pStyle w:val="NoSpacing"/>
              <w:rPr>
                <w:rFonts w:ascii="Calibri" w:hAnsi="Calibri"/>
                <w:noProof/>
                <w:color w:val="auto"/>
                <w:sz w:val="20"/>
                <w:szCs w:val="20"/>
              </w:rPr>
            </w:pPr>
          </w:p>
        </w:tc>
      </w:tr>
    </w:tbl>
    <w:p w14:paraId="4ED9230C" w14:textId="77777777" w:rsidR="0042609A" w:rsidRDefault="0042609A" w:rsidP="000A5608">
      <w:pPr>
        <w:pStyle w:val="TableCaption"/>
        <w:rPr>
          <w:highlight w:val="yellow"/>
        </w:rPr>
      </w:pPr>
    </w:p>
    <w:p w14:paraId="7B227206"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737D5B3E" w14:textId="77777777" w:rsidR="0042609A" w:rsidRDefault="0042609A" w:rsidP="000A5608">
      <w:pPr>
        <w:pStyle w:val="TableCaption"/>
      </w:pPr>
      <w:r w:rsidRPr="00C17D1D">
        <w:lastRenderedPageBreak/>
        <w:t>DLO-3.3-1-LCK</w:t>
      </w:r>
      <w:r>
        <w:tab/>
      </w:r>
      <w:r w:rsidRPr="00C17D1D">
        <w:t>Dispense Local Order - Unable to lock patient prescription order.</w:t>
      </w:r>
      <w:r>
        <w:t xml:space="preserve"> </w:t>
      </w:r>
      <w:r w:rsidRPr="00C17D1D">
        <w:t>A pharmacist cannot select a prescription when open by another pharmacist at the same site. An error message displays.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6371EAE5"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B225E8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6090FE0A"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DLO-3.3-1-LCK</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56EAAC9"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Local Order - Unable to lock patient prescription order.</w:t>
            </w:r>
            <w:r>
              <w:rPr>
                <w:rFonts w:ascii="Calibri" w:hAnsi="Calibri"/>
                <w:noProof/>
                <w:color w:val="auto"/>
                <w:sz w:val="20"/>
                <w:szCs w:val="20"/>
              </w:rPr>
              <w:t xml:space="preserve"> </w:t>
            </w:r>
            <w:r w:rsidRPr="00C17D1D">
              <w:rPr>
                <w:rFonts w:ascii="Calibri" w:hAnsi="Calibri"/>
                <w:noProof/>
                <w:color w:val="auto"/>
                <w:sz w:val="20"/>
                <w:szCs w:val="20"/>
              </w:rPr>
              <w:t>A pharmacist cannot select a prescription when open by another pharmacist at the same site. An error message displays.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19AC31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593B8D5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CAB2F94"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2E4D383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632901BF" w14:textId="77777777" w:rsidTr="00363C0E">
        <w:trPr>
          <w:cantSplit/>
          <w:trHeight w:val="260"/>
        </w:trPr>
        <w:tc>
          <w:tcPr>
            <w:tcW w:w="4338" w:type="dxa"/>
            <w:gridSpan w:val="3"/>
            <w:tcBorders>
              <w:bottom w:val="single" w:sz="4" w:space="0" w:color="auto"/>
            </w:tcBorders>
            <w:shd w:val="clear" w:color="auto" w:fill="B8CCE4" w:themeFill="accent1" w:themeFillTint="66"/>
          </w:tcPr>
          <w:p w14:paraId="244D4263"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2.6.2.1</w:t>
            </w:r>
          </w:p>
        </w:tc>
        <w:tc>
          <w:tcPr>
            <w:tcW w:w="5670" w:type="dxa"/>
            <w:tcBorders>
              <w:bottom w:val="single" w:sz="4" w:space="0" w:color="auto"/>
            </w:tcBorders>
            <w:shd w:val="clear" w:color="auto" w:fill="B8CCE4" w:themeFill="accent1" w:themeFillTint="66"/>
          </w:tcPr>
          <w:p w14:paraId="42F898B8"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VistA-1_DLO-3.3-1-LCK_1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5607B2FE"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006AA68D"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16840E65"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3EFDB91E" w14:textId="77777777" w:rsidTr="00363C0E">
        <w:trPr>
          <w:cantSplit/>
          <w:trHeight w:val="215"/>
        </w:trPr>
        <w:tc>
          <w:tcPr>
            <w:tcW w:w="4338" w:type="dxa"/>
            <w:gridSpan w:val="3"/>
            <w:shd w:val="clear" w:color="auto" w:fill="F1FA76"/>
          </w:tcPr>
          <w:p w14:paraId="3734E58D"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03571643" w14:textId="77777777" w:rsidR="0042609A" w:rsidRPr="00536423" w:rsidRDefault="0042609A" w:rsidP="00363C0E">
            <w:pPr>
              <w:pStyle w:val="NoSpacing"/>
              <w:keepNext/>
              <w:keepLines/>
              <w:rPr>
                <w:rFonts w:asciiTheme="minorHAnsi" w:hAnsiTheme="minorHAnsi"/>
                <w:noProof/>
                <w:color w:val="auto"/>
                <w:sz w:val="20"/>
                <w:szCs w:val="20"/>
              </w:rPr>
            </w:pPr>
          </w:p>
        </w:tc>
      </w:tr>
      <w:tr w:rsidR="0042609A" w:rsidRPr="001C4BDA" w14:paraId="4BE109F7" w14:textId="77777777" w:rsidTr="00363C0E">
        <w:trPr>
          <w:cantSplit/>
          <w:trHeight w:val="260"/>
        </w:trPr>
        <w:tc>
          <w:tcPr>
            <w:tcW w:w="4338" w:type="dxa"/>
            <w:gridSpan w:val="3"/>
            <w:shd w:val="clear" w:color="auto" w:fill="F1FA76"/>
          </w:tcPr>
          <w:p w14:paraId="26B39741"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52BE6CE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6E64E761"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Patient </w:t>
            </w:r>
          </w:p>
          <w:p w14:paraId="300D720B"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0EDCE8F0"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3D519E70"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13482D3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2FB3A5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AFA37F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3C42753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5C98BC4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6A7C4AE2"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0A350BC5"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7F37FC7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21DD298A"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3C8F518C"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61384D7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48008D65"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583D3A40"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3FF08BEE" w14:textId="77777777" w:rsidR="0042609A" w:rsidRPr="00793A6E" w:rsidRDefault="0042609A" w:rsidP="00793A6E">
            <w:pPr>
              <w:pStyle w:val="NoSpacing"/>
              <w:rPr>
                <w:rFonts w:ascii="Calibri" w:hAnsi="Calibri"/>
                <w:noProof/>
                <w:color w:val="auto"/>
                <w:sz w:val="20"/>
                <w:szCs w:val="20"/>
              </w:rPr>
            </w:pPr>
          </w:p>
        </w:tc>
      </w:tr>
    </w:tbl>
    <w:p w14:paraId="30114408"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C3A88C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16BBAF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3CF0DB0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 [Enter]</w:t>
            </w:r>
          </w:p>
        </w:tc>
        <w:tc>
          <w:tcPr>
            <w:tcW w:w="6390" w:type="dxa"/>
            <w:tcBorders>
              <w:top w:val="single" w:sz="4" w:space="0" w:color="auto"/>
              <w:left w:val="single" w:sz="4" w:space="0" w:color="auto"/>
              <w:bottom w:val="single" w:sz="4" w:space="0" w:color="auto"/>
              <w:right w:val="single" w:sz="4" w:space="0" w:color="auto"/>
            </w:tcBorders>
          </w:tcPr>
          <w:p w14:paraId="7F0F0C4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Message "[username] is working on this order"</w:t>
            </w:r>
          </w:p>
        </w:tc>
        <w:tc>
          <w:tcPr>
            <w:tcW w:w="630" w:type="dxa"/>
            <w:tcBorders>
              <w:left w:val="single" w:sz="4" w:space="0" w:color="auto"/>
              <w:bottom w:val="single" w:sz="4" w:space="0" w:color="auto"/>
              <w:right w:val="single" w:sz="4" w:space="0" w:color="auto"/>
            </w:tcBorders>
            <w:shd w:val="clear" w:color="auto" w:fill="auto"/>
          </w:tcPr>
          <w:p w14:paraId="7F5617B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4D8BC4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9BC69FB" w14:textId="77777777" w:rsidR="0042609A" w:rsidRPr="00490ECD" w:rsidRDefault="0042609A" w:rsidP="00793A6E">
            <w:pPr>
              <w:pStyle w:val="NoSpacing"/>
              <w:rPr>
                <w:rFonts w:ascii="Calibri" w:hAnsi="Calibri"/>
                <w:noProof/>
                <w:color w:val="auto"/>
                <w:sz w:val="20"/>
                <w:szCs w:val="20"/>
              </w:rPr>
            </w:pPr>
          </w:p>
        </w:tc>
      </w:tr>
    </w:tbl>
    <w:p w14:paraId="2C9DA517"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27CAD5E"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36D32DAF"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5E8C739B"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4D3BE3C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Error message displays</w:t>
            </w:r>
          </w:p>
          <w:p w14:paraId="0D9DA39C"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39A3D22"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F283AA8"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55F423B" w14:textId="77777777" w:rsidR="0042609A" w:rsidRPr="00490ECD" w:rsidRDefault="0042609A" w:rsidP="00793A6E">
            <w:pPr>
              <w:pStyle w:val="NoSpacing"/>
              <w:rPr>
                <w:rFonts w:ascii="Calibri" w:hAnsi="Calibri"/>
                <w:noProof/>
                <w:color w:val="auto"/>
                <w:sz w:val="20"/>
                <w:szCs w:val="20"/>
              </w:rPr>
            </w:pPr>
          </w:p>
        </w:tc>
      </w:tr>
    </w:tbl>
    <w:p w14:paraId="3413EA7B"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489A2913" w14:textId="77777777" w:rsidTr="00E276B4">
        <w:trPr>
          <w:cantSplit/>
          <w:trHeight w:val="432"/>
        </w:trPr>
        <w:tc>
          <w:tcPr>
            <w:tcW w:w="4338" w:type="dxa"/>
            <w:shd w:val="clear" w:color="auto" w:fill="C6D9F1"/>
          </w:tcPr>
          <w:p w14:paraId="7B1749EB"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477BC963"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Prescription data is updated </w:t>
            </w:r>
          </w:p>
          <w:p w14:paraId="72E9AF1B"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"Select Action: Quit// " prompt displays</w:t>
            </w:r>
          </w:p>
          <w:p w14:paraId="09EF9E57"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1AC0633C" w14:textId="77777777" w:rsidTr="00E276B4">
        <w:trPr>
          <w:cantSplit/>
          <w:trHeight w:val="432"/>
        </w:trPr>
        <w:tc>
          <w:tcPr>
            <w:tcW w:w="4338" w:type="dxa"/>
            <w:shd w:val="clear" w:color="auto" w:fill="C6D9F1"/>
          </w:tcPr>
          <w:p w14:paraId="5D26A3F4"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2E6CB09E" w14:textId="77777777" w:rsidR="0042609A" w:rsidRPr="00523FAE" w:rsidRDefault="0042609A" w:rsidP="00793A6E">
            <w:pPr>
              <w:pStyle w:val="NoSpacing"/>
              <w:spacing w:before="120" w:after="120"/>
              <w:rPr>
                <w:rFonts w:asciiTheme="minorHAnsi" w:hAnsiTheme="minorHAnsi"/>
                <w:noProof/>
                <w:sz w:val="20"/>
                <w:szCs w:val="20"/>
              </w:rPr>
            </w:pPr>
          </w:p>
        </w:tc>
      </w:tr>
    </w:tbl>
    <w:p w14:paraId="61ABB35C" w14:textId="77777777" w:rsidR="0042609A" w:rsidRDefault="0042609A" w:rsidP="000A5608">
      <w:pPr>
        <w:pStyle w:val="TableCaption"/>
        <w:rPr>
          <w:highlight w:val="yellow"/>
        </w:rPr>
      </w:pPr>
    </w:p>
    <w:p w14:paraId="130CC3F7"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6BC691A7" w14:textId="77777777" w:rsidR="0042609A" w:rsidRDefault="0042609A" w:rsidP="000A5608">
      <w:pPr>
        <w:pStyle w:val="TableCaption"/>
      </w:pPr>
      <w:r w:rsidRPr="00C17D1D">
        <w:lastRenderedPageBreak/>
        <w:t>DLO-3.3-1-SUS</w:t>
      </w:r>
      <w:r>
        <w:tab/>
      </w:r>
      <w:r w:rsidRPr="00C17D1D">
        <w:t>Dispense Local Order - Suspended prescription is not refilled.</w:t>
      </w:r>
      <w:r>
        <w:t xml:space="preserve"> </w:t>
      </w:r>
      <w:r w:rsidRPr="00C17D1D">
        <w:t>A prescription with a status of Suspended is not dispensed. Error message displays.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0746E533"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BCE92F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7EE95C74"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DLO-3.3-1-SUS</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98CD3F6"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Local Order - Suspended prescription is not refilled.</w:t>
            </w:r>
            <w:r>
              <w:rPr>
                <w:rFonts w:ascii="Calibri" w:hAnsi="Calibri"/>
                <w:noProof/>
                <w:color w:val="auto"/>
                <w:sz w:val="20"/>
                <w:szCs w:val="20"/>
              </w:rPr>
              <w:t xml:space="preserve"> </w:t>
            </w:r>
            <w:r w:rsidRPr="00C17D1D">
              <w:rPr>
                <w:rFonts w:ascii="Calibri" w:hAnsi="Calibri"/>
                <w:noProof/>
                <w:color w:val="auto"/>
                <w:sz w:val="20"/>
                <w:szCs w:val="20"/>
              </w:rPr>
              <w:t>A prescription with a status of Suspended is not dispensed. Error message displays.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AAC6E18"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14084D83"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D92564F"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1205E5A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23BFF307" w14:textId="77777777" w:rsidTr="00363C0E">
        <w:trPr>
          <w:cantSplit/>
          <w:trHeight w:val="260"/>
        </w:trPr>
        <w:tc>
          <w:tcPr>
            <w:tcW w:w="4338" w:type="dxa"/>
            <w:gridSpan w:val="3"/>
            <w:tcBorders>
              <w:bottom w:val="single" w:sz="4" w:space="0" w:color="auto"/>
            </w:tcBorders>
            <w:shd w:val="clear" w:color="auto" w:fill="B8CCE4" w:themeFill="accent1" w:themeFillTint="66"/>
          </w:tcPr>
          <w:p w14:paraId="45D3803D"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2.6.2.1</w:t>
            </w:r>
          </w:p>
        </w:tc>
        <w:tc>
          <w:tcPr>
            <w:tcW w:w="5670" w:type="dxa"/>
            <w:tcBorders>
              <w:bottom w:val="single" w:sz="4" w:space="0" w:color="auto"/>
            </w:tcBorders>
            <w:shd w:val="clear" w:color="auto" w:fill="B8CCE4" w:themeFill="accent1" w:themeFillTint="66"/>
          </w:tcPr>
          <w:p w14:paraId="5DEB6C2A"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VistA-1_DLO-3.3-1-SUS_1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2BA17674"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6C4A08E5"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6F442157"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666FCA00" w14:textId="77777777" w:rsidTr="00363C0E">
        <w:trPr>
          <w:cantSplit/>
          <w:trHeight w:val="215"/>
        </w:trPr>
        <w:tc>
          <w:tcPr>
            <w:tcW w:w="4338" w:type="dxa"/>
            <w:gridSpan w:val="3"/>
            <w:shd w:val="clear" w:color="auto" w:fill="F1FA76"/>
          </w:tcPr>
          <w:p w14:paraId="15DB2717"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13776524"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41C3980A" w14:textId="77777777" w:rsidTr="00363C0E">
        <w:trPr>
          <w:cantSplit/>
          <w:trHeight w:val="260"/>
        </w:trPr>
        <w:tc>
          <w:tcPr>
            <w:tcW w:w="4338" w:type="dxa"/>
            <w:gridSpan w:val="3"/>
            <w:shd w:val="clear" w:color="auto" w:fill="F1FA76"/>
          </w:tcPr>
          <w:p w14:paraId="69A55D7B"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08001EB7"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07A6FC9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111000450</w:t>
            </w:r>
          </w:p>
          <w:p w14:paraId="2C3509D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1 501140 can be refilled</w:t>
            </w:r>
          </w:p>
          <w:p w14:paraId="09C766E8"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51A2D1FE"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07AC959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2F3B98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B20D9D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1652D61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02ED1DC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5D9C562D"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26EEB3BC"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6E5EDF5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48AB76FB"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75005B9D"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29C78D79"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678B231C"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5FCEE64D"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1F65FEDA" w14:textId="77777777" w:rsidR="0042609A" w:rsidRPr="00793A6E" w:rsidRDefault="0042609A" w:rsidP="00793A6E">
            <w:pPr>
              <w:pStyle w:val="NoSpacing"/>
              <w:rPr>
                <w:rFonts w:ascii="Calibri" w:hAnsi="Calibri"/>
                <w:noProof/>
                <w:color w:val="auto"/>
                <w:sz w:val="20"/>
                <w:szCs w:val="20"/>
              </w:rPr>
            </w:pPr>
          </w:p>
        </w:tc>
      </w:tr>
    </w:tbl>
    <w:p w14:paraId="2E71F22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A62683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463F7F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6A2BCBB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1[Enter]</w:t>
            </w:r>
          </w:p>
        </w:tc>
        <w:tc>
          <w:tcPr>
            <w:tcW w:w="6390" w:type="dxa"/>
            <w:tcBorders>
              <w:top w:val="single" w:sz="4" w:space="0" w:color="auto"/>
              <w:left w:val="single" w:sz="4" w:space="0" w:color="auto"/>
              <w:bottom w:val="single" w:sz="4" w:space="0" w:color="auto"/>
              <w:right w:val="single" w:sz="4" w:space="0" w:color="auto"/>
            </w:tcBorders>
          </w:tcPr>
          <w:p w14:paraId="2D330C4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1A6B407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1F93BC1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1A3891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9CDE1F5" w14:textId="77777777" w:rsidR="0042609A" w:rsidRPr="00490ECD" w:rsidRDefault="0042609A" w:rsidP="00793A6E">
            <w:pPr>
              <w:pStyle w:val="NoSpacing"/>
              <w:rPr>
                <w:rFonts w:ascii="Calibri" w:hAnsi="Calibri"/>
                <w:noProof/>
                <w:color w:val="auto"/>
                <w:sz w:val="20"/>
                <w:szCs w:val="20"/>
              </w:rPr>
            </w:pPr>
          </w:p>
        </w:tc>
      </w:tr>
    </w:tbl>
    <w:p w14:paraId="5C45073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1DDA52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F3348E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4D81E53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0B44755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5C570B3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256DB3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9245500" w14:textId="77777777" w:rsidR="0042609A" w:rsidRPr="00490ECD" w:rsidRDefault="0042609A" w:rsidP="00793A6E">
            <w:pPr>
              <w:pStyle w:val="NoSpacing"/>
              <w:rPr>
                <w:rFonts w:ascii="Calibri" w:hAnsi="Calibri"/>
                <w:noProof/>
                <w:color w:val="auto"/>
                <w:sz w:val="20"/>
                <w:szCs w:val="20"/>
              </w:rPr>
            </w:pPr>
          </w:p>
        </w:tc>
      </w:tr>
    </w:tbl>
    <w:p w14:paraId="5F16E12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819E22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BC8705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238B2F1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w:t>
            </w:r>
          </w:p>
        </w:tc>
        <w:tc>
          <w:tcPr>
            <w:tcW w:w="6390" w:type="dxa"/>
            <w:tcBorders>
              <w:top w:val="single" w:sz="4" w:space="0" w:color="auto"/>
              <w:left w:val="single" w:sz="4" w:space="0" w:color="auto"/>
              <w:bottom w:val="single" w:sz="4" w:space="0" w:color="auto"/>
              <w:right w:val="single" w:sz="4" w:space="0" w:color="auto"/>
            </w:tcBorders>
          </w:tcPr>
          <w:p w14:paraId="2D99A17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"Refill may not be selected at this point." prompt displays</w:t>
            </w:r>
          </w:p>
        </w:tc>
        <w:tc>
          <w:tcPr>
            <w:tcW w:w="630" w:type="dxa"/>
            <w:tcBorders>
              <w:left w:val="single" w:sz="4" w:space="0" w:color="auto"/>
              <w:bottom w:val="single" w:sz="4" w:space="0" w:color="auto"/>
              <w:right w:val="single" w:sz="4" w:space="0" w:color="auto"/>
            </w:tcBorders>
            <w:shd w:val="clear" w:color="auto" w:fill="auto"/>
          </w:tcPr>
          <w:p w14:paraId="79D49A4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C2FE1F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3FCE640" w14:textId="77777777" w:rsidR="0042609A" w:rsidRPr="00490ECD" w:rsidRDefault="0042609A" w:rsidP="00793A6E">
            <w:pPr>
              <w:pStyle w:val="NoSpacing"/>
              <w:rPr>
                <w:rFonts w:ascii="Calibri" w:hAnsi="Calibri"/>
                <w:noProof/>
                <w:color w:val="auto"/>
                <w:sz w:val="20"/>
                <w:szCs w:val="20"/>
              </w:rPr>
            </w:pPr>
          </w:p>
        </w:tc>
      </w:tr>
    </w:tbl>
    <w:p w14:paraId="340658F3"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21A1ADE"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728F2722"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78DD40C7"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B0B1531"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338DF3A"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7D89986"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B868145" w14:textId="77777777" w:rsidR="0042609A" w:rsidRPr="00490ECD" w:rsidRDefault="0042609A" w:rsidP="00793A6E">
            <w:pPr>
              <w:pStyle w:val="NoSpacing"/>
              <w:rPr>
                <w:rFonts w:ascii="Calibri" w:hAnsi="Calibri"/>
                <w:noProof/>
                <w:color w:val="auto"/>
                <w:sz w:val="20"/>
                <w:szCs w:val="20"/>
              </w:rPr>
            </w:pPr>
          </w:p>
        </w:tc>
      </w:tr>
    </w:tbl>
    <w:p w14:paraId="4E859894"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0EE38C05" w14:textId="77777777" w:rsidTr="00E276B4">
        <w:trPr>
          <w:cantSplit/>
          <w:trHeight w:val="432"/>
        </w:trPr>
        <w:tc>
          <w:tcPr>
            <w:tcW w:w="4338" w:type="dxa"/>
            <w:shd w:val="clear" w:color="auto" w:fill="C6D9F1"/>
          </w:tcPr>
          <w:p w14:paraId="763B4F1D"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5C56F435"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Order Cannot Be Refilled due to suspended status</w:t>
            </w:r>
          </w:p>
        </w:tc>
      </w:tr>
      <w:tr w:rsidR="0042609A" w:rsidRPr="0095629D" w14:paraId="79421555" w14:textId="77777777" w:rsidTr="00E276B4">
        <w:trPr>
          <w:cantSplit/>
          <w:trHeight w:val="432"/>
        </w:trPr>
        <w:tc>
          <w:tcPr>
            <w:tcW w:w="4338" w:type="dxa"/>
            <w:shd w:val="clear" w:color="auto" w:fill="C6D9F1"/>
          </w:tcPr>
          <w:p w14:paraId="4A7F4B78"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107F2884" w14:textId="77777777" w:rsidR="0042609A" w:rsidRPr="00523FAE" w:rsidRDefault="0042609A" w:rsidP="00793A6E">
            <w:pPr>
              <w:pStyle w:val="NoSpacing"/>
              <w:spacing w:before="120" w:after="120"/>
              <w:rPr>
                <w:rFonts w:asciiTheme="minorHAnsi" w:hAnsiTheme="minorHAnsi"/>
                <w:noProof/>
                <w:sz w:val="20"/>
                <w:szCs w:val="20"/>
              </w:rPr>
            </w:pPr>
          </w:p>
        </w:tc>
      </w:tr>
    </w:tbl>
    <w:p w14:paraId="773965B9" w14:textId="77777777" w:rsidR="0042609A" w:rsidRDefault="0042609A" w:rsidP="000A5608">
      <w:pPr>
        <w:pStyle w:val="TableCaption"/>
        <w:rPr>
          <w:highlight w:val="yellow"/>
        </w:rPr>
      </w:pPr>
    </w:p>
    <w:p w14:paraId="7000502F"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5710FD27" w14:textId="77777777" w:rsidR="0042609A" w:rsidRDefault="0042609A" w:rsidP="000A5608">
      <w:pPr>
        <w:pStyle w:val="TableCaption"/>
      </w:pPr>
      <w:r w:rsidRPr="00C17D1D">
        <w:lastRenderedPageBreak/>
        <w:t>DLO-3.3-1-HLD</w:t>
      </w:r>
      <w:r>
        <w:tab/>
      </w:r>
      <w:r w:rsidRPr="00C17D1D">
        <w:t>Dispense Local Order - Held prescription is not refilled.</w:t>
      </w:r>
      <w:r>
        <w:t xml:space="preserve"> </w:t>
      </w:r>
      <w:r w:rsidRPr="00C17D1D">
        <w:t>A prescription with a status of Hold is not dispensed. Error message displays.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434D066B"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1CCB887"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65CFFA71"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DLO-3.3-1-HLD</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6C7B45D"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Local Order - Held prescription is not refilled.</w:t>
            </w:r>
            <w:r>
              <w:rPr>
                <w:rFonts w:ascii="Calibri" w:hAnsi="Calibri"/>
                <w:noProof/>
                <w:color w:val="auto"/>
                <w:sz w:val="20"/>
                <w:szCs w:val="20"/>
              </w:rPr>
              <w:t xml:space="preserve"> </w:t>
            </w:r>
            <w:r w:rsidRPr="00C17D1D">
              <w:rPr>
                <w:rFonts w:ascii="Calibri" w:hAnsi="Calibri"/>
                <w:noProof/>
                <w:color w:val="auto"/>
                <w:sz w:val="20"/>
                <w:szCs w:val="20"/>
              </w:rPr>
              <w:t>A prescription with a status of Hold is not dispensed. Error message displays.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65F4287"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6F8820D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461A6B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41465C3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2E0F3EDD" w14:textId="77777777" w:rsidTr="00363C0E">
        <w:trPr>
          <w:cantSplit/>
          <w:trHeight w:val="260"/>
        </w:trPr>
        <w:tc>
          <w:tcPr>
            <w:tcW w:w="4338" w:type="dxa"/>
            <w:gridSpan w:val="3"/>
            <w:tcBorders>
              <w:bottom w:val="single" w:sz="4" w:space="0" w:color="auto"/>
            </w:tcBorders>
            <w:shd w:val="clear" w:color="auto" w:fill="B8CCE4" w:themeFill="accent1" w:themeFillTint="66"/>
          </w:tcPr>
          <w:p w14:paraId="7CFC1F8B"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2.6.2.1</w:t>
            </w:r>
          </w:p>
        </w:tc>
        <w:tc>
          <w:tcPr>
            <w:tcW w:w="5670" w:type="dxa"/>
            <w:tcBorders>
              <w:bottom w:val="single" w:sz="4" w:space="0" w:color="auto"/>
            </w:tcBorders>
            <w:shd w:val="clear" w:color="auto" w:fill="B8CCE4" w:themeFill="accent1" w:themeFillTint="66"/>
          </w:tcPr>
          <w:p w14:paraId="6F530E2E"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VistA-1_DLO-3.3-1-HLD_1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6053F01F"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0F2FC761"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3700A037"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3030D5C3" w14:textId="77777777" w:rsidTr="00363C0E">
        <w:trPr>
          <w:cantSplit/>
          <w:trHeight w:val="215"/>
        </w:trPr>
        <w:tc>
          <w:tcPr>
            <w:tcW w:w="4338" w:type="dxa"/>
            <w:gridSpan w:val="3"/>
            <w:shd w:val="clear" w:color="auto" w:fill="F1FA76"/>
          </w:tcPr>
          <w:p w14:paraId="19EB78CF"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79864C7A"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75B8E0CA" w14:textId="77777777" w:rsidTr="00363C0E">
        <w:trPr>
          <w:cantSplit/>
          <w:trHeight w:val="260"/>
        </w:trPr>
        <w:tc>
          <w:tcPr>
            <w:tcW w:w="4338" w:type="dxa"/>
            <w:gridSpan w:val="3"/>
            <w:shd w:val="clear" w:color="auto" w:fill="F1FA76"/>
          </w:tcPr>
          <w:p w14:paraId="5C8573FA"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06BF2B5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6EEF7E0D"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111000450</w:t>
            </w:r>
          </w:p>
          <w:p w14:paraId="74C3AEC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3 501141 can be refilled</w:t>
            </w:r>
          </w:p>
          <w:p w14:paraId="12161F3B"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49F7576F"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509494B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F1A7A6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5D6FBF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038DFDD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794FEE4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0A751D72"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289D743F"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30E21FE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6DEFC8CC"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22F7240F"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7E2F274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(1-14):" prompt displays</w:t>
            </w:r>
          </w:p>
        </w:tc>
        <w:tc>
          <w:tcPr>
            <w:tcW w:w="630" w:type="dxa"/>
            <w:tcBorders>
              <w:left w:val="single" w:sz="4" w:space="0" w:color="auto"/>
              <w:right w:val="single" w:sz="4" w:space="0" w:color="auto"/>
            </w:tcBorders>
            <w:shd w:val="clear" w:color="auto" w:fill="auto"/>
          </w:tcPr>
          <w:p w14:paraId="72034BE6"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0383A6E0"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6CA59DA3" w14:textId="77777777" w:rsidR="0042609A" w:rsidRPr="00793A6E" w:rsidRDefault="0042609A" w:rsidP="00793A6E">
            <w:pPr>
              <w:pStyle w:val="NoSpacing"/>
              <w:rPr>
                <w:rFonts w:ascii="Calibri" w:hAnsi="Calibri"/>
                <w:noProof/>
                <w:color w:val="auto"/>
                <w:sz w:val="20"/>
                <w:szCs w:val="20"/>
              </w:rPr>
            </w:pPr>
          </w:p>
        </w:tc>
      </w:tr>
    </w:tbl>
    <w:p w14:paraId="3B815C7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46393A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CC446C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40DCE19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3[Enter]</w:t>
            </w:r>
          </w:p>
        </w:tc>
        <w:tc>
          <w:tcPr>
            <w:tcW w:w="6390" w:type="dxa"/>
            <w:tcBorders>
              <w:top w:val="single" w:sz="4" w:space="0" w:color="auto"/>
              <w:left w:val="single" w:sz="4" w:space="0" w:color="auto"/>
              <w:bottom w:val="single" w:sz="4" w:space="0" w:color="auto"/>
              <w:right w:val="single" w:sz="4" w:space="0" w:color="auto"/>
            </w:tcBorders>
          </w:tcPr>
          <w:p w14:paraId="74C743D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1B82246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6ABAB3EB"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79522E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F69AECB" w14:textId="77777777" w:rsidR="0042609A" w:rsidRPr="00490ECD" w:rsidRDefault="0042609A" w:rsidP="00793A6E">
            <w:pPr>
              <w:pStyle w:val="NoSpacing"/>
              <w:rPr>
                <w:rFonts w:ascii="Calibri" w:hAnsi="Calibri"/>
                <w:noProof/>
                <w:color w:val="auto"/>
                <w:sz w:val="20"/>
                <w:szCs w:val="20"/>
              </w:rPr>
            </w:pPr>
          </w:p>
        </w:tc>
      </w:tr>
    </w:tbl>
    <w:p w14:paraId="1B23B1A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CCD7CA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3631A8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4BFE669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79B39B9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7A656BD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FE6EB8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8E74EF8" w14:textId="77777777" w:rsidR="0042609A" w:rsidRPr="00490ECD" w:rsidRDefault="0042609A" w:rsidP="00793A6E">
            <w:pPr>
              <w:pStyle w:val="NoSpacing"/>
              <w:rPr>
                <w:rFonts w:ascii="Calibri" w:hAnsi="Calibri"/>
                <w:noProof/>
                <w:color w:val="auto"/>
                <w:sz w:val="20"/>
                <w:szCs w:val="20"/>
              </w:rPr>
            </w:pPr>
          </w:p>
        </w:tc>
      </w:tr>
    </w:tbl>
    <w:p w14:paraId="5232DBC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A4BF20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425DFA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3C0196E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w:t>
            </w:r>
          </w:p>
        </w:tc>
        <w:tc>
          <w:tcPr>
            <w:tcW w:w="6390" w:type="dxa"/>
            <w:tcBorders>
              <w:top w:val="single" w:sz="4" w:space="0" w:color="auto"/>
              <w:left w:val="single" w:sz="4" w:space="0" w:color="auto"/>
              <w:bottom w:val="single" w:sz="4" w:space="0" w:color="auto"/>
              <w:right w:val="single" w:sz="4" w:space="0" w:color="auto"/>
            </w:tcBorders>
          </w:tcPr>
          <w:p w14:paraId="2408081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"Refill may not be selected at this point." prompt displays</w:t>
            </w:r>
          </w:p>
        </w:tc>
        <w:tc>
          <w:tcPr>
            <w:tcW w:w="630" w:type="dxa"/>
            <w:tcBorders>
              <w:left w:val="single" w:sz="4" w:space="0" w:color="auto"/>
              <w:bottom w:val="single" w:sz="4" w:space="0" w:color="auto"/>
              <w:right w:val="single" w:sz="4" w:space="0" w:color="auto"/>
            </w:tcBorders>
            <w:shd w:val="clear" w:color="auto" w:fill="auto"/>
          </w:tcPr>
          <w:p w14:paraId="632A6BA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D720DE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B8C8EB7" w14:textId="77777777" w:rsidR="0042609A" w:rsidRPr="00490ECD" w:rsidRDefault="0042609A" w:rsidP="00793A6E">
            <w:pPr>
              <w:pStyle w:val="NoSpacing"/>
              <w:rPr>
                <w:rFonts w:ascii="Calibri" w:hAnsi="Calibri"/>
                <w:noProof/>
                <w:color w:val="auto"/>
                <w:sz w:val="20"/>
                <w:szCs w:val="20"/>
              </w:rPr>
            </w:pPr>
          </w:p>
        </w:tc>
      </w:tr>
    </w:tbl>
    <w:p w14:paraId="7E91A1F4"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1CA1859"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33FF078D"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59D17414"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35F0486"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F3D59AC"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FA6293F"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4894933" w14:textId="77777777" w:rsidR="0042609A" w:rsidRPr="00490ECD" w:rsidRDefault="0042609A" w:rsidP="00793A6E">
            <w:pPr>
              <w:pStyle w:val="NoSpacing"/>
              <w:rPr>
                <w:rFonts w:ascii="Calibri" w:hAnsi="Calibri"/>
                <w:noProof/>
                <w:color w:val="auto"/>
                <w:sz w:val="20"/>
                <w:szCs w:val="20"/>
              </w:rPr>
            </w:pPr>
          </w:p>
        </w:tc>
      </w:tr>
    </w:tbl>
    <w:p w14:paraId="3114DA9C"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38476FC2" w14:textId="77777777" w:rsidTr="00E276B4">
        <w:trPr>
          <w:cantSplit/>
          <w:trHeight w:val="432"/>
        </w:trPr>
        <w:tc>
          <w:tcPr>
            <w:tcW w:w="4338" w:type="dxa"/>
            <w:shd w:val="clear" w:color="auto" w:fill="C6D9F1"/>
          </w:tcPr>
          <w:p w14:paraId="08136911"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6BB27535"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Order Cannot Be Refilled due to Hold status</w:t>
            </w:r>
          </w:p>
        </w:tc>
      </w:tr>
      <w:tr w:rsidR="0042609A" w:rsidRPr="0095629D" w14:paraId="0AF8027B" w14:textId="77777777" w:rsidTr="00E276B4">
        <w:trPr>
          <w:cantSplit/>
          <w:trHeight w:val="432"/>
        </w:trPr>
        <w:tc>
          <w:tcPr>
            <w:tcW w:w="4338" w:type="dxa"/>
            <w:shd w:val="clear" w:color="auto" w:fill="C6D9F1"/>
          </w:tcPr>
          <w:p w14:paraId="279748E9"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71D4C78B" w14:textId="77777777" w:rsidR="0042609A" w:rsidRPr="00523FAE" w:rsidRDefault="0042609A" w:rsidP="00793A6E">
            <w:pPr>
              <w:pStyle w:val="NoSpacing"/>
              <w:spacing w:before="120" w:after="120"/>
              <w:rPr>
                <w:rFonts w:asciiTheme="minorHAnsi" w:hAnsiTheme="minorHAnsi"/>
                <w:noProof/>
                <w:sz w:val="20"/>
                <w:szCs w:val="20"/>
              </w:rPr>
            </w:pPr>
          </w:p>
        </w:tc>
      </w:tr>
    </w:tbl>
    <w:p w14:paraId="6783DA36" w14:textId="77777777" w:rsidR="0042609A" w:rsidRDefault="0042609A" w:rsidP="000A5608">
      <w:pPr>
        <w:pStyle w:val="TableCaption"/>
        <w:rPr>
          <w:highlight w:val="yellow"/>
        </w:rPr>
      </w:pPr>
    </w:p>
    <w:p w14:paraId="485725EE"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5256ECE8" w14:textId="77777777" w:rsidR="0042609A" w:rsidRDefault="0042609A" w:rsidP="000A5608">
      <w:pPr>
        <w:pStyle w:val="TableCaption"/>
      </w:pPr>
      <w:r w:rsidRPr="00C17D1D">
        <w:lastRenderedPageBreak/>
        <w:t>DLO-3.3-1-PHO</w:t>
      </w:r>
      <w:r>
        <w:tab/>
      </w:r>
      <w:r w:rsidRPr="00C17D1D">
        <w:t>Dispense Local Order - Held prescription is not partial filled.</w:t>
      </w:r>
      <w:r>
        <w:t xml:space="preserve"> </w:t>
      </w:r>
      <w:r w:rsidRPr="00C17D1D">
        <w:t>A prescription with a status of Hold is not dispensed. Error message displays.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56DE72A3"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BCB6B2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75D9AB93"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DLO-3.3-1-PHO</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A981778"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Local Order - Held prescription is not partial filled.</w:t>
            </w:r>
            <w:r>
              <w:rPr>
                <w:rFonts w:ascii="Calibri" w:hAnsi="Calibri"/>
                <w:noProof/>
                <w:color w:val="auto"/>
                <w:sz w:val="20"/>
                <w:szCs w:val="20"/>
              </w:rPr>
              <w:t xml:space="preserve"> </w:t>
            </w:r>
            <w:r w:rsidRPr="00C17D1D">
              <w:rPr>
                <w:rFonts w:ascii="Calibri" w:hAnsi="Calibri"/>
                <w:noProof/>
                <w:color w:val="auto"/>
                <w:sz w:val="20"/>
                <w:szCs w:val="20"/>
              </w:rPr>
              <w:t>A prescription with a status of Hold is not dispensed. Error message displays.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7C9342D"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7CE39D8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31F358F"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1F568FF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06DB40AF" w14:textId="77777777" w:rsidTr="00363C0E">
        <w:trPr>
          <w:cantSplit/>
          <w:trHeight w:val="260"/>
        </w:trPr>
        <w:tc>
          <w:tcPr>
            <w:tcW w:w="4338" w:type="dxa"/>
            <w:gridSpan w:val="3"/>
            <w:tcBorders>
              <w:bottom w:val="single" w:sz="4" w:space="0" w:color="auto"/>
            </w:tcBorders>
            <w:shd w:val="clear" w:color="auto" w:fill="B8CCE4" w:themeFill="accent1" w:themeFillTint="66"/>
          </w:tcPr>
          <w:p w14:paraId="2EE0CAFB"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2.6.2.1</w:t>
            </w:r>
          </w:p>
        </w:tc>
        <w:tc>
          <w:tcPr>
            <w:tcW w:w="5670" w:type="dxa"/>
            <w:tcBorders>
              <w:bottom w:val="single" w:sz="4" w:space="0" w:color="auto"/>
            </w:tcBorders>
            <w:shd w:val="clear" w:color="auto" w:fill="B8CCE4" w:themeFill="accent1" w:themeFillTint="66"/>
          </w:tcPr>
          <w:p w14:paraId="00D7CB04"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VistA-1_DLO-3.3-1-PHO_1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71940508"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56920708"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3B249E57"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28EC131B" w14:textId="77777777" w:rsidTr="00363C0E">
        <w:trPr>
          <w:cantSplit/>
          <w:trHeight w:val="215"/>
        </w:trPr>
        <w:tc>
          <w:tcPr>
            <w:tcW w:w="4338" w:type="dxa"/>
            <w:gridSpan w:val="3"/>
            <w:shd w:val="clear" w:color="auto" w:fill="F1FA76"/>
          </w:tcPr>
          <w:p w14:paraId="244D1B38"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3D19FC2D"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76BE6DB7" w14:textId="77777777" w:rsidTr="00363C0E">
        <w:trPr>
          <w:cantSplit/>
          <w:trHeight w:val="260"/>
        </w:trPr>
        <w:tc>
          <w:tcPr>
            <w:tcW w:w="4338" w:type="dxa"/>
            <w:gridSpan w:val="3"/>
            <w:shd w:val="clear" w:color="auto" w:fill="F1FA76"/>
          </w:tcPr>
          <w:p w14:paraId="03A5B49A"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070E177E"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42A8024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426D59C1"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78191EC5"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21E790E1"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0283F2F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B0C3CA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3F7FAD7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202F3E3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4F72D1D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02E83936"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76D2B60D"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4BADCD6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65AE963A"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75C621C8"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4D0AF96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390DE4AA"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650A3335"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535B7635" w14:textId="77777777" w:rsidR="0042609A" w:rsidRPr="00793A6E" w:rsidRDefault="0042609A" w:rsidP="00793A6E">
            <w:pPr>
              <w:pStyle w:val="NoSpacing"/>
              <w:rPr>
                <w:rFonts w:ascii="Calibri" w:hAnsi="Calibri"/>
                <w:noProof/>
                <w:color w:val="auto"/>
                <w:sz w:val="20"/>
                <w:szCs w:val="20"/>
              </w:rPr>
            </w:pPr>
          </w:p>
        </w:tc>
      </w:tr>
    </w:tbl>
    <w:p w14:paraId="0C9F1905"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2A2D81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E8F97E0"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75C25C0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&lt;n&gt;[Enter]</w:t>
            </w:r>
          </w:p>
        </w:tc>
        <w:tc>
          <w:tcPr>
            <w:tcW w:w="6390" w:type="dxa"/>
            <w:tcBorders>
              <w:top w:val="single" w:sz="4" w:space="0" w:color="auto"/>
              <w:left w:val="single" w:sz="4" w:space="0" w:color="auto"/>
              <w:bottom w:val="single" w:sz="4" w:space="0" w:color="auto"/>
              <w:right w:val="single" w:sz="4" w:space="0" w:color="auto"/>
            </w:tcBorders>
          </w:tcPr>
          <w:p w14:paraId="3C50F80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0947A75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1CEA9D8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FAAFCD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DB3B7E7" w14:textId="77777777" w:rsidR="0042609A" w:rsidRPr="00490ECD" w:rsidRDefault="0042609A" w:rsidP="00793A6E">
            <w:pPr>
              <w:pStyle w:val="NoSpacing"/>
              <w:rPr>
                <w:rFonts w:ascii="Calibri" w:hAnsi="Calibri"/>
                <w:noProof/>
                <w:color w:val="auto"/>
                <w:sz w:val="20"/>
                <w:szCs w:val="20"/>
              </w:rPr>
            </w:pPr>
          </w:p>
        </w:tc>
      </w:tr>
    </w:tbl>
    <w:p w14:paraId="7C487C2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E01D35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3D1201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08CA014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489FED9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3A6A89C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435766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20C5411" w14:textId="77777777" w:rsidR="0042609A" w:rsidRPr="00490ECD" w:rsidRDefault="0042609A" w:rsidP="00793A6E">
            <w:pPr>
              <w:pStyle w:val="NoSpacing"/>
              <w:rPr>
                <w:rFonts w:ascii="Calibri" w:hAnsi="Calibri"/>
                <w:noProof/>
                <w:color w:val="auto"/>
                <w:sz w:val="20"/>
                <w:szCs w:val="20"/>
              </w:rPr>
            </w:pPr>
          </w:p>
        </w:tc>
      </w:tr>
    </w:tbl>
    <w:p w14:paraId="4714745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2C60B6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6BEE92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1503003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2F2D0F3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6EAE39E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CF11DB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90E4050" w14:textId="77777777" w:rsidR="0042609A" w:rsidRPr="00490ECD" w:rsidRDefault="0042609A" w:rsidP="00793A6E">
            <w:pPr>
              <w:pStyle w:val="NoSpacing"/>
              <w:rPr>
                <w:rFonts w:ascii="Calibri" w:hAnsi="Calibri"/>
                <w:noProof/>
                <w:color w:val="auto"/>
                <w:sz w:val="20"/>
                <w:szCs w:val="20"/>
              </w:rPr>
            </w:pPr>
          </w:p>
        </w:tc>
      </w:tr>
    </w:tbl>
    <w:p w14:paraId="32B1A16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75D509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388CA0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11BC16F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77C9A4B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0DC1206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503F4B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3CF00C5" w14:textId="77777777" w:rsidR="0042609A" w:rsidRPr="00490ECD" w:rsidRDefault="0042609A" w:rsidP="00793A6E">
            <w:pPr>
              <w:pStyle w:val="NoSpacing"/>
              <w:rPr>
                <w:rFonts w:ascii="Calibri" w:hAnsi="Calibri"/>
                <w:noProof/>
                <w:color w:val="auto"/>
                <w:sz w:val="20"/>
                <w:szCs w:val="20"/>
              </w:rPr>
            </w:pPr>
          </w:p>
        </w:tc>
      </w:tr>
    </w:tbl>
    <w:p w14:paraId="51E8C40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391C90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9B6572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133B507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58B778A"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275E8D0"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0713AD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2EA5A2A" w14:textId="77777777" w:rsidR="0042609A" w:rsidRPr="00490ECD" w:rsidRDefault="0042609A" w:rsidP="00793A6E">
            <w:pPr>
              <w:pStyle w:val="NoSpacing"/>
              <w:rPr>
                <w:rFonts w:ascii="Calibri" w:hAnsi="Calibri"/>
                <w:noProof/>
                <w:color w:val="auto"/>
                <w:sz w:val="20"/>
                <w:szCs w:val="20"/>
              </w:rPr>
            </w:pPr>
          </w:p>
        </w:tc>
      </w:tr>
    </w:tbl>
    <w:p w14:paraId="7AD94410"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5B1D211"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7C15210E"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51A2110B"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174AFA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04849A8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6E27F6B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0E31B37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23BF7B95"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03F4CD50"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17522CB"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5C4B071" w14:textId="77777777" w:rsidR="0042609A" w:rsidRPr="00490ECD" w:rsidRDefault="0042609A" w:rsidP="00793A6E">
            <w:pPr>
              <w:pStyle w:val="NoSpacing"/>
              <w:rPr>
                <w:rFonts w:ascii="Calibri" w:hAnsi="Calibri"/>
                <w:noProof/>
                <w:color w:val="auto"/>
                <w:sz w:val="20"/>
                <w:szCs w:val="20"/>
              </w:rPr>
            </w:pPr>
          </w:p>
        </w:tc>
      </w:tr>
    </w:tbl>
    <w:p w14:paraId="51D4A90C"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175417D5" w14:textId="77777777" w:rsidTr="00E276B4">
        <w:trPr>
          <w:cantSplit/>
          <w:trHeight w:val="432"/>
        </w:trPr>
        <w:tc>
          <w:tcPr>
            <w:tcW w:w="4338" w:type="dxa"/>
            <w:shd w:val="clear" w:color="auto" w:fill="C6D9F1"/>
          </w:tcPr>
          <w:p w14:paraId="66660726"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732D3C2E"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296AA8D3"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7BDB60B8"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2A1A6A48"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526C1450"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790261CC" w14:textId="77777777" w:rsidTr="00E276B4">
        <w:trPr>
          <w:cantSplit/>
          <w:trHeight w:val="432"/>
        </w:trPr>
        <w:tc>
          <w:tcPr>
            <w:tcW w:w="4338" w:type="dxa"/>
            <w:shd w:val="clear" w:color="auto" w:fill="C6D9F1"/>
          </w:tcPr>
          <w:p w14:paraId="102306E5"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2ACC41BB" w14:textId="77777777" w:rsidR="0042609A" w:rsidRPr="00523FAE" w:rsidRDefault="0042609A" w:rsidP="00793A6E">
            <w:pPr>
              <w:pStyle w:val="NoSpacing"/>
              <w:spacing w:before="120" w:after="120"/>
              <w:rPr>
                <w:rFonts w:asciiTheme="minorHAnsi" w:hAnsiTheme="minorHAnsi"/>
                <w:noProof/>
                <w:sz w:val="20"/>
                <w:szCs w:val="20"/>
              </w:rPr>
            </w:pPr>
          </w:p>
        </w:tc>
      </w:tr>
    </w:tbl>
    <w:p w14:paraId="6B6EB828"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C1A411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19BC9D9"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209B524A"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01B0AD2A"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1EFD44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8AFDEE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E07CB98" w14:textId="77777777" w:rsidR="0042609A" w:rsidRPr="00490ECD" w:rsidRDefault="0042609A" w:rsidP="00793A6E">
            <w:pPr>
              <w:pStyle w:val="NoSpacing"/>
              <w:rPr>
                <w:rFonts w:ascii="Calibri" w:hAnsi="Calibri"/>
                <w:noProof/>
                <w:color w:val="auto"/>
                <w:sz w:val="20"/>
                <w:szCs w:val="20"/>
              </w:rPr>
            </w:pPr>
          </w:p>
        </w:tc>
      </w:tr>
    </w:tbl>
    <w:p w14:paraId="1640C689" w14:textId="77777777" w:rsidR="0042609A" w:rsidRDefault="0042609A" w:rsidP="000A5608">
      <w:pPr>
        <w:pStyle w:val="TableCaption"/>
        <w:rPr>
          <w:highlight w:val="yellow"/>
        </w:rPr>
      </w:pPr>
    </w:p>
    <w:p w14:paraId="4E0D36E2"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6BFF5005" w14:textId="77777777" w:rsidR="0042609A" w:rsidRDefault="0042609A" w:rsidP="000A5608">
      <w:pPr>
        <w:pStyle w:val="TableCaption"/>
      </w:pPr>
      <w:r w:rsidRPr="00C17D1D">
        <w:lastRenderedPageBreak/>
        <w:t>DRO-3.4-1</w:t>
      </w:r>
      <w:r>
        <w:tab/>
      </w:r>
      <w:r w:rsidRPr="00C17D1D">
        <w:t>Dispense Remote Order - Prescription is refilled.</w:t>
      </w:r>
      <w:r>
        <w:t xml:space="preserve"> </w:t>
      </w:r>
      <w:r w:rsidRPr="00C17D1D">
        <w:t>A prescription originating at another site is dispensed. Patient has remote prescriptions only.</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5D97ADDA"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CADBA71"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6FD646CE"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A67512A"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Prescription is refilled.</w:t>
            </w:r>
            <w:r>
              <w:rPr>
                <w:rFonts w:ascii="Calibri" w:hAnsi="Calibri"/>
                <w:noProof/>
                <w:color w:val="auto"/>
                <w:sz w:val="20"/>
                <w:szCs w:val="20"/>
              </w:rPr>
              <w:t xml:space="preserve"> </w:t>
            </w:r>
            <w:r w:rsidRPr="00C17D1D">
              <w:rPr>
                <w:rFonts w:ascii="Calibri" w:hAnsi="Calibri"/>
                <w:noProof/>
                <w:color w:val="auto"/>
                <w:sz w:val="20"/>
                <w:szCs w:val="20"/>
              </w:rPr>
              <w:t>A prescription originating at another site is dispensed. Patient has remote prescriptions only.</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8A16358"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226CEB75"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7919BB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38101F9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0547DE22" w14:textId="77777777" w:rsidTr="00363C0E">
        <w:trPr>
          <w:cantSplit/>
          <w:trHeight w:val="260"/>
        </w:trPr>
        <w:tc>
          <w:tcPr>
            <w:tcW w:w="4338" w:type="dxa"/>
            <w:gridSpan w:val="3"/>
            <w:tcBorders>
              <w:bottom w:val="single" w:sz="4" w:space="0" w:color="auto"/>
            </w:tcBorders>
            <w:shd w:val="clear" w:color="auto" w:fill="B8CCE4" w:themeFill="accent1" w:themeFillTint="66"/>
          </w:tcPr>
          <w:p w14:paraId="1EF57C88"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2.6.3.1, 2.6.3.2, 2.6.3.3</w:t>
            </w:r>
          </w:p>
        </w:tc>
        <w:tc>
          <w:tcPr>
            <w:tcW w:w="5670" w:type="dxa"/>
            <w:tcBorders>
              <w:bottom w:val="single" w:sz="4" w:space="0" w:color="auto"/>
            </w:tcBorders>
            <w:shd w:val="clear" w:color="auto" w:fill="B8CCE4" w:themeFill="accent1" w:themeFillTint="66"/>
          </w:tcPr>
          <w:p w14:paraId="4AB73C4E"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72916070"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4E2D9C4D"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46D21A4D"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7825AF2B" w14:textId="77777777" w:rsidTr="00363C0E">
        <w:trPr>
          <w:cantSplit/>
          <w:trHeight w:val="215"/>
        </w:trPr>
        <w:tc>
          <w:tcPr>
            <w:tcW w:w="4338" w:type="dxa"/>
            <w:gridSpan w:val="3"/>
            <w:shd w:val="clear" w:color="auto" w:fill="F1FA76"/>
          </w:tcPr>
          <w:p w14:paraId="31216FE1"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6ACDE70C"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2069FE49" w14:textId="77777777" w:rsidTr="00363C0E">
        <w:trPr>
          <w:cantSplit/>
          <w:trHeight w:val="260"/>
        </w:trPr>
        <w:tc>
          <w:tcPr>
            <w:tcW w:w="4338" w:type="dxa"/>
            <w:gridSpan w:val="3"/>
            <w:shd w:val="clear" w:color="auto" w:fill="F1FA76"/>
          </w:tcPr>
          <w:p w14:paraId="58BDEF8B"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099B8922"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2EE88477"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111000460</w:t>
            </w:r>
          </w:p>
          <w:p w14:paraId="292E9C07"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5 501195  can be refilled</w:t>
            </w:r>
          </w:p>
          <w:p w14:paraId="7C24875D"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1C5F2FCE"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1D4D07F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2F37799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E3FFD5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77E756A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00F5747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638264BA"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67E439D7"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0AB9B6E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11AB4159"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71F69CFD"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1CF195D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(1-5):" prompt displays</w:t>
            </w:r>
          </w:p>
        </w:tc>
        <w:tc>
          <w:tcPr>
            <w:tcW w:w="630" w:type="dxa"/>
            <w:tcBorders>
              <w:left w:val="single" w:sz="4" w:space="0" w:color="auto"/>
              <w:right w:val="single" w:sz="4" w:space="0" w:color="auto"/>
            </w:tcBorders>
            <w:shd w:val="clear" w:color="auto" w:fill="auto"/>
          </w:tcPr>
          <w:p w14:paraId="7B0D28CC"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42E30AF4"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1B27FB66" w14:textId="77777777" w:rsidR="0042609A" w:rsidRPr="00793A6E" w:rsidRDefault="0042609A" w:rsidP="00793A6E">
            <w:pPr>
              <w:pStyle w:val="NoSpacing"/>
              <w:rPr>
                <w:rFonts w:ascii="Calibri" w:hAnsi="Calibri"/>
                <w:noProof/>
                <w:color w:val="auto"/>
                <w:sz w:val="20"/>
                <w:szCs w:val="20"/>
              </w:rPr>
            </w:pPr>
          </w:p>
        </w:tc>
      </w:tr>
    </w:tbl>
    <w:p w14:paraId="398BD96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035E4E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51F23C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56AC2BF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5[Enter]</w:t>
            </w:r>
          </w:p>
        </w:tc>
        <w:tc>
          <w:tcPr>
            <w:tcW w:w="6390" w:type="dxa"/>
            <w:tcBorders>
              <w:top w:val="single" w:sz="4" w:space="0" w:color="auto"/>
              <w:left w:val="single" w:sz="4" w:space="0" w:color="auto"/>
              <w:bottom w:val="single" w:sz="4" w:space="0" w:color="auto"/>
              <w:right w:val="single" w:sz="4" w:space="0" w:color="auto"/>
            </w:tcBorders>
          </w:tcPr>
          <w:p w14:paraId="2620403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3E4C0D0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069D260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5C8BBE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0DC5858" w14:textId="77777777" w:rsidR="0042609A" w:rsidRPr="00490ECD" w:rsidRDefault="0042609A" w:rsidP="00793A6E">
            <w:pPr>
              <w:pStyle w:val="NoSpacing"/>
              <w:rPr>
                <w:rFonts w:ascii="Calibri" w:hAnsi="Calibri"/>
                <w:noProof/>
                <w:color w:val="auto"/>
                <w:sz w:val="20"/>
                <w:szCs w:val="20"/>
              </w:rPr>
            </w:pPr>
          </w:p>
        </w:tc>
      </w:tr>
    </w:tbl>
    <w:p w14:paraId="5E9AA5C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B6D2CE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DD7219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71310E5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0201556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0836839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E625D7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EA9995D" w14:textId="77777777" w:rsidR="0042609A" w:rsidRPr="00490ECD" w:rsidRDefault="0042609A" w:rsidP="00793A6E">
            <w:pPr>
              <w:pStyle w:val="NoSpacing"/>
              <w:rPr>
                <w:rFonts w:ascii="Calibri" w:hAnsi="Calibri"/>
                <w:noProof/>
                <w:color w:val="auto"/>
                <w:sz w:val="20"/>
                <w:szCs w:val="20"/>
              </w:rPr>
            </w:pPr>
          </w:p>
        </w:tc>
      </w:tr>
    </w:tbl>
    <w:p w14:paraId="4660B79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F08F51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770860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02D3362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7BD14E0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27AC71C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D952E5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F208E88" w14:textId="77777777" w:rsidR="0042609A" w:rsidRPr="00490ECD" w:rsidRDefault="0042609A" w:rsidP="00793A6E">
            <w:pPr>
              <w:pStyle w:val="NoSpacing"/>
              <w:rPr>
                <w:rFonts w:ascii="Calibri" w:hAnsi="Calibri"/>
                <w:noProof/>
                <w:color w:val="auto"/>
                <w:sz w:val="20"/>
                <w:szCs w:val="20"/>
              </w:rPr>
            </w:pPr>
          </w:p>
        </w:tc>
      </w:tr>
    </w:tbl>
    <w:p w14:paraId="35AE31D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232FC9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6B9F1F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5683B4A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15B5EEC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7F9694D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ED91E0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A61BA3F" w14:textId="77777777" w:rsidR="0042609A" w:rsidRPr="00490ECD" w:rsidRDefault="0042609A" w:rsidP="00793A6E">
            <w:pPr>
              <w:pStyle w:val="NoSpacing"/>
              <w:rPr>
                <w:rFonts w:ascii="Calibri" w:hAnsi="Calibri"/>
                <w:noProof/>
                <w:color w:val="auto"/>
                <w:sz w:val="20"/>
                <w:szCs w:val="20"/>
              </w:rPr>
            </w:pPr>
          </w:p>
        </w:tc>
      </w:tr>
    </w:tbl>
    <w:p w14:paraId="4910464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F281C7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064F873"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0C9C016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7EEE45F"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2BBF87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036B80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E3FC2FC" w14:textId="77777777" w:rsidR="0042609A" w:rsidRPr="00490ECD" w:rsidRDefault="0042609A" w:rsidP="00793A6E">
            <w:pPr>
              <w:pStyle w:val="NoSpacing"/>
              <w:rPr>
                <w:rFonts w:ascii="Calibri" w:hAnsi="Calibri"/>
                <w:noProof/>
                <w:color w:val="auto"/>
                <w:sz w:val="20"/>
                <w:szCs w:val="20"/>
              </w:rPr>
            </w:pPr>
          </w:p>
        </w:tc>
      </w:tr>
    </w:tbl>
    <w:p w14:paraId="40D94338"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28C55DF"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69F49F85"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6898ABE6"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40776B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6D61197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411C1BF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6E6AA6A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0C893F06"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08438C8B"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2736F4A"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181259A" w14:textId="77777777" w:rsidR="0042609A" w:rsidRPr="00490ECD" w:rsidRDefault="0042609A" w:rsidP="00793A6E">
            <w:pPr>
              <w:pStyle w:val="NoSpacing"/>
              <w:rPr>
                <w:rFonts w:ascii="Calibri" w:hAnsi="Calibri"/>
                <w:noProof/>
                <w:color w:val="auto"/>
                <w:sz w:val="20"/>
                <w:szCs w:val="20"/>
              </w:rPr>
            </w:pPr>
          </w:p>
        </w:tc>
      </w:tr>
    </w:tbl>
    <w:p w14:paraId="2CC70615"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0003E6A3" w14:textId="77777777" w:rsidTr="00E276B4">
        <w:trPr>
          <w:cantSplit/>
          <w:trHeight w:val="432"/>
        </w:trPr>
        <w:tc>
          <w:tcPr>
            <w:tcW w:w="4338" w:type="dxa"/>
            <w:shd w:val="clear" w:color="auto" w:fill="C6D9F1"/>
          </w:tcPr>
          <w:p w14:paraId="6A4124B3"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6029D565"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3FEC72E3"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 &lt;test run date&gt;</w:t>
            </w:r>
          </w:p>
          <w:p w14:paraId="6D003738"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REF REM = 10</w:t>
            </w:r>
          </w:p>
          <w:p w14:paraId="3C53477F"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p w14:paraId="61EA9931"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tc>
      </w:tr>
      <w:tr w:rsidR="0042609A" w:rsidRPr="0095629D" w14:paraId="32E61136" w14:textId="77777777" w:rsidTr="00E276B4">
        <w:trPr>
          <w:cantSplit/>
          <w:trHeight w:val="432"/>
        </w:trPr>
        <w:tc>
          <w:tcPr>
            <w:tcW w:w="4338" w:type="dxa"/>
            <w:shd w:val="clear" w:color="auto" w:fill="C6D9F1"/>
          </w:tcPr>
          <w:p w14:paraId="30B3BC07"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7A4136F3" w14:textId="77777777" w:rsidR="0042609A" w:rsidRPr="00523FAE" w:rsidRDefault="0042609A" w:rsidP="00793A6E">
            <w:pPr>
              <w:pStyle w:val="NoSpacing"/>
              <w:spacing w:before="120" w:after="120"/>
              <w:rPr>
                <w:rFonts w:asciiTheme="minorHAnsi" w:hAnsiTheme="minorHAnsi"/>
                <w:noProof/>
                <w:sz w:val="20"/>
                <w:szCs w:val="20"/>
              </w:rPr>
            </w:pPr>
          </w:p>
        </w:tc>
      </w:tr>
    </w:tbl>
    <w:p w14:paraId="3F2F0954" w14:textId="77777777" w:rsidR="0042609A" w:rsidRDefault="0042609A" w:rsidP="000A5608">
      <w:pPr>
        <w:pStyle w:val="TableCaption"/>
        <w:rPr>
          <w:highlight w:val="yellow"/>
        </w:rPr>
      </w:pPr>
    </w:p>
    <w:p w14:paraId="0A85A4A6"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440A3292" w14:textId="77777777" w:rsidR="0042609A" w:rsidRDefault="0042609A" w:rsidP="000A5608">
      <w:pPr>
        <w:pStyle w:val="TableCaption"/>
      </w:pPr>
      <w:r w:rsidRPr="00C17D1D">
        <w:lastRenderedPageBreak/>
        <w:t>DRO-3.4-2</w:t>
      </w:r>
      <w:r>
        <w:tab/>
      </w:r>
      <w:r w:rsidRPr="00C17D1D">
        <w:t>Dispense Remote Order - Prescription is refilled.</w:t>
      </w:r>
      <w:r>
        <w:t xml:space="preserve"> </w:t>
      </w:r>
      <w:r w:rsidRPr="00C17D1D">
        <w:t>A prescription originating at another site is dispensed. Patient has local and remote prescriptions.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35DD6DBD"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642E2B4"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5F000129"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DRO-3.4-2</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E395FB5"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Prescription is refilled.</w:t>
            </w:r>
            <w:r>
              <w:rPr>
                <w:rFonts w:ascii="Calibri" w:hAnsi="Calibri"/>
                <w:noProof/>
                <w:color w:val="auto"/>
                <w:sz w:val="20"/>
                <w:szCs w:val="20"/>
              </w:rPr>
              <w:t xml:space="preserve"> </w:t>
            </w:r>
            <w:r w:rsidRPr="00C17D1D">
              <w:rPr>
                <w:rFonts w:ascii="Calibri" w:hAnsi="Calibri"/>
                <w:noProof/>
                <w:color w:val="auto"/>
                <w:sz w:val="20"/>
                <w:szCs w:val="20"/>
              </w:rPr>
              <w:t>A prescription originating at another site is dispensed. Patient has local and remote prescriptions.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A19661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5B6F4BB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New</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7B78104"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2D7ECC46" w14:textId="77777777" w:rsidTr="00363C0E">
        <w:trPr>
          <w:cantSplit/>
          <w:trHeight w:val="260"/>
        </w:trPr>
        <w:tc>
          <w:tcPr>
            <w:tcW w:w="4338" w:type="dxa"/>
            <w:gridSpan w:val="3"/>
            <w:tcBorders>
              <w:bottom w:val="single" w:sz="4" w:space="0" w:color="auto"/>
            </w:tcBorders>
            <w:shd w:val="clear" w:color="auto" w:fill="B8CCE4" w:themeFill="accent1" w:themeFillTint="66"/>
          </w:tcPr>
          <w:p w14:paraId="0AC7CC19"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2.6.3.1, 2.6.3.2, 2.6.3.3</w:t>
            </w:r>
          </w:p>
        </w:tc>
        <w:tc>
          <w:tcPr>
            <w:tcW w:w="5670" w:type="dxa"/>
            <w:tcBorders>
              <w:bottom w:val="single" w:sz="4" w:space="0" w:color="auto"/>
            </w:tcBorders>
            <w:shd w:val="clear" w:color="auto" w:fill="B8CCE4" w:themeFill="accent1" w:themeFillTint="66"/>
          </w:tcPr>
          <w:p w14:paraId="2DED85CB"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VistA-1_DRO-3.4-2_1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0C3284C1"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091BA8F2"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052D14AC"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4DC0F822" w14:textId="77777777" w:rsidTr="00363C0E">
        <w:trPr>
          <w:cantSplit/>
          <w:trHeight w:val="215"/>
        </w:trPr>
        <w:tc>
          <w:tcPr>
            <w:tcW w:w="4338" w:type="dxa"/>
            <w:gridSpan w:val="3"/>
            <w:shd w:val="clear" w:color="auto" w:fill="F1FA76"/>
          </w:tcPr>
          <w:p w14:paraId="746F5F56"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6FA95223"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1DD997E9" w14:textId="77777777" w:rsidTr="00363C0E">
        <w:trPr>
          <w:cantSplit/>
          <w:trHeight w:val="260"/>
        </w:trPr>
        <w:tc>
          <w:tcPr>
            <w:tcW w:w="4338" w:type="dxa"/>
            <w:gridSpan w:val="3"/>
            <w:shd w:val="clear" w:color="auto" w:fill="F1FA76"/>
          </w:tcPr>
          <w:p w14:paraId="7EFC0E15"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26B544C0"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131B3CD0"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111000460</w:t>
            </w:r>
          </w:p>
          <w:p w14:paraId="16F8C0D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5 501195  can be refilled</w:t>
            </w:r>
          </w:p>
          <w:p w14:paraId="600AEAAB"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28DF370E"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3FA58DC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D3DC83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637B30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31DC492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6AEFDBD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0ED1FCE3"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4FB3458B"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164FDC7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10C9ACE8"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23FAF46F"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6D8009FB"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(1-5):" prompt displays</w:t>
            </w:r>
          </w:p>
        </w:tc>
        <w:tc>
          <w:tcPr>
            <w:tcW w:w="630" w:type="dxa"/>
            <w:tcBorders>
              <w:left w:val="single" w:sz="4" w:space="0" w:color="auto"/>
              <w:right w:val="single" w:sz="4" w:space="0" w:color="auto"/>
            </w:tcBorders>
            <w:shd w:val="clear" w:color="auto" w:fill="auto"/>
          </w:tcPr>
          <w:p w14:paraId="640BE335"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3718605D"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3D35B025" w14:textId="77777777" w:rsidR="0042609A" w:rsidRPr="00793A6E" w:rsidRDefault="0042609A" w:rsidP="00793A6E">
            <w:pPr>
              <w:pStyle w:val="NoSpacing"/>
              <w:rPr>
                <w:rFonts w:ascii="Calibri" w:hAnsi="Calibri"/>
                <w:noProof/>
                <w:color w:val="auto"/>
                <w:sz w:val="20"/>
                <w:szCs w:val="20"/>
              </w:rPr>
            </w:pPr>
          </w:p>
        </w:tc>
      </w:tr>
    </w:tbl>
    <w:p w14:paraId="2B7FD7F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B09249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28DCD5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750C5B6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5[Enter]</w:t>
            </w:r>
          </w:p>
        </w:tc>
        <w:tc>
          <w:tcPr>
            <w:tcW w:w="6390" w:type="dxa"/>
            <w:tcBorders>
              <w:top w:val="single" w:sz="4" w:space="0" w:color="auto"/>
              <w:left w:val="single" w:sz="4" w:space="0" w:color="auto"/>
              <w:bottom w:val="single" w:sz="4" w:space="0" w:color="auto"/>
              <w:right w:val="single" w:sz="4" w:space="0" w:color="auto"/>
            </w:tcBorders>
          </w:tcPr>
          <w:p w14:paraId="761C3AF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340FE66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61061BC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264D43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12E5F42" w14:textId="77777777" w:rsidR="0042609A" w:rsidRPr="00490ECD" w:rsidRDefault="0042609A" w:rsidP="00793A6E">
            <w:pPr>
              <w:pStyle w:val="NoSpacing"/>
              <w:rPr>
                <w:rFonts w:ascii="Calibri" w:hAnsi="Calibri"/>
                <w:noProof/>
                <w:color w:val="auto"/>
                <w:sz w:val="20"/>
                <w:szCs w:val="20"/>
              </w:rPr>
            </w:pPr>
          </w:p>
        </w:tc>
      </w:tr>
    </w:tbl>
    <w:p w14:paraId="08CCB45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467761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02FCD3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34DFAB3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03B9263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70FBEAC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B6A326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41D558B" w14:textId="77777777" w:rsidR="0042609A" w:rsidRPr="00490ECD" w:rsidRDefault="0042609A" w:rsidP="00793A6E">
            <w:pPr>
              <w:pStyle w:val="NoSpacing"/>
              <w:rPr>
                <w:rFonts w:ascii="Calibri" w:hAnsi="Calibri"/>
                <w:noProof/>
                <w:color w:val="auto"/>
                <w:sz w:val="20"/>
                <w:szCs w:val="20"/>
              </w:rPr>
            </w:pPr>
          </w:p>
        </w:tc>
      </w:tr>
    </w:tbl>
    <w:p w14:paraId="4029F37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BCCB7C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46F3052"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589D83D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2DD6D47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25A10C5B"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E63CAF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56E1948" w14:textId="77777777" w:rsidR="0042609A" w:rsidRPr="00490ECD" w:rsidRDefault="0042609A" w:rsidP="00793A6E">
            <w:pPr>
              <w:pStyle w:val="NoSpacing"/>
              <w:rPr>
                <w:rFonts w:ascii="Calibri" w:hAnsi="Calibri"/>
                <w:noProof/>
                <w:color w:val="auto"/>
                <w:sz w:val="20"/>
                <w:szCs w:val="20"/>
              </w:rPr>
            </w:pPr>
          </w:p>
        </w:tc>
      </w:tr>
    </w:tbl>
    <w:p w14:paraId="67B3E26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1BAE80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B0071D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5B1C0D5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5E3879F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37AC4E9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84F46A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4573C8E" w14:textId="77777777" w:rsidR="0042609A" w:rsidRPr="00490ECD" w:rsidRDefault="0042609A" w:rsidP="00793A6E">
            <w:pPr>
              <w:pStyle w:val="NoSpacing"/>
              <w:rPr>
                <w:rFonts w:ascii="Calibri" w:hAnsi="Calibri"/>
                <w:noProof/>
                <w:color w:val="auto"/>
                <w:sz w:val="20"/>
                <w:szCs w:val="20"/>
              </w:rPr>
            </w:pPr>
          </w:p>
        </w:tc>
      </w:tr>
    </w:tbl>
    <w:p w14:paraId="5A64499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0B26C8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467A85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27B1782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E5A6D1E"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E18FDA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FC7BCC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CA1A7E3" w14:textId="77777777" w:rsidR="0042609A" w:rsidRPr="00490ECD" w:rsidRDefault="0042609A" w:rsidP="00793A6E">
            <w:pPr>
              <w:pStyle w:val="NoSpacing"/>
              <w:rPr>
                <w:rFonts w:ascii="Calibri" w:hAnsi="Calibri"/>
                <w:noProof/>
                <w:color w:val="auto"/>
                <w:sz w:val="20"/>
                <w:szCs w:val="20"/>
              </w:rPr>
            </w:pPr>
          </w:p>
        </w:tc>
      </w:tr>
    </w:tbl>
    <w:p w14:paraId="57FA78AB"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CB0CA4B"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3EF41B1A"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35C097BA"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88987E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0F2F476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23D3849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0491D7C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6A1038CC"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0B5FD0D7"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5DB7CB4"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04BF2DD" w14:textId="77777777" w:rsidR="0042609A" w:rsidRPr="00490ECD" w:rsidRDefault="0042609A" w:rsidP="00793A6E">
            <w:pPr>
              <w:pStyle w:val="NoSpacing"/>
              <w:rPr>
                <w:rFonts w:ascii="Calibri" w:hAnsi="Calibri"/>
                <w:noProof/>
                <w:color w:val="auto"/>
                <w:sz w:val="20"/>
                <w:szCs w:val="20"/>
              </w:rPr>
            </w:pPr>
          </w:p>
        </w:tc>
      </w:tr>
    </w:tbl>
    <w:p w14:paraId="254DA06D"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215EA47F" w14:textId="77777777" w:rsidTr="00E276B4">
        <w:trPr>
          <w:cantSplit/>
          <w:trHeight w:val="432"/>
        </w:trPr>
        <w:tc>
          <w:tcPr>
            <w:tcW w:w="4338" w:type="dxa"/>
            <w:shd w:val="clear" w:color="auto" w:fill="C6D9F1"/>
          </w:tcPr>
          <w:p w14:paraId="2E103D28"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4006ECEA"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64BBAE7D"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 &lt;test run date&gt;</w:t>
            </w:r>
          </w:p>
          <w:p w14:paraId="0F21D751"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REF REM = 10</w:t>
            </w:r>
          </w:p>
          <w:p w14:paraId="204DF31A"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p w14:paraId="6973FA85"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tc>
      </w:tr>
      <w:tr w:rsidR="0042609A" w:rsidRPr="0095629D" w14:paraId="1B90BA5E" w14:textId="77777777" w:rsidTr="00E276B4">
        <w:trPr>
          <w:cantSplit/>
          <w:trHeight w:val="432"/>
        </w:trPr>
        <w:tc>
          <w:tcPr>
            <w:tcW w:w="4338" w:type="dxa"/>
            <w:shd w:val="clear" w:color="auto" w:fill="C6D9F1"/>
          </w:tcPr>
          <w:p w14:paraId="46D9705B"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1EB83332" w14:textId="77777777" w:rsidR="0042609A" w:rsidRPr="00523FAE" w:rsidRDefault="0042609A" w:rsidP="00793A6E">
            <w:pPr>
              <w:pStyle w:val="NoSpacing"/>
              <w:spacing w:before="120" w:after="120"/>
              <w:rPr>
                <w:rFonts w:asciiTheme="minorHAnsi" w:hAnsiTheme="minorHAnsi"/>
                <w:noProof/>
                <w:sz w:val="20"/>
                <w:szCs w:val="20"/>
              </w:rPr>
            </w:pPr>
          </w:p>
        </w:tc>
      </w:tr>
    </w:tbl>
    <w:p w14:paraId="1A4A5A47" w14:textId="77777777" w:rsidR="0042609A" w:rsidRDefault="0042609A" w:rsidP="000A5608">
      <w:pPr>
        <w:pStyle w:val="TableCaption"/>
        <w:rPr>
          <w:highlight w:val="yellow"/>
        </w:rPr>
      </w:pPr>
    </w:p>
    <w:p w14:paraId="31761D20"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1B482B78" w14:textId="77777777" w:rsidR="0042609A" w:rsidRDefault="0042609A" w:rsidP="000A5608">
      <w:pPr>
        <w:pStyle w:val="TableCaption"/>
      </w:pPr>
      <w:r w:rsidRPr="00C17D1D">
        <w:lastRenderedPageBreak/>
        <w:t>DRO-3.4-1-ALT</w:t>
      </w:r>
      <w:r>
        <w:tab/>
      </w:r>
      <w:r w:rsidRPr="00C17D1D">
        <w:t>Dispense Remote Order - Partial prescription is filled.</w:t>
      </w:r>
      <w:r>
        <w:t xml:space="preserve"> </w:t>
      </w:r>
      <w:r w:rsidRPr="00C17D1D">
        <w:t>A prescription originating at another site is partially dispensed. Patient has remote prescriptions only.</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6D3FB13E"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AB86213"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4E9757AE"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DRO-3.4-1-ALT</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F0B93D1"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Partial prescription is filled.</w:t>
            </w:r>
            <w:r>
              <w:rPr>
                <w:rFonts w:ascii="Calibri" w:hAnsi="Calibri"/>
                <w:noProof/>
                <w:color w:val="auto"/>
                <w:sz w:val="20"/>
                <w:szCs w:val="20"/>
              </w:rPr>
              <w:t xml:space="preserve"> </w:t>
            </w:r>
            <w:r w:rsidRPr="00C17D1D">
              <w:rPr>
                <w:rFonts w:ascii="Calibri" w:hAnsi="Calibri"/>
                <w:noProof/>
                <w:color w:val="auto"/>
                <w:sz w:val="20"/>
                <w:szCs w:val="20"/>
              </w:rPr>
              <w:t>A prescription originating at another site is partially dispensed. Patient has remote prescriptions only.</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A327818"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1D35E8EB"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8353BB0"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2E58DC81" w14:textId="77777777" w:rsidTr="00363C0E">
        <w:trPr>
          <w:cantSplit/>
          <w:trHeight w:val="260"/>
        </w:trPr>
        <w:tc>
          <w:tcPr>
            <w:tcW w:w="4338" w:type="dxa"/>
            <w:gridSpan w:val="3"/>
            <w:tcBorders>
              <w:bottom w:val="single" w:sz="4" w:space="0" w:color="auto"/>
            </w:tcBorders>
            <w:shd w:val="clear" w:color="auto" w:fill="B8CCE4" w:themeFill="accent1" w:themeFillTint="66"/>
          </w:tcPr>
          <w:p w14:paraId="3F7F7D5A"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2.6.3.1, 2.6.3.2, 2.6.3.3</w:t>
            </w:r>
          </w:p>
        </w:tc>
        <w:tc>
          <w:tcPr>
            <w:tcW w:w="5670" w:type="dxa"/>
            <w:tcBorders>
              <w:bottom w:val="single" w:sz="4" w:space="0" w:color="auto"/>
            </w:tcBorders>
            <w:shd w:val="clear" w:color="auto" w:fill="B8CCE4" w:themeFill="accent1" w:themeFillTint="66"/>
          </w:tcPr>
          <w:p w14:paraId="18F8B9D8"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VistA-1_DRO-3.4-1-ALT_1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18FE4646"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6DDAA4BF"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7EF31DD"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04923E62" w14:textId="77777777" w:rsidTr="00363C0E">
        <w:trPr>
          <w:cantSplit/>
          <w:trHeight w:val="215"/>
        </w:trPr>
        <w:tc>
          <w:tcPr>
            <w:tcW w:w="4338" w:type="dxa"/>
            <w:gridSpan w:val="3"/>
            <w:shd w:val="clear" w:color="auto" w:fill="F1FA76"/>
          </w:tcPr>
          <w:p w14:paraId="22100606"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5BC3E0C1" w14:textId="77777777" w:rsidR="0042609A" w:rsidRPr="00536423" w:rsidRDefault="0042609A" w:rsidP="00363C0E">
            <w:pPr>
              <w:pStyle w:val="NoSpacing"/>
              <w:keepNext/>
              <w:keepLines/>
              <w:rPr>
                <w:rFonts w:asciiTheme="minorHAnsi" w:hAnsiTheme="minorHAnsi"/>
                <w:noProof/>
                <w:color w:val="auto"/>
                <w:sz w:val="20"/>
                <w:szCs w:val="20"/>
              </w:rPr>
            </w:pPr>
          </w:p>
        </w:tc>
      </w:tr>
      <w:tr w:rsidR="0042609A" w:rsidRPr="001C4BDA" w14:paraId="446BFFA1" w14:textId="77777777" w:rsidTr="00363C0E">
        <w:trPr>
          <w:cantSplit/>
          <w:trHeight w:val="260"/>
        </w:trPr>
        <w:tc>
          <w:tcPr>
            <w:tcW w:w="4338" w:type="dxa"/>
            <w:gridSpan w:val="3"/>
            <w:shd w:val="clear" w:color="auto" w:fill="F1FA76"/>
          </w:tcPr>
          <w:p w14:paraId="796FE926"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555055C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05F8BB8C"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111000461</w:t>
            </w:r>
          </w:p>
          <w:p w14:paraId="323F9911"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1 501197  can be refilled</w:t>
            </w:r>
          </w:p>
          <w:p w14:paraId="4CDFE549"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771C5F4E"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7E3AA2B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2A8167E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17AE01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21F43C9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31C4F2A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6B9CBD70"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44B242C5"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168129A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42797F3"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2DFD2C88"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64A21C9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3A2EEB99"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35112F43"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6F4EFFA5" w14:textId="77777777" w:rsidR="0042609A" w:rsidRPr="00793A6E" w:rsidRDefault="0042609A" w:rsidP="00793A6E">
            <w:pPr>
              <w:pStyle w:val="NoSpacing"/>
              <w:rPr>
                <w:rFonts w:ascii="Calibri" w:hAnsi="Calibri"/>
                <w:noProof/>
                <w:color w:val="auto"/>
                <w:sz w:val="20"/>
                <w:szCs w:val="20"/>
              </w:rPr>
            </w:pPr>
          </w:p>
        </w:tc>
      </w:tr>
    </w:tbl>
    <w:p w14:paraId="05B853B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3FE863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B70464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6D4517D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1[Enter]</w:t>
            </w:r>
          </w:p>
        </w:tc>
        <w:tc>
          <w:tcPr>
            <w:tcW w:w="6390" w:type="dxa"/>
            <w:tcBorders>
              <w:top w:val="single" w:sz="4" w:space="0" w:color="auto"/>
              <w:left w:val="single" w:sz="4" w:space="0" w:color="auto"/>
              <w:bottom w:val="single" w:sz="4" w:space="0" w:color="auto"/>
              <w:right w:val="single" w:sz="4" w:space="0" w:color="auto"/>
            </w:tcBorders>
          </w:tcPr>
          <w:p w14:paraId="0EB06B3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210E349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39033D6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C5737A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8FF44C8" w14:textId="77777777" w:rsidR="0042609A" w:rsidRPr="00490ECD" w:rsidRDefault="0042609A" w:rsidP="00793A6E">
            <w:pPr>
              <w:pStyle w:val="NoSpacing"/>
              <w:rPr>
                <w:rFonts w:ascii="Calibri" w:hAnsi="Calibri"/>
                <w:noProof/>
                <w:color w:val="auto"/>
                <w:sz w:val="20"/>
                <w:szCs w:val="20"/>
              </w:rPr>
            </w:pPr>
          </w:p>
        </w:tc>
      </w:tr>
    </w:tbl>
    <w:p w14:paraId="566F085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44C0218"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C9F420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04B4D34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PR&lt;n&gt;[Enter]</w:t>
            </w:r>
          </w:p>
        </w:tc>
        <w:tc>
          <w:tcPr>
            <w:tcW w:w="6390" w:type="dxa"/>
            <w:tcBorders>
              <w:top w:val="single" w:sz="4" w:space="0" w:color="auto"/>
              <w:left w:val="single" w:sz="4" w:space="0" w:color="auto"/>
              <w:bottom w:val="single" w:sz="4" w:space="0" w:color="auto"/>
              <w:right w:val="single" w:sz="4" w:space="0" w:color="auto"/>
            </w:tcBorders>
          </w:tcPr>
          <w:p w14:paraId="2819D7E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027CB0F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49D5A0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393B323" w14:textId="77777777" w:rsidR="0042609A" w:rsidRPr="00490ECD" w:rsidRDefault="0042609A" w:rsidP="00793A6E">
            <w:pPr>
              <w:pStyle w:val="NoSpacing"/>
              <w:rPr>
                <w:rFonts w:ascii="Calibri" w:hAnsi="Calibri"/>
                <w:noProof/>
                <w:color w:val="auto"/>
                <w:sz w:val="20"/>
                <w:szCs w:val="20"/>
              </w:rPr>
            </w:pPr>
          </w:p>
        </w:tc>
      </w:tr>
    </w:tbl>
    <w:p w14:paraId="22F9531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778AF5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1F6291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6B945CD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5BA37A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Partial Date" prompt displays</w:t>
            </w:r>
          </w:p>
        </w:tc>
        <w:tc>
          <w:tcPr>
            <w:tcW w:w="630" w:type="dxa"/>
            <w:tcBorders>
              <w:left w:val="single" w:sz="4" w:space="0" w:color="auto"/>
              <w:bottom w:val="single" w:sz="4" w:space="0" w:color="auto"/>
              <w:right w:val="single" w:sz="4" w:space="0" w:color="auto"/>
            </w:tcBorders>
            <w:shd w:val="clear" w:color="auto" w:fill="auto"/>
          </w:tcPr>
          <w:p w14:paraId="43F637F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7CDFC4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4554D07" w14:textId="77777777" w:rsidR="0042609A" w:rsidRPr="00490ECD" w:rsidRDefault="0042609A" w:rsidP="00793A6E">
            <w:pPr>
              <w:pStyle w:val="NoSpacing"/>
              <w:rPr>
                <w:rFonts w:ascii="Calibri" w:hAnsi="Calibri"/>
                <w:noProof/>
                <w:color w:val="auto"/>
                <w:sz w:val="20"/>
                <w:szCs w:val="20"/>
              </w:rPr>
            </w:pPr>
          </w:p>
        </w:tc>
      </w:tr>
    </w:tbl>
    <w:p w14:paraId="5BEBF72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F3C987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67626E8"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7DBF568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067D82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Select one of the following:</w:t>
            </w:r>
          </w:p>
          <w:p w14:paraId="1ADD33D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M         MAIL</w:t>
            </w:r>
          </w:p>
          <w:p w14:paraId="331B158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W         WINDOW</w:t>
            </w:r>
          </w:p>
          <w:p w14:paraId="3116968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MAIL or WINDOW: WINDOW</w:t>
            </w:r>
          </w:p>
          <w:p w14:paraId="4A992D0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xml:space="preserve"> prompt displays</w:t>
            </w:r>
          </w:p>
        </w:tc>
        <w:tc>
          <w:tcPr>
            <w:tcW w:w="630" w:type="dxa"/>
            <w:tcBorders>
              <w:left w:val="single" w:sz="4" w:space="0" w:color="auto"/>
              <w:bottom w:val="single" w:sz="4" w:space="0" w:color="auto"/>
              <w:right w:val="single" w:sz="4" w:space="0" w:color="auto"/>
            </w:tcBorders>
            <w:shd w:val="clear" w:color="auto" w:fill="auto"/>
          </w:tcPr>
          <w:p w14:paraId="7162498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2AB98E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C15E69A" w14:textId="77777777" w:rsidR="0042609A" w:rsidRPr="00490ECD" w:rsidRDefault="0042609A" w:rsidP="00793A6E">
            <w:pPr>
              <w:pStyle w:val="NoSpacing"/>
              <w:rPr>
                <w:rFonts w:ascii="Calibri" w:hAnsi="Calibri"/>
                <w:noProof/>
                <w:color w:val="auto"/>
                <w:sz w:val="20"/>
                <w:szCs w:val="20"/>
              </w:rPr>
            </w:pPr>
          </w:p>
        </w:tc>
      </w:tr>
    </w:tbl>
    <w:p w14:paraId="72B28E4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BE78278"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70A4E8E"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7174801D"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1D63D34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Quantity:</w:t>
            </w:r>
          </w:p>
        </w:tc>
        <w:tc>
          <w:tcPr>
            <w:tcW w:w="630" w:type="dxa"/>
            <w:tcBorders>
              <w:left w:val="single" w:sz="4" w:space="0" w:color="auto"/>
              <w:bottom w:val="single" w:sz="4" w:space="0" w:color="auto"/>
              <w:right w:val="single" w:sz="4" w:space="0" w:color="auto"/>
            </w:tcBorders>
            <w:shd w:val="clear" w:color="auto" w:fill="auto"/>
          </w:tcPr>
          <w:p w14:paraId="19ACC5E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431CFF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6051445" w14:textId="77777777" w:rsidR="0042609A" w:rsidRPr="00490ECD" w:rsidRDefault="0042609A" w:rsidP="00793A6E">
            <w:pPr>
              <w:pStyle w:val="NoSpacing"/>
              <w:rPr>
                <w:rFonts w:ascii="Calibri" w:hAnsi="Calibri"/>
                <w:noProof/>
                <w:color w:val="auto"/>
                <w:sz w:val="20"/>
                <w:szCs w:val="20"/>
              </w:rPr>
            </w:pPr>
          </w:p>
        </w:tc>
      </w:tr>
    </w:tbl>
    <w:p w14:paraId="1B85028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B9583BD"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8BF7D3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7</w:t>
            </w:r>
          </w:p>
        </w:tc>
        <w:tc>
          <w:tcPr>
            <w:tcW w:w="3600" w:type="dxa"/>
            <w:tcBorders>
              <w:top w:val="single" w:sz="4" w:space="0" w:color="auto"/>
              <w:left w:val="single" w:sz="4" w:space="0" w:color="auto"/>
              <w:bottom w:val="single" w:sz="4" w:space="0" w:color="auto"/>
              <w:right w:val="single" w:sz="4" w:space="0" w:color="auto"/>
            </w:tcBorders>
          </w:tcPr>
          <w:p w14:paraId="453478D5"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090C5DE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DAYS SUPPLY:</w:t>
            </w:r>
          </w:p>
        </w:tc>
        <w:tc>
          <w:tcPr>
            <w:tcW w:w="630" w:type="dxa"/>
            <w:tcBorders>
              <w:left w:val="single" w:sz="4" w:space="0" w:color="auto"/>
              <w:bottom w:val="single" w:sz="4" w:space="0" w:color="auto"/>
              <w:right w:val="single" w:sz="4" w:space="0" w:color="auto"/>
            </w:tcBorders>
            <w:shd w:val="clear" w:color="auto" w:fill="auto"/>
          </w:tcPr>
          <w:p w14:paraId="3A7ADDD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69DCED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F159F85" w14:textId="77777777" w:rsidR="0042609A" w:rsidRPr="00490ECD" w:rsidRDefault="0042609A" w:rsidP="00793A6E">
            <w:pPr>
              <w:pStyle w:val="NoSpacing"/>
              <w:rPr>
                <w:rFonts w:ascii="Calibri" w:hAnsi="Calibri"/>
                <w:noProof/>
                <w:color w:val="auto"/>
                <w:sz w:val="20"/>
                <w:szCs w:val="20"/>
              </w:rPr>
            </w:pPr>
          </w:p>
        </w:tc>
      </w:tr>
    </w:tbl>
    <w:p w14:paraId="71EBBC0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8EC67A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B98641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8</w:t>
            </w:r>
          </w:p>
        </w:tc>
        <w:tc>
          <w:tcPr>
            <w:tcW w:w="3600" w:type="dxa"/>
            <w:tcBorders>
              <w:top w:val="single" w:sz="4" w:space="0" w:color="auto"/>
              <w:left w:val="single" w:sz="4" w:space="0" w:color="auto"/>
              <w:bottom w:val="single" w:sz="4" w:space="0" w:color="auto"/>
              <w:right w:val="single" w:sz="4" w:space="0" w:color="auto"/>
            </w:tcBorders>
          </w:tcPr>
          <w:p w14:paraId="20452F76"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193A78A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PHARMACIST Name:</w:t>
            </w:r>
          </w:p>
        </w:tc>
        <w:tc>
          <w:tcPr>
            <w:tcW w:w="630" w:type="dxa"/>
            <w:tcBorders>
              <w:left w:val="single" w:sz="4" w:space="0" w:color="auto"/>
              <w:bottom w:val="single" w:sz="4" w:space="0" w:color="auto"/>
              <w:right w:val="single" w:sz="4" w:space="0" w:color="auto"/>
            </w:tcBorders>
            <w:shd w:val="clear" w:color="auto" w:fill="auto"/>
          </w:tcPr>
          <w:p w14:paraId="7332FCF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61EDA2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8A40F50" w14:textId="77777777" w:rsidR="0042609A" w:rsidRPr="00490ECD" w:rsidRDefault="0042609A" w:rsidP="00793A6E">
            <w:pPr>
              <w:pStyle w:val="NoSpacing"/>
              <w:rPr>
                <w:rFonts w:ascii="Calibri" w:hAnsi="Calibri"/>
                <w:noProof/>
                <w:color w:val="auto"/>
                <w:sz w:val="20"/>
                <w:szCs w:val="20"/>
              </w:rPr>
            </w:pPr>
          </w:p>
        </w:tc>
      </w:tr>
    </w:tbl>
    <w:p w14:paraId="2051214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6745B9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37554E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9</w:t>
            </w:r>
          </w:p>
        </w:tc>
        <w:tc>
          <w:tcPr>
            <w:tcW w:w="3600" w:type="dxa"/>
            <w:tcBorders>
              <w:top w:val="single" w:sz="4" w:space="0" w:color="auto"/>
              <w:left w:val="single" w:sz="4" w:space="0" w:color="auto"/>
              <w:bottom w:val="single" w:sz="4" w:space="0" w:color="auto"/>
              <w:right w:val="single" w:sz="4" w:space="0" w:color="auto"/>
            </w:tcBorders>
          </w:tcPr>
          <w:p w14:paraId="2747657C"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790CFCA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REMARKS:</w:t>
            </w:r>
          </w:p>
        </w:tc>
        <w:tc>
          <w:tcPr>
            <w:tcW w:w="630" w:type="dxa"/>
            <w:tcBorders>
              <w:left w:val="single" w:sz="4" w:space="0" w:color="auto"/>
              <w:bottom w:val="single" w:sz="4" w:space="0" w:color="auto"/>
              <w:right w:val="single" w:sz="4" w:space="0" w:color="auto"/>
            </w:tcBorders>
            <w:shd w:val="clear" w:color="auto" w:fill="auto"/>
          </w:tcPr>
          <w:p w14:paraId="024615E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5C3C47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255F3BC" w14:textId="77777777" w:rsidR="0042609A" w:rsidRPr="00490ECD" w:rsidRDefault="0042609A" w:rsidP="00793A6E">
            <w:pPr>
              <w:pStyle w:val="NoSpacing"/>
              <w:rPr>
                <w:rFonts w:ascii="Calibri" w:hAnsi="Calibri"/>
                <w:noProof/>
                <w:color w:val="auto"/>
                <w:sz w:val="20"/>
                <w:szCs w:val="20"/>
              </w:rPr>
            </w:pPr>
          </w:p>
        </w:tc>
      </w:tr>
    </w:tbl>
    <w:p w14:paraId="78EAD06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BB1FF26"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34AC940"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10</w:t>
            </w:r>
          </w:p>
        </w:tc>
        <w:tc>
          <w:tcPr>
            <w:tcW w:w="3600" w:type="dxa"/>
            <w:tcBorders>
              <w:top w:val="single" w:sz="4" w:space="0" w:color="auto"/>
              <w:left w:val="single" w:sz="4" w:space="0" w:color="auto"/>
              <w:bottom w:val="single" w:sz="4" w:space="0" w:color="auto"/>
              <w:right w:val="single" w:sz="4" w:space="0" w:color="auto"/>
            </w:tcBorders>
          </w:tcPr>
          <w:p w14:paraId="47178C9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D787B3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Partial complete for RX #501094.</w:t>
            </w:r>
          </w:p>
          <w:p w14:paraId="421C572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Press RETURN to coninue:</w:t>
            </w:r>
          </w:p>
          <w:p w14:paraId="54477EF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Partial complete for RX #501094.</w:t>
            </w:r>
          </w:p>
          <w:p w14:paraId="55DE3B0B"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98BFE1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AA0BF0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3CD7298" w14:textId="77777777" w:rsidR="0042609A" w:rsidRPr="00490ECD" w:rsidRDefault="0042609A" w:rsidP="00793A6E">
            <w:pPr>
              <w:pStyle w:val="NoSpacing"/>
              <w:rPr>
                <w:rFonts w:ascii="Calibri" w:hAnsi="Calibri"/>
                <w:noProof/>
                <w:color w:val="auto"/>
                <w:sz w:val="20"/>
                <w:szCs w:val="20"/>
              </w:rPr>
            </w:pPr>
          </w:p>
        </w:tc>
      </w:tr>
    </w:tbl>
    <w:p w14:paraId="169604B0"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DC79E88"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143E8A0A"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3E425AA7"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129C9B4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1CFDA7C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4A19F42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60B84FD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lastRenderedPageBreak/>
              <w:t>No more refills left</w:t>
            </w:r>
          </w:p>
          <w:p w14:paraId="19DCA701"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40FFA369"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A2CC904"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3285813" w14:textId="77777777" w:rsidR="0042609A" w:rsidRPr="00490ECD" w:rsidRDefault="0042609A" w:rsidP="00793A6E">
            <w:pPr>
              <w:pStyle w:val="NoSpacing"/>
              <w:rPr>
                <w:rFonts w:ascii="Calibri" w:hAnsi="Calibri"/>
                <w:noProof/>
                <w:color w:val="auto"/>
                <w:sz w:val="20"/>
                <w:szCs w:val="20"/>
              </w:rPr>
            </w:pPr>
          </w:p>
        </w:tc>
      </w:tr>
    </w:tbl>
    <w:p w14:paraId="3E1981C7"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7238DC2F" w14:textId="77777777" w:rsidTr="00E276B4">
        <w:trPr>
          <w:cantSplit/>
          <w:trHeight w:val="432"/>
        </w:trPr>
        <w:tc>
          <w:tcPr>
            <w:tcW w:w="4338" w:type="dxa"/>
            <w:shd w:val="clear" w:color="auto" w:fill="C6D9F1"/>
          </w:tcPr>
          <w:p w14:paraId="739475DF"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217AF043"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046004BF"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72A2D505"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6BD32583"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1E5306CE"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7461C855" w14:textId="77777777" w:rsidTr="00E276B4">
        <w:trPr>
          <w:cantSplit/>
          <w:trHeight w:val="432"/>
        </w:trPr>
        <w:tc>
          <w:tcPr>
            <w:tcW w:w="4338" w:type="dxa"/>
            <w:shd w:val="clear" w:color="auto" w:fill="C6D9F1"/>
          </w:tcPr>
          <w:p w14:paraId="0A63DEA1"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34607B2A" w14:textId="77777777" w:rsidR="0042609A" w:rsidRPr="00523FAE" w:rsidRDefault="0042609A" w:rsidP="00793A6E">
            <w:pPr>
              <w:pStyle w:val="NoSpacing"/>
              <w:spacing w:before="120" w:after="120"/>
              <w:rPr>
                <w:rFonts w:asciiTheme="minorHAnsi" w:hAnsiTheme="minorHAnsi"/>
                <w:noProof/>
                <w:sz w:val="20"/>
                <w:szCs w:val="20"/>
              </w:rPr>
            </w:pPr>
          </w:p>
        </w:tc>
      </w:tr>
    </w:tbl>
    <w:p w14:paraId="664F490E" w14:textId="77777777" w:rsidR="0042609A" w:rsidRDefault="0042609A" w:rsidP="000A5608">
      <w:pPr>
        <w:pStyle w:val="TableCaption"/>
        <w:rPr>
          <w:highlight w:val="yellow"/>
        </w:rPr>
      </w:pPr>
    </w:p>
    <w:p w14:paraId="0AB298BF"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009A9821" w14:textId="77777777" w:rsidR="0042609A" w:rsidRDefault="0042609A" w:rsidP="000A5608">
      <w:pPr>
        <w:pStyle w:val="TableCaption"/>
      </w:pPr>
      <w:r w:rsidRPr="00C17D1D">
        <w:lastRenderedPageBreak/>
        <w:t>DRO-3.4-2-ALT</w:t>
      </w:r>
      <w:r>
        <w:tab/>
      </w:r>
      <w:r w:rsidRPr="00C17D1D">
        <w:t>Dispense Remote Order - Partial prescription is filled.</w:t>
      </w:r>
      <w:r>
        <w:t xml:space="preserve"> </w:t>
      </w:r>
      <w:r w:rsidRPr="00C17D1D">
        <w:t>A prescription originating at another site is partially dispensed. Patient has local and remote prescriptions.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46EF0B61"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5CADB11"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1242F40C"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DRO-3.4-2-ALT</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D991946"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Partial prescription is filled.</w:t>
            </w:r>
            <w:r>
              <w:rPr>
                <w:rFonts w:ascii="Calibri" w:hAnsi="Calibri"/>
                <w:noProof/>
                <w:color w:val="auto"/>
                <w:sz w:val="20"/>
                <w:szCs w:val="20"/>
              </w:rPr>
              <w:t xml:space="preserve"> </w:t>
            </w:r>
            <w:r w:rsidRPr="00C17D1D">
              <w:rPr>
                <w:rFonts w:ascii="Calibri" w:hAnsi="Calibri"/>
                <w:noProof/>
                <w:color w:val="auto"/>
                <w:sz w:val="20"/>
                <w:szCs w:val="20"/>
              </w:rPr>
              <w:t>A prescription originating at another site is partially dispensed. Patient has local and remote prescriptions.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56B4CA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60685B5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New</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E83F231"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173F19BF" w14:textId="77777777" w:rsidTr="00363C0E">
        <w:trPr>
          <w:cantSplit/>
          <w:trHeight w:val="260"/>
        </w:trPr>
        <w:tc>
          <w:tcPr>
            <w:tcW w:w="4338" w:type="dxa"/>
            <w:gridSpan w:val="3"/>
            <w:tcBorders>
              <w:bottom w:val="single" w:sz="4" w:space="0" w:color="auto"/>
            </w:tcBorders>
            <w:shd w:val="clear" w:color="auto" w:fill="B8CCE4" w:themeFill="accent1" w:themeFillTint="66"/>
          </w:tcPr>
          <w:p w14:paraId="5B947050"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2.6.3.1, 2.6.3.2, 2.6.3.3</w:t>
            </w:r>
          </w:p>
        </w:tc>
        <w:tc>
          <w:tcPr>
            <w:tcW w:w="5670" w:type="dxa"/>
            <w:tcBorders>
              <w:bottom w:val="single" w:sz="4" w:space="0" w:color="auto"/>
            </w:tcBorders>
            <w:shd w:val="clear" w:color="auto" w:fill="B8CCE4" w:themeFill="accent1" w:themeFillTint="66"/>
          </w:tcPr>
          <w:p w14:paraId="68A5925D"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VistA-1_DRO-3.4-2-ALT_1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32ECE9CE"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45D24C84"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2FCE4523"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5303E0BD" w14:textId="77777777" w:rsidTr="00363C0E">
        <w:trPr>
          <w:cantSplit/>
          <w:trHeight w:val="215"/>
        </w:trPr>
        <w:tc>
          <w:tcPr>
            <w:tcW w:w="4338" w:type="dxa"/>
            <w:gridSpan w:val="3"/>
            <w:shd w:val="clear" w:color="auto" w:fill="F1FA76"/>
          </w:tcPr>
          <w:p w14:paraId="6ACB798B"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1B02BC70" w14:textId="77777777" w:rsidR="0042609A" w:rsidRPr="00536423" w:rsidRDefault="0042609A" w:rsidP="00363C0E">
            <w:pPr>
              <w:pStyle w:val="NoSpacing"/>
              <w:keepNext/>
              <w:keepLines/>
              <w:rPr>
                <w:rFonts w:asciiTheme="minorHAnsi" w:hAnsiTheme="minorHAnsi"/>
                <w:noProof/>
                <w:color w:val="auto"/>
                <w:sz w:val="20"/>
                <w:szCs w:val="20"/>
              </w:rPr>
            </w:pPr>
          </w:p>
        </w:tc>
      </w:tr>
      <w:tr w:rsidR="0042609A" w:rsidRPr="001C4BDA" w14:paraId="023BE72A" w14:textId="77777777" w:rsidTr="00363C0E">
        <w:trPr>
          <w:cantSplit/>
          <w:trHeight w:val="260"/>
        </w:trPr>
        <w:tc>
          <w:tcPr>
            <w:tcW w:w="4338" w:type="dxa"/>
            <w:gridSpan w:val="3"/>
            <w:shd w:val="clear" w:color="auto" w:fill="F1FA76"/>
          </w:tcPr>
          <w:p w14:paraId="56D19A82"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422163FD"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1605B6EE"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111000461</w:t>
            </w:r>
          </w:p>
          <w:p w14:paraId="74479004"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1 501197  can be refilled</w:t>
            </w:r>
          </w:p>
          <w:p w14:paraId="786CD532"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1A633273"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4F1FDD7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47F382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F9B1E6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2CEAC35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4553C92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3A599984"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593271D1"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6A9322EB"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29AF739B"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4AF2B9CE"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5CCEEC0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09419A5E"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34CBC91D"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08EF2386" w14:textId="77777777" w:rsidR="0042609A" w:rsidRPr="00793A6E" w:rsidRDefault="0042609A" w:rsidP="00793A6E">
            <w:pPr>
              <w:pStyle w:val="NoSpacing"/>
              <w:rPr>
                <w:rFonts w:ascii="Calibri" w:hAnsi="Calibri"/>
                <w:noProof/>
                <w:color w:val="auto"/>
                <w:sz w:val="20"/>
                <w:szCs w:val="20"/>
              </w:rPr>
            </w:pPr>
          </w:p>
        </w:tc>
      </w:tr>
    </w:tbl>
    <w:p w14:paraId="7F454A38"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03EBEB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03D4AB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6A69335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1[Enter]</w:t>
            </w:r>
          </w:p>
        </w:tc>
        <w:tc>
          <w:tcPr>
            <w:tcW w:w="6390" w:type="dxa"/>
            <w:tcBorders>
              <w:top w:val="single" w:sz="4" w:space="0" w:color="auto"/>
              <w:left w:val="single" w:sz="4" w:space="0" w:color="auto"/>
              <w:bottom w:val="single" w:sz="4" w:space="0" w:color="auto"/>
              <w:right w:val="single" w:sz="4" w:space="0" w:color="auto"/>
            </w:tcBorders>
          </w:tcPr>
          <w:p w14:paraId="60E4568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32D8F19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47B8A7D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20C8EB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6CCF77A" w14:textId="77777777" w:rsidR="0042609A" w:rsidRPr="00490ECD" w:rsidRDefault="0042609A" w:rsidP="00793A6E">
            <w:pPr>
              <w:pStyle w:val="NoSpacing"/>
              <w:rPr>
                <w:rFonts w:ascii="Calibri" w:hAnsi="Calibri"/>
                <w:noProof/>
                <w:color w:val="auto"/>
                <w:sz w:val="20"/>
                <w:szCs w:val="20"/>
              </w:rPr>
            </w:pPr>
          </w:p>
        </w:tc>
      </w:tr>
    </w:tbl>
    <w:p w14:paraId="0228341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BFA705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B62877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6DF3717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PR&lt;n&gt;[Enter]</w:t>
            </w:r>
          </w:p>
        </w:tc>
        <w:tc>
          <w:tcPr>
            <w:tcW w:w="6390" w:type="dxa"/>
            <w:tcBorders>
              <w:top w:val="single" w:sz="4" w:space="0" w:color="auto"/>
              <w:left w:val="single" w:sz="4" w:space="0" w:color="auto"/>
              <w:bottom w:val="single" w:sz="4" w:space="0" w:color="auto"/>
              <w:right w:val="single" w:sz="4" w:space="0" w:color="auto"/>
            </w:tcBorders>
          </w:tcPr>
          <w:p w14:paraId="2F54408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4E3BC59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6192B0B"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E952D5E" w14:textId="77777777" w:rsidR="0042609A" w:rsidRPr="00490ECD" w:rsidRDefault="0042609A" w:rsidP="00793A6E">
            <w:pPr>
              <w:pStyle w:val="NoSpacing"/>
              <w:rPr>
                <w:rFonts w:ascii="Calibri" w:hAnsi="Calibri"/>
                <w:noProof/>
                <w:color w:val="auto"/>
                <w:sz w:val="20"/>
                <w:szCs w:val="20"/>
              </w:rPr>
            </w:pPr>
          </w:p>
        </w:tc>
      </w:tr>
    </w:tbl>
    <w:p w14:paraId="01B3FFB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21B251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164CD30"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4320AAD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747DDF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Partial Date" prompt displays</w:t>
            </w:r>
          </w:p>
        </w:tc>
        <w:tc>
          <w:tcPr>
            <w:tcW w:w="630" w:type="dxa"/>
            <w:tcBorders>
              <w:left w:val="single" w:sz="4" w:space="0" w:color="auto"/>
              <w:bottom w:val="single" w:sz="4" w:space="0" w:color="auto"/>
              <w:right w:val="single" w:sz="4" w:space="0" w:color="auto"/>
            </w:tcBorders>
            <w:shd w:val="clear" w:color="auto" w:fill="auto"/>
          </w:tcPr>
          <w:p w14:paraId="7B1A317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6E907B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4DA9F39" w14:textId="77777777" w:rsidR="0042609A" w:rsidRPr="00490ECD" w:rsidRDefault="0042609A" w:rsidP="00793A6E">
            <w:pPr>
              <w:pStyle w:val="NoSpacing"/>
              <w:rPr>
                <w:rFonts w:ascii="Calibri" w:hAnsi="Calibri"/>
                <w:noProof/>
                <w:color w:val="auto"/>
                <w:sz w:val="20"/>
                <w:szCs w:val="20"/>
              </w:rPr>
            </w:pPr>
          </w:p>
        </w:tc>
      </w:tr>
    </w:tbl>
    <w:p w14:paraId="166A1BC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6B0D4A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FB94F7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032AEA8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207392B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Select one of the following:</w:t>
            </w:r>
          </w:p>
          <w:p w14:paraId="0CD011E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M         MAIL</w:t>
            </w:r>
          </w:p>
          <w:p w14:paraId="254BCE3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W         WINDOW</w:t>
            </w:r>
          </w:p>
          <w:p w14:paraId="683210A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MAIL or WINDOW: WINDOW</w:t>
            </w:r>
          </w:p>
          <w:p w14:paraId="63B4E0B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xml:space="preserve"> prompt displays</w:t>
            </w:r>
          </w:p>
        </w:tc>
        <w:tc>
          <w:tcPr>
            <w:tcW w:w="630" w:type="dxa"/>
            <w:tcBorders>
              <w:left w:val="single" w:sz="4" w:space="0" w:color="auto"/>
              <w:bottom w:val="single" w:sz="4" w:space="0" w:color="auto"/>
              <w:right w:val="single" w:sz="4" w:space="0" w:color="auto"/>
            </w:tcBorders>
            <w:shd w:val="clear" w:color="auto" w:fill="auto"/>
          </w:tcPr>
          <w:p w14:paraId="2D1E438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D111A2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4247BDF" w14:textId="77777777" w:rsidR="0042609A" w:rsidRPr="00490ECD" w:rsidRDefault="0042609A" w:rsidP="00793A6E">
            <w:pPr>
              <w:pStyle w:val="NoSpacing"/>
              <w:rPr>
                <w:rFonts w:ascii="Calibri" w:hAnsi="Calibri"/>
                <w:noProof/>
                <w:color w:val="auto"/>
                <w:sz w:val="20"/>
                <w:szCs w:val="20"/>
              </w:rPr>
            </w:pPr>
          </w:p>
        </w:tc>
      </w:tr>
    </w:tbl>
    <w:p w14:paraId="58DBF9A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6E8A4A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A05E28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1ECFFA82"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2BCA202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Quantity:</w:t>
            </w:r>
          </w:p>
        </w:tc>
        <w:tc>
          <w:tcPr>
            <w:tcW w:w="630" w:type="dxa"/>
            <w:tcBorders>
              <w:left w:val="single" w:sz="4" w:space="0" w:color="auto"/>
              <w:bottom w:val="single" w:sz="4" w:space="0" w:color="auto"/>
              <w:right w:val="single" w:sz="4" w:space="0" w:color="auto"/>
            </w:tcBorders>
            <w:shd w:val="clear" w:color="auto" w:fill="auto"/>
          </w:tcPr>
          <w:p w14:paraId="044114C0"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FC5B84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F3B7446" w14:textId="77777777" w:rsidR="0042609A" w:rsidRPr="00490ECD" w:rsidRDefault="0042609A" w:rsidP="00793A6E">
            <w:pPr>
              <w:pStyle w:val="NoSpacing"/>
              <w:rPr>
                <w:rFonts w:ascii="Calibri" w:hAnsi="Calibri"/>
                <w:noProof/>
                <w:color w:val="auto"/>
                <w:sz w:val="20"/>
                <w:szCs w:val="20"/>
              </w:rPr>
            </w:pPr>
          </w:p>
        </w:tc>
      </w:tr>
    </w:tbl>
    <w:p w14:paraId="3600906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5E7F9E8"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EB17A9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7</w:t>
            </w:r>
          </w:p>
        </w:tc>
        <w:tc>
          <w:tcPr>
            <w:tcW w:w="3600" w:type="dxa"/>
            <w:tcBorders>
              <w:top w:val="single" w:sz="4" w:space="0" w:color="auto"/>
              <w:left w:val="single" w:sz="4" w:space="0" w:color="auto"/>
              <w:bottom w:val="single" w:sz="4" w:space="0" w:color="auto"/>
              <w:right w:val="single" w:sz="4" w:space="0" w:color="auto"/>
            </w:tcBorders>
          </w:tcPr>
          <w:p w14:paraId="09B7E5C5"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6EF668E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DAYS SUPPLY:</w:t>
            </w:r>
          </w:p>
        </w:tc>
        <w:tc>
          <w:tcPr>
            <w:tcW w:w="630" w:type="dxa"/>
            <w:tcBorders>
              <w:left w:val="single" w:sz="4" w:space="0" w:color="auto"/>
              <w:bottom w:val="single" w:sz="4" w:space="0" w:color="auto"/>
              <w:right w:val="single" w:sz="4" w:space="0" w:color="auto"/>
            </w:tcBorders>
            <w:shd w:val="clear" w:color="auto" w:fill="auto"/>
          </w:tcPr>
          <w:p w14:paraId="7E23DB9B"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0ACBA3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D7112B8" w14:textId="77777777" w:rsidR="0042609A" w:rsidRPr="00490ECD" w:rsidRDefault="0042609A" w:rsidP="00793A6E">
            <w:pPr>
              <w:pStyle w:val="NoSpacing"/>
              <w:rPr>
                <w:rFonts w:ascii="Calibri" w:hAnsi="Calibri"/>
                <w:noProof/>
                <w:color w:val="auto"/>
                <w:sz w:val="20"/>
                <w:szCs w:val="20"/>
              </w:rPr>
            </w:pPr>
          </w:p>
        </w:tc>
      </w:tr>
    </w:tbl>
    <w:p w14:paraId="1F6B03B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88229C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7793893"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8</w:t>
            </w:r>
          </w:p>
        </w:tc>
        <w:tc>
          <w:tcPr>
            <w:tcW w:w="3600" w:type="dxa"/>
            <w:tcBorders>
              <w:top w:val="single" w:sz="4" w:space="0" w:color="auto"/>
              <w:left w:val="single" w:sz="4" w:space="0" w:color="auto"/>
              <w:bottom w:val="single" w:sz="4" w:space="0" w:color="auto"/>
              <w:right w:val="single" w:sz="4" w:space="0" w:color="auto"/>
            </w:tcBorders>
          </w:tcPr>
          <w:p w14:paraId="307C3DBD"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2959497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PHARMACIST Name:</w:t>
            </w:r>
          </w:p>
        </w:tc>
        <w:tc>
          <w:tcPr>
            <w:tcW w:w="630" w:type="dxa"/>
            <w:tcBorders>
              <w:left w:val="single" w:sz="4" w:space="0" w:color="auto"/>
              <w:bottom w:val="single" w:sz="4" w:space="0" w:color="auto"/>
              <w:right w:val="single" w:sz="4" w:space="0" w:color="auto"/>
            </w:tcBorders>
            <w:shd w:val="clear" w:color="auto" w:fill="auto"/>
          </w:tcPr>
          <w:p w14:paraId="616315F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14F95F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5397674" w14:textId="77777777" w:rsidR="0042609A" w:rsidRPr="00490ECD" w:rsidRDefault="0042609A" w:rsidP="00793A6E">
            <w:pPr>
              <w:pStyle w:val="NoSpacing"/>
              <w:rPr>
                <w:rFonts w:ascii="Calibri" w:hAnsi="Calibri"/>
                <w:noProof/>
                <w:color w:val="auto"/>
                <w:sz w:val="20"/>
                <w:szCs w:val="20"/>
              </w:rPr>
            </w:pPr>
          </w:p>
        </w:tc>
      </w:tr>
    </w:tbl>
    <w:p w14:paraId="548A089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F9D4AA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E7788E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9</w:t>
            </w:r>
          </w:p>
        </w:tc>
        <w:tc>
          <w:tcPr>
            <w:tcW w:w="3600" w:type="dxa"/>
            <w:tcBorders>
              <w:top w:val="single" w:sz="4" w:space="0" w:color="auto"/>
              <w:left w:val="single" w:sz="4" w:space="0" w:color="auto"/>
              <w:bottom w:val="single" w:sz="4" w:space="0" w:color="auto"/>
              <w:right w:val="single" w:sz="4" w:space="0" w:color="auto"/>
            </w:tcBorders>
          </w:tcPr>
          <w:p w14:paraId="5ACAF049"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3671047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REMARKS:</w:t>
            </w:r>
          </w:p>
        </w:tc>
        <w:tc>
          <w:tcPr>
            <w:tcW w:w="630" w:type="dxa"/>
            <w:tcBorders>
              <w:left w:val="single" w:sz="4" w:space="0" w:color="auto"/>
              <w:bottom w:val="single" w:sz="4" w:space="0" w:color="auto"/>
              <w:right w:val="single" w:sz="4" w:space="0" w:color="auto"/>
            </w:tcBorders>
            <w:shd w:val="clear" w:color="auto" w:fill="auto"/>
          </w:tcPr>
          <w:p w14:paraId="28C57BA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B24E25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10C4AC6" w14:textId="77777777" w:rsidR="0042609A" w:rsidRPr="00490ECD" w:rsidRDefault="0042609A" w:rsidP="00793A6E">
            <w:pPr>
              <w:pStyle w:val="NoSpacing"/>
              <w:rPr>
                <w:rFonts w:ascii="Calibri" w:hAnsi="Calibri"/>
                <w:noProof/>
                <w:color w:val="auto"/>
                <w:sz w:val="20"/>
                <w:szCs w:val="20"/>
              </w:rPr>
            </w:pPr>
          </w:p>
        </w:tc>
      </w:tr>
    </w:tbl>
    <w:p w14:paraId="7044948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1BE516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203901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10</w:t>
            </w:r>
          </w:p>
        </w:tc>
        <w:tc>
          <w:tcPr>
            <w:tcW w:w="3600" w:type="dxa"/>
            <w:tcBorders>
              <w:top w:val="single" w:sz="4" w:space="0" w:color="auto"/>
              <w:left w:val="single" w:sz="4" w:space="0" w:color="auto"/>
              <w:bottom w:val="single" w:sz="4" w:space="0" w:color="auto"/>
              <w:right w:val="single" w:sz="4" w:space="0" w:color="auto"/>
            </w:tcBorders>
          </w:tcPr>
          <w:p w14:paraId="2DBB4B9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54F06F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Partial complete for RX #501094.</w:t>
            </w:r>
          </w:p>
          <w:p w14:paraId="43CC07C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Press RETURN to coninue:</w:t>
            </w:r>
          </w:p>
          <w:p w14:paraId="05533E6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Partial complete for RX #501094.</w:t>
            </w:r>
          </w:p>
          <w:p w14:paraId="658DB87A"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8EB0FF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CD042E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CA49A40" w14:textId="77777777" w:rsidR="0042609A" w:rsidRPr="00490ECD" w:rsidRDefault="0042609A" w:rsidP="00793A6E">
            <w:pPr>
              <w:pStyle w:val="NoSpacing"/>
              <w:rPr>
                <w:rFonts w:ascii="Calibri" w:hAnsi="Calibri"/>
                <w:noProof/>
                <w:color w:val="auto"/>
                <w:sz w:val="20"/>
                <w:szCs w:val="20"/>
              </w:rPr>
            </w:pPr>
          </w:p>
        </w:tc>
      </w:tr>
    </w:tbl>
    <w:p w14:paraId="2D45D98D"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9BEFD28"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6BB7B6E2"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01EFF2F1"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6D47BE5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745D478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398DDAA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12097BE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lastRenderedPageBreak/>
              <w:t>No more refills left</w:t>
            </w:r>
          </w:p>
          <w:p w14:paraId="10E31AD9"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7389A6B5"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2CD7095"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E64BD4D" w14:textId="77777777" w:rsidR="0042609A" w:rsidRPr="00490ECD" w:rsidRDefault="0042609A" w:rsidP="00793A6E">
            <w:pPr>
              <w:pStyle w:val="NoSpacing"/>
              <w:rPr>
                <w:rFonts w:ascii="Calibri" w:hAnsi="Calibri"/>
                <w:noProof/>
                <w:color w:val="auto"/>
                <w:sz w:val="20"/>
                <w:szCs w:val="20"/>
              </w:rPr>
            </w:pPr>
          </w:p>
        </w:tc>
      </w:tr>
    </w:tbl>
    <w:p w14:paraId="4F02AB44"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19926717" w14:textId="77777777" w:rsidTr="00E276B4">
        <w:trPr>
          <w:cantSplit/>
          <w:trHeight w:val="432"/>
        </w:trPr>
        <w:tc>
          <w:tcPr>
            <w:tcW w:w="4338" w:type="dxa"/>
            <w:shd w:val="clear" w:color="auto" w:fill="C6D9F1"/>
          </w:tcPr>
          <w:p w14:paraId="34713156"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757E7DB7"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10A9CEA5"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5D69387A"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28A8846D"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63ED16D9"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6AA2F724" w14:textId="77777777" w:rsidTr="00E276B4">
        <w:trPr>
          <w:cantSplit/>
          <w:trHeight w:val="432"/>
        </w:trPr>
        <w:tc>
          <w:tcPr>
            <w:tcW w:w="4338" w:type="dxa"/>
            <w:shd w:val="clear" w:color="auto" w:fill="C6D9F1"/>
          </w:tcPr>
          <w:p w14:paraId="2089922F"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58B9CAB9" w14:textId="77777777" w:rsidR="0042609A" w:rsidRPr="00523FAE" w:rsidRDefault="0042609A" w:rsidP="00793A6E">
            <w:pPr>
              <w:pStyle w:val="NoSpacing"/>
              <w:spacing w:before="120" w:after="120"/>
              <w:rPr>
                <w:rFonts w:asciiTheme="minorHAnsi" w:hAnsiTheme="minorHAnsi"/>
                <w:noProof/>
                <w:sz w:val="20"/>
                <w:szCs w:val="20"/>
              </w:rPr>
            </w:pPr>
          </w:p>
        </w:tc>
      </w:tr>
    </w:tbl>
    <w:p w14:paraId="08F01B6A" w14:textId="77777777" w:rsidR="0042609A" w:rsidRDefault="0042609A" w:rsidP="000A5608">
      <w:pPr>
        <w:pStyle w:val="TableCaption"/>
        <w:rPr>
          <w:highlight w:val="yellow"/>
        </w:rPr>
      </w:pPr>
    </w:p>
    <w:p w14:paraId="7E58643B"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200A2A84" w14:textId="77777777" w:rsidR="0042609A" w:rsidRDefault="0042609A" w:rsidP="000A5608">
      <w:pPr>
        <w:pStyle w:val="TableCaption"/>
      </w:pPr>
      <w:r w:rsidRPr="00C17D1D">
        <w:lastRenderedPageBreak/>
        <w:t>DRO-3.4-1-PSUS</w:t>
      </w:r>
      <w:r>
        <w:tab/>
      </w:r>
      <w:r w:rsidRPr="00C17D1D">
        <w:t>Dispense Remote Order - Suspended prescription is partial filled.</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247B46F8"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10DBFD4"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4784F27F"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DRO-3.4-1-PSUS</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257BABE"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Suspended prescription is partial filled.</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AA3E53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4C9E234F"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9BD78D8"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24D1ECEF"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6E52AD82" w14:textId="77777777" w:rsidTr="00363C0E">
        <w:trPr>
          <w:cantSplit/>
          <w:trHeight w:val="260"/>
        </w:trPr>
        <w:tc>
          <w:tcPr>
            <w:tcW w:w="4338" w:type="dxa"/>
            <w:gridSpan w:val="3"/>
            <w:tcBorders>
              <w:bottom w:val="single" w:sz="4" w:space="0" w:color="auto"/>
            </w:tcBorders>
            <w:shd w:val="clear" w:color="auto" w:fill="B8CCE4" w:themeFill="accent1" w:themeFillTint="66"/>
          </w:tcPr>
          <w:p w14:paraId="285E7023"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4A00B299"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VistA-1_DRO-3.4-1-PSUS_1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17D08727"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35DDA867"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13924AF7"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45F66888" w14:textId="77777777" w:rsidTr="00363C0E">
        <w:trPr>
          <w:cantSplit/>
          <w:trHeight w:val="215"/>
        </w:trPr>
        <w:tc>
          <w:tcPr>
            <w:tcW w:w="4338" w:type="dxa"/>
            <w:gridSpan w:val="3"/>
            <w:shd w:val="clear" w:color="auto" w:fill="F1FA76"/>
          </w:tcPr>
          <w:p w14:paraId="74D754E0"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03E010F0"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1D437D79" w14:textId="77777777" w:rsidTr="00363C0E">
        <w:trPr>
          <w:cantSplit/>
          <w:trHeight w:val="260"/>
        </w:trPr>
        <w:tc>
          <w:tcPr>
            <w:tcW w:w="4338" w:type="dxa"/>
            <w:gridSpan w:val="3"/>
            <w:shd w:val="clear" w:color="auto" w:fill="F1FA76"/>
          </w:tcPr>
          <w:p w14:paraId="1914FCBB"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553044C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37CC9FD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401D4231"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3D811D07"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125A8BFE"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41313BF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8D61E4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953DEA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5190D51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3C4B2D2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2B0FA5DB"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559B7237"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36B9430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C4E10E7"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59EB5D2F"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3562CA3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29F54ACC"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42433645"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2785DDD1" w14:textId="77777777" w:rsidR="0042609A" w:rsidRPr="00793A6E" w:rsidRDefault="0042609A" w:rsidP="00793A6E">
            <w:pPr>
              <w:pStyle w:val="NoSpacing"/>
              <w:rPr>
                <w:rFonts w:ascii="Calibri" w:hAnsi="Calibri"/>
                <w:noProof/>
                <w:color w:val="auto"/>
                <w:sz w:val="20"/>
                <w:szCs w:val="20"/>
              </w:rPr>
            </w:pPr>
          </w:p>
        </w:tc>
      </w:tr>
    </w:tbl>
    <w:p w14:paraId="47799946"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736679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EF9DE7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72D8FC8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&lt;n&gt;[Enter]</w:t>
            </w:r>
          </w:p>
        </w:tc>
        <w:tc>
          <w:tcPr>
            <w:tcW w:w="6390" w:type="dxa"/>
            <w:tcBorders>
              <w:top w:val="single" w:sz="4" w:space="0" w:color="auto"/>
              <w:left w:val="single" w:sz="4" w:space="0" w:color="auto"/>
              <w:bottom w:val="single" w:sz="4" w:space="0" w:color="auto"/>
              <w:right w:val="single" w:sz="4" w:space="0" w:color="auto"/>
            </w:tcBorders>
          </w:tcPr>
          <w:p w14:paraId="095CE42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4BAA1BB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57F60A0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4EAAFF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A6E5EC5" w14:textId="77777777" w:rsidR="0042609A" w:rsidRPr="00490ECD" w:rsidRDefault="0042609A" w:rsidP="00793A6E">
            <w:pPr>
              <w:pStyle w:val="NoSpacing"/>
              <w:rPr>
                <w:rFonts w:ascii="Calibri" w:hAnsi="Calibri"/>
                <w:noProof/>
                <w:color w:val="auto"/>
                <w:sz w:val="20"/>
                <w:szCs w:val="20"/>
              </w:rPr>
            </w:pPr>
          </w:p>
        </w:tc>
      </w:tr>
    </w:tbl>
    <w:p w14:paraId="0D30ABE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09F274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F40730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068A65E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06753BB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5A81D18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14FD1E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E355F8B" w14:textId="77777777" w:rsidR="0042609A" w:rsidRPr="00490ECD" w:rsidRDefault="0042609A" w:rsidP="00793A6E">
            <w:pPr>
              <w:pStyle w:val="NoSpacing"/>
              <w:rPr>
                <w:rFonts w:ascii="Calibri" w:hAnsi="Calibri"/>
                <w:noProof/>
                <w:color w:val="auto"/>
                <w:sz w:val="20"/>
                <w:szCs w:val="20"/>
              </w:rPr>
            </w:pPr>
          </w:p>
        </w:tc>
      </w:tr>
    </w:tbl>
    <w:p w14:paraId="04B3533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DDD9546"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E8D5A0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3FC4671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6CB4749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61EA83E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CD2F8E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4A29FE9" w14:textId="77777777" w:rsidR="0042609A" w:rsidRPr="00490ECD" w:rsidRDefault="0042609A" w:rsidP="00793A6E">
            <w:pPr>
              <w:pStyle w:val="NoSpacing"/>
              <w:rPr>
                <w:rFonts w:ascii="Calibri" w:hAnsi="Calibri"/>
                <w:noProof/>
                <w:color w:val="auto"/>
                <w:sz w:val="20"/>
                <w:szCs w:val="20"/>
              </w:rPr>
            </w:pPr>
          </w:p>
        </w:tc>
      </w:tr>
    </w:tbl>
    <w:p w14:paraId="28B459E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18EC43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9EA951E"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2767665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44CD9AD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1EB9899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EE01FC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72FD86F" w14:textId="77777777" w:rsidR="0042609A" w:rsidRPr="00490ECD" w:rsidRDefault="0042609A" w:rsidP="00793A6E">
            <w:pPr>
              <w:pStyle w:val="NoSpacing"/>
              <w:rPr>
                <w:rFonts w:ascii="Calibri" w:hAnsi="Calibri"/>
                <w:noProof/>
                <w:color w:val="auto"/>
                <w:sz w:val="20"/>
                <w:szCs w:val="20"/>
              </w:rPr>
            </w:pPr>
          </w:p>
        </w:tc>
      </w:tr>
    </w:tbl>
    <w:p w14:paraId="6D0A13B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FB7872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6A289D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148E4EB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26EFEB4"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72DFDA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A68EDB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673B36F" w14:textId="77777777" w:rsidR="0042609A" w:rsidRPr="00490ECD" w:rsidRDefault="0042609A" w:rsidP="00793A6E">
            <w:pPr>
              <w:pStyle w:val="NoSpacing"/>
              <w:rPr>
                <w:rFonts w:ascii="Calibri" w:hAnsi="Calibri"/>
                <w:noProof/>
                <w:color w:val="auto"/>
                <w:sz w:val="20"/>
                <w:szCs w:val="20"/>
              </w:rPr>
            </w:pPr>
          </w:p>
        </w:tc>
      </w:tr>
    </w:tbl>
    <w:p w14:paraId="2EC80D14"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75ACDFE"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4BAA770E"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65A6362A"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478E08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1C4B14E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076EBF8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3EB6B2C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01F54521"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3969A562"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4FA6265"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49D733D" w14:textId="77777777" w:rsidR="0042609A" w:rsidRPr="00490ECD" w:rsidRDefault="0042609A" w:rsidP="00793A6E">
            <w:pPr>
              <w:pStyle w:val="NoSpacing"/>
              <w:rPr>
                <w:rFonts w:ascii="Calibri" w:hAnsi="Calibri"/>
                <w:noProof/>
                <w:color w:val="auto"/>
                <w:sz w:val="20"/>
                <w:szCs w:val="20"/>
              </w:rPr>
            </w:pPr>
          </w:p>
        </w:tc>
      </w:tr>
    </w:tbl>
    <w:p w14:paraId="119D5328"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797414D0" w14:textId="77777777" w:rsidTr="00E276B4">
        <w:trPr>
          <w:cantSplit/>
          <w:trHeight w:val="432"/>
        </w:trPr>
        <w:tc>
          <w:tcPr>
            <w:tcW w:w="4338" w:type="dxa"/>
            <w:shd w:val="clear" w:color="auto" w:fill="C6D9F1"/>
          </w:tcPr>
          <w:p w14:paraId="5B8BDCC1"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1FA0ACEF"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721717F9"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7AFFB2C6"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3E7A57EE"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768C24FE"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65C17B54" w14:textId="77777777" w:rsidTr="00E276B4">
        <w:trPr>
          <w:cantSplit/>
          <w:trHeight w:val="432"/>
        </w:trPr>
        <w:tc>
          <w:tcPr>
            <w:tcW w:w="4338" w:type="dxa"/>
            <w:shd w:val="clear" w:color="auto" w:fill="C6D9F1"/>
          </w:tcPr>
          <w:p w14:paraId="754F692B"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02828F56" w14:textId="77777777" w:rsidR="0042609A" w:rsidRPr="00523FAE" w:rsidRDefault="0042609A" w:rsidP="00793A6E">
            <w:pPr>
              <w:pStyle w:val="NoSpacing"/>
              <w:spacing w:before="120" w:after="120"/>
              <w:rPr>
                <w:rFonts w:asciiTheme="minorHAnsi" w:hAnsiTheme="minorHAnsi"/>
                <w:noProof/>
                <w:sz w:val="20"/>
                <w:szCs w:val="20"/>
              </w:rPr>
            </w:pPr>
          </w:p>
        </w:tc>
      </w:tr>
    </w:tbl>
    <w:p w14:paraId="4AA5425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623B76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0EF3257"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336AFD90"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2A8E3B81"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D8D9490"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B8923D7"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730CC8A" w14:textId="77777777" w:rsidR="0042609A" w:rsidRPr="00490ECD" w:rsidRDefault="0042609A" w:rsidP="00793A6E">
            <w:pPr>
              <w:pStyle w:val="NoSpacing"/>
              <w:rPr>
                <w:rFonts w:ascii="Calibri" w:hAnsi="Calibri"/>
                <w:noProof/>
                <w:color w:val="auto"/>
                <w:sz w:val="20"/>
                <w:szCs w:val="20"/>
              </w:rPr>
            </w:pPr>
          </w:p>
        </w:tc>
      </w:tr>
    </w:tbl>
    <w:p w14:paraId="133ED7A3" w14:textId="77777777" w:rsidR="0042609A" w:rsidRDefault="0042609A" w:rsidP="000A5608">
      <w:pPr>
        <w:pStyle w:val="TableCaption"/>
        <w:rPr>
          <w:highlight w:val="yellow"/>
        </w:rPr>
      </w:pPr>
    </w:p>
    <w:p w14:paraId="6CE3420F"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656A1BFA" w14:textId="77777777" w:rsidR="0042609A" w:rsidRPr="00C17D1D" w:rsidRDefault="0042609A" w:rsidP="0051778C">
      <w:pPr>
        <w:pStyle w:val="TableCaption"/>
      </w:pPr>
      <w:r w:rsidRPr="00C17D1D">
        <w:lastRenderedPageBreak/>
        <w:t>DRO-3.4-1-1a</w:t>
      </w:r>
      <w:r>
        <w:tab/>
      </w:r>
      <w:r w:rsidRPr="00C17D1D">
        <w:t>Dispense Remote Order -  Controlled substance not refilled.</w:t>
      </w:r>
      <w:r>
        <w:t xml:space="preserve"> </w:t>
      </w:r>
      <w:r w:rsidRPr="00C17D1D">
        <w:t xml:space="preserve">A prescription originating on a remote site is not dispensed when the drug is classified as a controlled substance. An error message displays.   </w:t>
      </w:r>
    </w:p>
    <w:p w14:paraId="32C040A1" w14:textId="77777777" w:rsidR="0042609A" w:rsidRDefault="0042609A" w:rsidP="000A5608">
      <w:pPr>
        <w:pStyle w:val="TableCaption"/>
      </w:pP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4C013CC1"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47C2F2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7B2A2D74"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DRO-3.4-1-1a</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C1EBB1F" w14:textId="77777777" w:rsidR="0042609A" w:rsidRPr="00C17D1D" w:rsidRDefault="0042609A" w:rsidP="0051778C">
            <w:pPr>
              <w:pStyle w:val="NoSpacing"/>
              <w:keepNext/>
              <w:keepLines/>
              <w:rPr>
                <w:rFonts w:ascii="Calibri" w:hAnsi="Calibri"/>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Controlled substance not refilled.</w:t>
            </w:r>
            <w:r>
              <w:rPr>
                <w:rFonts w:ascii="Calibri" w:hAnsi="Calibri"/>
                <w:noProof/>
                <w:color w:val="auto"/>
                <w:sz w:val="20"/>
                <w:szCs w:val="20"/>
              </w:rPr>
              <w:t xml:space="preserve"> </w:t>
            </w:r>
            <w:r w:rsidRPr="00C17D1D">
              <w:rPr>
                <w:rFonts w:ascii="Calibri" w:hAnsi="Calibri"/>
                <w:noProof/>
                <w:color w:val="auto"/>
                <w:sz w:val="20"/>
                <w:szCs w:val="20"/>
              </w:rPr>
              <w:t xml:space="preserve">A prescription originating on a remote site is not dispensed when the drug is classified as a controlled substance. An error message displays.   </w:t>
            </w:r>
          </w:p>
          <w:p w14:paraId="61FD5107" w14:textId="77777777" w:rsidR="0042609A" w:rsidRPr="003C670A" w:rsidRDefault="0042609A" w:rsidP="00D77AE7">
            <w:pPr>
              <w:pStyle w:val="NoSpacing"/>
              <w:keepNext/>
              <w:keepLines/>
              <w:rPr>
                <w:rFonts w:ascii="Times New Roman" w:hAnsi="Times New Roman"/>
                <w:noProof/>
                <w:color w:val="auto"/>
                <w:sz w:val="20"/>
                <w:szCs w:val="20"/>
              </w:rPr>
            </w:pP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E1A5F4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64C6B3B5"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New</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5E9236F"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28B53B1F" w14:textId="77777777" w:rsidTr="00363C0E">
        <w:trPr>
          <w:cantSplit/>
          <w:trHeight w:val="260"/>
        </w:trPr>
        <w:tc>
          <w:tcPr>
            <w:tcW w:w="4338" w:type="dxa"/>
            <w:gridSpan w:val="3"/>
            <w:tcBorders>
              <w:bottom w:val="single" w:sz="4" w:space="0" w:color="auto"/>
            </w:tcBorders>
            <w:shd w:val="clear" w:color="auto" w:fill="B8CCE4" w:themeFill="accent1" w:themeFillTint="66"/>
          </w:tcPr>
          <w:p w14:paraId="66849360"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2.6.3.4</w:t>
            </w:r>
          </w:p>
        </w:tc>
        <w:tc>
          <w:tcPr>
            <w:tcW w:w="5670" w:type="dxa"/>
            <w:tcBorders>
              <w:bottom w:val="single" w:sz="4" w:space="0" w:color="auto"/>
            </w:tcBorders>
            <w:shd w:val="clear" w:color="auto" w:fill="B8CCE4" w:themeFill="accent1" w:themeFillTint="66"/>
          </w:tcPr>
          <w:p w14:paraId="0716ACDC"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VistA-1_DRO-3.4-1-1a_1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0BF22561"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6390A937"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3FB89EEA"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5B497D09" w14:textId="77777777" w:rsidTr="00363C0E">
        <w:trPr>
          <w:cantSplit/>
          <w:trHeight w:val="215"/>
        </w:trPr>
        <w:tc>
          <w:tcPr>
            <w:tcW w:w="4338" w:type="dxa"/>
            <w:gridSpan w:val="3"/>
            <w:shd w:val="clear" w:color="auto" w:fill="F1FA76"/>
          </w:tcPr>
          <w:p w14:paraId="4BA9CC02"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4C0447F6" w14:textId="77777777" w:rsidR="0042609A" w:rsidRPr="00536423" w:rsidRDefault="0042609A" w:rsidP="00363C0E">
            <w:pPr>
              <w:pStyle w:val="NoSpacing"/>
              <w:keepNext/>
              <w:keepLines/>
              <w:rPr>
                <w:rFonts w:asciiTheme="minorHAnsi" w:hAnsiTheme="minorHAnsi"/>
                <w:noProof/>
                <w:color w:val="auto"/>
                <w:sz w:val="20"/>
                <w:szCs w:val="20"/>
              </w:rPr>
            </w:pPr>
          </w:p>
        </w:tc>
      </w:tr>
      <w:tr w:rsidR="0042609A" w:rsidRPr="001C4BDA" w14:paraId="04C2C482" w14:textId="77777777" w:rsidTr="00363C0E">
        <w:trPr>
          <w:cantSplit/>
          <w:trHeight w:val="260"/>
        </w:trPr>
        <w:tc>
          <w:tcPr>
            <w:tcW w:w="4338" w:type="dxa"/>
            <w:gridSpan w:val="3"/>
            <w:shd w:val="clear" w:color="auto" w:fill="F1FA76"/>
          </w:tcPr>
          <w:p w14:paraId="2D4EA5DA"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3D3D5F0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767390A4"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4A80E282"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4D7E63AD"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4B768147"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3EF96ED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21E101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65CF27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46CF89F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22ECB06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6D3954C8"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0B42FA6E"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1C4A6E1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6E6F28E5"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3980DBA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Error message is displayed</w:t>
            </w:r>
          </w:p>
        </w:tc>
        <w:tc>
          <w:tcPr>
            <w:tcW w:w="630" w:type="dxa"/>
            <w:tcBorders>
              <w:left w:val="single" w:sz="4" w:space="0" w:color="auto"/>
              <w:right w:val="single" w:sz="4" w:space="0" w:color="auto"/>
            </w:tcBorders>
            <w:shd w:val="clear" w:color="auto" w:fill="auto"/>
          </w:tcPr>
          <w:p w14:paraId="1F770590"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341D16C4"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5AFF328C" w14:textId="77777777" w:rsidR="0042609A" w:rsidRPr="00793A6E" w:rsidRDefault="0042609A" w:rsidP="00793A6E">
            <w:pPr>
              <w:pStyle w:val="NoSpacing"/>
              <w:rPr>
                <w:rFonts w:ascii="Calibri" w:hAnsi="Calibri"/>
                <w:noProof/>
                <w:color w:val="auto"/>
                <w:sz w:val="20"/>
                <w:szCs w:val="20"/>
              </w:rPr>
            </w:pPr>
          </w:p>
        </w:tc>
      </w:tr>
    </w:tbl>
    <w:p w14:paraId="238E121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D3E30A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C581AA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7B03318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(more steps???)</w:t>
            </w:r>
          </w:p>
        </w:tc>
        <w:tc>
          <w:tcPr>
            <w:tcW w:w="6390" w:type="dxa"/>
            <w:tcBorders>
              <w:top w:val="single" w:sz="4" w:space="0" w:color="auto"/>
              <w:left w:val="single" w:sz="4" w:space="0" w:color="auto"/>
              <w:bottom w:val="single" w:sz="4" w:space="0" w:color="auto"/>
              <w:right w:val="single" w:sz="4" w:space="0" w:color="auto"/>
            </w:tcBorders>
          </w:tcPr>
          <w:p w14:paraId="44904FCD"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F524F3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3B54EA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D97A268" w14:textId="77777777" w:rsidR="0042609A" w:rsidRPr="00490ECD" w:rsidRDefault="0042609A" w:rsidP="00793A6E">
            <w:pPr>
              <w:pStyle w:val="NoSpacing"/>
              <w:rPr>
                <w:rFonts w:ascii="Calibri" w:hAnsi="Calibri"/>
                <w:noProof/>
                <w:color w:val="auto"/>
                <w:sz w:val="20"/>
                <w:szCs w:val="20"/>
              </w:rPr>
            </w:pPr>
          </w:p>
        </w:tc>
      </w:tr>
    </w:tbl>
    <w:p w14:paraId="35DDF580"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46AB500"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1F200020"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29B19030"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1BF53CA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Error message displays</w:t>
            </w:r>
          </w:p>
          <w:p w14:paraId="2A23D95C"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C567557"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BE0590E"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8C54EBE" w14:textId="77777777" w:rsidR="0042609A" w:rsidRPr="00490ECD" w:rsidRDefault="0042609A" w:rsidP="00793A6E">
            <w:pPr>
              <w:pStyle w:val="NoSpacing"/>
              <w:rPr>
                <w:rFonts w:ascii="Calibri" w:hAnsi="Calibri"/>
                <w:noProof/>
                <w:color w:val="auto"/>
                <w:sz w:val="20"/>
                <w:szCs w:val="20"/>
              </w:rPr>
            </w:pPr>
          </w:p>
        </w:tc>
      </w:tr>
    </w:tbl>
    <w:p w14:paraId="1CAEA302"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0C0EAC44" w14:textId="77777777" w:rsidTr="00E276B4">
        <w:trPr>
          <w:cantSplit/>
          <w:trHeight w:val="432"/>
        </w:trPr>
        <w:tc>
          <w:tcPr>
            <w:tcW w:w="4338" w:type="dxa"/>
            <w:shd w:val="clear" w:color="auto" w:fill="C6D9F1"/>
          </w:tcPr>
          <w:p w14:paraId="72B04DAE"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70A0F0C3"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Error message displays</w:t>
            </w:r>
          </w:p>
          <w:p w14:paraId="6941600C"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76C5D999" w14:textId="77777777" w:rsidTr="00E276B4">
        <w:trPr>
          <w:cantSplit/>
          <w:trHeight w:val="432"/>
        </w:trPr>
        <w:tc>
          <w:tcPr>
            <w:tcW w:w="4338" w:type="dxa"/>
            <w:shd w:val="clear" w:color="auto" w:fill="C6D9F1"/>
          </w:tcPr>
          <w:p w14:paraId="29F36281"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7916B25F" w14:textId="77777777" w:rsidR="0042609A" w:rsidRPr="00523FAE" w:rsidRDefault="0042609A" w:rsidP="00793A6E">
            <w:pPr>
              <w:pStyle w:val="NoSpacing"/>
              <w:spacing w:before="120" w:after="120"/>
              <w:rPr>
                <w:rFonts w:asciiTheme="minorHAnsi" w:hAnsiTheme="minorHAnsi"/>
                <w:noProof/>
                <w:sz w:val="20"/>
                <w:szCs w:val="20"/>
              </w:rPr>
            </w:pPr>
          </w:p>
        </w:tc>
      </w:tr>
    </w:tbl>
    <w:p w14:paraId="1F39C2C9" w14:textId="77777777" w:rsidR="0042609A" w:rsidRDefault="0042609A" w:rsidP="000A5608">
      <w:pPr>
        <w:pStyle w:val="TableCaption"/>
        <w:rPr>
          <w:highlight w:val="yellow"/>
        </w:rPr>
      </w:pPr>
    </w:p>
    <w:p w14:paraId="05F26AC5"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3FF6C190" w14:textId="77777777" w:rsidR="0042609A" w:rsidRDefault="0042609A" w:rsidP="000A5608">
      <w:pPr>
        <w:pStyle w:val="TableCaption"/>
      </w:pPr>
      <w:r w:rsidRPr="00C17D1D">
        <w:lastRenderedPageBreak/>
        <w:t>DRO-3.4-1-2a</w:t>
      </w:r>
      <w:r>
        <w:tab/>
      </w:r>
      <w:r w:rsidRPr="00C17D1D">
        <w:t>Dispense Remote Order - eMI ESB is not accessible.</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0B05FED3"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86C7B6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74C783FF"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DRO-3.4-1-2a</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51FBC75"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eMI ESB is not accessible.</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D8DA0D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4D60CEEB"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New</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5EEF3A7"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331C383F" w14:textId="77777777" w:rsidTr="00363C0E">
        <w:trPr>
          <w:cantSplit/>
          <w:trHeight w:val="260"/>
        </w:trPr>
        <w:tc>
          <w:tcPr>
            <w:tcW w:w="4338" w:type="dxa"/>
            <w:gridSpan w:val="3"/>
            <w:tcBorders>
              <w:bottom w:val="single" w:sz="4" w:space="0" w:color="auto"/>
            </w:tcBorders>
            <w:shd w:val="clear" w:color="auto" w:fill="B8CCE4" w:themeFill="accent1" w:themeFillTint="66"/>
          </w:tcPr>
          <w:p w14:paraId="000D9E20"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Use case 2a</w:t>
            </w:r>
          </w:p>
        </w:tc>
        <w:tc>
          <w:tcPr>
            <w:tcW w:w="5670" w:type="dxa"/>
            <w:tcBorders>
              <w:bottom w:val="single" w:sz="4" w:space="0" w:color="auto"/>
            </w:tcBorders>
            <w:shd w:val="clear" w:color="auto" w:fill="B8CCE4" w:themeFill="accent1" w:themeFillTint="66"/>
          </w:tcPr>
          <w:p w14:paraId="2577F151"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VistA-1_DRO-3.4-1-2a_1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0571730B"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6C571A1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64913E9F"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6A73FA2D" w14:textId="77777777" w:rsidTr="00363C0E">
        <w:trPr>
          <w:cantSplit/>
          <w:trHeight w:val="215"/>
        </w:trPr>
        <w:tc>
          <w:tcPr>
            <w:tcW w:w="4338" w:type="dxa"/>
            <w:gridSpan w:val="3"/>
            <w:shd w:val="clear" w:color="auto" w:fill="F1FA76"/>
          </w:tcPr>
          <w:p w14:paraId="5CA6A499"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00056803" w14:textId="77777777" w:rsidR="0042609A" w:rsidRPr="00536423" w:rsidRDefault="0042609A" w:rsidP="00363C0E">
            <w:pPr>
              <w:pStyle w:val="NoSpacing"/>
              <w:keepNext/>
              <w:keepLines/>
              <w:rPr>
                <w:rFonts w:asciiTheme="minorHAnsi" w:hAnsiTheme="minorHAnsi"/>
                <w:noProof/>
                <w:color w:val="auto"/>
                <w:sz w:val="20"/>
                <w:szCs w:val="20"/>
              </w:rPr>
            </w:pPr>
          </w:p>
        </w:tc>
      </w:tr>
      <w:tr w:rsidR="0042609A" w:rsidRPr="001C4BDA" w14:paraId="13686FD1" w14:textId="77777777" w:rsidTr="00363C0E">
        <w:trPr>
          <w:cantSplit/>
          <w:trHeight w:val="260"/>
        </w:trPr>
        <w:tc>
          <w:tcPr>
            <w:tcW w:w="4338" w:type="dxa"/>
            <w:gridSpan w:val="3"/>
            <w:shd w:val="clear" w:color="auto" w:fill="F1FA76"/>
          </w:tcPr>
          <w:p w14:paraId="7E518E4D"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19CD14A3"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6B9D8402"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111000460</w:t>
            </w:r>
          </w:p>
          <w:p w14:paraId="14DE35EB"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5 501195  can't be refilled</w:t>
            </w:r>
          </w:p>
          <w:p w14:paraId="2BC72F25"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38B4FA81"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2896627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2C4B67C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3D86E1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010468C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2134A73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7C0075D2"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34B94570"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11FAF6D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63DB5C22"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716A64A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Error message is displayed</w:t>
            </w:r>
          </w:p>
        </w:tc>
        <w:tc>
          <w:tcPr>
            <w:tcW w:w="630" w:type="dxa"/>
            <w:tcBorders>
              <w:left w:val="single" w:sz="4" w:space="0" w:color="auto"/>
              <w:right w:val="single" w:sz="4" w:space="0" w:color="auto"/>
            </w:tcBorders>
            <w:shd w:val="clear" w:color="auto" w:fill="auto"/>
          </w:tcPr>
          <w:p w14:paraId="19A3845A"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311940F2"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30DD4BFF" w14:textId="77777777" w:rsidR="0042609A" w:rsidRPr="00793A6E" w:rsidRDefault="0042609A" w:rsidP="00793A6E">
            <w:pPr>
              <w:pStyle w:val="NoSpacing"/>
              <w:rPr>
                <w:rFonts w:ascii="Calibri" w:hAnsi="Calibri"/>
                <w:noProof/>
                <w:color w:val="auto"/>
                <w:sz w:val="20"/>
                <w:szCs w:val="20"/>
              </w:rPr>
            </w:pPr>
          </w:p>
        </w:tc>
      </w:tr>
    </w:tbl>
    <w:p w14:paraId="42A99E5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1AA8E5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02B985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237F1DD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(more steps???)</w:t>
            </w:r>
          </w:p>
        </w:tc>
        <w:tc>
          <w:tcPr>
            <w:tcW w:w="6390" w:type="dxa"/>
            <w:tcBorders>
              <w:top w:val="single" w:sz="4" w:space="0" w:color="auto"/>
              <w:left w:val="single" w:sz="4" w:space="0" w:color="auto"/>
              <w:bottom w:val="single" w:sz="4" w:space="0" w:color="auto"/>
              <w:right w:val="single" w:sz="4" w:space="0" w:color="auto"/>
            </w:tcBorders>
          </w:tcPr>
          <w:p w14:paraId="5EA78BDB"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CAD29D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A2C3DA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E453FBA" w14:textId="77777777" w:rsidR="0042609A" w:rsidRPr="00490ECD" w:rsidRDefault="0042609A" w:rsidP="00793A6E">
            <w:pPr>
              <w:pStyle w:val="NoSpacing"/>
              <w:rPr>
                <w:rFonts w:ascii="Calibri" w:hAnsi="Calibri"/>
                <w:noProof/>
                <w:color w:val="auto"/>
                <w:sz w:val="20"/>
                <w:szCs w:val="20"/>
              </w:rPr>
            </w:pPr>
          </w:p>
        </w:tc>
      </w:tr>
    </w:tbl>
    <w:p w14:paraId="5722D221"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4BC82FA"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6DE41CDE"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63346B87"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6D0E160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Error message displays</w:t>
            </w:r>
          </w:p>
          <w:p w14:paraId="5070BBCD"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FE1819D"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9362B37"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E24CC41" w14:textId="77777777" w:rsidR="0042609A" w:rsidRPr="00490ECD" w:rsidRDefault="0042609A" w:rsidP="00793A6E">
            <w:pPr>
              <w:pStyle w:val="NoSpacing"/>
              <w:rPr>
                <w:rFonts w:ascii="Calibri" w:hAnsi="Calibri"/>
                <w:noProof/>
                <w:color w:val="auto"/>
                <w:sz w:val="20"/>
                <w:szCs w:val="20"/>
              </w:rPr>
            </w:pPr>
          </w:p>
        </w:tc>
      </w:tr>
    </w:tbl>
    <w:p w14:paraId="3EF96E7D"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363C45EF" w14:textId="77777777" w:rsidTr="00E276B4">
        <w:trPr>
          <w:cantSplit/>
          <w:trHeight w:val="432"/>
        </w:trPr>
        <w:tc>
          <w:tcPr>
            <w:tcW w:w="4338" w:type="dxa"/>
            <w:shd w:val="clear" w:color="auto" w:fill="C6D9F1"/>
          </w:tcPr>
          <w:p w14:paraId="021077B2"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4CCCA9AD"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Error message displays</w:t>
            </w:r>
          </w:p>
          <w:p w14:paraId="62962CA9"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2130E76F" w14:textId="77777777" w:rsidTr="00E276B4">
        <w:trPr>
          <w:cantSplit/>
          <w:trHeight w:val="432"/>
        </w:trPr>
        <w:tc>
          <w:tcPr>
            <w:tcW w:w="4338" w:type="dxa"/>
            <w:shd w:val="clear" w:color="auto" w:fill="C6D9F1"/>
          </w:tcPr>
          <w:p w14:paraId="4153A2F0"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409EA51C" w14:textId="77777777" w:rsidR="0042609A" w:rsidRPr="00523FAE" w:rsidRDefault="0042609A" w:rsidP="00793A6E">
            <w:pPr>
              <w:pStyle w:val="NoSpacing"/>
              <w:spacing w:before="120" w:after="120"/>
              <w:rPr>
                <w:rFonts w:asciiTheme="minorHAnsi" w:hAnsiTheme="minorHAnsi"/>
                <w:noProof/>
                <w:sz w:val="20"/>
                <w:szCs w:val="20"/>
              </w:rPr>
            </w:pPr>
          </w:p>
        </w:tc>
      </w:tr>
    </w:tbl>
    <w:p w14:paraId="6C2B5301" w14:textId="77777777" w:rsidR="0042609A" w:rsidRDefault="0042609A" w:rsidP="000A5608">
      <w:pPr>
        <w:pStyle w:val="TableCaption"/>
        <w:rPr>
          <w:highlight w:val="yellow"/>
        </w:rPr>
      </w:pPr>
    </w:p>
    <w:p w14:paraId="551C4AB8"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396B4A56" w14:textId="77777777" w:rsidR="0042609A" w:rsidRDefault="0042609A" w:rsidP="000A5608">
      <w:pPr>
        <w:pStyle w:val="TableCaption"/>
      </w:pPr>
      <w:r w:rsidRPr="00C17D1D">
        <w:lastRenderedPageBreak/>
        <w:t>DRO-3.4-1-3a</w:t>
      </w:r>
      <w:r>
        <w:tab/>
      </w:r>
      <w:r w:rsidRPr="00C17D1D">
        <w:t>Dispense Remote Order - Remote VistA is not accessible.</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69735E60"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40FA8BF"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47C9899E"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DRO-3.4-1-3a</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9B15143"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Remote VistA is not accessible.</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287292B"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6432871"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6ADA4A50" w14:textId="77777777" w:rsidTr="00363C0E">
        <w:trPr>
          <w:cantSplit/>
          <w:trHeight w:val="260"/>
        </w:trPr>
        <w:tc>
          <w:tcPr>
            <w:tcW w:w="4338" w:type="dxa"/>
            <w:gridSpan w:val="3"/>
            <w:tcBorders>
              <w:bottom w:val="single" w:sz="4" w:space="0" w:color="auto"/>
            </w:tcBorders>
            <w:shd w:val="clear" w:color="auto" w:fill="B8CCE4" w:themeFill="accent1" w:themeFillTint="66"/>
          </w:tcPr>
          <w:p w14:paraId="09F8753A"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Use case 3a</w:t>
            </w:r>
          </w:p>
        </w:tc>
        <w:tc>
          <w:tcPr>
            <w:tcW w:w="5670" w:type="dxa"/>
            <w:tcBorders>
              <w:bottom w:val="single" w:sz="4" w:space="0" w:color="auto"/>
            </w:tcBorders>
            <w:shd w:val="clear" w:color="auto" w:fill="B8CCE4" w:themeFill="accent1" w:themeFillTint="66"/>
          </w:tcPr>
          <w:p w14:paraId="1BB5D836"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VistA-1_DRO-3.4-1-3a_1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2A34548E"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349C8342"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364533D"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31154357" w14:textId="77777777" w:rsidTr="00363C0E">
        <w:trPr>
          <w:cantSplit/>
          <w:trHeight w:val="215"/>
        </w:trPr>
        <w:tc>
          <w:tcPr>
            <w:tcW w:w="4338" w:type="dxa"/>
            <w:gridSpan w:val="3"/>
            <w:shd w:val="clear" w:color="auto" w:fill="F1FA76"/>
          </w:tcPr>
          <w:p w14:paraId="5361C257"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6869775E" w14:textId="77777777" w:rsidR="0042609A" w:rsidRPr="00536423" w:rsidRDefault="0042609A" w:rsidP="00363C0E">
            <w:pPr>
              <w:pStyle w:val="NoSpacing"/>
              <w:keepNext/>
              <w:keepLines/>
              <w:rPr>
                <w:rFonts w:asciiTheme="minorHAnsi" w:hAnsiTheme="minorHAnsi"/>
                <w:noProof/>
                <w:color w:val="auto"/>
                <w:sz w:val="20"/>
                <w:szCs w:val="20"/>
              </w:rPr>
            </w:pPr>
          </w:p>
        </w:tc>
      </w:tr>
      <w:tr w:rsidR="0042609A" w:rsidRPr="001C4BDA" w14:paraId="5C9ABD26" w14:textId="77777777" w:rsidTr="00363C0E">
        <w:trPr>
          <w:cantSplit/>
          <w:trHeight w:val="260"/>
        </w:trPr>
        <w:tc>
          <w:tcPr>
            <w:tcW w:w="4338" w:type="dxa"/>
            <w:gridSpan w:val="3"/>
            <w:shd w:val="clear" w:color="auto" w:fill="F1FA76"/>
          </w:tcPr>
          <w:p w14:paraId="17C5338E"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035784FD"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4F958C71"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111000460</w:t>
            </w:r>
          </w:p>
          <w:p w14:paraId="37399D2C"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5 501195  can't be refilled</w:t>
            </w:r>
          </w:p>
          <w:p w14:paraId="384F7DD2"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7687F309"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37574F2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2B8501D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28A420B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3B88129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6E3E7D0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6E4F62A3"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56FC800D"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588388CB"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4923BC92"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7B060B4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Error message is displayed</w:t>
            </w:r>
          </w:p>
        </w:tc>
        <w:tc>
          <w:tcPr>
            <w:tcW w:w="630" w:type="dxa"/>
            <w:tcBorders>
              <w:left w:val="single" w:sz="4" w:space="0" w:color="auto"/>
              <w:right w:val="single" w:sz="4" w:space="0" w:color="auto"/>
            </w:tcBorders>
            <w:shd w:val="clear" w:color="auto" w:fill="auto"/>
          </w:tcPr>
          <w:p w14:paraId="31EC4FC8"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51BD7828"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6CB781D3" w14:textId="77777777" w:rsidR="0042609A" w:rsidRPr="00793A6E" w:rsidRDefault="0042609A" w:rsidP="00793A6E">
            <w:pPr>
              <w:pStyle w:val="NoSpacing"/>
              <w:rPr>
                <w:rFonts w:ascii="Calibri" w:hAnsi="Calibri"/>
                <w:noProof/>
                <w:color w:val="auto"/>
                <w:sz w:val="20"/>
                <w:szCs w:val="20"/>
              </w:rPr>
            </w:pPr>
          </w:p>
        </w:tc>
      </w:tr>
    </w:tbl>
    <w:p w14:paraId="2FC94B1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EE0227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8518492"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4A57B41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(more steps???)</w:t>
            </w:r>
          </w:p>
        </w:tc>
        <w:tc>
          <w:tcPr>
            <w:tcW w:w="6390" w:type="dxa"/>
            <w:tcBorders>
              <w:top w:val="single" w:sz="4" w:space="0" w:color="auto"/>
              <w:left w:val="single" w:sz="4" w:space="0" w:color="auto"/>
              <w:bottom w:val="single" w:sz="4" w:space="0" w:color="auto"/>
              <w:right w:val="single" w:sz="4" w:space="0" w:color="auto"/>
            </w:tcBorders>
          </w:tcPr>
          <w:p w14:paraId="21A5F65C"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6E8ECE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0D45C3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DE17F5E" w14:textId="77777777" w:rsidR="0042609A" w:rsidRPr="00490ECD" w:rsidRDefault="0042609A" w:rsidP="00793A6E">
            <w:pPr>
              <w:pStyle w:val="NoSpacing"/>
              <w:rPr>
                <w:rFonts w:ascii="Calibri" w:hAnsi="Calibri"/>
                <w:noProof/>
                <w:color w:val="auto"/>
                <w:sz w:val="20"/>
                <w:szCs w:val="20"/>
              </w:rPr>
            </w:pPr>
          </w:p>
        </w:tc>
      </w:tr>
    </w:tbl>
    <w:p w14:paraId="57984ACF"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8F88B02"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087ADDE4"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6C9F1C83"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2F15BFA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Error message displays</w:t>
            </w:r>
          </w:p>
          <w:p w14:paraId="70656F02"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E6092AA"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9E7762C"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FAD5DEA" w14:textId="77777777" w:rsidR="0042609A" w:rsidRPr="00490ECD" w:rsidRDefault="0042609A" w:rsidP="00793A6E">
            <w:pPr>
              <w:pStyle w:val="NoSpacing"/>
              <w:rPr>
                <w:rFonts w:ascii="Calibri" w:hAnsi="Calibri"/>
                <w:noProof/>
                <w:color w:val="auto"/>
                <w:sz w:val="20"/>
                <w:szCs w:val="20"/>
              </w:rPr>
            </w:pPr>
          </w:p>
        </w:tc>
      </w:tr>
    </w:tbl>
    <w:p w14:paraId="51F9C3FC"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147A40C3" w14:textId="77777777" w:rsidTr="00E276B4">
        <w:trPr>
          <w:cantSplit/>
          <w:trHeight w:val="432"/>
        </w:trPr>
        <w:tc>
          <w:tcPr>
            <w:tcW w:w="4338" w:type="dxa"/>
            <w:shd w:val="clear" w:color="auto" w:fill="C6D9F1"/>
          </w:tcPr>
          <w:p w14:paraId="75E088D7"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41EE8855"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Error message displays</w:t>
            </w:r>
          </w:p>
          <w:p w14:paraId="76F0F1D4"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0D0C6B3C" w14:textId="77777777" w:rsidTr="00E276B4">
        <w:trPr>
          <w:cantSplit/>
          <w:trHeight w:val="432"/>
        </w:trPr>
        <w:tc>
          <w:tcPr>
            <w:tcW w:w="4338" w:type="dxa"/>
            <w:shd w:val="clear" w:color="auto" w:fill="C6D9F1"/>
          </w:tcPr>
          <w:p w14:paraId="31133E4D"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4A49D20F" w14:textId="77777777" w:rsidR="0042609A" w:rsidRPr="00523FAE" w:rsidRDefault="0042609A" w:rsidP="00793A6E">
            <w:pPr>
              <w:pStyle w:val="NoSpacing"/>
              <w:spacing w:before="120" w:after="120"/>
              <w:rPr>
                <w:rFonts w:asciiTheme="minorHAnsi" w:hAnsiTheme="minorHAnsi"/>
                <w:noProof/>
                <w:sz w:val="20"/>
                <w:szCs w:val="20"/>
              </w:rPr>
            </w:pPr>
          </w:p>
        </w:tc>
      </w:tr>
    </w:tbl>
    <w:p w14:paraId="307A91D9" w14:textId="77777777" w:rsidR="0042609A" w:rsidRDefault="0042609A" w:rsidP="000A5608">
      <w:pPr>
        <w:pStyle w:val="TableCaption"/>
        <w:rPr>
          <w:highlight w:val="yellow"/>
        </w:rPr>
      </w:pPr>
    </w:p>
    <w:p w14:paraId="6939FC62"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70943189" w14:textId="77777777" w:rsidR="0042609A" w:rsidRDefault="0042609A" w:rsidP="000A5608">
      <w:pPr>
        <w:pStyle w:val="TableCaption"/>
      </w:pPr>
      <w:r w:rsidRPr="00C17D1D">
        <w:lastRenderedPageBreak/>
        <w:t>DRO-3.4-1-4a</w:t>
      </w:r>
      <w:r>
        <w:tab/>
      </w:r>
      <w:r w:rsidRPr="00C17D1D">
        <w:t>Dispense Remote Order - Remote VistA instance fails the order.</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323FAC94"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03D513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4B61ECAB"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DRO-3.4-1-4a</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6C14AB8"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Remote VistA instance fails the order.</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05C3A9A"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D4103E8"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319F2A99" w14:textId="77777777" w:rsidTr="00363C0E">
        <w:trPr>
          <w:cantSplit/>
          <w:trHeight w:val="260"/>
        </w:trPr>
        <w:tc>
          <w:tcPr>
            <w:tcW w:w="4338" w:type="dxa"/>
            <w:gridSpan w:val="3"/>
            <w:tcBorders>
              <w:bottom w:val="single" w:sz="4" w:space="0" w:color="auto"/>
            </w:tcBorders>
            <w:shd w:val="clear" w:color="auto" w:fill="B8CCE4" w:themeFill="accent1" w:themeFillTint="66"/>
          </w:tcPr>
          <w:p w14:paraId="4FCC86AD"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Use case 4a</w:t>
            </w:r>
          </w:p>
        </w:tc>
        <w:tc>
          <w:tcPr>
            <w:tcW w:w="5670" w:type="dxa"/>
            <w:tcBorders>
              <w:bottom w:val="single" w:sz="4" w:space="0" w:color="auto"/>
            </w:tcBorders>
            <w:shd w:val="clear" w:color="auto" w:fill="B8CCE4" w:themeFill="accent1" w:themeFillTint="66"/>
          </w:tcPr>
          <w:p w14:paraId="74577DAD"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VistA-1_DRO-3.4-1-4a_1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5B7D4617"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6FF6BE17"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67E75B1C"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30DD44D6" w14:textId="77777777" w:rsidTr="00363C0E">
        <w:trPr>
          <w:cantSplit/>
          <w:trHeight w:val="215"/>
        </w:trPr>
        <w:tc>
          <w:tcPr>
            <w:tcW w:w="4338" w:type="dxa"/>
            <w:gridSpan w:val="3"/>
            <w:shd w:val="clear" w:color="auto" w:fill="F1FA76"/>
          </w:tcPr>
          <w:p w14:paraId="4231F8DD"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1225027E" w14:textId="77777777" w:rsidR="0042609A" w:rsidRPr="00536423" w:rsidRDefault="0042609A" w:rsidP="00363C0E">
            <w:pPr>
              <w:pStyle w:val="NoSpacing"/>
              <w:keepNext/>
              <w:keepLines/>
              <w:rPr>
                <w:rFonts w:asciiTheme="minorHAnsi" w:hAnsiTheme="minorHAnsi"/>
                <w:noProof/>
                <w:color w:val="auto"/>
                <w:sz w:val="20"/>
                <w:szCs w:val="20"/>
              </w:rPr>
            </w:pPr>
          </w:p>
        </w:tc>
      </w:tr>
      <w:tr w:rsidR="0042609A" w:rsidRPr="001C4BDA" w14:paraId="19CF701B" w14:textId="77777777" w:rsidTr="00363C0E">
        <w:trPr>
          <w:cantSplit/>
          <w:trHeight w:val="260"/>
        </w:trPr>
        <w:tc>
          <w:tcPr>
            <w:tcW w:w="4338" w:type="dxa"/>
            <w:gridSpan w:val="3"/>
            <w:shd w:val="clear" w:color="auto" w:fill="F1FA76"/>
          </w:tcPr>
          <w:p w14:paraId="33A68DE6"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179E8753"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37BA3BAB"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7E8FD1A7"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6E6AFF42"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27584658"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460C694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5301F8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236BAF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08AE5FC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249E3AC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6541C610"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313BFE78"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008F56C5"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16006AE8"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2912079F"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Error message is displayed</w:t>
            </w:r>
          </w:p>
        </w:tc>
        <w:tc>
          <w:tcPr>
            <w:tcW w:w="630" w:type="dxa"/>
            <w:tcBorders>
              <w:left w:val="single" w:sz="4" w:space="0" w:color="auto"/>
              <w:right w:val="single" w:sz="4" w:space="0" w:color="auto"/>
            </w:tcBorders>
            <w:shd w:val="clear" w:color="auto" w:fill="auto"/>
          </w:tcPr>
          <w:p w14:paraId="33BB2CBA"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2EAFA21E"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22EB201F" w14:textId="77777777" w:rsidR="0042609A" w:rsidRPr="00793A6E" w:rsidRDefault="0042609A" w:rsidP="00793A6E">
            <w:pPr>
              <w:pStyle w:val="NoSpacing"/>
              <w:rPr>
                <w:rFonts w:ascii="Calibri" w:hAnsi="Calibri"/>
                <w:noProof/>
                <w:color w:val="auto"/>
                <w:sz w:val="20"/>
                <w:szCs w:val="20"/>
              </w:rPr>
            </w:pPr>
          </w:p>
        </w:tc>
      </w:tr>
    </w:tbl>
    <w:p w14:paraId="659E227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C2AC40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E9C06E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42C1B6C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(more steps???)</w:t>
            </w:r>
          </w:p>
        </w:tc>
        <w:tc>
          <w:tcPr>
            <w:tcW w:w="6390" w:type="dxa"/>
            <w:tcBorders>
              <w:top w:val="single" w:sz="4" w:space="0" w:color="auto"/>
              <w:left w:val="single" w:sz="4" w:space="0" w:color="auto"/>
              <w:bottom w:val="single" w:sz="4" w:space="0" w:color="auto"/>
              <w:right w:val="single" w:sz="4" w:space="0" w:color="auto"/>
            </w:tcBorders>
          </w:tcPr>
          <w:p w14:paraId="1C8D57F2"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573911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D92FA3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A954953" w14:textId="77777777" w:rsidR="0042609A" w:rsidRPr="00490ECD" w:rsidRDefault="0042609A" w:rsidP="00793A6E">
            <w:pPr>
              <w:pStyle w:val="NoSpacing"/>
              <w:rPr>
                <w:rFonts w:ascii="Calibri" w:hAnsi="Calibri"/>
                <w:noProof/>
                <w:color w:val="auto"/>
                <w:sz w:val="20"/>
                <w:szCs w:val="20"/>
              </w:rPr>
            </w:pPr>
          </w:p>
        </w:tc>
      </w:tr>
    </w:tbl>
    <w:p w14:paraId="5FB00AD3"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70E88FE"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7F9C3443"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268DF8F6"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2F94AA5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Error message displays</w:t>
            </w:r>
          </w:p>
          <w:p w14:paraId="7557B58D"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0DCDC48"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3FB8BF2"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434C24C" w14:textId="77777777" w:rsidR="0042609A" w:rsidRPr="00490ECD" w:rsidRDefault="0042609A" w:rsidP="00793A6E">
            <w:pPr>
              <w:pStyle w:val="NoSpacing"/>
              <w:rPr>
                <w:rFonts w:ascii="Calibri" w:hAnsi="Calibri"/>
                <w:noProof/>
                <w:color w:val="auto"/>
                <w:sz w:val="20"/>
                <w:szCs w:val="20"/>
              </w:rPr>
            </w:pPr>
          </w:p>
        </w:tc>
      </w:tr>
    </w:tbl>
    <w:p w14:paraId="13AA58A2"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0034347B" w14:textId="77777777" w:rsidTr="00E276B4">
        <w:trPr>
          <w:cantSplit/>
          <w:trHeight w:val="432"/>
        </w:trPr>
        <w:tc>
          <w:tcPr>
            <w:tcW w:w="4338" w:type="dxa"/>
            <w:shd w:val="clear" w:color="auto" w:fill="C6D9F1"/>
          </w:tcPr>
          <w:p w14:paraId="091708F6"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53BF6B21"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Error message displays</w:t>
            </w:r>
          </w:p>
          <w:p w14:paraId="717DBFCE"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18A08344" w14:textId="77777777" w:rsidTr="00E276B4">
        <w:trPr>
          <w:cantSplit/>
          <w:trHeight w:val="432"/>
        </w:trPr>
        <w:tc>
          <w:tcPr>
            <w:tcW w:w="4338" w:type="dxa"/>
            <w:shd w:val="clear" w:color="auto" w:fill="C6D9F1"/>
          </w:tcPr>
          <w:p w14:paraId="6DCE02DC"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1350AA43" w14:textId="77777777" w:rsidR="0042609A" w:rsidRPr="00523FAE" w:rsidRDefault="0042609A" w:rsidP="00793A6E">
            <w:pPr>
              <w:pStyle w:val="NoSpacing"/>
              <w:spacing w:before="120" w:after="120"/>
              <w:rPr>
                <w:rFonts w:asciiTheme="minorHAnsi" w:hAnsiTheme="minorHAnsi"/>
                <w:noProof/>
                <w:sz w:val="20"/>
                <w:szCs w:val="20"/>
              </w:rPr>
            </w:pPr>
          </w:p>
        </w:tc>
      </w:tr>
    </w:tbl>
    <w:p w14:paraId="60D880A6" w14:textId="77777777" w:rsidR="0042609A" w:rsidRDefault="0042609A" w:rsidP="000A5608">
      <w:pPr>
        <w:pStyle w:val="TableCaption"/>
        <w:rPr>
          <w:highlight w:val="yellow"/>
        </w:rPr>
      </w:pPr>
    </w:p>
    <w:p w14:paraId="6CCC3BF1"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72246C02" w14:textId="77777777" w:rsidR="0042609A" w:rsidRDefault="0042609A" w:rsidP="000A5608">
      <w:pPr>
        <w:pStyle w:val="TableCaption"/>
      </w:pPr>
      <w:r w:rsidRPr="00C17D1D">
        <w:lastRenderedPageBreak/>
        <w:t>DRO-3.4-1-LCK</w:t>
      </w:r>
      <w:r>
        <w:tab/>
      </w:r>
      <w:r w:rsidRPr="00C17D1D">
        <w:t>Dispense Remote Order - Prescription is locked by another user.</w:t>
      </w:r>
      <w:r>
        <w:t xml:space="preserve"> </w:t>
      </w:r>
      <w:r w:rsidRPr="00C17D1D">
        <w:t>A user has the patient's prescription open on the remote system.  An error message displays.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6E9A03B4"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A507272"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7B438B01"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DRO-3.4-1-LCK</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9388E7C"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Prescription is locked by another user.</w:t>
            </w:r>
            <w:r>
              <w:rPr>
                <w:rFonts w:ascii="Calibri" w:hAnsi="Calibri"/>
                <w:noProof/>
                <w:color w:val="auto"/>
                <w:sz w:val="20"/>
                <w:szCs w:val="20"/>
              </w:rPr>
              <w:t xml:space="preserve"> </w:t>
            </w:r>
            <w:r w:rsidRPr="00C17D1D">
              <w:rPr>
                <w:rFonts w:ascii="Calibri" w:hAnsi="Calibri"/>
                <w:noProof/>
                <w:color w:val="auto"/>
                <w:sz w:val="20"/>
                <w:szCs w:val="20"/>
              </w:rPr>
              <w:t>A user has the patient's prescription open on the remote system.  An error message displays.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9BF2541"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7505124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E9AAADF"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34494D0C" w14:textId="77777777" w:rsidTr="00363C0E">
        <w:trPr>
          <w:cantSplit/>
          <w:trHeight w:val="260"/>
        </w:trPr>
        <w:tc>
          <w:tcPr>
            <w:tcW w:w="4338" w:type="dxa"/>
            <w:gridSpan w:val="3"/>
            <w:tcBorders>
              <w:bottom w:val="single" w:sz="4" w:space="0" w:color="auto"/>
            </w:tcBorders>
            <w:shd w:val="clear" w:color="auto" w:fill="B8CCE4" w:themeFill="accent1" w:themeFillTint="66"/>
          </w:tcPr>
          <w:p w14:paraId="258CF04D"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2AEB80A2"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VistA-1_DRO-3.4-1-LCK_1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27B28558"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06B2472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00616AC2"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3C5B7866" w14:textId="77777777" w:rsidTr="00363C0E">
        <w:trPr>
          <w:cantSplit/>
          <w:trHeight w:val="215"/>
        </w:trPr>
        <w:tc>
          <w:tcPr>
            <w:tcW w:w="4338" w:type="dxa"/>
            <w:gridSpan w:val="3"/>
            <w:shd w:val="clear" w:color="auto" w:fill="F1FA76"/>
          </w:tcPr>
          <w:p w14:paraId="7B1DA484"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3B3D5E67" w14:textId="77777777" w:rsidR="0042609A" w:rsidRPr="00536423" w:rsidRDefault="0042609A" w:rsidP="00363C0E">
            <w:pPr>
              <w:pStyle w:val="NoSpacing"/>
              <w:keepNext/>
              <w:keepLines/>
              <w:rPr>
                <w:rFonts w:asciiTheme="minorHAnsi" w:hAnsiTheme="minorHAnsi"/>
                <w:noProof/>
                <w:color w:val="auto"/>
                <w:sz w:val="20"/>
                <w:szCs w:val="20"/>
              </w:rPr>
            </w:pPr>
          </w:p>
        </w:tc>
      </w:tr>
      <w:tr w:rsidR="0042609A" w:rsidRPr="001C4BDA" w14:paraId="68541888" w14:textId="77777777" w:rsidTr="00363C0E">
        <w:trPr>
          <w:cantSplit/>
          <w:trHeight w:val="260"/>
        </w:trPr>
        <w:tc>
          <w:tcPr>
            <w:tcW w:w="4338" w:type="dxa"/>
            <w:gridSpan w:val="3"/>
            <w:shd w:val="clear" w:color="auto" w:fill="F1FA76"/>
          </w:tcPr>
          <w:p w14:paraId="1C26B8E0"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148F185C"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50A630A0"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12A4549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454E4FB1"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53C75531"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7D3E146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1A2F04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2E849F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546ADD8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22C1587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6E6C8215"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1FC379E6"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211C127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4CFE2F82"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4E716FD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Error message is displayed</w:t>
            </w:r>
          </w:p>
        </w:tc>
        <w:tc>
          <w:tcPr>
            <w:tcW w:w="630" w:type="dxa"/>
            <w:tcBorders>
              <w:left w:val="single" w:sz="4" w:space="0" w:color="auto"/>
              <w:right w:val="single" w:sz="4" w:space="0" w:color="auto"/>
            </w:tcBorders>
            <w:shd w:val="clear" w:color="auto" w:fill="auto"/>
          </w:tcPr>
          <w:p w14:paraId="70DD1865"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6CFDD3D9"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60B52118" w14:textId="77777777" w:rsidR="0042609A" w:rsidRPr="00793A6E" w:rsidRDefault="0042609A" w:rsidP="00793A6E">
            <w:pPr>
              <w:pStyle w:val="NoSpacing"/>
              <w:rPr>
                <w:rFonts w:ascii="Calibri" w:hAnsi="Calibri"/>
                <w:noProof/>
                <w:color w:val="auto"/>
                <w:sz w:val="20"/>
                <w:szCs w:val="20"/>
              </w:rPr>
            </w:pPr>
          </w:p>
        </w:tc>
      </w:tr>
    </w:tbl>
    <w:p w14:paraId="292840C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9E2555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849CC1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12265D6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(more steps???)</w:t>
            </w:r>
          </w:p>
        </w:tc>
        <w:tc>
          <w:tcPr>
            <w:tcW w:w="6390" w:type="dxa"/>
            <w:tcBorders>
              <w:top w:val="single" w:sz="4" w:space="0" w:color="auto"/>
              <w:left w:val="single" w:sz="4" w:space="0" w:color="auto"/>
              <w:bottom w:val="single" w:sz="4" w:space="0" w:color="auto"/>
              <w:right w:val="single" w:sz="4" w:space="0" w:color="auto"/>
            </w:tcBorders>
          </w:tcPr>
          <w:p w14:paraId="64D9045D"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489517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307B28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958AC99" w14:textId="77777777" w:rsidR="0042609A" w:rsidRPr="00490ECD" w:rsidRDefault="0042609A" w:rsidP="00793A6E">
            <w:pPr>
              <w:pStyle w:val="NoSpacing"/>
              <w:rPr>
                <w:rFonts w:ascii="Calibri" w:hAnsi="Calibri"/>
                <w:noProof/>
                <w:color w:val="auto"/>
                <w:sz w:val="20"/>
                <w:szCs w:val="20"/>
              </w:rPr>
            </w:pPr>
          </w:p>
        </w:tc>
      </w:tr>
    </w:tbl>
    <w:p w14:paraId="4AF058FF"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B67AADC"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0193148B"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0287CD2D"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2ED6DF1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Error message displays</w:t>
            </w:r>
          </w:p>
          <w:p w14:paraId="04383222"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AE7E7DA"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DB67FCF"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D51EFC1" w14:textId="77777777" w:rsidR="0042609A" w:rsidRPr="00490ECD" w:rsidRDefault="0042609A" w:rsidP="00793A6E">
            <w:pPr>
              <w:pStyle w:val="NoSpacing"/>
              <w:rPr>
                <w:rFonts w:ascii="Calibri" w:hAnsi="Calibri"/>
                <w:noProof/>
                <w:color w:val="auto"/>
                <w:sz w:val="20"/>
                <w:szCs w:val="20"/>
              </w:rPr>
            </w:pPr>
          </w:p>
        </w:tc>
      </w:tr>
    </w:tbl>
    <w:p w14:paraId="33129B68"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11EB1569" w14:textId="77777777" w:rsidTr="00E276B4">
        <w:trPr>
          <w:cantSplit/>
          <w:trHeight w:val="432"/>
        </w:trPr>
        <w:tc>
          <w:tcPr>
            <w:tcW w:w="4338" w:type="dxa"/>
            <w:shd w:val="clear" w:color="auto" w:fill="C6D9F1"/>
          </w:tcPr>
          <w:p w14:paraId="6BE0A451"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240CB8D4"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Error message displays</w:t>
            </w:r>
          </w:p>
          <w:p w14:paraId="171B6B2B"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516F36EE" w14:textId="77777777" w:rsidTr="00E276B4">
        <w:trPr>
          <w:cantSplit/>
          <w:trHeight w:val="432"/>
        </w:trPr>
        <w:tc>
          <w:tcPr>
            <w:tcW w:w="4338" w:type="dxa"/>
            <w:shd w:val="clear" w:color="auto" w:fill="C6D9F1"/>
          </w:tcPr>
          <w:p w14:paraId="02A106E2"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7691C63E" w14:textId="77777777" w:rsidR="0042609A" w:rsidRPr="00523FAE" w:rsidRDefault="0042609A" w:rsidP="00793A6E">
            <w:pPr>
              <w:pStyle w:val="NoSpacing"/>
              <w:spacing w:before="120" w:after="120"/>
              <w:rPr>
                <w:rFonts w:asciiTheme="minorHAnsi" w:hAnsiTheme="minorHAnsi"/>
                <w:noProof/>
                <w:sz w:val="20"/>
                <w:szCs w:val="20"/>
              </w:rPr>
            </w:pPr>
          </w:p>
        </w:tc>
      </w:tr>
    </w:tbl>
    <w:p w14:paraId="329B235A" w14:textId="77777777" w:rsidR="0042609A" w:rsidRDefault="0042609A" w:rsidP="000A5608">
      <w:pPr>
        <w:pStyle w:val="TableCaption"/>
        <w:rPr>
          <w:highlight w:val="yellow"/>
        </w:rPr>
      </w:pPr>
    </w:p>
    <w:p w14:paraId="04A7F3D6"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3A421ECD" w14:textId="77777777" w:rsidR="0042609A" w:rsidRDefault="0042609A" w:rsidP="000A5608">
      <w:pPr>
        <w:pStyle w:val="TableCaption"/>
      </w:pPr>
      <w:r w:rsidRPr="00C17D1D">
        <w:lastRenderedPageBreak/>
        <w:t>DRO-3.4-1-ERF</w:t>
      </w:r>
      <w:r>
        <w:tab/>
      </w:r>
      <w:r w:rsidRPr="00C17D1D">
        <w:t>Dispense  Remote Order - Prescription is not refilled early; prescription is not suspended.</w:t>
      </w:r>
      <w:r>
        <w:t xml:space="preserve"> </w:t>
      </w:r>
      <w:r w:rsidRPr="00C17D1D">
        <w:t>Patient's remote prescription cannot be refilled</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3C9664F8"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5A471F2"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60B411BA"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DRO-3.4-1-ERF</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718EAFA"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Prescription is not refilled early; prescription is not suspended.</w:t>
            </w:r>
            <w:r>
              <w:rPr>
                <w:rFonts w:ascii="Calibri" w:hAnsi="Calibri"/>
                <w:noProof/>
                <w:color w:val="auto"/>
                <w:sz w:val="20"/>
                <w:szCs w:val="20"/>
              </w:rPr>
              <w:t xml:space="preserve"> </w:t>
            </w:r>
            <w:r w:rsidRPr="00C17D1D">
              <w:rPr>
                <w:rFonts w:ascii="Calibri" w:hAnsi="Calibri"/>
                <w:noProof/>
                <w:color w:val="auto"/>
                <w:sz w:val="20"/>
                <w:szCs w:val="20"/>
              </w:rPr>
              <w:t>Patient's remote prescription cannot be refilled</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1FB73E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769B35B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B68BFE4"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1EF662AA" w14:textId="77777777" w:rsidTr="00363C0E">
        <w:trPr>
          <w:cantSplit/>
          <w:trHeight w:val="260"/>
        </w:trPr>
        <w:tc>
          <w:tcPr>
            <w:tcW w:w="4338" w:type="dxa"/>
            <w:gridSpan w:val="3"/>
            <w:tcBorders>
              <w:bottom w:val="single" w:sz="4" w:space="0" w:color="auto"/>
            </w:tcBorders>
            <w:shd w:val="clear" w:color="auto" w:fill="B8CCE4" w:themeFill="accent1" w:themeFillTint="66"/>
          </w:tcPr>
          <w:p w14:paraId="70AC6172"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20234D13"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VistA-1_DRO-3.4-1-ERF_1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055092B8"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7F1954E3"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09DA8393"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4C2DCA7D" w14:textId="77777777" w:rsidTr="00363C0E">
        <w:trPr>
          <w:cantSplit/>
          <w:trHeight w:val="215"/>
        </w:trPr>
        <w:tc>
          <w:tcPr>
            <w:tcW w:w="4338" w:type="dxa"/>
            <w:gridSpan w:val="3"/>
            <w:shd w:val="clear" w:color="auto" w:fill="F1FA76"/>
          </w:tcPr>
          <w:p w14:paraId="6D33D970"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79299B0A" w14:textId="77777777" w:rsidR="0042609A" w:rsidRPr="00536423" w:rsidRDefault="0042609A" w:rsidP="00363C0E">
            <w:pPr>
              <w:pStyle w:val="NoSpacing"/>
              <w:keepNext/>
              <w:keepLines/>
              <w:rPr>
                <w:rFonts w:asciiTheme="minorHAnsi" w:hAnsiTheme="minorHAnsi"/>
                <w:noProof/>
                <w:color w:val="auto"/>
                <w:sz w:val="20"/>
                <w:szCs w:val="20"/>
              </w:rPr>
            </w:pPr>
          </w:p>
        </w:tc>
      </w:tr>
      <w:tr w:rsidR="0042609A" w:rsidRPr="001C4BDA" w14:paraId="25813EFC" w14:textId="77777777" w:rsidTr="00363C0E">
        <w:trPr>
          <w:cantSplit/>
          <w:trHeight w:val="260"/>
        </w:trPr>
        <w:tc>
          <w:tcPr>
            <w:tcW w:w="4338" w:type="dxa"/>
            <w:gridSpan w:val="3"/>
            <w:shd w:val="clear" w:color="auto" w:fill="F1FA76"/>
          </w:tcPr>
          <w:p w14:paraId="13BE00FE"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7B38D31B"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4E07B3E9"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111000460</w:t>
            </w:r>
          </w:p>
          <w:p w14:paraId="188DCA4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5 501195  can't be refilled</w:t>
            </w:r>
          </w:p>
          <w:p w14:paraId="129627CB"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0409F283"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6A5A11C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C68DD0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DF4384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1D20A4E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086253E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3F38E084"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34650E56"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0CA934C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525B7291"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1946F334"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51ECD32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056D6107"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5030058F"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5D522BBE" w14:textId="77777777" w:rsidR="0042609A" w:rsidRPr="00793A6E" w:rsidRDefault="0042609A" w:rsidP="00793A6E">
            <w:pPr>
              <w:pStyle w:val="NoSpacing"/>
              <w:rPr>
                <w:rFonts w:ascii="Calibri" w:hAnsi="Calibri"/>
                <w:noProof/>
                <w:color w:val="auto"/>
                <w:sz w:val="20"/>
                <w:szCs w:val="20"/>
              </w:rPr>
            </w:pPr>
          </w:p>
        </w:tc>
      </w:tr>
    </w:tbl>
    <w:p w14:paraId="23E3CBD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ACC942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50ECAD8"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5388A9F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5[Enter]</w:t>
            </w:r>
          </w:p>
        </w:tc>
        <w:tc>
          <w:tcPr>
            <w:tcW w:w="6390" w:type="dxa"/>
            <w:tcBorders>
              <w:top w:val="single" w:sz="4" w:space="0" w:color="auto"/>
              <w:left w:val="single" w:sz="4" w:space="0" w:color="auto"/>
              <w:bottom w:val="single" w:sz="4" w:space="0" w:color="auto"/>
              <w:right w:val="single" w:sz="4" w:space="0" w:color="auto"/>
            </w:tcBorders>
          </w:tcPr>
          <w:p w14:paraId="3CED5F5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796F7B0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44D0718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B9FE66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0565376" w14:textId="77777777" w:rsidR="0042609A" w:rsidRPr="00490ECD" w:rsidRDefault="0042609A" w:rsidP="00793A6E">
            <w:pPr>
              <w:pStyle w:val="NoSpacing"/>
              <w:rPr>
                <w:rFonts w:ascii="Calibri" w:hAnsi="Calibri"/>
                <w:noProof/>
                <w:color w:val="auto"/>
                <w:sz w:val="20"/>
                <w:szCs w:val="20"/>
              </w:rPr>
            </w:pPr>
          </w:p>
        </w:tc>
      </w:tr>
    </w:tbl>
    <w:p w14:paraId="755BB40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0D4AA6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A15EB3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15EDC79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RF&lt;n&gt;[Enter]</w:t>
            </w:r>
          </w:p>
        </w:tc>
        <w:tc>
          <w:tcPr>
            <w:tcW w:w="6390" w:type="dxa"/>
            <w:tcBorders>
              <w:top w:val="single" w:sz="4" w:space="0" w:color="auto"/>
              <w:left w:val="single" w:sz="4" w:space="0" w:color="auto"/>
              <w:bottom w:val="single" w:sz="4" w:space="0" w:color="auto"/>
              <w:right w:val="single" w:sz="4" w:space="0" w:color="auto"/>
            </w:tcBorders>
          </w:tcPr>
          <w:p w14:paraId="5E0EDC8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7B2FC7E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314584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E8BB611" w14:textId="77777777" w:rsidR="0042609A" w:rsidRPr="00490ECD" w:rsidRDefault="0042609A" w:rsidP="00793A6E">
            <w:pPr>
              <w:pStyle w:val="NoSpacing"/>
              <w:rPr>
                <w:rFonts w:ascii="Calibri" w:hAnsi="Calibri"/>
                <w:noProof/>
                <w:color w:val="auto"/>
                <w:sz w:val="20"/>
                <w:szCs w:val="20"/>
              </w:rPr>
            </w:pPr>
          </w:p>
        </w:tc>
      </w:tr>
    </w:tbl>
    <w:p w14:paraId="79991CF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B5CDE3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1F9CFE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67A9CCE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78276B2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"Cannot Refill the action will put originating rx into suspense" pompt displays</w:t>
            </w:r>
          </w:p>
        </w:tc>
        <w:tc>
          <w:tcPr>
            <w:tcW w:w="630" w:type="dxa"/>
            <w:tcBorders>
              <w:left w:val="single" w:sz="4" w:space="0" w:color="auto"/>
              <w:bottom w:val="single" w:sz="4" w:space="0" w:color="auto"/>
              <w:right w:val="single" w:sz="4" w:space="0" w:color="auto"/>
            </w:tcBorders>
            <w:shd w:val="clear" w:color="auto" w:fill="auto"/>
          </w:tcPr>
          <w:p w14:paraId="1B478E5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32C762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BBD61C6" w14:textId="77777777" w:rsidR="0042609A" w:rsidRPr="00490ECD" w:rsidRDefault="0042609A" w:rsidP="00793A6E">
            <w:pPr>
              <w:pStyle w:val="NoSpacing"/>
              <w:rPr>
                <w:rFonts w:ascii="Calibri" w:hAnsi="Calibri"/>
                <w:noProof/>
                <w:color w:val="auto"/>
                <w:sz w:val="20"/>
                <w:szCs w:val="20"/>
              </w:rPr>
            </w:pPr>
          </w:p>
        </w:tc>
      </w:tr>
    </w:tbl>
    <w:p w14:paraId="24C4E1F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914B14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01E2E6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10E7058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9CCCDC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10FF708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28C18E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3A4EC94" w14:textId="77777777" w:rsidR="0042609A" w:rsidRPr="00490ECD" w:rsidRDefault="0042609A" w:rsidP="00793A6E">
            <w:pPr>
              <w:pStyle w:val="NoSpacing"/>
              <w:rPr>
                <w:rFonts w:ascii="Calibri" w:hAnsi="Calibri"/>
                <w:noProof/>
                <w:color w:val="auto"/>
                <w:sz w:val="20"/>
                <w:szCs w:val="20"/>
              </w:rPr>
            </w:pPr>
          </w:p>
        </w:tc>
      </w:tr>
    </w:tbl>
    <w:p w14:paraId="19E0A2A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19FD89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9CD395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311E63F3"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75ED3FD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501351   Drug: ASPIRIN 25MG/DIPYRIDAMOLE 200MG SA CAP</w:t>
            </w:r>
          </w:p>
          <w:p w14:paraId="29B6D76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90            Sig: TAKE ONE TABLET EVERY 24 HOURS AT BEDTIME BY MOUTH</w:t>
            </w:r>
          </w:p>
          <w:p w14:paraId="66732C9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EVERY 6 HOURS AS NEEDED   TAKE ONE CAPSULE EVERY 6</w:t>
            </w:r>
          </w:p>
          <w:p w14:paraId="6B836FD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HOURS NO MORE THAN 4 PER DAY(</w:t>
            </w:r>
          </w:p>
          <w:p w14:paraId="2C660E5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RX# 501351 has been suspended until 07-28-14.</w:t>
            </w:r>
          </w:p>
          <w:p w14:paraId="62407F29"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F5B2F2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82C83D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EC9DFE9" w14:textId="77777777" w:rsidR="0042609A" w:rsidRPr="00490ECD" w:rsidRDefault="0042609A" w:rsidP="00793A6E">
            <w:pPr>
              <w:pStyle w:val="NoSpacing"/>
              <w:rPr>
                <w:rFonts w:ascii="Calibri" w:hAnsi="Calibri"/>
                <w:noProof/>
                <w:color w:val="auto"/>
                <w:sz w:val="20"/>
                <w:szCs w:val="20"/>
              </w:rPr>
            </w:pPr>
          </w:p>
        </w:tc>
      </w:tr>
    </w:tbl>
    <w:p w14:paraId="7C44144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08CB60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ACBE82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7</w:t>
            </w:r>
          </w:p>
        </w:tc>
        <w:tc>
          <w:tcPr>
            <w:tcW w:w="3600" w:type="dxa"/>
            <w:tcBorders>
              <w:top w:val="single" w:sz="4" w:space="0" w:color="auto"/>
              <w:left w:val="single" w:sz="4" w:space="0" w:color="auto"/>
              <w:bottom w:val="single" w:sz="4" w:space="0" w:color="auto"/>
              <w:right w:val="single" w:sz="4" w:space="0" w:color="auto"/>
            </w:tcBorders>
          </w:tcPr>
          <w:p w14:paraId="5B96D94B"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451AEF02"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54FF49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76849E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6E73FF0" w14:textId="77777777" w:rsidR="0042609A" w:rsidRPr="00490ECD" w:rsidRDefault="0042609A" w:rsidP="00793A6E">
            <w:pPr>
              <w:pStyle w:val="NoSpacing"/>
              <w:rPr>
                <w:rFonts w:ascii="Calibri" w:hAnsi="Calibri"/>
                <w:noProof/>
                <w:color w:val="auto"/>
                <w:sz w:val="20"/>
                <w:szCs w:val="20"/>
              </w:rPr>
            </w:pPr>
          </w:p>
        </w:tc>
      </w:tr>
    </w:tbl>
    <w:p w14:paraId="3130DEB9" w14:textId="77777777" w:rsidR="0042609A" w:rsidRDefault="0042609A" w:rsidP="000A5608">
      <w:pPr>
        <w:pStyle w:val="TableCaption"/>
        <w:rPr>
          <w:highlight w:val="yellow"/>
        </w:rPr>
      </w:pPr>
    </w:p>
    <w:p w14:paraId="3ADD3C6B"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5463B8B6" w14:textId="77777777" w:rsidR="0042609A" w:rsidRDefault="0042609A" w:rsidP="000A5608">
      <w:pPr>
        <w:pStyle w:val="TableCaption"/>
      </w:pPr>
      <w:r w:rsidRPr="00C17D1D">
        <w:lastRenderedPageBreak/>
        <w:t>DRO-3.4-1-ERF</w:t>
      </w:r>
      <w:r>
        <w:tab/>
      </w:r>
      <w:r w:rsidRPr="00C17D1D">
        <w:t>Dispense  Remote Order - Prescription is not refilled early; prescription is not suspended.</w:t>
      </w:r>
      <w:r>
        <w:t xml:space="preserve"> </w:t>
      </w:r>
      <w:r w:rsidRPr="00C17D1D">
        <w:t>Patient's remote prescription cannot be refilled</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2C3EB9B9"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0B20C91"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1998C01D"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DRO-3.4-1-ERF</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40EDD2C"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Prescription is not refilled early; prescription is not suspended.</w:t>
            </w:r>
            <w:r>
              <w:rPr>
                <w:rFonts w:ascii="Calibri" w:hAnsi="Calibri"/>
                <w:noProof/>
                <w:color w:val="auto"/>
                <w:sz w:val="20"/>
                <w:szCs w:val="20"/>
              </w:rPr>
              <w:t xml:space="preserve"> </w:t>
            </w:r>
            <w:r w:rsidRPr="00C17D1D">
              <w:rPr>
                <w:rFonts w:ascii="Calibri" w:hAnsi="Calibri"/>
                <w:noProof/>
                <w:color w:val="auto"/>
                <w:sz w:val="20"/>
                <w:szCs w:val="20"/>
              </w:rPr>
              <w:t>Patient's remote prescription cannot be refilled</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947A32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6C4AAB3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New</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7964E19"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78737FD4" w14:textId="77777777" w:rsidTr="00363C0E">
        <w:trPr>
          <w:cantSplit/>
          <w:trHeight w:val="260"/>
        </w:trPr>
        <w:tc>
          <w:tcPr>
            <w:tcW w:w="4338" w:type="dxa"/>
            <w:gridSpan w:val="3"/>
            <w:tcBorders>
              <w:bottom w:val="single" w:sz="4" w:space="0" w:color="auto"/>
            </w:tcBorders>
            <w:shd w:val="clear" w:color="auto" w:fill="B8CCE4" w:themeFill="accent1" w:themeFillTint="66"/>
          </w:tcPr>
          <w:p w14:paraId="7D67C139"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106CB1CE"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VistA-1_DRO-3.4-1-ERF_1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34EDD652"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2343E141"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E254FCE"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2F57A466" w14:textId="77777777" w:rsidTr="00363C0E">
        <w:trPr>
          <w:cantSplit/>
          <w:trHeight w:val="215"/>
        </w:trPr>
        <w:tc>
          <w:tcPr>
            <w:tcW w:w="4338" w:type="dxa"/>
            <w:gridSpan w:val="3"/>
            <w:shd w:val="clear" w:color="auto" w:fill="F1FA76"/>
          </w:tcPr>
          <w:p w14:paraId="01FBDABC"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3603155F" w14:textId="77777777" w:rsidR="0042609A" w:rsidRPr="00536423" w:rsidRDefault="0042609A" w:rsidP="00363C0E">
            <w:pPr>
              <w:pStyle w:val="NoSpacing"/>
              <w:keepNext/>
              <w:keepLines/>
              <w:rPr>
                <w:rFonts w:asciiTheme="minorHAnsi" w:hAnsiTheme="minorHAnsi"/>
                <w:noProof/>
                <w:color w:val="auto"/>
                <w:sz w:val="20"/>
                <w:szCs w:val="20"/>
              </w:rPr>
            </w:pPr>
          </w:p>
        </w:tc>
      </w:tr>
      <w:tr w:rsidR="0042609A" w:rsidRPr="001C4BDA" w14:paraId="393F653C" w14:textId="77777777" w:rsidTr="00363C0E">
        <w:trPr>
          <w:cantSplit/>
          <w:trHeight w:val="260"/>
        </w:trPr>
        <w:tc>
          <w:tcPr>
            <w:tcW w:w="4338" w:type="dxa"/>
            <w:gridSpan w:val="3"/>
            <w:shd w:val="clear" w:color="auto" w:fill="F1FA76"/>
          </w:tcPr>
          <w:p w14:paraId="504AA117"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5A12C67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1D55D97E"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111000460</w:t>
            </w:r>
          </w:p>
          <w:p w14:paraId="01858B12"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5 501195  can't be refilled</w:t>
            </w:r>
          </w:p>
          <w:p w14:paraId="7B34F246"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03B9747D"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501B934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CEDD48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AFEE85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0023BB9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75DFE72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29B444A0"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79C2DA4D"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7CB6820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00A71D3D"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261966C8"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3788D449"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1744BA65"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42AF6399"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5D8CB32E" w14:textId="77777777" w:rsidR="0042609A" w:rsidRPr="00793A6E" w:rsidRDefault="0042609A" w:rsidP="00793A6E">
            <w:pPr>
              <w:pStyle w:val="NoSpacing"/>
              <w:rPr>
                <w:rFonts w:ascii="Calibri" w:hAnsi="Calibri"/>
                <w:noProof/>
                <w:color w:val="auto"/>
                <w:sz w:val="20"/>
                <w:szCs w:val="20"/>
              </w:rPr>
            </w:pPr>
          </w:p>
        </w:tc>
      </w:tr>
    </w:tbl>
    <w:p w14:paraId="433DC01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B37862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2FE555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621DE76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5[Enter]</w:t>
            </w:r>
          </w:p>
        </w:tc>
        <w:tc>
          <w:tcPr>
            <w:tcW w:w="6390" w:type="dxa"/>
            <w:tcBorders>
              <w:top w:val="single" w:sz="4" w:space="0" w:color="auto"/>
              <w:left w:val="single" w:sz="4" w:space="0" w:color="auto"/>
              <w:bottom w:val="single" w:sz="4" w:space="0" w:color="auto"/>
              <w:right w:val="single" w:sz="4" w:space="0" w:color="auto"/>
            </w:tcBorders>
          </w:tcPr>
          <w:p w14:paraId="3042C4E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0C8919D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02B0A52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DBD439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0D66041" w14:textId="77777777" w:rsidR="0042609A" w:rsidRPr="00490ECD" w:rsidRDefault="0042609A" w:rsidP="00793A6E">
            <w:pPr>
              <w:pStyle w:val="NoSpacing"/>
              <w:rPr>
                <w:rFonts w:ascii="Calibri" w:hAnsi="Calibri"/>
                <w:noProof/>
                <w:color w:val="auto"/>
                <w:sz w:val="20"/>
                <w:szCs w:val="20"/>
              </w:rPr>
            </w:pPr>
          </w:p>
        </w:tc>
      </w:tr>
    </w:tbl>
    <w:p w14:paraId="4C21D58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95201B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909ED78"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1CE7E25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RF&lt;n&gt;[Enter]</w:t>
            </w:r>
          </w:p>
        </w:tc>
        <w:tc>
          <w:tcPr>
            <w:tcW w:w="6390" w:type="dxa"/>
            <w:tcBorders>
              <w:top w:val="single" w:sz="4" w:space="0" w:color="auto"/>
              <w:left w:val="single" w:sz="4" w:space="0" w:color="auto"/>
              <w:bottom w:val="single" w:sz="4" w:space="0" w:color="auto"/>
              <w:right w:val="single" w:sz="4" w:space="0" w:color="auto"/>
            </w:tcBorders>
          </w:tcPr>
          <w:p w14:paraId="06E41ED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787F1CA0"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F7A2B2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CD52DFC" w14:textId="77777777" w:rsidR="0042609A" w:rsidRPr="00490ECD" w:rsidRDefault="0042609A" w:rsidP="00793A6E">
            <w:pPr>
              <w:pStyle w:val="NoSpacing"/>
              <w:rPr>
                <w:rFonts w:ascii="Calibri" w:hAnsi="Calibri"/>
                <w:noProof/>
                <w:color w:val="auto"/>
                <w:sz w:val="20"/>
                <w:szCs w:val="20"/>
              </w:rPr>
            </w:pPr>
          </w:p>
        </w:tc>
      </w:tr>
    </w:tbl>
    <w:p w14:paraId="4A18121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6B0CC2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87B8D1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56E0B22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51F533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"Cannot Refill the action will put originating rx into suspense" pompt displays</w:t>
            </w:r>
          </w:p>
        </w:tc>
        <w:tc>
          <w:tcPr>
            <w:tcW w:w="630" w:type="dxa"/>
            <w:tcBorders>
              <w:left w:val="single" w:sz="4" w:space="0" w:color="auto"/>
              <w:bottom w:val="single" w:sz="4" w:space="0" w:color="auto"/>
              <w:right w:val="single" w:sz="4" w:space="0" w:color="auto"/>
            </w:tcBorders>
            <w:shd w:val="clear" w:color="auto" w:fill="auto"/>
          </w:tcPr>
          <w:p w14:paraId="1DC9398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BB0DF3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B70EFEA" w14:textId="77777777" w:rsidR="0042609A" w:rsidRPr="00490ECD" w:rsidRDefault="0042609A" w:rsidP="00793A6E">
            <w:pPr>
              <w:pStyle w:val="NoSpacing"/>
              <w:rPr>
                <w:rFonts w:ascii="Calibri" w:hAnsi="Calibri"/>
                <w:noProof/>
                <w:color w:val="auto"/>
                <w:sz w:val="20"/>
                <w:szCs w:val="20"/>
              </w:rPr>
            </w:pPr>
          </w:p>
        </w:tc>
      </w:tr>
    </w:tbl>
    <w:p w14:paraId="179506C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EBA55B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B32D25E"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77BD4F9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4A24B5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5130FE2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F93FFA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BC48F4D" w14:textId="77777777" w:rsidR="0042609A" w:rsidRPr="00490ECD" w:rsidRDefault="0042609A" w:rsidP="00793A6E">
            <w:pPr>
              <w:pStyle w:val="NoSpacing"/>
              <w:rPr>
                <w:rFonts w:ascii="Calibri" w:hAnsi="Calibri"/>
                <w:noProof/>
                <w:color w:val="auto"/>
                <w:sz w:val="20"/>
                <w:szCs w:val="20"/>
              </w:rPr>
            </w:pPr>
          </w:p>
        </w:tc>
      </w:tr>
    </w:tbl>
    <w:p w14:paraId="5D761D2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18AB11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74A11D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0F9ABAA0"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3DF63FF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501351   Drug: ASPIRIN 25MG/DIPYRIDAMOLE 200MG SA CAP</w:t>
            </w:r>
          </w:p>
          <w:p w14:paraId="2B0127F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90            Sig: TAKE ONE TABLET EVERY 24 HOURS AT BEDTIME BY MOUTH</w:t>
            </w:r>
          </w:p>
          <w:p w14:paraId="6667403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EVERY 6 HOURS AS NEEDED   TAKE ONE CAPSULE EVERY 6</w:t>
            </w:r>
          </w:p>
          <w:p w14:paraId="22185AA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                        HOURS NO MORE THAN 4 PER DAY(</w:t>
            </w:r>
          </w:p>
          <w:p w14:paraId="1B59664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RX# 501351 has been suspended until 07-28-14.</w:t>
            </w:r>
          </w:p>
          <w:p w14:paraId="4FB53D1B"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6F61F0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B124BA7"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7ED3156" w14:textId="77777777" w:rsidR="0042609A" w:rsidRPr="00490ECD" w:rsidRDefault="0042609A" w:rsidP="00793A6E">
            <w:pPr>
              <w:pStyle w:val="NoSpacing"/>
              <w:rPr>
                <w:rFonts w:ascii="Calibri" w:hAnsi="Calibri"/>
                <w:noProof/>
                <w:color w:val="auto"/>
                <w:sz w:val="20"/>
                <w:szCs w:val="20"/>
              </w:rPr>
            </w:pPr>
          </w:p>
        </w:tc>
      </w:tr>
    </w:tbl>
    <w:p w14:paraId="10B9B5E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A506A3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F84F96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7</w:t>
            </w:r>
          </w:p>
        </w:tc>
        <w:tc>
          <w:tcPr>
            <w:tcW w:w="3600" w:type="dxa"/>
            <w:tcBorders>
              <w:top w:val="single" w:sz="4" w:space="0" w:color="auto"/>
              <w:left w:val="single" w:sz="4" w:space="0" w:color="auto"/>
              <w:bottom w:val="single" w:sz="4" w:space="0" w:color="auto"/>
              <w:right w:val="single" w:sz="4" w:space="0" w:color="auto"/>
            </w:tcBorders>
          </w:tcPr>
          <w:p w14:paraId="6B608FA6"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7273CC16"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F6960B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8AFA4D7"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553C8F0" w14:textId="77777777" w:rsidR="0042609A" w:rsidRPr="00490ECD" w:rsidRDefault="0042609A" w:rsidP="00793A6E">
            <w:pPr>
              <w:pStyle w:val="NoSpacing"/>
              <w:rPr>
                <w:rFonts w:ascii="Calibri" w:hAnsi="Calibri"/>
                <w:noProof/>
                <w:color w:val="auto"/>
                <w:sz w:val="20"/>
                <w:szCs w:val="20"/>
              </w:rPr>
            </w:pPr>
          </w:p>
        </w:tc>
      </w:tr>
    </w:tbl>
    <w:p w14:paraId="2A06ACD3" w14:textId="77777777" w:rsidR="0042609A" w:rsidRDefault="0042609A" w:rsidP="000A5608">
      <w:pPr>
        <w:pStyle w:val="TableCaption"/>
        <w:rPr>
          <w:highlight w:val="yellow"/>
        </w:rPr>
      </w:pPr>
    </w:p>
    <w:p w14:paraId="5D20D804"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500C0897" w14:textId="77777777" w:rsidR="0042609A" w:rsidRDefault="0042609A" w:rsidP="000A5608">
      <w:pPr>
        <w:pStyle w:val="TableCaption"/>
      </w:pPr>
      <w:r w:rsidRPr="00C17D1D">
        <w:lastRenderedPageBreak/>
        <w:t>DRO-3.4-1-3a2</w:t>
      </w:r>
      <w:r>
        <w:tab/>
      </w:r>
      <w:r w:rsidRPr="00C17D1D">
        <w:t>Dispense Remote Order - Prescription Manager System does not receive a response from remote VistA systems.</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6949CC6F"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8B25B5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6D676502"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DRO-3.4-1-3a2</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29AEB59"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Prescription Manager System does not receive a response from remote VistA systems.</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C438547"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455CEDB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918D901"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64CB4840" w14:textId="77777777" w:rsidTr="00363C0E">
        <w:trPr>
          <w:cantSplit/>
          <w:trHeight w:val="260"/>
        </w:trPr>
        <w:tc>
          <w:tcPr>
            <w:tcW w:w="4338" w:type="dxa"/>
            <w:gridSpan w:val="3"/>
            <w:tcBorders>
              <w:bottom w:val="single" w:sz="4" w:space="0" w:color="auto"/>
            </w:tcBorders>
            <w:shd w:val="clear" w:color="auto" w:fill="B8CCE4" w:themeFill="accent1" w:themeFillTint="66"/>
          </w:tcPr>
          <w:p w14:paraId="4F34ACB1"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32D1F17F"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VistA-1_DRO-3.4-1-3a2_1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3B2A5DE5"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6360DBF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15E3F218"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2E89DB72" w14:textId="77777777" w:rsidTr="00363C0E">
        <w:trPr>
          <w:cantSplit/>
          <w:trHeight w:val="215"/>
        </w:trPr>
        <w:tc>
          <w:tcPr>
            <w:tcW w:w="4338" w:type="dxa"/>
            <w:gridSpan w:val="3"/>
            <w:shd w:val="clear" w:color="auto" w:fill="F1FA76"/>
          </w:tcPr>
          <w:p w14:paraId="659FAEAB"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39FCB3C8" w14:textId="77777777" w:rsidR="0042609A" w:rsidRPr="00536423" w:rsidRDefault="0042609A" w:rsidP="00363C0E">
            <w:pPr>
              <w:pStyle w:val="NoSpacing"/>
              <w:keepNext/>
              <w:keepLines/>
              <w:rPr>
                <w:rFonts w:asciiTheme="minorHAnsi" w:hAnsiTheme="minorHAnsi"/>
                <w:noProof/>
                <w:color w:val="auto"/>
                <w:sz w:val="20"/>
                <w:szCs w:val="20"/>
              </w:rPr>
            </w:pPr>
          </w:p>
        </w:tc>
      </w:tr>
      <w:tr w:rsidR="0042609A" w:rsidRPr="001C4BDA" w14:paraId="6E69099B" w14:textId="77777777" w:rsidTr="00363C0E">
        <w:trPr>
          <w:cantSplit/>
          <w:trHeight w:val="260"/>
        </w:trPr>
        <w:tc>
          <w:tcPr>
            <w:tcW w:w="4338" w:type="dxa"/>
            <w:gridSpan w:val="3"/>
            <w:shd w:val="clear" w:color="auto" w:fill="F1FA76"/>
          </w:tcPr>
          <w:p w14:paraId="79B46B71"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198AD5C0"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7E36D86D"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111000460</w:t>
            </w:r>
          </w:p>
          <w:p w14:paraId="1919B7D9"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5 501195  can't be refilled</w:t>
            </w:r>
          </w:p>
          <w:p w14:paraId="0AAEC931"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070D50BA"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4EA270F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8D4EF6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2BF202D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7E62B3B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2B95384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169C58F4"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026A1FB9"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24DE990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0AA0A65D"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501AFFF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Error message is displayed</w:t>
            </w:r>
          </w:p>
        </w:tc>
        <w:tc>
          <w:tcPr>
            <w:tcW w:w="630" w:type="dxa"/>
            <w:tcBorders>
              <w:left w:val="single" w:sz="4" w:space="0" w:color="auto"/>
              <w:right w:val="single" w:sz="4" w:space="0" w:color="auto"/>
            </w:tcBorders>
            <w:shd w:val="clear" w:color="auto" w:fill="auto"/>
          </w:tcPr>
          <w:p w14:paraId="36D9CFAA"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5D00840C"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77D6B1A6" w14:textId="77777777" w:rsidR="0042609A" w:rsidRPr="00793A6E" w:rsidRDefault="0042609A" w:rsidP="00793A6E">
            <w:pPr>
              <w:pStyle w:val="NoSpacing"/>
              <w:rPr>
                <w:rFonts w:ascii="Calibri" w:hAnsi="Calibri"/>
                <w:noProof/>
                <w:color w:val="auto"/>
                <w:sz w:val="20"/>
                <w:szCs w:val="20"/>
              </w:rPr>
            </w:pPr>
          </w:p>
        </w:tc>
      </w:tr>
    </w:tbl>
    <w:p w14:paraId="3C4FBDC5"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7A221C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A3005E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7F608AB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(more steps???)</w:t>
            </w:r>
          </w:p>
        </w:tc>
        <w:tc>
          <w:tcPr>
            <w:tcW w:w="6390" w:type="dxa"/>
            <w:tcBorders>
              <w:top w:val="single" w:sz="4" w:space="0" w:color="auto"/>
              <w:left w:val="single" w:sz="4" w:space="0" w:color="auto"/>
              <w:bottom w:val="single" w:sz="4" w:space="0" w:color="auto"/>
              <w:right w:val="single" w:sz="4" w:space="0" w:color="auto"/>
            </w:tcBorders>
          </w:tcPr>
          <w:p w14:paraId="35B6C070"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F014B7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FB84E8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CAA2D8C" w14:textId="77777777" w:rsidR="0042609A" w:rsidRPr="00490ECD" w:rsidRDefault="0042609A" w:rsidP="00793A6E">
            <w:pPr>
              <w:pStyle w:val="NoSpacing"/>
              <w:rPr>
                <w:rFonts w:ascii="Calibri" w:hAnsi="Calibri"/>
                <w:noProof/>
                <w:color w:val="auto"/>
                <w:sz w:val="20"/>
                <w:szCs w:val="20"/>
              </w:rPr>
            </w:pPr>
          </w:p>
        </w:tc>
      </w:tr>
    </w:tbl>
    <w:p w14:paraId="61F6F243"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95065C8"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59B8D0CD"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222F27DC"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0618DF2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Error message displays</w:t>
            </w:r>
          </w:p>
          <w:p w14:paraId="03362999" w14:textId="77777777" w:rsidR="0042609A" w:rsidRPr="00490ECD" w:rsidRDefault="0042609A" w:rsidP="00785949">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FE6962B"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C1BC351"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020E726" w14:textId="77777777" w:rsidR="0042609A" w:rsidRPr="00490ECD" w:rsidRDefault="0042609A" w:rsidP="00793A6E">
            <w:pPr>
              <w:pStyle w:val="NoSpacing"/>
              <w:rPr>
                <w:rFonts w:ascii="Calibri" w:hAnsi="Calibri"/>
                <w:noProof/>
                <w:color w:val="auto"/>
                <w:sz w:val="20"/>
                <w:szCs w:val="20"/>
              </w:rPr>
            </w:pPr>
          </w:p>
        </w:tc>
      </w:tr>
    </w:tbl>
    <w:p w14:paraId="1C5DA6B7"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2E8C7A03" w14:textId="77777777" w:rsidTr="00E276B4">
        <w:trPr>
          <w:cantSplit/>
          <w:trHeight w:val="432"/>
        </w:trPr>
        <w:tc>
          <w:tcPr>
            <w:tcW w:w="4338" w:type="dxa"/>
            <w:shd w:val="clear" w:color="auto" w:fill="C6D9F1"/>
          </w:tcPr>
          <w:p w14:paraId="4FD1741A"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315FD712"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Error message displays</w:t>
            </w:r>
          </w:p>
          <w:p w14:paraId="44CAAE46"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698C61D6" w14:textId="77777777" w:rsidTr="00E276B4">
        <w:trPr>
          <w:cantSplit/>
          <w:trHeight w:val="432"/>
        </w:trPr>
        <w:tc>
          <w:tcPr>
            <w:tcW w:w="4338" w:type="dxa"/>
            <w:shd w:val="clear" w:color="auto" w:fill="C6D9F1"/>
          </w:tcPr>
          <w:p w14:paraId="5E31A2F9"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31461B27" w14:textId="77777777" w:rsidR="0042609A" w:rsidRPr="00523FAE" w:rsidRDefault="0042609A" w:rsidP="00793A6E">
            <w:pPr>
              <w:pStyle w:val="NoSpacing"/>
              <w:spacing w:before="120" w:after="120"/>
              <w:rPr>
                <w:rFonts w:asciiTheme="minorHAnsi" w:hAnsiTheme="minorHAnsi"/>
                <w:noProof/>
                <w:sz w:val="20"/>
                <w:szCs w:val="20"/>
              </w:rPr>
            </w:pPr>
          </w:p>
        </w:tc>
      </w:tr>
    </w:tbl>
    <w:p w14:paraId="4992313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536B76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8763EEF"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3B58FC4A"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5FD375D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After enter is pressed for the fill date the Refill is complete. </w:t>
            </w:r>
          </w:p>
          <w:p w14:paraId="4E5C22C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This is not indicated immediately to the user.</w:t>
            </w:r>
          </w:p>
          <w:p w14:paraId="3FAF013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The  user is returned to the Patients Prescription List</w:t>
            </w:r>
          </w:p>
          <w:p w14:paraId="37CD608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-Returned to Patient Prescription List</w:t>
            </w:r>
          </w:p>
          <w:p w14:paraId="5CFE2AC9"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DBC3CE2"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978781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DA45AA7" w14:textId="77777777" w:rsidR="0042609A" w:rsidRPr="00490ECD" w:rsidRDefault="0042609A" w:rsidP="00793A6E">
            <w:pPr>
              <w:pStyle w:val="NoSpacing"/>
              <w:rPr>
                <w:rFonts w:ascii="Calibri" w:hAnsi="Calibri"/>
                <w:noProof/>
                <w:color w:val="auto"/>
                <w:sz w:val="20"/>
                <w:szCs w:val="20"/>
              </w:rPr>
            </w:pPr>
          </w:p>
        </w:tc>
      </w:tr>
    </w:tbl>
    <w:p w14:paraId="3F259758" w14:textId="77777777" w:rsidR="0042609A" w:rsidRDefault="0042609A" w:rsidP="000A5608">
      <w:pPr>
        <w:pStyle w:val="TableCaption"/>
        <w:rPr>
          <w:highlight w:val="yellow"/>
        </w:rPr>
      </w:pPr>
    </w:p>
    <w:p w14:paraId="202BF106"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50CA35CA" w14:textId="77777777" w:rsidR="0042609A" w:rsidRDefault="0042609A" w:rsidP="000A5608">
      <w:pPr>
        <w:pStyle w:val="TableCaption"/>
      </w:pPr>
      <w:r w:rsidRPr="00C17D1D">
        <w:lastRenderedPageBreak/>
        <w:t>DRO-3.4-1-SUS</w:t>
      </w:r>
      <w:r>
        <w:tab/>
      </w:r>
      <w:r w:rsidRPr="00C17D1D">
        <w:t>Dispense Remote Order - Suspended prescription is not refilled.</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17E66A27"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87E7293"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25FE7CB2"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DRO-3.4-1-SUS</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F0285EB"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Suspended prescription is not refilled.</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ED84644"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1A0C538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5ED3E0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59727B0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24DC25B2" w14:textId="77777777" w:rsidTr="00363C0E">
        <w:trPr>
          <w:cantSplit/>
          <w:trHeight w:val="260"/>
        </w:trPr>
        <w:tc>
          <w:tcPr>
            <w:tcW w:w="4338" w:type="dxa"/>
            <w:gridSpan w:val="3"/>
            <w:tcBorders>
              <w:bottom w:val="single" w:sz="4" w:space="0" w:color="auto"/>
            </w:tcBorders>
            <w:shd w:val="clear" w:color="auto" w:fill="B8CCE4" w:themeFill="accent1" w:themeFillTint="66"/>
          </w:tcPr>
          <w:p w14:paraId="7D830CE4"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279285E9"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VistA-1_DRO-3.4-1-SUS_1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3B27F185"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066945CD"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0FA76BB8"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36B59737" w14:textId="77777777" w:rsidTr="00363C0E">
        <w:trPr>
          <w:cantSplit/>
          <w:trHeight w:val="215"/>
        </w:trPr>
        <w:tc>
          <w:tcPr>
            <w:tcW w:w="4338" w:type="dxa"/>
            <w:gridSpan w:val="3"/>
            <w:shd w:val="clear" w:color="auto" w:fill="F1FA76"/>
          </w:tcPr>
          <w:p w14:paraId="2C9EEBD1"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67C975B5"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74628C4B" w14:textId="77777777" w:rsidTr="00363C0E">
        <w:trPr>
          <w:cantSplit/>
          <w:trHeight w:val="260"/>
        </w:trPr>
        <w:tc>
          <w:tcPr>
            <w:tcW w:w="4338" w:type="dxa"/>
            <w:gridSpan w:val="3"/>
            <w:shd w:val="clear" w:color="auto" w:fill="F1FA76"/>
          </w:tcPr>
          <w:p w14:paraId="6F76F97C"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424E0873"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46A70E1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111000450</w:t>
            </w:r>
          </w:p>
          <w:p w14:paraId="11D4CB9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8 501128  can't be refilled</w:t>
            </w:r>
          </w:p>
          <w:p w14:paraId="2B9453E0"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5A350AE6"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03AD03E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F7A47C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31202E8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3AA5C25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041D608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760C8AC8"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4A0B4736"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3FEFF74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3EEB4A3"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2794BA7E"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0FC32F3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4DF64636"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7BF07688"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53003558" w14:textId="77777777" w:rsidR="0042609A" w:rsidRPr="00793A6E" w:rsidRDefault="0042609A" w:rsidP="00793A6E">
            <w:pPr>
              <w:pStyle w:val="NoSpacing"/>
              <w:rPr>
                <w:rFonts w:ascii="Calibri" w:hAnsi="Calibri"/>
                <w:noProof/>
                <w:color w:val="auto"/>
                <w:sz w:val="20"/>
                <w:szCs w:val="20"/>
              </w:rPr>
            </w:pPr>
          </w:p>
        </w:tc>
      </w:tr>
    </w:tbl>
    <w:p w14:paraId="2DB7BF15"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9FB6CE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D2A41A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59255FE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8[Enter]</w:t>
            </w:r>
          </w:p>
        </w:tc>
        <w:tc>
          <w:tcPr>
            <w:tcW w:w="6390" w:type="dxa"/>
            <w:tcBorders>
              <w:top w:val="single" w:sz="4" w:space="0" w:color="auto"/>
              <w:left w:val="single" w:sz="4" w:space="0" w:color="auto"/>
              <w:bottom w:val="single" w:sz="4" w:space="0" w:color="auto"/>
              <w:right w:val="single" w:sz="4" w:space="0" w:color="auto"/>
            </w:tcBorders>
          </w:tcPr>
          <w:p w14:paraId="09DD48F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0945AF2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515C7F0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482C51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7CF6251" w14:textId="77777777" w:rsidR="0042609A" w:rsidRPr="00490ECD" w:rsidRDefault="0042609A" w:rsidP="00793A6E">
            <w:pPr>
              <w:pStyle w:val="NoSpacing"/>
              <w:rPr>
                <w:rFonts w:ascii="Calibri" w:hAnsi="Calibri"/>
                <w:noProof/>
                <w:color w:val="auto"/>
                <w:sz w:val="20"/>
                <w:szCs w:val="20"/>
              </w:rPr>
            </w:pPr>
          </w:p>
        </w:tc>
      </w:tr>
    </w:tbl>
    <w:p w14:paraId="7D8EC67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8C9844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95FD10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1BE34D5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7A1BD5B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18E344D2"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1D3F6B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BABCC4E" w14:textId="77777777" w:rsidR="0042609A" w:rsidRPr="00490ECD" w:rsidRDefault="0042609A" w:rsidP="00793A6E">
            <w:pPr>
              <w:pStyle w:val="NoSpacing"/>
              <w:rPr>
                <w:rFonts w:ascii="Calibri" w:hAnsi="Calibri"/>
                <w:noProof/>
                <w:color w:val="auto"/>
                <w:sz w:val="20"/>
                <w:szCs w:val="20"/>
              </w:rPr>
            </w:pPr>
          </w:p>
        </w:tc>
      </w:tr>
    </w:tbl>
    <w:p w14:paraId="55E5987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F443C3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41748A0"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6C4A06D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6EF4D1A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411BB70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F496CC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EDEAA9E" w14:textId="77777777" w:rsidR="0042609A" w:rsidRPr="00490ECD" w:rsidRDefault="0042609A" w:rsidP="00793A6E">
            <w:pPr>
              <w:pStyle w:val="NoSpacing"/>
              <w:rPr>
                <w:rFonts w:ascii="Calibri" w:hAnsi="Calibri"/>
                <w:noProof/>
                <w:color w:val="auto"/>
                <w:sz w:val="20"/>
                <w:szCs w:val="20"/>
              </w:rPr>
            </w:pPr>
          </w:p>
        </w:tc>
      </w:tr>
    </w:tbl>
    <w:p w14:paraId="57C65155"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D1AC9B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E2B1DC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0722CE8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5D59427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4456D47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222F81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2951A33" w14:textId="77777777" w:rsidR="0042609A" w:rsidRPr="00490ECD" w:rsidRDefault="0042609A" w:rsidP="00793A6E">
            <w:pPr>
              <w:pStyle w:val="NoSpacing"/>
              <w:rPr>
                <w:rFonts w:ascii="Calibri" w:hAnsi="Calibri"/>
                <w:noProof/>
                <w:color w:val="auto"/>
                <w:sz w:val="20"/>
                <w:szCs w:val="20"/>
              </w:rPr>
            </w:pPr>
          </w:p>
        </w:tc>
      </w:tr>
    </w:tbl>
    <w:p w14:paraId="17B8DA8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E3A0FD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9A53D1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4325B4C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1896430A"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796A84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9C391B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EBA5ACB" w14:textId="77777777" w:rsidR="0042609A" w:rsidRPr="00490ECD" w:rsidRDefault="0042609A" w:rsidP="00793A6E">
            <w:pPr>
              <w:pStyle w:val="NoSpacing"/>
              <w:rPr>
                <w:rFonts w:ascii="Calibri" w:hAnsi="Calibri"/>
                <w:noProof/>
                <w:color w:val="auto"/>
                <w:sz w:val="20"/>
                <w:szCs w:val="20"/>
              </w:rPr>
            </w:pPr>
          </w:p>
        </w:tc>
      </w:tr>
    </w:tbl>
    <w:p w14:paraId="147F5D57"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9136133"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752C942A"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4A3D0CFD"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232817F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542BE7D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336B35F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3303454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1F84FC13"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4BC72B7C"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2DC11EF"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FA8C827" w14:textId="77777777" w:rsidR="0042609A" w:rsidRPr="00490ECD" w:rsidRDefault="0042609A" w:rsidP="00793A6E">
            <w:pPr>
              <w:pStyle w:val="NoSpacing"/>
              <w:rPr>
                <w:rFonts w:ascii="Calibri" w:hAnsi="Calibri"/>
                <w:noProof/>
                <w:color w:val="auto"/>
                <w:sz w:val="20"/>
                <w:szCs w:val="20"/>
              </w:rPr>
            </w:pPr>
          </w:p>
        </w:tc>
      </w:tr>
    </w:tbl>
    <w:p w14:paraId="0784C3FD"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3F3D100E" w14:textId="77777777" w:rsidTr="00E276B4">
        <w:trPr>
          <w:cantSplit/>
          <w:trHeight w:val="432"/>
        </w:trPr>
        <w:tc>
          <w:tcPr>
            <w:tcW w:w="4338" w:type="dxa"/>
            <w:shd w:val="clear" w:color="auto" w:fill="C6D9F1"/>
          </w:tcPr>
          <w:p w14:paraId="0B5F67F4"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6623A11A"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7FE85BC0"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1014D7E1"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0AAA816C"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4A33C5EE"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0E9BDFEA" w14:textId="77777777" w:rsidTr="00E276B4">
        <w:trPr>
          <w:cantSplit/>
          <w:trHeight w:val="432"/>
        </w:trPr>
        <w:tc>
          <w:tcPr>
            <w:tcW w:w="4338" w:type="dxa"/>
            <w:shd w:val="clear" w:color="auto" w:fill="C6D9F1"/>
          </w:tcPr>
          <w:p w14:paraId="249DC5B3"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53B62AFC" w14:textId="77777777" w:rsidR="0042609A" w:rsidRPr="00523FAE" w:rsidRDefault="0042609A" w:rsidP="00793A6E">
            <w:pPr>
              <w:pStyle w:val="NoSpacing"/>
              <w:spacing w:before="120" w:after="120"/>
              <w:rPr>
                <w:rFonts w:asciiTheme="minorHAnsi" w:hAnsiTheme="minorHAnsi"/>
                <w:noProof/>
                <w:sz w:val="20"/>
                <w:szCs w:val="20"/>
              </w:rPr>
            </w:pPr>
          </w:p>
        </w:tc>
      </w:tr>
    </w:tbl>
    <w:p w14:paraId="0CE9C9BC" w14:textId="77777777" w:rsidR="0042609A" w:rsidRDefault="0042609A" w:rsidP="000A5608">
      <w:pPr>
        <w:pStyle w:val="TableCaption"/>
        <w:rPr>
          <w:highlight w:val="yellow"/>
        </w:rPr>
      </w:pPr>
    </w:p>
    <w:p w14:paraId="7FECEDD6"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3F6D21F4" w14:textId="77777777" w:rsidR="0042609A" w:rsidRDefault="0042609A" w:rsidP="000A5608">
      <w:pPr>
        <w:pStyle w:val="TableCaption"/>
      </w:pPr>
      <w:r w:rsidRPr="00C17D1D">
        <w:lastRenderedPageBreak/>
        <w:t>DRO-3.4-1-HLD</w:t>
      </w:r>
      <w:r>
        <w:tab/>
      </w:r>
      <w:r w:rsidRPr="00C17D1D">
        <w:t>Dispense Remote Order - Held prescription is not refilled.</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099AAB8C"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8BC672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4ECF2BDF"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DRO-3.4-1-HLD</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CD2F3E2"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Held prescription is not refilled.</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3E31831"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7A23E9A3"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EC70A4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44E112C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038C239B" w14:textId="77777777" w:rsidTr="00363C0E">
        <w:trPr>
          <w:cantSplit/>
          <w:trHeight w:val="260"/>
        </w:trPr>
        <w:tc>
          <w:tcPr>
            <w:tcW w:w="4338" w:type="dxa"/>
            <w:gridSpan w:val="3"/>
            <w:tcBorders>
              <w:bottom w:val="single" w:sz="4" w:space="0" w:color="auto"/>
            </w:tcBorders>
            <w:shd w:val="clear" w:color="auto" w:fill="B8CCE4" w:themeFill="accent1" w:themeFillTint="66"/>
          </w:tcPr>
          <w:p w14:paraId="0DB3DD60"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4840523D"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VistA-1_DRO-3.4-1-HLD_1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669FC7FF"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1AC879AD"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17F094E0"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6BED903E" w14:textId="77777777" w:rsidTr="00363C0E">
        <w:trPr>
          <w:cantSplit/>
          <w:trHeight w:val="215"/>
        </w:trPr>
        <w:tc>
          <w:tcPr>
            <w:tcW w:w="4338" w:type="dxa"/>
            <w:gridSpan w:val="3"/>
            <w:shd w:val="clear" w:color="auto" w:fill="F1FA76"/>
          </w:tcPr>
          <w:p w14:paraId="323E96B3"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26281D02"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1F223CD8" w14:textId="77777777" w:rsidTr="00363C0E">
        <w:trPr>
          <w:cantSplit/>
          <w:trHeight w:val="260"/>
        </w:trPr>
        <w:tc>
          <w:tcPr>
            <w:tcW w:w="4338" w:type="dxa"/>
            <w:gridSpan w:val="3"/>
            <w:shd w:val="clear" w:color="auto" w:fill="F1FA76"/>
          </w:tcPr>
          <w:p w14:paraId="13C39569"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51478C6C"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40E2FCAD"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5F0452D6"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43EABB5A"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343BA4EF"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7F84F97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2B624F2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58247D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220A7B9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0735099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18BD60EA"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28057C1B"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6F3339F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1B42B994"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69D63350"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597B680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6E524721"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657FA97C"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6D95D47C" w14:textId="77777777" w:rsidR="0042609A" w:rsidRPr="00793A6E" w:rsidRDefault="0042609A" w:rsidP="00793A6E">
            <w:pPr>
              <w:pStyle w:val="NoSpacing"/>
              <w:rPr>
                <w:rFonts w:ascii="Calibri" w:hAnsi="Calibri"/>
                <w:noProof/>
                <w:color w:val="auto"/>
                <w:sz w:val="20"/>
                <w:szCs w:val="20"/>
              </w:rPr>
            </w:pPr>
          </w:p>
        </w:tc>
      </w:tr>
    </w:tbl>
    <w:p w14:paraId="7576D06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B7DBFE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A24F86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275A2EE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&lt;n&gt;[Enter]</w:t>
            </w:r>
          </w:p>
        </w:tc>
        <w:tc>
          <w:tcPr>
            <w:tcW w:w="6390" w:type="dxa"/>
            <w:tcBorders>
              <w:top w:val="single" w:sz="4" w:space="0" w:color="auto"/>
              <w:left w:val="single" w:sz="4" w:space="0" w:color="auto"/>
              <w:bottom w:val="single" w:sz="4" w:space="0" w:color="auto"/>
              <w:right w:val="single" w:sz="4" w:space="0" w:color="auto"/>
            </w:tcBorders>
          </w:tcPr>
          <w:p w14:paraId="49C6498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5700AD2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500029A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149EB9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BE0D5FA" w14:textId="77777777" w:rsidR="0042609A" w:rsidRPr="00490ECD" w:rsidRDefault="0042609A" w:rsidP="00793A6E">
            <w:pPr>
              <w:pStyle w:val="NoSpacing"/>
              <w:rPr>
                <w:rFonts w:ascii="Calibri" w:hAnsi="Calibri"/>
                <w:noProof/>
                <w:color w:val="auto"/>
                <w:sz w:val="20"/>
                <w:szCs w:val="20"/>
              </w:rPr>
            </w:pPr>
          </w:p>
        </w:tc>
      </w:tr>
    </w:tbl>
    <w:p w14:paraId="2237999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BD8F25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A0B46B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2DA58C3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42FFEAE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6EE25A4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CAD695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3B041CC" w14:textId="77777777" w:rsidR="0042609A" w:rsidRPr="00490ECD" w:rsidRDefault="0042609A" w:rsidP="00793A6E">
            <w:pPr>
              <w:pStyle w:val="NoSpacing"/>
              <w:rPr>
                <w:rFonts w:ascii="Calibri" w:hAnsi="Calibri"/>
                <w:noProof/>
                <w:color w:val="auto"/>
                <w:sz w:val="20"/>
                <w:szCs w:val="20"/>
              </w:rPr>
            </w:pPr>
          </w:p>
        </w:tc>
      </w:tr>
    </w:tbl>
    <w:p w14:paraId="0CD50B0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046A696"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4140FA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70AAA31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5D4050A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0762C44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311893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2C95175" w14:textId="77777777" w:rsidR="0042609A" w:rsidRPr="00490ECD" w:rsidRDefault="0042609A" w:rsidP="00793A6E">
            <w:pPr>
              <w:pStyle w:val="NoSpacing"/>
              <w:rPr>
                <w:rFonts w:ascii="Calibri" w:hAnsi="Calibri"/>
                <w:noProof/>
                <w:color w:val="auto"/>
                <w:sz w:val="20"/>
                <w:szCs w:val="20"/>
              </w:rPr>
            </w:pPr>
          </w:p>
        </w:tc>
      </w:tr>
    </w:tbl>
    <w:p w14:paraId="31717AF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065E13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988637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305BDBB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4F07CF8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79B1005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666564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F08D1CF" w14:textId="77777777" w:rsidR="0042609A" w:rsidRPr="00490ECD" w:rsidRDefault="0042609A" w:rsidP="00793A6E">
            <w:pPr>
              <w:pStyle w:val="NoSpacing"/>
              <w:rPr>
                <w:rFonts w:ascii="Calibri" w:hAnsi="Calibri"/>
                <w:noProof/>
                <w:color w:val="auto"/>
                <w:sz w:val="20"/>
                <w:szCs w:val="20"/>
              </w:rPr>
            </w:pPr>
          </w:p>
        </w:tc>
      </w:tr>
    </w:tbl>
    <w:p w14:paraId="1F7EE8D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ACA533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2B7F18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45B984F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792E9EB1"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C8AD78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57B06D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BC189A6" w14:textId="77777777" w:rsidR="0042609A" w:rsidRPr="00490ECD" w:rsidRDefault="0042609A" w:rsidP="00793A6E">
            <w:pPr>
              <w:pStyle w:val="NoSpacing"/>
              <w:rPr>
                <w:rFonts w:ascii="Calibri" w:hAnsi="Calibri"/>
                <w:noProof/>
                <w:color w:val="auto"/>
                <w:sz w:val="20"/>
                <w:szCs w:val="20"/>
              </w:rPr>
            </w:pPr>
          </w:p>
        </w:tc>
      </w:tr>
    </w:tbl>
    <w:p w14:paraId="6EE80BE5"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E02A6EA"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571D4DFF"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1A460894"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BC3E08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748A18F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70ECF88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4E0808D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25493026"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03C8F32E"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F25E93A"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C7134C7" w14:textId="77777777" w:rsidR="0042609A" w:rsidRPr="00490ECD" w:rsidRDefault="0042609A" w:rsidP="00793A6E">
            <w:pPr>
              <w:pStyle w:val="NoSpacing"/>
              <w:rPr>
                <w:rFonts w:ascii="Calibri" w:hAnsi="Calibri"/>
                <w:noProof/>
                <w:color w:val="auto"/>
                <w:sz w:val="20"/>
                <w:szCs w:val="20"/>
              </w:rPr>
            </w:pPr>
          </w:p>
        </w:tc>
      </w:tr>
    </w:tbl>
    <w:p w14:paraId="66CA12C8"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711780A3" w14:textId="77777777" w:rsidTr="00E276B4">
        <w:trPr>
          <w:cantSplit/>
          <w:trHeight w:val="432"/>
        </w:trPr>
        <w:tc>
          <w:tcPr>
            <w:tcW w:w="4338" w:type="dxa"/>
            <w:shd w:val="clear" w:color="auto" w:fill="C6D9F1"/>
          </w:tcPr>
          <w:p w14:paraId="713F7033"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29C043CC"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4FF5B8E8"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20C38748"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08299752"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3E9EE72D"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5A8DA4A4" w14:textId="77777777" w:rsidTr="00E276B4">
        <w:trPr>
          <w:cantSplit/>
          <w:trHeight w:val="432"/>
        </w:trPr>
        <w:tc>
          <w:tcPr>
            <w:tcW w:w="4338" w:type="dxa"/>
            <w:shd w:val="clear" w:color="auto" w:fill="C6D9F1"/>
          </w:tcPr>
          <w:p w14:paraId="2DAEDE82"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289AED48" w14:textId="77777777" w:rsidR="0042609A" w:rsidRPr="00523FAE" w:rsidRDefault="0042609A" w:rsidP="00793A6E">
            <w:pPr>
              <w:pStyle w:val="NoSpacing"/>
              <w:spacing w:before="120" w:after="120"/>
              <w:rPr>
                <w:rFonts w:asciiTheme="minorHAnsi" w:hAnsiTheme="minorHAnsi"/>
                <w:noProof/>
                <w:sz w:val="20"/>
                <w:szCs w:val="20"/>
              </w:rPr>
            </w:pPr>
          </w:p>
        </w:tc>
      </w:tr>
    </w:tbl>
    <w:p w14:paraId="06F21E58" w14:textId="77777777" w:rsidR="0042609A" w:rsidRDefault="0042609A" w:rsidP="000A5608">
      <w:pPr>
        <w:pStyle w:val="TableCaption"/>
        <w:rPr>
          <w:highlight w:val="yellow"/>
        </w:rPr>
      </w:pPr>
    </w:p>
    <w:p w14:paraId="1182C5A0"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60E452AE" w14:textId="77777777" w:rsidR="0042609A" w:rsidRDefault="0042609A" w:rsidP="000A5608">
      <w:pPr>
        <w:pStyle w:val="TableCaption"/>
      </w:pPr>
      <w:r w:rsidRPr="00C17D1D">
        <w:lastRenderedPageBreak/>
        <w:t>DRO-3.4-1-PHLD</w:t>
      </w:r>
      <w:r>
        <w:tab/>
      </w:r>
      <w:r w:rsidRPr="00C17D1D">
        <w:t>Dispense Remote Order - Held prescription is not partial filled.</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5D32A518"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244C8F5"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13DE407D"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DRO-3.4-1-PHLD</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05CBAF3"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Held prescription is not partial filled.</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07CD752"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205D0C8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Gail Terrell</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CB56EA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4763DD6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29677772" w14:textId="77777777" w:rsidTr="00363C0E">
        <w:trPr>
          <w:cantSplit/>
          <w:trHeight w:val="260"/>
        </w:trPr>
        <w:tc>
          <w:tcPr>
            <w:tcW w:w="4338" w:type="dxa"/>
            <w:gridSpan w:val="3"/>
            <w:tcBorders>
              <w:bottom w:val="single" w:sz="4" w:space="0" w:color="auto"/>
            </w:tcBorders>
            <w:shd w:val="clear" w:color="auto" w:fill="B8CCE4" w:themeFill="accent1" w:themeFillTint="66"/>
          </w:tcPr>
          <w:p w14:paraId="7AF46547"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0CDE53A6"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VistA-1_DRO-3.4-1-PHLD_1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483BCEB6"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3975F9E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E01E2D1"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6B6F42A4" w14:textId="77777777" w:rsidTr="00363C0E">
        <w:trPr>
          <w:cantSplit/>
          <w:trHeight w:val="215"/>
        </w:trPr>
        <w:tc>
          <w:tcPr>
            <w:tcW w:w="4338" w:type="dxa"/>
            <w:gridSpan w:val="3"/>
            <w:shd w:val="clear" w:color="auto" w:fill="F1FA76"/>
          </w:tcPr>
          <w:p w14:paraId="015E0C49"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100A0505"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28FDB580" w14:textId="77777777" w:rsidTr="00363C0E">
        <w:trPr>
          <w:cantSplit/>
          <w:trHeight w:val="260"/>
        </w:trPr>
        <w:tc>
          <w:tcPr>
            <w:tcW w:w="4338" w:type="dxa"/>
            <w:gridSpan w:val="3"/>
            <w:shd w:val="clear" w:color="auto" w:fill="F1FA76"/>
          </w:tcPr>
          <w:p w14:paraId="265C9144"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483DAD5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013032C3"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311806E2"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01CCCDBE"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2AAC5C5E"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2828A59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3A64650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3884D2B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5A9385F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6886973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0E63EDF4"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40CFAA50"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31605AD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588AAC85"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5B095B28"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10FAFC8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07B594B8"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5C16FEA1"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793351A2" w14:textId="77777777" w:rsidR="0042609A" w:rsidRPr="00793A6E" w:rsidRDefault="0042609A" w:rsidP="00793A6E">
            <w:pPr>
              <w:pStyle w:val="NoSpacing"/>
              <w:rPr>
                <w:rFonts w:ascii="Calibri" w:hAnsi="Calibri"/>
                <w:noProof/>
                <w:color w:val="auto"/>
                <w:sz w:val="20"/>
                <w:szCs w:val="20"/>
              </w:rPr>
            </w:pPr>
          </w:p>
        </w:tc>
      </w:tr>
    </w:tbl>
    <w:p w14:paraId="79C59FA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E4A9F8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D8A5BF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2FF65F6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&lt;n&gt;[Enter]</w:t>
            </w:r>
          </w:p>
        </w:tc>
        <w:tc>
          <w:tcPr>
            <w:tcW w:w="6390" w:type="dxa"/>
            <w:tcBorders>
              <w:top w:val="single" w:sz="4" w:space="0" w:color="auto"/>
              <w:left w:val="single" w:sz="4" w:space="0" w:color="auto"/>
              <w:bottom w:val="single" w:sz="4" w:space="0" w:color="auto"/>
              <w:right w:val="single" w:sz="4" w:space="0" w:color="auto"/>
            </w:tcBorders>
          </w:tcPr>
          <w:p w14:paraId="19B6E25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1816CB8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3D89AC7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5A934B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757CC70" w14:textId="77777777" w:rsidR="0042609A" w:rsidRPr="00490ECD" w:rsidRDefault="0042609A" w:rsidP="00793A6E">
            <w:pPr>
              <w:pStyle w:val="NoSpacing"/>
              <w:rPr>
                <w:rFonts w:ascii="Calibri" w:hAnsi="Calibri"/>
                <w:noProof/>
                <w:color w:val="auto"/>
                <w:sz w:val="20"/>
                <w:szCs w:val="20"/>
              </w:rPr>
            </w:pPr>
          </w:p>
        </w:tc>
      </w:tr>
    </w:tbl>
    <w:p w14:paraId="3FD6084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B81DF0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1079123"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6A57B84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4245E12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0DDB48B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081937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603D150" w14:textId="77777777" w:rsidR="0042609A" w:rsidRPr="00490ECD" w:rsidRDefault="0042609A" w:rsidP="00793A6E">
            <w:pPr>
              <w:pStyle w:val="NoSpacing"/>
              <w:rPr>
                <w:rFonts w:ascii="Calibri" w:hAnsi="Calibri"/>
                <w:noProof/>
                <w:color w:val="auto"/>
                <w:sz w:val="20"/>
                <w:szCs w:val="20"/>
              </w:rPr>
            </w:pPr>
          </w:p>
        </w:tc>
      </w:tr>
    </w:tbl>
    <w:p w14:paraId="1055D7D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AAD806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846848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54575A6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36340B1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0599695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96BD49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8C8CEAC" w14:textId="77777777" w:rsidR="0042609A" w:rsidRPr="00490ECD" w:rsidRDefault="0042609A" w:rsidP="00793A6E">
            <w:pPr>
              <w:pStyle w:val="NoSpacing"/>
              <w:rPr>
                <w:rFonts w:ascii="Calibri" w:hAnsi="Calibri"/>
                <w:noProof/>
                <w:color w:val="auto"/>
                <w:sz w:val="20"/>
                <w:szCs w:val="20"/>
              </w:rPr>
            </w:pPr>
          </w:p>
        </w:tc>
      </w:tr>
    </w:tbl>
    <w:p w14:paraId="6D252E5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D51282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670925B"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67AB8E8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3B882A0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71C1764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5E482C7"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A79CA42" w14:textId="77777777" w:rsidR="0042609A" w:rsidRPr="00490ECD" w:rsidRDefault="0042609A" w:rsidP="00793A6E">
            <w:pPr>
              <w:pStyle w:val="NoSpacing"/>
              <w:rPr>
                <w:rFonts w:ascii="Calibri" w:hAnsi="Calibri"/>
                <w:noProof/>
                <w:color w:val="auto"/>
                <w:sz w:val="20"/>
                <w:szCs w:val="20"/>
              </w:rPr>
            </w:pPr>
          </w:p>
        </w:tc>
      </w:tr>
    </w:tbl>
    <w:p w14:paraId="6D7D783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874B17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17ABED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5CF7E93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2DB9C14A"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A38F392"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5E5110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FCA8C49" w14:textId="77777777" w:rsidR="0042609A" w:rsidRPr="00490ECD" w:rsidRDefault="0042609A" w:rsidP="00793A6E">
            <w:pPr>
              <w:pStyle w:val="NoSpacing"/>
              <w:rPr>
                <w:rFonts w:ascii="Calibri" w:hAnsi="Calibri"/>
                <w:noProof/>
                <w:color w:val="auto"/>
                <w:sz w:val="20"/>
                <w:szCs w:val="20"/>
              </w:rPr>
            </w:pPr>
          </w:p>
        </w:tc>
      </w:tr>
    </w:tbl>
    <w:p w14:paraId="0FC855F5"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82FFF91"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13964EEE"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085EB969"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4FBA66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352C365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7C2D1E1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69E82F9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0B75DE5E"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43E065F5"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2B44F7C"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A59F59B" w14:textId="77777777" w:rsidR="0042609A" w:rsidRPr="00490ECD" w:rsidRDefault="0042609A" w:rsidP="00793A6E">
            <w:pPr>
              <w:pStyle w:val="NoSpacing"/>
              <w:rPr>
                <w:rFonts w:ascii="Calibri" w:hAnsi="Calibri"/>
                <w:noProof/>
                <w:color w:val="auto"/>
                <w:sz w:val="20"/>
                <w:szCs w:val="20"/>
              </w:rPr>
            </w:pPr>
          </w:p>
        </w:tc>
      </w:tr>
    </w:tbl>
    <w:p w14:paraId="446C49B9"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01D39B8D" w14:textId="77777777" w:rsidTr="00E276B4">
        <w:trPr>
          <w:cantSplit/>
          <w:trHeight w:val="432"/>
        </w:trPr>
        <w:tc>
          <w:tcPr>
            <w:tcW w:w="4338" w:type="dxa"/>
            <w:shd w:val="clear" w:color="auto" w:fill="C6D9F1"/>
          </w:tcPr>
          <w:p w14:paraId="09551534"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201B1AF3"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4AE59273"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64302C21"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2719CC7A"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23C619AC"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2DD5EF79" w14:textId="77777777" w:rsidTr="00E276B4">
        <w:trPr>
          <w:cantSplit/>
          <w:trHeight w:val="432"/>
        </w:trPr>
        <w:tc>
          <w:tcPr>
            <w:tcW w:w="4338" w:type="dxa"/>
            <w:shd w:val="clear" w:color="auto" w:fill="C6D9F1"/>
          </w:tcPr>
          <w:p w14:paraId="2E032F50"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4B3AE7A8" w14:textId="77777777" w:rsidR="0042609A" w:rsidRPr="00523FAE" w:rsidRDefault="0042609A" w:rsidP="00793A6E">
            <w:pPr>
              <w:pStyle w:val="NoSpacing"/>
              <w:spacing w:before="120" w:after="120"/>
              <w:rPr>
                <w:rFonts w:asciiTheme="minorHAnsi" w:hAnsiTheme="minorHAnsi"/>
                <w:noProof/>
                <w:sz w:val="20"/>
                <w:szCs w:val="20"/>
              </w:rPr>
            </w:pPr>
          </w:p>
        </w:tc>
      </w:tr>
    </w:tbl>
    <w:p w14:paraId="0350CDD3" w14:textId="77777777" w:rsidR="0042609A" w:rsidRDefault="0042609A" w:rsidP="000A5608">
      <w:pPr>
        <w:pStyle w:val="TableCaption"/>
        <w:rPr>
          <w:highlight w:val="yellow"/>
        </w:rPr>
      </w:pPr>
    </w:p>
    <w:p w14:paraId="4DF4DB76"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45942678" w14:textId="77777777" w:rsidR="0042609A" w:rsidRDefault="0042609A" w:rsidP="000A5608">
      <w:pPr>
        <w:pStyle w:val="TableCaption"/>
      </w:pPr>
      <w:r w:rsidRPr="00C17D1D">
        <w:lastRenderedPageBreak/>
        <w:t>DRO-3.4-1-QCTO</w:t>
      </w:r>
      <w:r>
        <w:tab/>
      </w:r>
      <w:r w:rsidRPr="00C17D1D">
        <w:t>Dispense Remote Order - Query connection time out.</w:t>
      </w:r>
      <w:r>
        <w:t xml:space="preserve"> </w:t>
      </w:r>
      <w:r w:rsidRPr="00C17D1D">
        <w:t>Unable to connect to CDS within five (5) seconds.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76D97B85"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F94A9F3"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6548BFBE"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DRO-3.4-1-QCTO</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2F0CE84"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Query connection time out.</w:t>
            </w:r>
            <w:r>
              <w:rPr>
                <w:rFonts w:ascii="Calibri" w:hAnsi="Calibri"/>
                <w:noProof/>
                <w:color w:val="auto"/>
                <w:sz w:val="20"/>
                <w:szCs w:val="20"/>
              </w:rPr>
              <w:t xml:space="preserve"> </w:t>
            </w:r>
            <w:r w:rsidRPr="00C17D1D">
              <w:rPr>
                <w:rFonts w:ascii="Calibri" w:hAnsi="Calibri"/>
                <w:noProof/>
                <w:color w:val="auto"/>
                <w:sz w:val="20"/>
                <w:szCs w:val="20"/>
              </w:rPr>
              <w:t>Unable to connect to CDS within five (5) seconds.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B2F6668"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4478966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New</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12F83A0"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7861B7A6" w14:textId="77777777" w:rsidTr="00363C0E">
        <w:trPr>
          <w:cantSplit/>
          <w:trHeight w:val="260"/>
        </w:trPr>
        <w:tc>
          <w:tcPr>
            <w:tcW w:w="4338" w:type="dxa"/>
            <w:gridSpan w:val="3"/>
            <w:tcBorders>
              <w:bottom w:val="single" w:sz="4" w:space="0" w:color="auto"/>
            </w:tcBorders>
            <w:shd w:val="clear" w:color="auto" w:fill="B8CCE4" w:themeFill="accent1" w:themeFillTint="66"/>
          </w:tcPr>
          <w:p w14:paraId="10649AD3"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2.9.2</w:t>
            </w:r>
          </w:p>
        </w:tc>
        <w:tc>
          <w:tcPr>
            <w:tcW w:w="5670" w:type="dxa"/>
            <w:tcBorders>
              <w:bottom w:val="single" w:sz="4" w:space="0" w:color="auto"/>
            </w:tcBorders>
            <w:shd w:val="clear" w:color="auto" w:fill="B8CCE4" w:themeFill="accent1" w:themeFillTint="66"/>
          </w:tcPr>
          <w:p w14:paraId="7E944DB7"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VistA-1_DRO-3.4-1-QCTO_1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1A76671C"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4B5E59F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DAD31F0"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5D8C38D8" w14:textId="77777777" w:rsidTr="00363C0E">
        <w:trPr>
          <w:cantSplit/>
          <w:trHeight w:val="215"/>
        </w:trPr>
        <w:tc>
          <w:tcPr>
            <w:tcW w:w="4338" w:type="dxa"/>
            <w:gridSpan w:val="3"/>
            <w:shd w:val="clear" w:color="auto" w:fill="F1FA76"/>
          </w:tcPr>
          <w:p w14:paraId="57CF580F"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487221EC"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037FCD4D" w14:textId="77777777" w:rsidTr="00363C0E">
        <w:trPr>
          <w:cantSplit/>
          <w:trHeight w:val="260"/>
        </w:trPr>
        <w:tc>
          <w:tcPr>
            <w:tcW w:w="4338" w:type="dxa"/>
            <w:gridSpan w:val="3"/>
            <w:shd w:val="clear" w:color="auto" w:fill="F1FA76"/>
          </w:tcPr>
          <w:p w14:paraId="676D95B3"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7214EF0F"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2823F60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06A253D2"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1C765AA3"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2A887277"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58F3AB4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6FEDEB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AB3127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52D7F5A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41F72D9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429D6069"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60F76769"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4F9BFC4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2E2ACAE0"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3AB5AFFE"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672D7B1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56D7F6B3"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36200699"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05A9DFB2" w14:textId="77777777" w:rsidR="0042609A" w:rsidRPr="00793A6E" w:rsidRDefault="0042609A" w:rsidP="00793A6E">
            <w:pPr>
              <w:pStyle w:val="NoSpacing"/>
              <w:rPr>
                <w:rFonts w:ascii="Calibri" w:hAnsi="Calibri"/>
                <w:noProof/>
                <w:color w:val="auto"/>
                <w:sz w:val="20"/>
                <w:szCs w:val="20"/>
              </w:rPr>
            </w:pPr>
          </w:p>
        </w:tc>
      </w:tr>
    </w:tbl>
    <w:p w14:paraId="0E47066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3D0782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5CC8BE8"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232026D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&lt;n&gt;[Enter]</w:t>
            </w:r>
          </w:p>
        </w:tc>
        <w:tc>
          <w:tcPr>
            <w:tcW w:w="6390" w:type="dxa"/>
            <w:tcBorders>
              <w:top w:val="single" w:sz="4" w:space="0" w:color="auto"/>
              <w:left w:val="single" w:sz="4" w:space="0" w:color="auto"/>
              <w:bottom w:val="single" w:sz="4" w:space="0" w:color="auto"/>
              <w:right w:val="single" w:sz="4" w:space="0" w:color="auto"/>
            </w:tcBorders>
          </w:tcPr>
          <w:p w14:paraId="237FAF2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746E12F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3DDBBF9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250EC2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57F6848" w14:textId="77777777" w:rsidR="0042609A" w:rsidRPr="00490ECD" w:rsidRDefault="0042609A" w:rsidP="00793A6E">
            <w:pPr>
              <w:pStyle w:val="NoSpacing"/>
              <w:rPr>
                <w:rFonts w:ascii="Calibri" w:hAnsi="Calibri"/>
                <w:noProof/>
                <w:color w:val="auto"/>
                <w:sz w:val="20"/>
                <w:szCs w:val="20"/>
              </w:rPr>
            </w:pPr>
          </w:p>
        </w:tc>
      </w:tr>
    </w:tbl>
    <w:p w14:paraId="4F9D925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3EFF1C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B049D60"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2B16506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12185CD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4BAD4AA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21630F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860C846" w14:textId="77777777" w:rsidR="0042609A" w:rsidRPr="00490ECD" w:rsidRDefault="0042609A" w:rsidP="00793A6E">
            <w:pPr>
              <w:pStyle w:val="NoSpacing"/>
              <w:rPr>
                <w:rFonts w:ascii="Calibri" w:hAnsi="Calibri"/>
                <w:noProof/>
                <w:color w:val="auto"/>
                <w:sz w:val="20"/>
                <w:szCs w:val="20"/>
              </w:rPr>
            </w:pPr>
          </w:p>
        </w:tc>
      </w:tr>
    </w:tbl>
    <w:p w14:paraId="571B630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631738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0B276E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69877B3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0D8DDE6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16998922"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B2E98E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5AD58B8" w14:textId="77777777" w:rsidR="0042609A" w:rsidRPr="00490ECD" w:rsidRDefault="0042609A" w:rsidP="00793A6E">
            <w:pPr>
              <w:pStyle w:val="NoSpacing"/>
              <w:rPr>
                <w:rFonts w:ascii="Calibri" w:hAnsi="Calibri"/>
                <w:noProof/>
                <w:color w:val="auto"/>
                <w:sz w:val="20"/>
                <w:szCs w:val="20"/>
              </w:rPr>
            </w:pPr>
          </w:p>
        </w:tc>
      </w:tr>
    </w:tbl>
    <w:p w14:paraId="722985A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225BD5D"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DF8B3A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090FF33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43F35D8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6A56D86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0B7FC1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D5006E7" w14:textId="77777777" w:rsidR="0042609A" w:rsidRPr="00490ECD" w:rsidRDefault="0042609A" w:rsidP="00793A6E">
            <w:pPr>
              <w:pStyle w:val="NoSpacing"/>
              <w:rPr>
                <w:rFonts w:ascii="Calibri" w:hAnsi="Calibri"/>
                <w:noProof/>
                <w:color w:val="auto"/>
                <w:sz w:val="20"/>
                <w:szCs w:val="20"/>
              </w:rPr>
            </w:pPr>
          </w:p>
        </w:tc>
      </w:tr>
    </w:tbl>
    <w:p w14:paraId="4CDE4C6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45475C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72637C2"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6035B84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7EAB151"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1A13522"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08048D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4776B19" w14:textId="77777777" w:rsidR="0042609A" w:rsidRPr="00490ECD" w:rsidRDefault="0042609A" w:rsidP="00793A6E">
            <w:pPr>
              <w:pStyle w:val="NoSpacing"/>
              <w:rPr>
                <w:rFonts w:ascii="Calibri" w:hAnsi="Calibri"/>
                <w:noProof/>
                <w:color w:val="auto"/>
                <w:sz w:val="20"/>
                <w:szCs w:val="20"/>
              </w:rPr>
            </w:pPr>
          </w:p>
        </w:tc>
      </w:tr>
    </w:tbl>
    <w:p w14:paraId="27360E29"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9620A59"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5FC9F257"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6162DD54"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28D1C4A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1272B63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55C4B9D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771940F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1EDF47B6"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76CED945"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8722932"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EA34A31" w14:textId="77777777" w:rsidR="0042609A" w:rsidRPr="00490ECD" w:rsidRDefault="0042609A" w:rsidP="00793A6E">
            <w:pPr>
              <w:pStyle w:val="NoSpacing"/>
              <w:rPr>
                <w:rFonts w:ascii="Calibri" w:hAnsi="Calibri"/>
                <w:noProof/>
                <w:color w:val="auto"/>
                <w:sz w:val="20"/>
                <w:szCs w:val="20"/>
              </w:rPr>
            </w:pPr>
          </w:p>
        </w:tc>
      </w:tr>
    </w:tbl>
    <w:p w14:paraId="7133DC49"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275749E9" w14:textId="77777777" w:rsidTr="00E276B4">
        <w:trPr>
          <w:cantSplit/>
          <w:trHeight w:val="432"/>
        </w:trPr>
        <w:tc>
          <w:tcPr>
            <w:tcW w:w="4338" w:type="dxa"/>
            <w:shd w:val="clear" w:color="auto" w:fill="C6D9F1"/>
          </w:tcPr>
          <w:p w14:paraId="6D96C232"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4BA4E4BC"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0FE7E1C8"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4DCD7532"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5E15DA33"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0760CAF8"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4904C56F" w14:textId="77777777" w:rsidTr="00E276B4">
        <w:trPr>
          <w:cantSplit/>
          <w:trHeight w:val="432"/>
        </w:trPr>
        <w:tc>
          <w:tcPr>
            <w:tcW w:w="4338" w:type="dxa"/>
            <w:shd w:val="clear" w:color="auto" w:fill="C6D9F1"/>
          </w:tcPr>
          <w:p w14:paraId="5ABB43DD"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5D27556B" w14:textId="77777777" w:rsidR="0042609A" w:rsidRPr="00523FAE" w:rsidRDefault="0042609A" w:rsidP="00793A6E">
            <w:pPr>
              <w:pStyle w:val="NoSpacing"/>
              <w:spacing w:before="120" w:after="120"/>
              <w:rPr>
                <w:rFonts w:asciiTheme="minorHAnsi" w:hAnsiTheme="minorHAnsi"/>
                <w:noProof/>
                <w:sz w:val="20"/>
                <w:szCs w:val="20"/>
              </w:rPr>
            </w:pPr>
          </w:p>
        </w:tc>
      </w:tr>
    </w:tbl>
    <w:p w14:paraId="57170BD0" w14:textId="77777777" w:rsidR="0042609A" w:rsidRDefault="0042609A" w:rsidP="000A5608">
      <w:pPr>
        <w:pStyle w:val="TableCaption"/>
        <w:rPr>
          <w:highlight w:val="yellow"/>
        </w:rPr>
      </w:pPr>
    </w:p>
    <w:p w14:paraId="2A2D1842"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1F0872D2" w14:textId="77777777" w:rsidR="0042609A" w:rsidRDefault="0042609A" w:rsidP="000A5608">
      <w:pPr>
        <w:pStyle w:val="TableCaption"/>
      </w:pPr>
      <w:r w:rsidRPr="00C17D1D">
        <w:lastRenderedPageBreak/>
        <w:t>DRO-3.4-1-QRTO</w:t>
      </w:r>
      <w:r>
        <w:tab/>
      </w:r>
      <w:r w:rsidRPr="00C17D1D">
        <w:t>Dispense Remote Order - Query response time out.</w:t>
      </w:r>
      <w:r>
        <w:t xml:space="preserve"> </w:t>
      </w:r>
      <w:r w:rsidRPr="00C17D1D">
        <w:t>No response from CDS within ten (10) seconds.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1750BB85"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229A9C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3362CF59"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DRO-3.4-1-QRTO</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0B94892"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Query response time out.</w:t>
            </w:r>
            <w:r>
              <w:rPr>
                <w:rFonts w:ascii="Calibri" w:hAnsi="Calibri"/>
                <w:noProof/>
                <w:color w:val="auto"/>
                <w:sz w:val="20"/>
                <w:szCs w:val="20"/>
              </w:rPr>
              <w:t xml:space="preserve"> </w:t>
            </w:r>
            <w:r w:rsidRPr="00C17D1D">
              <w:rPr>
                <w:rFonts w:ascii="Calibri" w:hAnsi="Calibri"/>
                <w:noProof/>
                <w:color w:val="auto"/>
                <w:sz w:val="20"/>
                <w:szCs w:val="20"/>
              </w:rPr>
              <w:t>No response from CDS within ten (10) seconds.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F21EE92"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23CA0F5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New</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9BA335A"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24183481" w14:textId="77777777" w:rsidTr="00363C0E">
        <w:trPr>
          <w:cantSplit/>
          <w:trHeight w:val="260"/>
        </w:trPr>
        <w:tc>
          <w:tcPr>
            <w:tcW w:w="4338" w:type="dxa"/>
            <w:gridSpan w:val="3"/>
            <w:tcBorders>
              <w:bottom w:val="single" w:sz="4" w:space="0" w:color="auto"/>
            </w:tcBorders>
            <w:shd w:val="clear" w:color="auto" w:fill="B8CCE4" w:themeFill="accent1" w:themeFillTint="66"/>
          </w:tcPr>
          <w:p w14:paraId="0F369D29"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2.9.3</w:t>
            </w:r>
          </w:p>
        </w:tc>
        <w:tc>
          <w:tcPr>
            <w:tcW w:w="5670" w:type="dxa"/>
            <w:tcBorders>
              <w:bottom w:val="single" w:sz="4" w:space="0" w:color="auto"/>
            </w:tcBorders>
            <w:shd w:val="clear" w:color="auto" w:fill="B8CCE4" w:themeFill="accent1" w:themeFillTint="66"/>
          </w:tcPr>
          <w:p w14:paraId="3D37D814"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VistA-1_DRO-3.4-1-QRTO_1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22695B39"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3EDD590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4CAD0150"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28FA38BC" w14:textId="77777777" w:rsidTr="00363C0E">
        <w:trPr>
          <w:cantSplit/>
          <w:trHeight w:val="215"/>
        </w:trPr>
        <w:tc>
          <w:tcPr>
            <w:tcW w:w="4338" w:type="dxa"/>
            <w:gridSpan w:val="3"/>
            <w:shd w:val="clear" w:color="auto" w:fill="F1FA76"/>
          </w:tcPr>
          <w:p w14:paraId="4FA2F58E"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39B3275F"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62CC3845" w14:textId="77777777" w:rsidTr="00363C0E">
        <w:trPr>
          <w:cantSplit/>
          <w:trHeight w:val="260"/>
        </w:trPr>
        <w:tc>
          <w:tcPr>
            <w:tcW w:w="4338" w:type="dxa"/>
            <w:gridSpan w:val="3"/>
            <w:shd w:val="clear" w:color="auto" w:fill="F1FA76"/>
          </w:tcPr>
          <w:p w14:paraId="225F5A3E"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3F15BD1D"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4004CB0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12EE1FBE"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54447F15"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3A2399E0"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4F97A1A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720934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7BED2F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3EAF8B0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6F760BD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1EB252EA"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032657D5"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02D2E91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043D79D"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75B382D8"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02AF7D1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215EFFD3"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54891007"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2938CD3D" w14:textId="77777777" w:rsidR="0042609A" w:rsidRPr="00793A6E" w:rsidRDefault="0042609A" w:rsidP="00793A6E">
            <w:pPr>
              <w:pStyle w:val="NoSpacing"/>
              <w:rPr>
                <w:rFonts w:ascii="Calibri" w:hAnsi="Calibri"/>
                <w:noProof/>
                <w:color w:val="auto"/>
                <w:sz w:val="20"/>
                <w:szCs w:val="20"/>
              </w:rPr>
            </w:pPr>
          </w:p>
        </w:tc>
      </w:tr>
    </w:tbl>
    <w:p w14:paraId="71044278"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1FDBE9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B76E95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2BE3514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&lt;n&gt;[Enter]</w:t>
            </w:r>
          </w:p>
        </w:tc>
        <w:tc>
          <w:tcPr>
            <w:tcW w:w="6390" w:type="dxa"/>
            <w:tcBorders>
              <w:top w:val="single" w:sz="4" w:space="0" w:color="auto"/>
              <w:left w:val="single" w:sz="4" w:space="0" w:color="auto"/>
              <w:bottom w:val="single" w:sz="4" w:space="0" w:color="auto"/>
              <w:right w:val="single" w:sz="4" w:space="0" w:color="auto"/>
            </w:tcBorders>
          </w:tcPr>
          <w:p w14:paraId="4AB0F47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01A0635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0110953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43A36A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850774D" w14:textId="77777777" w:rsidR="0042609A" w:rsidRPr="00490ECD" w:rsidRDefault="0042609A" w:rsidP="00793A6E">
            <w:pPr>
              <w:pStyle w:val="NoSpacing"/>
              <w:rPr>
                <w:rFonts w:ascii="Calibri" w:hAnsi="Calibri"/>
                <w:noProof/>
                <w:color w:val="auto"/>
                <w:sz w:val="20"/>
                <w:szCs w:val="20"/>
              </w:rPr>
            </w:pPr>
          </w:p>
        </w:tc>
      </w:tr>
    </w:tbl>
    <w:p w14:paraId="3E852C7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7C76C7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6080FB3"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4E4F158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4AF9AB2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6728634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3750EF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CCB8C06" w14:textId="77777777" w:rsidR="0042609A" w:rsidRPr="00490ECD" w:rsidRDefault="0042609A" w:rsidP="00793A6E">
            <w:pPr>
              <w:pStyle w:val="NoSpacing"/>
              <w:rPr>
                <w:rFonts w:ascii="Calibri" w:hAnsi="Calibri"/>
                <w:noProof/>
                <w:color w:val="auto"/>
                <w:sz w:val="20"/>
                <w:szCs w:val="20"/>
              </w:rPr>
            </w:pPr>
          </w:p>
        </w:tc>
      </w:tr>
    </w:tbl>
    <w:p w14:paraId="3897EF9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39BDA1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7D0154E"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44CE1ED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3280E45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15C56C40"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1D68A0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E79D98E" w14:textId="77777777" w:rsidR="0042609A" w:rsidRPr="00490ECD" w:rsidRDefault="0042609A" w:rsidP="00793A6E">
            <w:pPr>
              <w:pStyle w:val="NoSpacing"/>
              <w:rPr>
                <w:rFonts w:ascii="Calibri" w:hAnsi="Calibri"/>
                <w:noProof/>
                <w:color w:val="auto"/>
                <w:sz w:val="20"/>
                <w:szCs w:val="20"/>
              </w:rPr>
            </w:pPr>
          </w:p>
        </w:tc>
      </w:tr>
    </w:tbl>
    <w:p w14:paraId="5D0AF62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0C6678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89226C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69E6C71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5570573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51CE594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443EE8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D21B269" w14:textId="77777777" w:rsidR="0042609A" w:rsidRPr="00490ECD" w:rsidRDefault="0042609A" w:rsidP="00793A6E">
            <w:pPr>
              <w:pStyle w:val="NoSpacing"/>
              <w:rPr>
                <w:rFonts w:ascii="Calibri" w:hAnsi="Calibri"/>
                <w:noProof/>
                <w:color w:val="auto"/>
                <w:sz w:val="20"/>
                <w:szCs w:val="20"/>
              </w:rPr>
            </w:pPr>
          </w:p>
        </w:tc>
      </w:tr>
    </w:tbl>
    <w:p w14:paraId="167F340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DFB4416"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8FB1BE0"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4469307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12757278"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EB5174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44A9C5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D5B98A1" w14:textId="77777777" w:rsidR="0042609A" w:rsidRPr="00490ECD" w:rsidRDefault="0042609A" w:rsidP="00793A6E">
            <w:pPr>
              <w:pStyle w:val="NoSpacing"/>
              <w:rPr>
                <w:rFonts w:ascii="Calibri" w:hAnsi="Calibri"/>
                <w:noProof/>
                <w:color w:val="auto"/>
                <w:sz w:val="20"/>
                <w:szCs w:val="20"/>
              </w:rPr>
            </w:pPr>
          </w:p>
        </w:tc>
      </w:tr>
    </w:tbl>
    <w:p w14:paraId="6B6FD389"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950B86F"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3C131CEA"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44491772"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4315537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2430016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60B1B77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1CD7FFD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257D8F27"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5CE994AC"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7F96B98"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6A16949" w14:textId="77777777" w:rsidR="0042609A" w:rsidRPr="00490ECD" w:rsidRDefault="0042609A" w:rsidP="00793A6E">
            <w:pPr>
              <w:pStyle w:val="NoSpacing"/>
              <w:rPr>
                <w:rFonts w:ascii="Calibri" w:hAnsi="Calibri"/>
                <w:noProof/>
                <w:color w:val="auto"/>
                <w:sz w:val="20"/>
                <w:szCs w:val="20"/>
              </w:rPr>
            </w:pPr>
          </w:p>
        </w:tc>
      </w:tr>
    </w:tbl>
    <w:p w14:paraId="28C06CE4"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17F9B3A2" w14:textId="77777777" w:rsidTr="00E276B4">
        <w:trPr>
          <w:cantSplit/>
          <w:trHeight w:val="432"/>
        </w:trPr>
        <w:tc>
          <w:tcPr>
            <w:tcW w:w="4338" w:type="dxa"/>
            <w:shd w:val="clear" w:color="auto" w:fill="C6D9F1"/>
          </w:tcPr>
          <w:p w14:paraId="791E3653"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171703A5"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68F37D39"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6017DAF5"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0E37CE63"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0DF5563A"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4E663691" w14:textId="77777777" w:rsidTr="00E276B4">
        <w:trPr>
          <w:cantSplit/>
          <w:trHeight w:val="432"/>
        </w:trPr>
        <w:tc>
          <w:tcPr>
            <w:tcW w:w="4338" w:type="dxa"/>
            <w:shd w:val="clear" w:color="auto" w:fill="C6D9F1"/>
          </w:tcPr>
          <w:p w14:paraId="616D090B"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2F00D7DE" w14:textId="77777777" w:rsidR="0042609A" w:rsidRPr="00523FAE" w:rsidRDefault="0042609A" w:rsidP="00793A6E">
            <w:pPr>
              <w:pStyle w:val="NoSpacing"/>
              <w:spacing w:before="120" w:after="120"/>
              <w:rPr>
                <w:rFonts w:asciiTheme="minorHAnsi" w:hAnsiTheme="minorHAnsi"/>
                <w:noProof/>
                <w:sz w:val="20"/>
                <w:szCs w:val="20"/>
              </w:rPr>
            </w:pPr>
          </w:p>
        </w:tc>
      </w:tr>
    </w:tbl>
    <w:p w14:paraId="42482720" w14:textId="77777777" w:rsidR="0042609A" w:rsidRDefault="0042609A" w:rsidP="000A5608">
      <w:pPr>
        <w:pStyle w:val="TableCaption"/>
        <w:rPr>
          <w:highlight w:val="yellow"/>
        </w:rPr>
      </w:pPr>
    </w:p>
    <w:p w14:paraId="6511D748"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787CCB21" w14:textId="77777777" w:rsidR="0042609A" w:rsidRDefault="0042609A" w:rsidP="000A5608">
      <w:pPr>
        <w:pStyle w:val="TableCaption"/>
      </w:pPr>
      <w:r w:rsidRPr="00C17D1D">
        <w:lastRenderedPageBreak/>
        <w:t>DRO-3.4-1-RCTO</w:t>
      </w:r>
      <w:r>
        <w:tab/>
      </w:r>
      <w:r w:rsidRPr="00C17D1D">
        <w:t>Dispense Remote Order - Refill connection time out.</w:t>
      </w:r>
      <w:r>
        <w:t xml:space="preserve"> </w:t>
      </w:r>
      <w:r w:rsidRPr="00C17D1D">
        <w:t>Unable to connect to the remote VistA system within five (5) seconds.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1187F6DF"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689B95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4C98C860"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DRO-3.4-1-RCTO</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C4BEF6E"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Refill connection time out.</w:t>
            </w:r>
            <w:r>
              <w:rPr>
                <w:rFonts w:ascii="Calibri" w:hAnsi="Calibri"/>
                <w:noProof/>
                <w:color w:val="auto"/>
                <w:sz w:val="20"/>
                <w:szCs w:val="20"/>
              </w:rPr>
              <w:t xml:space="preserve"> </w:t>
            </w:r>
            <w:r w:rsidRPr="00C17D1D">
              <w:rPr>
                <w:rFonts w:ascii="Calibri" w:hAnsi="Calibri"/>
                <w:noProof/>
                <w:color w:val="auto"/>
                <w:sz w:val="20"/>
                <w:szCs w:val="20"/>
              </w:rPr>
              <w:t>Unable to connect to the remote VistA system within five (5) seconds.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82D1FA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662461E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New</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CCD782C"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06EDC2ED" w14:textId="77777777" w:rsidTr="00363C0E">
        <w:trPr>
          <w:cantSplit/>
          <w:trHeight w:val="260"/>
        </w:trPr>
        <w:tc>
          <w:tcPr>
            <w:tcW w:w="4338" w:type="dxa"/>
            <w:gridSpan w:val="3"/>
            <w:tcBorders>
              <w:bottom w:val="single" w:sz="4" w:space="0" w:color="auto"/>
            </w:tcBorders>
            <w:shd w:val="clear" w:color="auto" w:fill="B8CCE4" w:themeFill="accent1" w:themeFillTint="66"/>
          </w:tcPr>
          <w:p w14:paraId="2816760C"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2.9.4</w:t>
            </w:r>
          </w:p>
        </w:tc>
        <w:tc>
          <w:tcPr>
            <w:tcW w:w="5670" w:type="dxa"/>
            <w:tcBorders>
              <w:bottom w:val="single" w:sz="4" w:space="0" w:color="auto"/>
            </w:tcBorders>
            <w:shd w:val="clear" w:color="auto" w:fill="B8CCE4" w:themeFill="accent1" w:themeFillTint="66"/>
          </w:tcPr>
          <w:p w14:paraId="00BB6435"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VistA-1_DRO-3.4-1-RCTO_1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3000016C"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0B43609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32DDED85"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51E97787" w14:textId="77777777" w:rsidTr="00363C0E">
        <w:trPr>
          <w:cantSplit/>
          <w:trHeight w:val="215"/>
        </w:trPr>
        <w:tc>
          <w:tcPr>
            <w:tcW w:w="4338" w:type="dxa"/>
            <w:gridSpan w:val="3"/>
            <w:shd w:val="clear" w:color="auto" w:fill="F1FA76"/>
          </w:tcPr>
          <w:p w14:paraId="6A5BB162"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5AB0F665"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3E31DB4D" w14:textId="77777777" w:rsidTr="00363C0E">
        <w:trPr>
          <w:cantSplit/>
          <w:trHeight w:val="260"/>
        </w:trPr>
        <w:tc>
          <w:tcPr>
            <w:tcW w:w="4338" w:type="dxa"/>
            <w:gridSpan w:val="3"/>
            <w:shd w:val="clear" w:color="auto" w:fill="F1FA76"/>
          </w:tcPr>
          <w:p w14:paraId="049B5308"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55CD1D57"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38EB7EB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3D698388"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13E7C9B5"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6F364963"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19B6FBC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BE6D7B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1EE651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31A811F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17C72EC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4F5AF358"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7C0F1FB7"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10AA53A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158DF4C"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797B6370"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0DA2B135"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3574F8EC"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637E5830"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010A1D35" w14:textId="77777777" w:rsidR="0042609A" w:rsidRPr="00793A6E" w:rsidRDefault="0042609A" w:rsidP="00793A6E">
            <w:pPr>
              <w:pStyle w:val="NoSpacing"/>
              <w:rPr>
                <w:rFonts w:ascii="Calibri" w:hAnsi="Calibri"/>
                <w:noProof/>
                <w:color w:val="auto"/>
                <w:sz w:val="20"/>
                <w:szCs w:val="20"/>
              </w:rPr>
            </w:pPr>
          </w:p>
        </w:tc>
      </w:tr>
    </w:tbl>
    <w:p w14:paraId="6B40A8C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388B21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A9835C2"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2C532E5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&lt;n&gt;[Enter]</w:t>
            </w:r>
          </w:p>
        </w:tc>
        <w:tc>
          <w:tcPr>
            <w:tcW w:w="6390" w:type="dxa"/>
            <w:tcBorders>
              <w:top w:val="single" w:sz="4" w:space="0" w:color="auto"/>
              <w:left w:val="single" w:sz="4" w:space="0" w:color="auto"/>
              <w:bottom w:val="single" w:sz="4" w:space="0" w:color="auto"/>
              <w:right w:val="single" w:sz="4" w:space="0" w:color="auto"/>
            </w:tcBorders>
          </w:tcPr>
          <w:p w14:paraId="0E268C4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77E0B8F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0323C90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EE3AC2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F4FCD6D" w14:textId="77777777" w:rsidR="0042609A" w:rsidRPr="00490ECD" w:rsidRDefault="0042609A" w:rsidP="00793A6E">
            <w:pPr>
              <w:pStyle w:val="NoSpacing"/>
              <w:rPr>
                <w:rFonts w:ascii="Calibri" w:hAnsi="Calibri"/>
                <w:noProof/>
                <w:color w:val="auto"/>
                <w:sz w:val="20"/>
                <w:szCs w:val="20"/>
              </w:rPr>
            </w:pPr>
          </w:p>
        </w:tc>
      </w:tr>
    </w:tbl>
    <w:p w14:paraId="6E2571A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BA79B9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D86D8B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2934701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5BBD287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02C6AF6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B43EF8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848606B" w14:textId="77777777" w:rsidR="0042609A" w:rsidRPr="00490ECD" w:rsidRDefault="0042609A" w:rsidP="00793A6E">
            <w:pPr>
              <w:pStyle w:val="NoSpacing"/>
              <w:rPr>
                <w:rFonts w:ascii="Calibri" w:hAnsi="Calibri"/>
                <w:noProof/>
                <w:color w:val="auto"/>
                <w:sz w:val="20"/>
                <w:szCs w:val="20"/>
              </w:rPr>
            </w:pPr>
          </w:p>
        </w:tc>
      </w:tr>
    </w:tbl>
    <w:p w14:paraId="5809154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BA8B16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F82E0D8"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0AF8AF5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016A58D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67DE321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233EF2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D6B6259" w14:textId="77777777" w:rsidR="0042609A" w:rsidRPr="00490ECD" w:rsidRDefault="0042609A" w:rsidP="00793A6E">
            <w:pPr>
              <w:pStyle w:val="NoSpacing"/>
              <w:rPr>
                <w:rFonts w:ascii="Calibri" w:hAnsi="Calibri"/>
                <w:noProof/>
                <w:color w:val="auto"/>
                <w:sz w:val="20"/>
                <w:szCs w:val="20"/>
              </w:rPr>
            </w:pPr>
          </w:p>
        </w:tc>
      </w:tr>
    </w:tbl>
    <w:p w14:paraId="61A95676"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93C54E8"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866DB9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5D03DB5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7802997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16C6EDB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89A137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9EAA156" w14:textId="77777777" w:rsidR="0042609A" w:rsidRPr="00490ECD" w:rsidRDefault="0042609A" w:rsidP="00793A6E">
            <w:pPr>
              <w:pStyle w:val="NoSpacing"/>
              <w:rPr>
                <w:rFonts w:ascii="Calibri" w:hAnsi="Calibri"/>
                <w:noProof/>
                <w:color w:val="auto"/>
                <w:sz w:val="20"/>
                <w:szCs w:val="20"/>
              </w:rPr>
            </w:pPr>
          </w:p>
        </w:tc>
      </w:tr>
    </w:tbl>
    <w:p w14:paraId="5A921B1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7330C2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2259D1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6808587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2337AB26"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9AD8E5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239BE8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C4DFEC0" w14:textId="77777777" w:rsidR="0042609A" w:rsidRPr="00490ECD" w:rsidRDefault="0042609A" w:rsidP="00793A6E">
            <w:pPr>
              <w:pStyle w:val="NoSpacing"/>
              <w:rPr>
                <w:rFonts w:ascii="Calibri" w:hAnsi="Calibri"/>
                <w:noProof/>
                <w:color w:val="auto"/>
                <w:sz w:val="20"/>
                <w:szCs w:val="20"/>
              </w:rPr>
            </w:pPr>
          </w:p>
        </w:tc>
      </w:tr>
    </w:tbl>
    <w:p w14:paraId="5C671800"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2871C8D"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7A10A94A"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6C3B6E4C"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F03418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7AF5FC3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49D97C7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3789650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2CF4CDE7"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468BD808"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DEB7ED3"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E6D4F46" w14:textId="77777777" w:rsidR="0042609A" w:rsidRPr="00490ECD" w:rsidRDefault="0042609A" w:rsidP="00793A6E">
            <w:pPr>
              <w:pStyle w:val="NoSpacing"/>
              <w:rPr>
                <w:rFonts w:ascii="Calibri" w:hAnsi="Calibri"/>
                <w:noProof/>
                <w:color w:val="auto"/>
                <w:sz w:val="20"/>
                <w:szCs w:val="20"/>
              </w:rPr>
            </w:pPr>
          </w:p>
        </w:tc>
      </w:tr>
    </w:tbl>
    <w:p w14:paraId="245F2B2F"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6B2D585B" w14:textId="77777777" w:rsidTr="00E276B4">
        <w:trPr>
          <w:cantSplit/>
          <w:trHeight w:val="432"/>
        </w:trPr>
        <w:tc>
          <w:tcPr>
            <w:tcW w:w="4338" w:type="dxa"/>
            <w:shd w:val="clear" w:color="auto" w:fill="C6D9F1"/>
          </w:tcPr>
          <w:p w14:paraId="72087B5E"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4A71C86C"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0A22BA12"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7148E80D"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14FB3EAD"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05A02162"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2DEA56FA" w14:textId="77777777" w:rsidTr="00E276B4">
        <w:trPr>
          <w:cantSplit/>
          <w:trHeight w:val="432"/>
        </w:trPr>
        <w:tc>
          <w:tcPr>
            <w:tcW w:w="4338" w:type="dxa"/>
            <w:shd w:val="clear" w:color="auto" w:fill="C6D9F1"/>
          </w:tcPr>
          <w:p w14:paraId="45A39E42"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30FB25EA" w14:textId="77777777" w:rsidR="0042609A" w:rsidRPr="00523FAE" w:rsidRDefault="0042609A" w:rsidP="00793A6E">
            <w:pPr>
              <w:pStyle w:val="NoSpacing"/>
              <w:spacing w:before="120" w:after="120"/>
              <w:rPr>
                <w:rFonts w:asciiTheme="minorHAnsi" w:hAnsiTheme="minorHAnsi"/>
                <w:noProof/>
                <w:sz w:val="20"/>
                <w:szCs w:val="20"/>
              </w:rPr>
            </w:pPr>
          </w:p>
        </w:tc>
      </w:tr>
    </w:tbl>
    <w:p w14:paraId="12178DEA" w14:textId="77777777" w:rsidR="0042609A" w:rsidRDefault="0042609A" w:rsidP="000A5608">
      <w:pPr>
        <w:pStyle w:val="TableCaption"/>
        <w:rPr>
          <w:highlight w:val="yellow"/>
        </w:rPr>
      </w:pPr>
    </w:p>
    <w:p w14:paraId="2CABFC5C"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5CFD31A8" w14:textId="77777777" w:rsidR="0042609A" w:rsidRDefault="0042609A" w:rsidP="000A5608">
      <w:pPr>
        <w:pStyle w:val="TableCaption"/>
      </w:pPr>
      <w:r w:rsidRPr="00C17D1D">
        <w:lastRenderedPageBreak/>
        <w:t>DRO-3.4-1-RRTO</w:t>
      </w:r>
      <w:r>
        <w:tab/>
      </w:r>
      <w:r w:rsidRPr="00C17D1D">
        <w:t>Dispense Remote Order - Refill response time out.</w:t>
      </w:r>
      <w:r>
        <w:t xml:space="preserve"> </w:t>
      </w:r>
      <w:r w:rsidRPr="00C17D1D">
        <w:t>No response from the remote Vista system within sixty (60) seconds.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61612FCF"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866EADF"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1F4D5BFC"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DRO-3.4-1-RRTO</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5CE8678"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Refill response time out.</w:t>
            </w:r>
            <w:r>
              <w:rPr>
                <w:rFonts w:ascii="Calibri" w:hAnsi="Calibri"/>
                <w:noProof/>
                <w:color w:val="auto"/>
                <w:sz w:val="20"/>
                <w:szCs w:val="20"/>
              </w:rPr>
              <w:t xml:space="preserve"> </w:t>
            </w:r>
            <w:r w:rsidRPr="00C17D1D">
              <w:rPr>
                <w:rFonts w:ascii="Calibri" w:hAnsi="Calibri"/>
                <w:noProof/>
                <w:color w:val="auto"/>
                <w:sz w:val="20"/>
                <w:szCs w:val="20"/>
              </w:rPr>
              <w:t>No response from the remote Vista system within sixty (60) seconds.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F09A514"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000EB0EF"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New</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EA66AEF"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79079C4E" w14:textId="77777777" w:rsidTr="00363C0E">
        <w:trPr>
          <w:cantSplit/>
          <w:trHeight w:val="260"/>
        </w:trPr>
        <w:tc>
          <w:tcPr>
            <w:tcW w:w="4338" w:type="dxa"/>
            <w:gridSpan w:val="3"/>
            <w:tcBorders>
              <w:bottom w:val="single" w:sz="4" w:space="0" w:color="auto"/>
            </w:tcBorders>
            <w:shd w:val="clear" w:color="auto" w:fill="B8CCE4" w:themeFill="accent1" w:themeFillTint="66"/>
          </w:tcPr>
          <w:p w14:paraId="68740FA2"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2.9.4.1</w:t>
            </w:r>
          </w:p>
        </w:tc>
        <w:tc>
          <w:tcPr>
            <w:tcW w:w="5670" w:type="dxa"/>
            <w:tcBorders>
              <w:bottom w:val="single" w:sz="4" w:space="0" w:color="auto"/>
            </w:tcBorders>
            <w:shd w:val="clear" w:color="auto" w:fill="B8CCE4" w:themeFill="accent1" w:themeFillTint="66"/>
          </w:tcPr>
          <w:p w14:paraId="4788A839"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VistA-1_DRO-3.4-1-RRTO_1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60AA5B89"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028685E4"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DCB3D9D"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2472DB29" w14:textId="77777777" w:rsidTr="00363C0E">
        <w:trPr>
          <w:cantSplit/>
          <w:trHeight w:val="215"/>
        </w:trPr>
        <w:tc>
          <w:tcPr>
            <w:tcW w:w="4338" w:type="dxa"/>
            <w:gridSpan w:val="3"/>
            <w:shd w:val="clear" w:color="auto" w:fill="F1FA76"/>
          </w:tcPr>
          <w:p w14:paraId="34045F3D"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26C6673A"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6CF764EE" w14:textId="77777777" w:rsidTr="00363C0E">
        <w:trPr>
          <w:cantSplit/>
          <w:trHeight w:val="260"/>
        </w:trPr>
        <w:tc>
          <w:tcPr>
            <w:tcW w:w="4338" w:type="dxa"/>
            <w:gridSpan w:val="3"/>
            <w:shd w:val="clear" w:color="auto" w:fill="F1FA76"/>
          </w:tcPr>
          <w:p w14:paraId="654E8B7C"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1149FADA"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5E2938C3"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6E737A30"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5F236C1C"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4394BEF8"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69E7FAD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38EF80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ECDE9E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5C940A9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3666B5A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1D543C29"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3656604B"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3C6F144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0C6995A7"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499EE170"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6F3B613F"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540EACBD"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5205BC6E"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411AA5C5" w14:textId="77777777" w:rsidR="0042609A" w:rsidRPr="00793A6E" w:rsidRDefault="0042609A" w:rsidP="00793A6E">
            <w:pPr>
              <w:pStyle w:val="NoSpacing"/>
              <w:rPr>
                <w:rFonts w:ascii="Calibri" w:hAnsi="Calibri"/>
                <w:noProof/>
                <w:color w:val="auto"/>
                <w:sz w:val="20"/>
                <w:szCs w:val="20"/>
              </w:rPr>
            </w:pPr>
          </w:p>
        </w:tc>
      </w:tr>
    </w:tbl>
    <w:p w14:paraId="2AB8DC0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27EAC5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0DE275B"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3598789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&lt;n&gt;[Enter]</w:t>
            </w:r>
          </w:p>
        </w:tc>
        <w:tc>
          <w:tcPr>
            <w:tcW w:w="6390" w:type="dxa"/>
            <w:tcBorders>
              <w:top w:val="single" w:sz="4" w:space="0" w:color="auto"/>
              <w:left w:val="single" w:sz="4" w:space="0" w:color="auto"/>
              <w:bottom w:val="single" w:sz="4" w:space="0" w:color="auto"/>
              <w:right w:val="single" w:sz="4" w:space="0" w:color="auto"/>
            </w:tcBorders>
          </w:tcPr>
          <w:p w14:paraId="355825D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11B02D7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2ECC832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6D011A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74162F9" w14:textId="77777777" w:rsidR="0042609A" w:rsidRPr="00490ECD" w:rsidRDefault="0042609A" w:rsidP="00793A6E">
            <w:pPr>
              <w:pStyle w:val="NoSpacing"/>
              <w:rPr>
                <w:rFonts w:ascii="Calibri" w:hAnsi="Calibri"/>
                <w:noProof/>
                <w:color w:val="auto"/>
                <w:sz w:val="20"/>
                <w:szCs w:val="20"/>
              </w:rPr>
            </w:pPr>
          </w:p>
        </w:tc>
      </w:tr>
    </w:tbl>
    <w:p w14:paraId="20A592A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6FD691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AF86B8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7742303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413FEEA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4CB3DD6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B40A21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997FE23" w14:textId="77777777" w:rsidR="0042609A" w:rsidRPr="00490ECD" w:rsidRDefault="0042609A" w:rsidP="00793A6E">
            <w:pPr>
              <w:pStyle w:val="NoSpacing"/>
              <w:rPr>
                <w:rFonts w:ascii="Calibri" w:hAnsi="Calibri"/>
                <w:noProof/>
                <w:color w:val="auto"/>
                <w:sz w:val="20"/>
                <w:szCs w:val="20"/>
              </w:rPr>
            </w:pPr>
          </w:p>
        </w:tc>
      </w:tr>
    </w:tbl>
    <w:p w14:paraId="42B68D06"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E547498"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04CF2F2"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531130F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559041B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1A36802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7DEE3C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CD54F69" w14:textId="77777777" w:rsidR="0042609A" w:rsidRPr="00490ECD" w:rsidRDefault="0042609A" w:rsidP="00793A6E">
            <w:pPr>
              <w:pStyle w:val="NoSpacing"/>
              <w:rPr>
                <w:rFonts w:ascii="Calibri" w:hAnsi="Calibri"/>
                <w:noProof/>
                <w:color w:val="auto"/>
                <w:sz w:val="20"/>
                <w:szCs w:val="20"/>
              </w:rPr>
            </w:pPr>
          </w:p>
        </w:tc>
      </w:tr>
    </w:tbl>
    <w:p w14:paraId="2909B20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7203D8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3FF82F8"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2C50486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1EF7397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0D64691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0206F8B"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7641FAE" w14:textId="77777777" w:rsidR="0042609A" w:rsidRPr="00490ECD" w:rsidRDefault="0042609A" w:rsidP="00793A6E">
            <w:pPr>
              <w:pStyle w:val="NoSpacing"/>
              <w:rPr>
                <w:rFonts w:ascii="Calibri" w:hAnsi="Calibri"/>
                <w:noProof/>
                <w:color w:val="auto"/>
                <w:sz w:val="20"/>
                <w:szCs w:val="20"/>
              </w:rPr>
            </w:pPr>
          </w:p>
        </w:tc>
      </w:tr>
    </w:tbl>
    <w:p w14:paraId="6AE59D1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157350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5C9546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17B7B86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7E2B1299"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575721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5A6B59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7916EDF" w14:textId="77777777" w:rsidR="0042609A" w:rsidRPr="00490ECD" w:rsidRDefault="0042609A" w:rsidP="00793A6E">
            <w:pPr>
              <w:pStyle w:val="NoSpacing"/>
              <w:rPr>
                <w:rFonts w:ascii="Calibri" w:hAnsi="Calibri"/>
                <w:noProof/>
                <w:color w:val="auto"/>
                <w:sz w:val="20"/>
                <w:szCs w:val="20"/>
              </w:rPr>
            </w:pPr>
          </w:p>
        </w:tc>
      </w:tr>
    </w:tbl>
    <w:p w14:paraId="699958F4"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AE9CD98"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3AF67091"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1B49420B"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47771E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5559261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58185B7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397A974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2F0AB34C"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488D340A"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C123DC5"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2D89C1D" w14:textId="77777777" w:rsidR="0042609A" w:rsidRPr="00490ECD" w:rsidRDefault="0042609A" w:rsidP="00793A6E">
            <w:pPr>
              <w:pStyle w:val="NoSpacing"/>
              <w:rPr>
                <w:rFonts w:ascii="Calibri" w:hAnsi="Calibri"/>
                <w:noProof/>
                <w:color w:val="auto"/>
                <w:sz w:val="20"/>
                <w:szCs w:val="20"/>
              </w:rPr>
            </w:pPr>
          </w:p>
        </w:tc>
      </w:tr>
    </w:tbl>
    <w:p w14:paraId="1680F785"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5023DC4A" w14:textId="77777777" w:rsidTr="00E276B4">
        <w:trPr>
          <w:cantSplit/>
          <w:trHeight w:val="432"/>
        </w:trPr>
        <w:tc>
          <w:tcPr>
            <w:tcW w:w="4338" w:type="dxa"/>
            <w:shd w:val="clear" w:color="auto" w:fill="C6D9F1"/>
          </w:tcPr>
          <w:p w14:paraId="6CA45EBD"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78D3660D"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60FF086B"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32F2C8EA"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27127CE5"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0B4E2666"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38D8B050" w14:textId="77777777" w:rsidTr="00E276B4">
        <w:trPr>
          <w:cantSplit/>
          <w:trHeight w:val="432"/>
        </w:trPr>
        <w:tc>
          <w:tcPr>
            <w:tcW w:w="4338" w:type="dxa"/>
            <w:shd w:val="clear" w:color="auto" w:fill="C6D9F1"/>
          </w:tcPr>
          <w:p w14:paraId="0AC6D66E"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091D01BF" w14:textId="77777777" w:rsidR="0042609A" w:rsidRPr="00523FAE" w:rsidRDefault="0042609A" w:rsidP="00793A6E">
            <w:pPr>
              <w:pStyle w:val="NoSpacing"/>
              <w:spacing w:before="120" w:after="120"/>
              <w:rPr>
                <w:rFonts w:asciiTheme="minorHAnsi" w:hAnsiTheme="minorHAnsi"/>
                <w:noProof/>
                <w:sz w:val="20"/>
                <w:szCs w:val="20"/>
              </w:rPr>
            </w:pPr>
          </w:p>
        </w:tc>
      </w:tr>
    </w:tbl>
    <w:p w14:paraId="6BF0C22E" w14:textId="77777777" w:rsidR="0042609A" w:rsidRDefault="0042609A" w:rsidP="000A5608">
      <w:pPr>
        <w:pStyle w:val="TableCaption"/>
        <w:rPr>
          <w:highlight w:val="yellow"/>
        </w:rPr>
      </w:pPr>
    </w:p>
    <w:p w14:paraId="0E5645BE"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1EBE3436" w14:textId="77777777" w:rsidR="0042609A" w:rsidRDefault="0042609A" w:rsidP="000A5608">
      <w:pPr>
        <w:pStyle w:val="TableCaption"/>
      </w:pPr>
      <w:r w:rsidRPr="00C17D1D">
        <w:lastRenderedPageBreak/>
        <w:t>DRO-3.4-1-QCTOx</w:t>
      </w:r>
      <w:r>
        <w:tab/>
      </w:r>
      <w:r w:rsidRPr="00C17D1D">
        <w:t>Dispense Remote Order - Query connection time out.</w:t>
      </w:r>
      <w:r>
        <w:t xml:space="preserve"> </w:t>
      </w:r>
      <w:r w:rsidRPr="00C17D1D">
        <w:t>Unable to connect to CDS within xxxx (n) seconds.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6D75048F"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1E5B93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64FF0BEE"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DRO-3.4-1-QCTOx</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77995F6"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Query connection time out.</w:t>
            </w:r>
            <w:r>
              <w:rPr>
                <w:rFonts w:ascii="Calibri" w:hAnsi="Calibri"/>
                <w:noProof/>
                <w:color w:val="auto"/>
                <w:sz w:val="20"/>
                <w:szCs w:val="20"/>
              </w:rPr>
              <w:t xml:space="preserve"> </w:t>
            </w:r>
            <w:r w:rsidRPr="00C17D1D">
              <w:rPr>
                <w:rFonts w:ascii="Calibri" w:hAnsi="Calibri"/>
                <w:noProof/>
                <w:color w:val="auto"/>
                <w:sz w:val="20"/>
                <w:szCs w:val="20"/>
              </w:rPr>
              <w:t>Unable to connect to CDS within xxxx (n) seconds.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E7AC971"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478EF46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New</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242F31A"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590C8931" w14:textId="77777777" w:rsidTr="00363C0E">
        <w:trPr>
          <w:cantSplit/>
          <w:trHeight w:val="260"/>
        </w:trPr>
        <w:tc>
          <w:tcPr>
            <w:tcW w:w="4338" w:type="dxa"/>
            <w:gridSpan w:val="3"/>
            <w:tcBorders>
              <w:bottom w:val="single" w:sz="4" w:space="0" w:color="auto"/>
            </w:tcBorders>
            <w:shd w:val="clear" w:color="auto" w:fill="B8CCE4" w:themeFill="accent1" w:themeFillTint="66"/>
          </w:tcPr>
          <w:p w14:paraId="3D3CD32B"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2.9.1, 2.9.2</w:t>
            </w:r>
          </w:p>
        </w:tc>
        <w:tc>
          <w:tcPr>
            <w:tcW w:w="5670" w:type="dxa"/>
            <w:tcBorders>
              <w:bottom w:val="single" w:sz="4" w:space="0" w:color="auto"/>
            </w:tcBorders>
            <w:shd w:val="clear" w:color="auto" w:fill="B8CCE4" w:themeFill="accent1" w:themeFillTint="66"/>
          </w:tcPr>
          <w:p w14:paraId="617DDDC7"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VistA-1_DRO-3.4-1-QCTOx_1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34B20E3C"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2DD8DFB3"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40AAFF0"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59777633" w14:textId="77777777" w:rsidTr="00363C0E">
        <w:trPr>
          <w:cantSplit/>
          <w:trHeight w:val="215"/>
        </w:trPr>
        <w:tc>
          <w:tcPr>
            <w:tcW w:w="4338" w:type="dxa"/>
            <w:gridSpan w:val="3"/>
            <w:shd w:val="clear" w:color="auto" w:fill="F1FA76"/>
          </w:tcPr>
          <w:p w14:paraId="50F7F225"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53114B02"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53E2397A" w14:textId="77777777" w:rsidTr="00363C0E">
        <w:trPr>
          <w:cantSplit/>
          <w:trHeight w:val="260"/>
        </w:trPr>
        <w:tc>
          <w:tcPr>
            <w:tcW w:w="4338" w:type="dxa"/>
            <w:gridSpan w:val="3"/>
            <w:shd w:val="clear" w:color="auto" w:fill="F1FA76"/>
          </w:tcPr>
          <w:p w14:paraId="56FE60A3"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77CE2C72"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3B8C0C72"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06C65526"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01BD3D38"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326EA6A6"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28C3D6A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C0E097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18E542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0C3E427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4B89A0B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79E71DC9"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7CE4285C"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59FC073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34AEC6AB"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30084C3D"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496189E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3DF3BF7A"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4B058862"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2E4DE202" w14:textId="77777777" w:rsidR="0042609A" w:rsidRPr="00793A6E" w:rsidRDefault="0042609A" w:rsidP="00793A6E">
            <w:pPr>
              <w:pStyle w:val="NoSpacing"/>
              <w:rPr>
                <w:rFonts w:ascii="Calibri" w:hAnsi="Calibri"/>
                <w:noProof/>
                <w:color w:val="auto"/>
                <w:sz w:val="20"/>
                <w:szCs w:val="20"/>
              </w:rPr>
            </w:pPr>
          </w:p>
        </w:tc>
      </w:tr>
    </w:tbl>
    <w:p w14:paraId="57ED561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0D3344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70DB11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735074C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&lt;n&gt;[Enter]</w:t>
            </w:r>
          </w:p>
        </w:tc>
        <w:tc>
          <w:tcPr>
            <w:tcW w:w="6390" w:type="dxa"/>
            <w:tcBorders>
              <w:top w:val="single" w:sz="4" w:space="0" w:color="auto"/>
              <w:left w:val="single" w:sz="4" w:space="0" w:color="auto"/>
              <w:bottom w:val="single" w:sz="4" w:space="0" w:color="auto"/>
              <w:right w:val="single" w:sz="4" w:space="0" w:color="auto"/>
            </w:tcBorders>
          </w:tcPr>
          <w:p w14:paraId="709E09C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79EA1CB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255D6BD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BFE96E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0EF2109" w14:textId="77777777" w:rsidR="0042609A" w:rsidRPr="00490ECD" w:rsidRDefault="0042609A" w:rsidP="00793A6E">
            <w:pPr>
              <w:pStyle w:val="NoSpacing"/>
              <w:rPr>
                <w:rFonts w:ascii="Calibri" w:hAnsi="Calibri"/>
                <w:noProof/>
                <w:color w:val="auto"/>
                <w:sz w:val="20"/>
                <w:szCs w:val="20"/>
              </w:rPr>
            </w:pPr>
          </w:p>
        </w:tc>
      </w:tr>
    </w:tbl>
    <w:p w14:paraId="318A6C9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8CE3AE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67528B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77A8978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19C8F63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4D9AB1C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2A2638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AD00149" w14:textId="77777777" w:rsidR="0042609A" w:rsidRPr="00490ECD" w:rsidRDefault="0042609A" w:rsidP="00793A6E">
            <w:pPr>
              <w:pStyle w:val="NoSpacing"/>
              <w:rPr>
                <w:rFonts w:ascii="Calibri" w:hAnsi="Calibri"/>
                <w:noProof/>
                <w:color w:val="auto"/>
                <w:sz w:val="20"/>
                <w:szCs w:val="20"/>
              </w:rPr>
            </w:pPr>
          </w:p>
        </w:tc>
      </w:tr>
    </w:tbl>
    <w:p w14:paraId="2AB7045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0DFD868"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A2E5592"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6E95A55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7DF4081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15E82BC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6E3889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1FCF8C0" w14:textId="77777777" w:rsidR="0042609A" w:rsidRPr="00490ECD" w:rsidRDefault="0042609A" w:rsidP="00793A6E">
            <w:pPr>
              <w:pStyle w:val="NoSpacing"/>
              <w:rPr>
                <w:rFonts w:ascii="Calibri" w:hAnsi="Calibri"/>
                <w:noProof/>
                <w:color w:val="auto"/>
                <w:sz w:val="20"/>
                <w:szCs w:val="20"/>
              </w:rPr>
            </w:pPr>
          </w:p>
        </w:tc>
      </w:tr>
    </w:tbl>
    <w:p w14:paraId="667DF4E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C611E0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928598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6C00025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57676D9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35E448E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1CD498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B8A1C02" w14:textId="77777777" w:rsidR="0042609A" w:rsidRPr="00490ECD" w:rsidRDefault="0042609A" w:rsidP="00793A6E">
            <w:pPr>
              <w:pStyle w:val="NoSpacing"/>
              <w:rPr>
                <w:rFonts w:ascii="Calibri" w:hAnsi="Calibri"/>
                <w:noProof/>
                <w:color w:val="auto"/>
                <w:sz w:val="20"/>
                <w:szCs w:val="20"/>
              </w:rPr>
            </w:pPr>
          </w:p>
        </w:tc>
      </w:tr>
    </w:tbl>
    <w:p w14:paraId="44CA510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1F1C95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092785E"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2E20824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0335069"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BA0ABD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DECBC2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DFA2F35" w14:textId="77777777" w:rsidR="0042609A" w:rsidRPr="00490ECD" w:rsidRDefault="0042609A" w:rsidP="00793A6E">
            <w:pPr>
              <w:pStyle w:val="NoSpacing"/>
              <w:rPr>
                <w:rFonts w:ascii="Calibri" w:hAnsi="Calibri"/>
                <w:noProof/>
                <w:color w:val="auto"/>
                <w:sz w:val="20"/>
                <w:szCs w:val="20"/>
              </w:rPr>
            </w:pPr>
          </w:p>
        </w:tc>
      </w:tr>
    </w:tbl>
    <w:p w14:paraId="53C5D437"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CFC1EA6"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676B1200"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119E89E8"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A1D3F1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1F09CC2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55E94DC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725AB1A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1C5F0B86"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0549C6DC"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A5E9BB8"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A88CBB8" w14:textId="77777777" w:rsidR="0042609A" w:rsidRPr="00490ECD" w:rsidRDefault="0042609A" w:rsidP="00793A6E">
            <w:pPr>
              <w:pStyle w:val="NoSpacing"/>
              <w:rPr>
                <w:rFonts w:ascii="Calibri" w:hAnsi="Calibri"/>
                <w:noProof/>
                <w:color w:val="auto"/>
                <w:sz w:val="20"/>
                <w:szCs w:val="20"/>
              </w:rPr>
            </w:pPr>
          </w:p>
        </w:tc>
      </w:tr>
    </w:tbl>
    <w:p w14:paraId="3F3080C0"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2F339488" w14:textId="77777777" w:rsidTr="00E276B4">
        <w:trPr>
          <w:cantSplit/>
          <w:trHeight w:val="432"/>
        </w:trPr>
        <w:tc>
          <w:tcPr>
            <w:tcW w:w="4338" w:type="dxa"/>
            <w:shd w:val="clear" w:color="auto" w:fill="C6D9F1"/>
          </w:tcPr>
          <w:p w14:paraId="42C8134D"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10994ABD"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63D4FF5D"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7D55704B"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51C1E176"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15F33B38"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562642CF" w14:textId="77777777" w:rsidTr="00E276B4">
        <w:trPr>
          <w:cantSplit/>
          <w:trHeight w:val="432"/>
        </w:trPr>
        <w:tc>
          <w:tcPr>
            <w:tcW w:w="4338" w:type="dxa"/>
            <w:shd w:val="clear" w:color="auto" w:fill="C6D9F1"/>
          </w:tcPr>
          <w:p w14:paraId="68D6004B"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74D623BF" w14:textId="77777777" w:rsidR="0042609A" w:rsidRPr="00523FAE" w:rsidRDefault="0042609A" w:rsidP="00793A6E">
            <w:pPr>
              <w:pStyle w:val="NoSpacing"/>
              <w:spacing w:before="120" w:after="120"/>
              <w:rPr>
                <w:rFonts w:asciiTheme="minorHAnsi" w:hAnsiTheme="minorHAnsi"/>
                <w:noProof/>
                <w:sz w:val="20"/>
                <w:szCs w:val="20"/>
              </w:rPr>
            </w:pPr>
          </w:p>
        </w:tc>
      </w:tr>
    </w:tbl>
    <w:p w14:paraId="14DDD2BF" w14:textId="77777777" w:rsidR="0042609A" w:rsidRDefault="0042609A" w:rsidP="000A5608">
      <w:pPr>
        <w:pStyle w:val="TableCaption"/>
        <w:rPr>
          <w:highlight w:val="yellow"/>
        </w:rPr>
      </w:pPr>
    </w:p>
    <w:p w14:paraId="1CEAB12C"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729B98E8" w14:textId="77777777" w:rsidR="0042609A" w:rsidRDefault="0042609A" w:rsidP="000A5608">
      <w:pPr>
        <w:pStyle w:val="TableCaption"/>
      </w:pPr>
      <w:r w:rsidRPr="00C17D1D">
        <w:lastRenderedPageBreak/>
        <w:t>DRO-3.4-1-QRTOx</w:t>
      </w:r>
      <w:r>
        <w:tab/>
      </w:r>
      <w:r w:rsidRPr="00C17D1D">
        <w:t>Dispense Remote Order - Query response time out.</w:t>
      </w:r>
      <w:r>
        <w:t xml:space="preserve"> </w:t>
      </w:r>
      <w:r w:rsidRPr="00C17D1D">
        <w:t>No response from CDS within xxxx (n) seconds.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281E26A0"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645F7C3"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553EDADE"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DRO-3.4-1-QRTOx</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75F471F"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Query response time out.</w:t>
            </w:r>
            <w:r>
              <w:rPr>
                <w:rFonts w:ascii="Calibri" w:hAnsi="Calibri"/>
                <w:noProof/>
                <w:color w:val="auto"/>
                <w:sz w:val="20"/>
                <w:szCs w:val="20"/>
              </w:rPr>
              <w:t xml:space="preserve"> </w:t>
            </w:r>
            <w:r w:rsidRPr="00C17D1D">
              <w:rPr>
                <w:rFonts w:ascii="Calibri" w:hAnsi="Calibri"/>
                <w:noProof/>
                <w:color w:val="auto"/>
                <w:sz w:val="20"/>
                <w:szCs w:val="20"/>
              </w:rPr>
              <w:t>No response from CDS within xxxx (n) seconds.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D384D3F"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03F853B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New</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8AF4CB2" w14:textId="77777777" w:rsidR="0042609A" w:rsidRPr="00490ECD" w:rsidRDefault="0042609A" w:rsidP="00363C0E">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tc>
      </w:tr>
      <w:tr w:rsidR="0042609A" w:rsidRPr="001726D5" w14:paraId="3D477F57" w14:textId="77777777" w:rsidTr="00363C0E">
        <w:trPr>
          <w:cantSplit/>
          <w:trHeight w:val="260"/>
        </w:trPr>
        <w:tc>
          <w:tcPr>
            <w:tcW w:w="4338" w:type="dxa"/>
            <w:gridSpan w:val="3"/>
            <w:tcBorders>
              <w:bottom w:val="single" w:sz="4" w:space="0" w:color="auto"/>
            </w:tcBorders>
            <w:shd w:val="clear" w:color="auto" w:fill="B8CCE4" w:themeFill="accent1" w:themeFillTint="66"/>
          </w:tcPr>
          <w:p w14:paraId="27BC996D"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2.9.1, 2.9.3</w:t>
            </w:r>
          </w:p>
        </w:tc>
        <w:tc>
          <w:tcPr>
            <w:tcW w:w="5670" w:type="dxa"/>
            <w:tcBorders>
              <w:bottom w:val="single" w:sz="4" w:space="0" w:color="auto"/>
            </w:tcBorders>
            <w:shd w:val="clear" w:color="auto" w:fill="B8CCE4" w:themeFill="accent1" w:themeFillTint="66"/>
          </w:tcPr>
          <w:p w14:paraId="0956A126"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VistA-1_DRO-3.4-1-QRTOx_1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5B70EB45"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15FEA65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653F0248"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72D5B3F5" w14:textId="77777777" w:rsidTr="00363C0E">
        <w:trPr>
          <w:cantSplit/>
          <w:trHeight w:val="215"/>
        </w:trPr>
        <w:tc>
          <w:tcPr>
            <w:tcW w:w="4338" w:type="dxa"/>
            <w:gridSpan w:val="3"/>
            <w:shd w:val="clear" w:color="auto" w:fill="F1FA76"/>
          </w:tcPr>
          <w:p w14:paraId="7AECF7C1"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6FE9AE6E"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643EAC54" w14:textId="77777777" w:rsidTr="00363C0E">
        <w:trPr>
          <w:cantSplit/>
          <w:trHeight w:val="260"/>
        </w:trPr>
        <w:tc>
          <w:tcPr>
            <w:tcW w:w="4338" w:type="dxa"/>
            <w:gridSpan w:val="3"/>
            <w:shd w:val="clear" w:color="auto" w:fill="F1FA76"/>
          </w:tcPr>
          <w:p w14:paraId="0B65C3E8"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5A193F2C"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1599550D"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366093F0"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32182B37"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6BED6965"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5365FA1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A37391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395015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0660467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367CD685"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6E3E6D20"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2B973E50"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0DF142C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B9C76BB"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3C83CFFB"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27CEA75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3DF5FE82"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21319586"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0641F66C" w14:textId="77777777" w:rsidR="0042609A" w:rsidRPr="00793A6E" w:rsidRDefault="0042609A" w:rsidP="00793A6E">
            <w:pPr>
              <w:pStyle w:val="NoSpacing"/>
              <w:rPr>
                <w:rFonts w:ascii="Calibri" w:hAnsi="Calibri"/>
                <w:noProof/>
                <w:color w:val="auto"/>
                <w:sz w:val="20"/>
                <w:szCs w:val="20"/>
              </w:rPr>
            </w:pPr>
          </w:p>
        </w:tc>
      </w:tr>
    </w:tbl>
    <w:p w14:paraId="643E5BE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E83D83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7597D4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4F27A8A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&lt;n&gt;[Enter]</w:t>
            </w:r>
          </w:p>
        </w:tc>
        <w:tc>
          <w:tcPr>
            <w:tcW w:w="6390" w:type="dxa"/>
            <w:tcBorders>
              <w:top w:val="single" w:sz="4" w:space="0" w:color="auto"/>
              <w:left w:val="single" w:sz="4" w:space="0" w:color="auto"/>
              <w:bottom w:val="single" w:sz="4" w:space="0" w:color="auto"/>
              <w:right w:val="single" w:sz="4" w:space="0" w:color="auto"/>
            </w:tcBorders>
          </w:tcPr>
          <w:p w14:paraId="3F7E717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70D4287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1622351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95B08D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4702D39" w14:textId="77777777" w:rsidR="0042609A" w:rsidRPr="00490ECD" w:rsidRDefault="0042609A" w:rsidP="00793A6E">
            <w:pPr>
              <w:pStyle w:val="NoSpacing"/>
              <w:rPr>
                <w:rFonts w:ascii="Calibri" w:hAnsi="Calibri"/>
                <w:noProof/>
                <w:color w:val="auto"/>
                <w:sz w:val="20"/>
                <w:szCs w:val="20"/>
              </w:rPr>
            </w:pPr>
          </w:p>
        </w:tc>
      </w:tr>
    </w:tbl>
    <w:p w14:paraId="730AC79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42E937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F96DCB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599F418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4DA2F16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7F12D55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08ECF1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1AC25AF" w14:textId="77777777" w:rsidR="0042609A" w:rsidRPr="00490ECD" w:rsidRDefault="0042609A" w:rsidP="00793A6E">
            <w:pPr>
              <w:pStyle w:val="NoSpacing"/>
              <w:rPr>
                <w:rFonts w:ascii="Calibri" w:hAnsi="Calibri"/>
                <w:noProof/>
                <w:color w:val="auto"/>
                <w:sz w:val="20"/>
                <w:szCs w:val="20"/>
              </w:rPr>
            </w:pPr>
          </w:p>
        </w:tc>
      </w:tr>
    </w:tbl>
    <w:p w14:paraId="19DC6E3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D16525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87BEA20"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04D19A6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781E286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3800EB5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650F5B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AEF6584" w14:textId="77777777" w:rsidR="0042609A" w:rsidRPr="00490ECD" w:rsidRDefault="0042609A" w:rsidP="00793A6E">
            <w:pPr>
              <w:pStyle w:val="NoSpacing"/>
              <w:rPr>
                <w:rFonts w:ascii="Calibri" w:hAnsi="Calibri"/>
                <w:noProof/>
                <w:color w:val="auto"/>
                <w:sz w:val="20"/>
                <w:szCs w:val="20"/>
              </w:rPr>
            </w:pPr>
          </w:p>
        </w:tc>
      </w:tr>
    </w:tbl>
    <w:p w14:paraId="2C61C83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A589B4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E49F1EB"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35D2905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69F8873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7E681D7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B408D2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6738F97" w14:textId="77777777" w:rsidR="0042609A" w:rsidRPr="00490ECD" w:rsidRDefault="0042609A" w:rsidP="00793A6E">
            <w:pPr>
              <w:pStyle w:val="NoSpacing"/>
              <w:rPr>
                <w:rFonts w:ascii="Calibri" w:hAnsi="Calibri"/>
                <w:noProof/>
                <w:color w:val="auto"/>
                <w:sz w:val="20"/>
                <w:szCs w:val="20"/>
              </w:rPr>
            </w:pPr>
          </w:p>
        </w:tc>
      </w:tr>
    </w:tbl>
    <w:p w14:paraId="4448C8C8"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4C9636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74B750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64D5553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7344B91"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C43F94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6BEFF7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85A8C68" w14:textId="77777777" w:rsidR="0042609A" w:rsidRPr="00490ECD" w:rsidRDefault="0042609A" w:rsidP="00793A6E">
            <w:pPr>
              <w:pStyle w:val="NoSpacing"/>
              <w:rPr>
                <w:rFonts w:ascii="Calibri" w:hAnsi="Calibri"/>
                <w:noProof/>
                <w:color w:val="auto"/>
                <w:sz w:val="20"/>
                <w:szCs w:val="20"/>
              </w:rPr>
            </w:pPr>
          </w:p>
        </w:tc>
      </w:tr>
    </w:tbl>
    <w:p w14:paraId="5CF61B70"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88346C0"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68876F0D"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2EBC3DFC"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6A2B47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2AF2948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37398BB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35B2931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1EC10956"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6E8FDC04"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FF87300"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960900F" w14:textId="77777777" w:rsidR="0042609A" w:rsidRPr="00490ECD" w:rsidRDefault="0042609A" w:rsidP="00793A6E">
            <w:pPr>
              <w:pStyle w:val="NoSpacing"/>
              <w:rPr>
                <w:rFonts w:ascii="Calibri" w:hAnsi="Calibri"/>
                <w:noProof/>
                <w:color w:val="auto"/>
                <w:sz w:val="20"/>
                <w:szCs w:val="20"/>
              </w:rPr>
            </w:pPr>
          </w:p>
        </w:tc>
      </w:tr>
    </w:tbl>
    <w:p w14:paraId="4F3DE92C"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7AF69B3C" w14:textId="77777777" w:rsidTr="00E276B4">
        <w:trPr>
          <w:cantSplit/>
          <w:trHeight w:val="432"/>
        </w:trPr>
        <w:tc>
          <w:tcPr>
            <w:tcW w:w="4338" w:type="dxa"/>
            <w:shd w:val="clear" w:color="auto" w:fill="C6D9F1"/>
          </w:tcPr>
          <w:p w14:paraId="15272A62"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1A91AC93"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61963501"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5A7C4AA4"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6D486944"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0DFB40EE"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5E7C49BA" w14:textId="77777777" w:rsidTr="00E276B4">
        <w:trPr>
          <w:cantSplit/>
          <w:trHeight w:val="432"/>
        </w:trPr>
        <w:tc>
          <w:tcPr>
            <w:tcW w:w="4338" w:type="dxa"/>
            <w:shd w:val="clear" w:color="auto" w:fill="C6D9F1"/>
          </w:tcPr>
          <w:p w14:paraId="61AE5683"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7839DA65" w14:textId="77777777" w:rsidR="0042609A" w:rsidRPr="00523FAE" w:rsidRDefault="0042609A" w:rsidP="00793A6E">
            <w:pPr>
              <w:pStyle w:val="NoSpacing"/>
              <w:spacing w:before="120" w:after="120"/>
              <w:rPr>
                <w:rFonts w:asciiTheme="minorHAnsi" w:hAnsiTheme="minorHAnsi"/>
                <w:noProof/>
                <w:sz w:val="20"/>
                <w:szCs w:val="20"/>
              </w:rPr>
            </w:pPr>
          </w:p>
        </w:tc>
      </w:tr>
    </w:tbl>
    <w:p w14:paraId="61255A48" w14:textId="77777777" w:rsidR="0042609A" w:rsidRDefault="0042609A" w:rsidP="000A5608">
      <w:pPr>
        <w:pStyle w:val="TableCaption"/>
        <w:rPr>
          <w:highlight w:val="yellow"/>
        </w:rPr>
      </w:pPr>
    </w:p>
    <w:p w14:paraId="710563B4"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76CEF1A4" w14:textId="77777777" w:rsidR="0042609A" w:rsidRDefault="0042609A" w:rsidP="000A5608">
      <w:pPr>
        <w:pStyle w:val="TableCaption"/>
      </w:pPr>
      <w:r w:rsidRPr="00C17D1D">
        <w:lastRenderedPageBreak/>
        <w:t>DRO-3.4-1-RCTOx</w:t>
      </w:r>
      <w:r>
        <w:tab/>
      </w:r>
      <w:r w:rsidRPr="00C17D1D">
        <w:t>Dispense Remote Order - Refill connection time out.</w:t>
      </w:r>
      <w:r>
        <w:t xml:space="preserve"> </w:t>
      </w:r>
      <w:r w:rsidRPr="00C17D1D">
        <w:t>Unable to connect to the remote VistA system within xxxx (n) seconds.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31A7952C"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C190727"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673456A1"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DRO-3.4-1-RCTOx</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DEC5B3E"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Refill connection time out.</w:t>
            </w:r>
            <w:r>
              <w:rPr>
                <w:rFonts w:ascii="Calibri" w:hAnsi="Calibri"/>
                <w:noProof/>
                <w:color w:val="auto"/>
                <w:sz w:val="20"/>
                <w:szCs w:val="20"/>
              </w:rPr>
              <w:t xml:space="preserve"> </w:t>
            </w:r>
            <w:r w:rsidRPr="00C17D1D">
              <w:rPr>
                <w:rFonts w:ascii="Calibri" w:hAnsi="Calibri"/>
                <w:noProof/>
                <w:color w:val="auto"/>
                <w:sz w:val="20"/>
                <w:szCs w:val="20"/>
              </w:rPr>
              <w:t>Unable to connect to the remote VistA system within xxxx (n) seconds.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F7543E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60BB8BE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New</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5F1F3B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7E202139"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0502796B" w14:textId="77777777" w:rsidTr="00363C0E">
        <w:trPr>
          <w:cantSplit/>
          <w:trHeight w:val="260"/>
        </w:trPr>
        <w:tc>
          <w:tcPr>
            <w:tcW w:w="4338" w:type="dxa"/>
            <w:gridSpan w:val="3"/>
            <w:tcBorders>
              <w:bottom w:val="single" w:sz="4" w:space="0" w:color="auto"/>
            </w:tcBorders>
            <w:shd w:val="clear" w:color="auto" w:fill="B8CCE4" w:themeFill="accent1" w:themeFillTint="66"/>
          </w:tcPr>
          <w:p w14:paraId="0512906E"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2.9.1, 2.9.4</w:t>
            </w:r>
          </w:p>
        </w:tc>
        <w:tc>
          <w:tcPr>
            <w:tcW w:w="5670" w:type="dxa"/>
            <w:tcBorders>
              <w:bottom w:val="single" w:sz="4" w:space="0" w:color="auto"/>
            </w:tcBorders>
            <w:shd w:val="clear" w:color="auto" w:fill="B8CCE4" w:themeFill="accent1" w:themeFillTint="66"/>
          </w:tcPr>
          <w:p w14:paraId="343B7E77"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VistA-1_DRO-3.4-1-RCTOx_1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696F5F0A"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709DEB3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5562626"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48EC23B0" w14:textId="77777777" w:rsidTr="00363C0E">
        <w:trPr>
          <w:cantSplit/>
          <w:trHeight w:val="215"/>
        </w:trPr>
        <w:tc>
          <w:tcPr>
            <w:tcW w:w="4338" w:type="dxa"/>
            <w:gridSpan w:val="3"/>
            <w:shd w:val="clear" w:color="auto" w:fill="F1FA76"/>
          </w:tcPr>
          <w:p w14:paraId="4AF8A9DB"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409901F0"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31497566" w14:textId="77777777" w:rsidTr="00363C0E">
        <w:trPr>
          <w:cantSplit/>
          <w:trHeight w:val="260"/>
        </w:trPr>
        <w:tc>
          <w:tcPr>
            <w:tcW w:w="4338" w:type="dxa"/>
            <w:gridSpan w:val="3"/>
            <w:shd w:val="clear" w:color="auto" w:fill="F1FA76"/>
          </w:tcPr>
          <w:p w14:paraId="2621E610"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7D83C674"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43615DC1"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09569AA5"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5A776423"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2BAF9BFB"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6A2985F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6066D7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FA2424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1ED6562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1FB4936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6D889456"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280745FA"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0AFFC60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115CA5DB"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2A537596"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5ED2C9B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57916398"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7FA6B08E"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38D03ED5" w14:textId="77777777" w:rsidR="0042609A" w:rsidRPr="00793A6E" w:rsidRDefault="0042609A" w:rsidP="00793A6E">
            <w:pPr>
              <w:pStyle w:val="NoSpacing"/>
              <w:rPr>
                <w:rFonts w:ascii="Calibri" w:hAnsi="Calibri"/>
                <w:noProof/>
                <w:color w:val="auto"/>
                <w:sz w:val="20"/>
                <w:szCs w:val="20"/>
              </w:rPr>
            </w:pPr>
          </w:p>
        </w:tc>
      </w:tr>
    </w:tbl>
    <w:p w14:paraId="3A143E1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DA565D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59DFF7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095F858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&lt;n&gt;[Enter]</w:t>
            </w:r>
          </w:p>
        </w:tc>
        <w:tc>
          <w:tcPr>
            <w:tcW w:w="6390" w:type="dxa"/>
            <w:tcBorders>
              <w:top w:val="single" w:sz="4" w:space="0" w:color="auto"/>
              <w:left w:val="single" w:sz="4" w:space="0" w:color="auto"/>
              <w:bottom w:val="single" w:sz="4" w:space="0" w:color="auto"/>
              <w:right w:val="single" w:sz="4" w:space="0" w:color="auto"/>
            </w:tcBorders>
          </w:tcPr>
          <w:p w14:paraId="30915B9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53736C6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0E1255E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076586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7297CCD" w14:textId="77777777" w:rsidR="0042609A" w:rsidRPr="00490ECD" w:rsidRDefault="0042609A" w:rsidP="00793A6E">
            <w:pPr>
              <w:pStyle w:val="NoSpacing"/>
              <w:rPr>
                <w:rFonts w:ascii="Calibri" w:hAnsi="Calibri"/>
                <w:noProof/>
                <w:color w:val="auto"/>
                <w:sz w:val="20"/>
                <w:szCs w:val="20"/>
              </w:rPr>
            </w:pPr>
          </w:p>
        </w:tc>
      </w:tr>
    </w:tbl>
    <w:p w14:paraId="2D3FD63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8FA012D"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50B082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13439A4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238269C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5D21359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E12899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83589F4" w14:textId="77777777" w:rsidR="0042609A" w:rsidRPr="00490ECD" w:rsidRDefault="0042609A" w:rsidP="00793A6E">
            <w:pPr>
              <w:pStyle w:val="NoSpacing"/>
              <w:rPr>
                <w:rFonts w:ascii="Calibri" w:hAnsi="Calibri"/>
                <w:noProof/>
                <w:color w:val="auto"/>
                <w:sz w:val="20"/>
                <w:szCs w:val="20"/>
              </w:rPr>
            </w:pPr>
          </w:p>
        </w:tc>
      </w:tr>
    </w:tbl>
    <w:p w14:paraId="7A0BE34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A58ECA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51B030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684FA3C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524A84F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0FDB239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4F10C0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E666C64" w14:textId="77777777" w:rsidR="0042609A" w:rsidRPr="00490ECD" w:rsidRDefault="0042609A" w:rsidP="00793A6E">
            <w:pPr>
              <w:pStyle w:val="NoSpacing"/>
              <w:rPr>
                <w:rFonts w:ascii="Calibri" w:hAnsi="Calibri"/>
                <w:noProof/>
                <w:color w:val="auto"/>
                <w:sz w:val="20"/>
                <w:szCs w:val="20"/>
              </w:rPr>
            </w:pPr>
          </w:p>
        </w:tc>
      </w:tr>
    </w:tbl>
    <w:p w14:paraId="107AAE1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F88C0C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D75546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293438D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5375F4F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6F426AA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203B10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2AC8575" w14:textId="77777777" w:rsidR="0042609A" w:rsidRPr="00490ECD" w:rsidRDefault="0042609A" w:rsidP="00793A6E">
            <w:pPr>
              <w:pStyle w:val="NoSpacing"/>
              <w:rPr>
                <w:rFonts w:ascii="Calibri" w:hAnsi="Calibri"/>
                <w:noProof/>
                <w:color w:val="auto"/>
                <w:sz w:val="20"/>
                <w:szCs w:val="20"/>
              </w:rPr>
            </w:pPr>
          </w:p>
        </w:tc>
      </w:tr>
    </w:tbl>
    <w:p w14:paraId="6C57917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EFE572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6755F78"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0FDC709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16D7026E"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184FFB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651F8F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1C85F57" w14:textId="77777777" w:rsidR="0042609A" w:rsidRPr="00490ECD" w:rsidRDefault="0042609A" w:rsidP="00793A6E">
            <w:pPr>
              <w:pStyle w:val="NoSpacing"/>
              <w:rPr>
                <w:rFonts w:ascii="Calibri" w:hAnsi="Calibri"/>
                <w:noProof/>
                <w:color w:val="auto"/>
                <w:sz w:val="20"/>
                <w:szCs w:val="20"/>
              </w:rPr>
            </w:pPr>
          </w:p>
        </w:tc>
      </w:tr>
    </w:tbl>
    <w:p w14:paraId="3E628F78"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541563C"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6626C4AF"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78546276"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852307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641B33B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029B69B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1F34605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37609392"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0F0A07BB"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ED7538C"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5ACE7B1" w14:textId="77777777" w:rsidR="0042609A" w:rsidRPr="00490ECD" w:rsidRDefault="0042609A" w:rsidP="00793A6E">
            <w:pPr>
              <w:pStyle w:val="NoSpacing"/>
              <w:rPr>
                <w:rFonts w:ascii="Calibri" w:hAnsi="Calibri"/>
                <w:noProof/>
                <w:color w:val="auto"/>
                <w:sz w:val="20"/>
                <w:szCs w:val="20"/>
              </w:rPr>
            </w:pPr>
          </w:p>
        </w:tc>
      </w:tr>
    </w:tbl>
    <w:p w14:paraId="3695E2B0"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2FC9ED11" w14:textId="77777777" w:rsidTr="00E276B4">
        <w:trPr>
          <w:cantSplit/>
          <w:trHeight w:val="432"/>
        </w:trPr>
        <w:tc>
          <w:tcPr>
            <w:tcW w:w="4338" w:type="dxa"/>
            <w:shd w:val="clear" w:color="auto" w:fill="C6D9F1"/>
          </w:tcPr>
          <w:p w14:paraId="2F2637D4"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68389B34"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5EA6F5E7"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46347ADB"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6659F886"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24A02C22"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741F77AA" w14:textId="77777777" w:rsidTr="00E276B4">
        <w:trPr>
          <w:cantSplit/>
          <w:trHeight w:val="432"/>
        </w:trPr>
        <w:tc>
          <w:tcPr>
            <w:tcW w:w="4338" w:type="dxa"/>
            <w:shd w:val="clear" w:color="auto" w:fill="C6D9F1"/>
          </w:tcPr>
          <w:p w14:paraId="70988169"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25A989FD" w14:textId="77777777" w:rsidR="0042609A" w:rsidRPr="00523FAE" w:rsidRDefault="0042609A" w:rsidP="00793A6E">
            <w:pPr>
              <w:pStyle w:val="NoSpacing"/>
              <w:spacing w:before="120" w:after="120"/>
              <w:rPr>
                <w:rFonts w:asciiTheme="minorHAnsi" w:hAnsiTheme="minorHAnsi"/>
                <w:noProof/>
                <w:sz w:val="20"/>
                <w:szCs w:val="20"/>
              </w:rPr>
            </w:pPr>
          </w:p>
        </w:tc>
      </w:tr>
    </w:tbl>
    <w:p w14:paraId="763E9CE8" w14:textId="77777777" w:rsidR="0042609A" w:rsidRDefault="0042609A" w:rsidP="000A5608">
      <w:pPr>
        <w:pStyle w:val="TableCaption"/>
        <w:rPr>
          <w:highlight w:val="yellow"/>
        </w:rPr>
      </w:pPr>
    </w:p>
    <w:p w14:paraId="5B165CB3"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03EF38F1" w14:textId="77777777" w:rsidR="0042609A" w:rsidRDefault="0042609A" w:rsidP="000A5608">
      <w:pPr>
        <w:pStyle w:val="TableCaption"/>
      </w:pPr>
      <w:r w:rsidRPr="00C17D1D">
        <w:lastRenderedPageBreak/>
        <w:t>DRO-3.4-1-RRTOx</w:t>
      </w:r>
      <w:r>
        <w:tab/>
      </w:r>
      <w:r w:rsidRPr="00C17D1D">
        <w:t>Dispense Remote Order - Refill response time out.</w:t>
      </w:r>
      <w:r>
        <w:t xml:space="preserve"> </w:t>
      </w:r>
      <w:r w:rsidRPr="00C17D1D">
        <w:t>No response from the remote Vista system within xxxx (n) seconds.</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436FBD72"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B6816F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33460262"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DRO-3.4-1-RRTOx</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FD63EB9"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Dispense Remote Order - Refill response time out.</w:t>
            </w:r>
            <w:r>
              <w:rPr>
                <w:rFonts w:ascii="Calibri" w:hAnsi="Calibri"/>
                <w:noProof/>
                <w:color w:val="auto"/>
                <w:sz w:val="20"/>
                <w:szCs w:val="20"/>
              </w:rPr>
              <w:t xml:space="preserve"> </w:t>
            </w:r>
            <w:r w:rsidRPr="00C17D1D">
              <w:rPr>
                <w:rFonts w:ascii="Calibri" w:hAnsi="Calibri"/>
                <w:noProof/>
                <w:color w:val="auto"/>
                <w:sz w:val="20"/>
                <w:szCs w:val="20"/>
              </w:rPr>
              <w:t>No response from the remote Vista system within xxxx (n) seconds.</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930FFD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67D4DE7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New</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C68182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7074947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4/2/2014</w:t>
            </w:r>
          </w:p>
        </w:tc>
      </w:tr>
      <w:tr w:rsidR="0042609A" w:rsidRPr="001726D5" w14:paraId="1B91B182" w14:textId="77777777" w:rsidTr="00363C0E">
        <w:trPr>
          <w:cantSplit/>
          <w:trHeight w:val="260"/>
        </w:trPr>
        <w:tc>
          <w:tcPr>
            <w:tcW w:w="4338" w:type="dxa"/>
            <w:gridSpan w:val="3"/>
            <w:tcBorders>
              <w:bottom w:val="single" w:sz="4" w:space="0" w:color="auto"/>
            </w:tcBorders>
            <w:shd w:val="clear" w:color="auto" w:fill="B8CCE4" w:themeFill="accent1" w:themeFillTint="66"/>
          </w:tcPr>
          <w:p w14:paraId="30C384C6"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r w:rsidRPr="00C17D1D">
              <w:rPr>
                <w:rFonts w:asciiTheme="minorHAnsi" w:hAnsiTheme="minorHAnsi"/>
                <w:noProof/>
                <w:color w:val="auto"/>
                <w:sz w:val="20"/>
                <w:szCs w:val="20"/>
              </w:rPr>
              <w:t>2.9.1, 2.9.4.1</w:t>
            </w:r>
          </w:p>
        </w:tc>
        <w:tc>
          <w:tcPr>
            <w:tcW w:w="5670" w:type="dxa"/>
            <w:tcBorders>
              <w:bottom w:val="single" w:sz="4" w:space="0" w:color="auto"/>
            </w:tcBorders>
            <w:shd w:val="clear" w:color="auto" w:fill="B8CCE4" w:themeFill="accent1" w:themeFillTint="66"/>
          </w:tcPr>
          <w:p w14:paraId="57C968E9"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VistA-1_DRO-3.4-1-RRTOx_1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64CA8956"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4903882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278B06D4"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30C3F9DE" w14:textId="77777777" w:rsidTr="00363C0E">
        <w:trPr>
          <w:cantSplit/>
          <w:trHeight w:val="215"/>
        </w:trPr>
        <w:tc>
          <w:tcPr>
            <w:tcW w:w="4338" w:type="dxa"/>
            <w:gridSpan w:val="3"/>
            <w:shd w:val="clear" w:color="auto" w:fill="F1FA76"/>
          </w:tcPr>
          <w:p w14:paraId="3F538E6F"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038C19BC"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4A37DA16" w14:textId="77777777" w:rsidTr="00363C0E">
        <w:trPr>
          <w:cantSplit/>
          <w:trHeight w:val="260"/>
        </w:trPr>
        <w:tc>
          <w:tcPr>
            <w:tcW w:w="4338" w:type="dxa"/>
            <w:gridSpan w:val="3"/>
            <w:shd w:val="clear" w:color="auto" w:fill="F1FA76"/>
          </w:tcPr>
          <w:p w14:paraId="695598CE"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13D40AE7"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 xml:space="preserve">Medication Profile screen displays for </w:t>
            </w:r>
          </w:p>
          <w:p w14:paraId="48B30141"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Patient 111000</w:t>
            </w:r>
          </w:p>
          <w:p w14:paraId="16440371" w14:textId="77777777" w:rsidR="0042609A" w:rsidRPr="00C17D1D" w:rsidRDefault="0042609A" w:rsidP="0051778C">
            <w:pPr>
              <w:pStyle w:val="NoSpacing"/>
              <w:keepNext/>
              <w:keepLines/>
              <w:rPr>
                <w:rFonts w:asciiTheme="minorHAnsi" w:hAnsiTheme="minorHAnsi"/>
                <w:noProof/>
                <w:sz w:val="20"/>
                <w:szCs w:val="20"/>
              </w:rPr>
            </w:pPr>
            <w:r w:rsidRPr="00C17D1D">
              <w:rPr>
                <w:rFonts w:asciiTheme="minorHAnsi" w:hAnsiTheme="minorHAnsi"/>
                <w:noProof/>
                <w:sz w:val="20"/>
                <w:szCs w:val="20"/>
              </w:rPr>
              <w:t>Prescription   can be refilled</w:t>
            </w:r>
          </w:p>
          <w:p w14:paraId="4A44BDF2"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Action: Quit//" prompt displays</w:t>
            </w:r>
          </w:p>
        </w:tc>
      </w:tr>
      <w:tr w:rsidR="0042609A" w:rsidRPr="00E9573D" w14:paraId="1CBDF0CE"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5BB64A6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B51CF3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C86B9B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278E469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1837DF4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327DBCBA"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42D2E90F"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3DCBE26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51B89162"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SO[Enter]</w:t>
            </w:r>
          </w:p>
          <w:p w14:paraId="30AE36E4"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267C9DF3"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"Select Orders by number:  (1-6):" prompt displays</w:t>
            </w:r>
          </w:p>
        </w:tc>
        <w:tc>
          <w:tcPr>
            <w:tcW w:w="630" w:type="dxa"/>
            <w:tcBorders>
              <w:left w:val="single" w:sz="4" w:space="0" w:color="auto"/>
              <w:right w:val="single" w:sz="4" w:space="0" w:color="auto"/>
            </w:tcBorders>
            <w:shd w:val="clear" w:color="auto" w:fill="auto"/>
          </w:tcPr>
          <w:p w14:paraId="15C433F2"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23097507"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3CDB442B" w14:textId="77777777" w:rsidR="0042609A" w:rsidRPr="00793A6E" w:rsidRDefault="0042609A" w:rsidP="00793A6E">
            <w:pPr>
              <w:pStyle w:val="NoSpacing"/>
              <w:rPr>
                <w:rFonts w:ascii="Calibri" w:hAnsi="Calibri"/>
                <w:noProof/>
                <w:color w:val="auto"/>
                <w:sz w:val="20"/>
                <w:szCs w:val="20"/>
              </w:rPr>
            </w:pPr>
          </w:p>
        </w:tc>
      </w:tr>
    </w:tbl>
    <w:p w14:paraId="3043AA35"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DAD4F26"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EE5913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3800BC4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&lt;n&gt;[Enter]</w:t>
            </w:r>
          </w:p>
        </w:tc>
        <w:tc>
          <w:tcPr>
            <w:tcW w:w="6390" w:type="dxa"/>
            <w:tcBorders>
              <w:top w:val="single" w:sz="4" w:space="0" w:color="auto"/>
              <w:left w:val="single" w:sz="4" w:space="0" w:color="auto"/>
              <w:bottom w:val="single" w:sz="4" w:space="0" w:color="auto"/>
              <w:right w:val="single" w:sz="4" w:space="0" w:color="auto"/>
            </w:tcBorders>
          </w:tcPr>
          <w:p w14:paraId="0F43CCB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OP Medications (ACTIVE) screen displays</w:t>
            </w:r>
          </w:p>
          <w:p w14:paraId="3710F83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Next Screen//" prompt displays</w:t>
            </w:r>
          </w:p>
        </w:tc>
        <w:tc>
          <w:tcPr>
            <w:tcW w:w="630" w:type="dxa"/>
            <w:tcBorders>
              <w:left w:val="single" w:sz="4" w:space="0" w:color="auto"/>
              <w:bottom w:val="single" w:sz="4" w:space="0" w:color="auto"/>
              <w:right w:val="single" w:sz="4" w:space="0" w:color="auto"/>
            </w:tcBorders>
            <w:shd w:val="clear" w:color="auto" w:fill="auto"/>
          </w:tcPr>
          <w:p w14:paraId="210F6C9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7C5941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1CE9816" w14:textId="77777777" w:rsidR="0042609A" w:rsidRPr="00490ECD" w:rsidRDefault="0042609A" w:rsidP="00793A6E">
            <w:pPr>
              <w:pStyle w:val="NoSpacing"/>
              <w:rPr>
                <w:rFonts w:ascii="Calibri" w:hAnsi="Calibri"/>
                <w:noProof/>
                <w:color w:val="auto"/>
                <w:sz w:val="20"/>
                <w:szCs w:val="20"/>
              </w:rPr>
            </w:pPr>
          </w:p>
        </w:tc>
      </w:tr>
    </w:tbl>
    <w:p w14:paraId="4CC21F66"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22B8F0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E3B678B"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5800110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RF&lt;[Enter]</w:t>
            </w:r>
          </w:p>
        </w:tc>
        <w:tc>
          <w:tcPr>
            <w:tcW w:w="6390" w:type="dxa"/>
            <w:tcBorders>
              <w:top w:val="single" w:sz="4" w:space="0" w:color="auto"/>
              <w:left w:val="single" w:sz="4" w:space="0" w:color="auto"/>
              <w:bottom w:val="single" w:sz="4" w:space="0" w:color="auto"/>
              <w:right w:val="single" w:sz="4" w:space="0" w:color="auto"/>
            </w:tcBorders>
          </w:tcPr>
          <w:p w14:paraId="1599B84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 prompt displays</w:t>
            </w:r>
          </w:p>
        </w:tc>
        <w:tc>
          <w:tcPr>
            <w:tcW w:w="630" w:type="dxa"/>
            <w:tcBorders>
              <w:left w:val="single" w:sz="4" w:space="0" w:color="auto"/>
              <w:bottom w:val="single" w:sz="4" w:space="0" w:color="auto"/>
              <w:right w:val="single" w:sz="4" w:space="0" w:color="auto"/>
            </w:tcBorders>
            <w:shd w:val="clear" w:color="auto" w:fill="auto"/>
          </w:tcPr>
          <w:p w14:paraId="453F058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DC423C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89D35F4" w14:textId="77777777" w:rsidR="0042609A" w:rsidRPr="00490ECD" w:rsidRDefault="0042609A" w:rsidP="00793A6E">
            <w:pPr>
              <w:pStyle w:val="NoSpacing"/>
              <w:rPr>
                <w:rFonts w:ascii="Calibri" w:hAnsi="Calibri"/>
                <w:noProof/>
                <w:color w:val="auto"/>
                <w:sz w:val="20"/>
                <w:szCs w:val="20"/>
              </w:rPr>
            </w:pPr>
          </w:p>
        </w:tc>
      </w:tr>
    </w:tbl>
    <w:p w14:paraId="2C1A108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D0F499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EF7D0FE"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04199FF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&lt;test run date&gt;[Enter]</w:t>
            </w:r>
          </w:p>
        </w:tc>
        <w:tc>
          <w:tcPr>
            <w:tcW w:w="6390" w:type="dxa"/>
            <w:tcBorders>
              <w:top w:val="single" w:sz="4" w:space="0" w:color="auto"/>
              <w:left w:val="single" w:sz="4" w:space="0" w:color="auto"/>
              <w:bottom w:val="single" w:sz="4" w:space="0" w:color="auto"/>
              <w:right w:val="single" w:sz="4" w:space="0" w:color="auto"/>
            </w:tcBorders>
          </w:tcPr>
          <w:p w14:paraId="661A1AE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"FILL DATE:  (4/8/2014 - 7/7/2014): TODAY//" prompt displays</w:t>
            </w:r>
          </w:p>
        </w:tc>
        <w:tc>
          <w:tcPr>
            <w:tcW w:w="630" w:type="dxa"/>
            <w:tcBorders>
              <w:left w:val="single" w:sz="4" w:space="0" w:color="auto"/>
              <w:bottom w:val="single" w:sz="4" w:space="0" w:color="auto"/>
              <w:right w:val="single" w:sz="4" w:space="0" w:color="auto"/>
            </w:tcBorders>
            <w:shd w:val="clear" w:color="auto" w:fill="auto"/>
          </w:tcPr>
          <w:p w14:paraId="1286B96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5847C9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6AB84B7" w14:textId="77777777" w:rsidR="0042609A" w:rsidRPr="00490ECD" w:rsidRDefault="0042609A" w:rsidP="00793A6E">
            <w:pPr>
              <w:pStyle w:val="NoSpacing"/>
              <w:rPr>
                <w:rFonts w:ascii="Calibri" w:hAnsi="Calibri"/>
                <w:noProof/>
                <w:color w:val="auto"/>
                <w:sz w:val="20"/>
                <w:szCs w:val="20"/>
              </w:rPr>
            </w:pPr>
          </w:p>
        </w:tc>
      </w:tr>
    </w:tbl>
    <w:p w14:paraId="1E879315"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C5CC0C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22242F3"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076F589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WINDOW[Enter]</w:t>
            </w:r>
          </w:p>
        </w:tc>
        <w:tc>
          <w:tcPr>
            <w:tcW w:w="6390" w:type="dxa"/>
            <w:tcBorders>
              <w:top w:val="single" w:sz="4" w:space="0" w:color="auto"/>
              <w:left w:val="single" w:sz="4" w:space="0" w:color="auto"/>
              <w:bottom w:val="single" w:sz="4" w:space="0" w:color="auto"/>
              <w:right w:val="single" w:sz="4" w:space="0" w:color="auto"/>
            </w:tcBorders>
          </w:tcPr>
          <w:p w14:paraId="55A588E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"MAIL/WINDOW: MAIL//" prompt displays</w:t>
            </w:r>
          </w:p>
        </w:tc>
        <w:tc>
          <w:tcPr>
            <w:tcW w:w="630" w:type="dxa"/>
            <w:tcBorders>
              <w:left w:val="single" w:sz="4" w:space="0" w:color="auto"/>
              <w:bottom w:val="single" w:sz="4" w:space="0" w:color="auto"/>
              <w:right w:val="single" w:sz="4" w:space="0" w:color="auto"/>
            </w:tcBorders>
            <w:shd w:val="clear" w:color="auto" w:fill="auto"/>
          </w:tcPr>
          <w:p w14:paraId="4A827BD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AD579C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AAD1072" w14:textId="77777777" w:rsidR="0042609A" w:rsidRPr="00490ECD" w:rsidRDefault="0042609A" w:rsidP="00793A6E">
            <w:pPr>
              <w:pStyle w:val="NoSpacing"/>
              <w:rPr>
                <w:rFonts w:ascii="Calibri" w:hAnsi="Calibri"/>
                <w:noProof/>
                <w:color w:val="auto"/>
                <w:sz w:val="20"/>
                <w:szCs w:val="20"/>
              </w:rPr>
            </w:pPr>
          </w:p>
        </w:tc>
      </w:tr>
    </w:tbl>
    <w:p w14:paraId="2D5B6FB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998D84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7D8F9B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49F103E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E306D25"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2D7FA4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2AA88A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34A6F33" w14:textId="77777777" w:rsidR="0042609A" w:rsidRPr="00490ECD" w:rsidRDefault="0042609A" w:rsidP="00793A6E">
            <w:pPr>
              <w:pStyle w:val="NoSpacing"/>
              <w:rPr>
                <w:rFonts w:ascii="Calibri" w:hAnsi="Calibri"/>
                <w:noProof/>
                <w:color w:val="auto"/>
                <w:sz w:val="20"/>
                <w:szCs w:val="20"/>
              </w:rPr>
            </w:pPr>
          </w:p>
        </w:tc>
      </w:tr>
    </w:tbl>
    <w:p w14:paraId="07AD48ED"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52ACD76"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1DD3639F"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51A19517"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EE1746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Now refilling Rx# 500984   Drug: ASPIRIN 325MG TAB</w:t>
            </w:r>
          </w:p>
          <w:p w14:paraId="6A3ADC6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Qty: 30            Sig: TAKE ONE TABLET BY MOUTH 1 AT BEDTIME, No more refills l</w:t>
            </w:r>
          </w:p>
          <w:p w14:paraId="6F26E8A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eft.</w:t>
            </w:r>
          </w:p>
          <w:p w14:paraId="42B7810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No more refills left</w:t>
            </w:r>
          </w:p>
          <w:p w14:paraId="14DE55F2"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Press Return to Continue:</w:t>
            </w:r>
          </w:p>
        </w:tc>
        <w:tc>
          <w:tcPr>
            <w:tcW w:w="630" w:type="dxa"/>
            <w:tcBorders>
              <w:left w:val="single" w:sz="4" w:space="0" w:color="auto"/>
              <w:bottom w:val="single" w:sz="4" w:space="0" w:color="auto"/>
              <w:right w:val="single" w:sz="4" w:space="0" w:color="auto"/>
            </w:tcBorders>
            <w:shd w:val="clear" w:color="auto" w:fill="auto"/>
          </w:tcPr>
          <w:p w14:paraId="3093DB50"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35160F5"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4016920" w14:textId="77777777" w:rsidR="0042609A" w:rsidRPr="00490ECD" w:rsidRDefault="0042609A" w:rsidP="00793A6E">
            <w:pPr>
              <w:pStyle w:val="NoSpacing"/>
              <w:rPr>
                <w:rFonts w:ascii="Calibri" w:hAnsi="Calibri"/>
                <w:noProof/>
                <w:color w:val="auto"/>
                <w:sz w:val="20"/>
                <w:szCs w:val="20"/>
              </w:rPr>
            </w:pPr>
          </w:p>
        </w:tc>
      </w:tr>
    </w:tbl>
    <w:p w14:paraId="661903BA"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33AB692E" w14:textId="77777777" w:rsidTr="00E276B4">
        <w:trPr>
          <w:cantSplit/>
          <w:trHeight w:val="432"/>
        </w:trPr>
        <w:tc>
          <w:tcPr>
            <w:tcW w:w="4338" w:type="dxa"/>
            <w:shd w:val="clear" w:color="auto" w:fill="C6D9F1"/>
          </w:tcPr>
          <w:p w14:paraId="68B0EAEF"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6631B008"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Label is printed</w:t>
            </w:r>
          </w:p>
          <w:p w14:paraId="1B3B219D"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Patient prescription is updated</w:t>
            </w:r>
          </w:p>
          <w:p w14:paraId="46853D6E"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    Last Fill date, Refills remaining</w:t>
            </w:r>
          </w:p>
          <w:p w14:paraId="0092840D" w14:textId="77777777" w:rsidR="0042609A" w:rsidRPr="00C17D1D" w:rsidRDefault="0042609A" w:rsidP="0051778C">
            <w:pPr>
              <w:pStyle w:val="NoSpacing"/>
              <w:spacing w:before="120" w:after="120"/>
              <w:rPr>
                <w:rFonts w:asciiTheme="minorHAnsi" w:hAnsiTheme="minorHAnsi"/>
                <w:noProof/>
                <w:sz w:val="20"/>
                <w:szCs w:val="20"/>
              </w:rPr>
            </w:pPr>
            <w:r w:rsidRPr="00C17D1D">
              <w:rPr>
                <w:rFonts w:asciiTheme="minorHAnsi" w:hAnsiTheme="minorHAnsi"/>
                <w:noProof/>
                <w:sz w:val="20"/>
                <w:szCs w:val="20"/>
              </w:rPr>
              <w:t xml:space="preserve">Medication quantity </w:t>
            </w:r>
          </w:p>
          <w:p w14:paraId="0FE08718" w14:textId="77777777" w:rsidR="0042609A" w:rsidRPr="00523FAE" w:rsidRDefault="0042609A" w:rsidP="00E276B4">
            <w:pPr>
              <w:pStyle w:val="NoSpacing"/>
              <w:spacing w:before="120" w:after="120"/>
              <w:rPr>
                <w:rFonts w:asciiTheme="minorHAnsi" w:hAnsiTheme="minorHAnsi"/>
                <w:noProof/>
                <w:sz w:val="20"/>
                <w:szCs w:val="20"/>
              </w:rPr>
            </w:pPr>
            <w:r w:rsidRPr="00C17D1D">
              <w:rPr>
                <w:rFonts w:asciiTheme="minorHAnsi" w:hAnsiTheme="minorHAnsi"/>
                <w:noProof/>
                <w:sz w:val="20"/>
                <w:szCs w:val="20"/>
              </w:rPr>
              <w:t>"" prompt displays</w:t>
            </w:r>
          </w:p>
        </w:tc>
      </w:tr>
      <w:tr w:rsidR="0042609A" w:rsidRPr="0095629D" w14:paraId="219EAE7F" w14:textId="77777777" w:rsidTr="00E276B4">
        <w:trPr>
          <w:cantSplit/>
          <w:trHeight w:val="432"/>
        </w:trPr>
        <w:tc>
          <w:tcPr>
            <w:tcW w:w="4338" w:type="dxa"/>
            <w:shd w:val="clear" w:color="auto" w:fill="C6D9F1"/>
          </w:tcPr>
          <w:p w14:paraId="51EED74C"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52C66F0A" w14:textId="77777777" w:rsidR="0042609A" w:rsidRPr="00523FAE" w:rsidRDefault="0042609A" w:rsidP="00793A6E">
            <w:pPr>
              <w:pStyle w:val="NoSpacing"/>
              <w:spacing w:before="120" w:after="120"/>
              <w:rPr>
                <w:rFonts w:asciiTheme="minorHAnsi" w:hAnsiTheme="minorHAnsi"/>
                <w:noProof/>
                <w:sz w:val="20"/>
                <w:szCs w:val="20"/>
              </w:rPr>
            </w:pPr>
          </w:p>
        </w:tc>
      </w:tr>
    </w:tbl>
    <w:p w14:paraId="5F990C2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338911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D7377EE"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21CC9771"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40DA8372"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9F18B80"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281743B"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B54E742" w14:textId="77777777" w:rsidR="0042609A" w:rsidRPr="00490ECD" w:rsidRDefault="0042609A" w:rsidP="00793A6E">
            <w:pPr>
              <w:pStyle w:val="NoSpacing"/>
              <w:rPr>
                <w:rFonts w:ascii="Calibri" w:hAnsi="Calibri"/>
                <w:noProof/>
                <w:color w:val="auto"/>
                <w:sz w:val="20"/>
                <w:szCs w:val="20"/>
              </w:rPr>
            </w:pPr>
          </w:p>
        </w:tc>
      </w:tr>
    </w:tbl>
    <w:p w14:paraId="4C21F498" w14:textId="77777777" w:rsidR="0042609A" w:rsidRDefault="0042609A" w:rsidP="000A5608">
      <w:pPr>
        <w:pStyle w:val="TableCaption"/>
        <w:rPr>
          <w:highlight w:val="yellow"/>
        </w:rPr>
      </w:pPr>
    </w:p>
    <w:p w14:paraId="4DB146A1"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24EF7F68" w14:textId="77777777" w:rsidR="0042609A" w:rsidRDefault="0042609A" w:rsidP="000A5608">
      <w:pPr>
        <w:pStyle w:val="TableCaption"/>
      </w:pPr>
      <w:r w:rsidRPr="00C17D1D">
        <w:lastRenderedPageBreak/>
        <w:t>RPT-1-D</w:t>
      </w:r>
      <w:r>
        <w:tab/>
      </w:r>
      <w:r w:rsidRPr="00C17D1D">
        <w:t>Reports - Prescriptions filled for other facilities by date range.</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6CE70B2F"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2F7885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3D36E127"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RPT-1-D</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D6863B0"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Reports - Prescriptions filled for other facilities by date range.</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8C564E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37BDBA0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49687E5"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1DE81E81"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8/7/2014</w:t>
            </w:r>
          </w:p>
        </w:tc>
      </w:tr>
      <w:tr w:rsidR="0042609A" w:rsidRPr="001726D5" w14:paraId="3B5C21DB" w14:textId="77777777" w:rsidTr="00363C0E">
        <w:trPr>
          <w:cantSplit/>
          <w:trHeight w:val="260"/>
        </w:trPr>
        <w:tc>
          <w:tcPr>
            <w:tcW w:w="4338" w:type="dxa"/>
            <w:gridSpan w:val="3"/>
            <w:tcBorders>
              <w:bottom w:val="single" w:sz="4" w:space="0" w:color="auto"/>
            </w:tcBorders>
            <w:shd w:val="clear" w:color="auto" w:fill="B8CCE4" w:themeFill="accent1" w:themeFillTint="66"/>
          </w:tcPr>
          <w:p w14:paraId="76A4FF7C"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32EA2A2A"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VistA-1_RPT-1-D_1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5C60594F"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774F138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2FADD89F"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0D609D79" w14:textId="77777777" w:rsidTr="00363C0E">
        <w:trPr>
          <w:cantSplit/>
          <w:trHeight w:val="215"/>
        </w:trPr>
        <w:tc>
          <w:tcPr>
            <w:tcW w:w="4338" w:type="dxa"/>
            <w:gridSpan w:val="3"/>
            <w:shd w:val="clear" w:color="auto" w:fill="F1FA76"/>
          </w:tcPr>
          <w:p w14:paraId="588B9D15"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7F161640"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69E12057" w14:textId="77777777" w:rsidTr="00363C0E">
        <w:trPr>
          <w:cantSplit/>
          <w:trHeight w:val="260"/>
        </w:trPr>
        <w:tc>
          <w:tcPr>
            <w:tcW w:w="4338" w:type="dxa"/>
            <w:gridSpan w:val="3"/>
            <w:shd w:val="clear" w:color="auto" w:fill="F1FA76"/>
          </w:tcPr>
          <w:p w14:paraId="4E85E720"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02008B00"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item:" prompt displays</w:t>
            </w:r>
          </w:p>
        </w:tc>
      </w:tr>
      <w:tr w:rsidR="0042609A" w:rsidRPr="00E9573D" w14:paraId="3A0F6B0A"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7CA2A34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65F3E2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EDF2F5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2328BF2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6D3B0A9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0D135779"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6E7AC3B1"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7C8A2D4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5BF8FEE6"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1[Enter]</w:t>
            </w:r>
          </w:p>
          <w:p w14:paraId="7A57973E"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0D520FA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"Search by:" prompt displays</w:t>
            </w:r>
          </w:p>
        </w:tc>
        <w:tc>
          <w:tcPr>
            <w:tcW w:w="630" w:type="dxa"/>
            <w:tcBorders>
              <w:left w:val="single" w:sz="4" w:space="0" w:color="auto"/>
              <w:right w:val="single" w:sz="4" w:space="0" w:color="auto"/>
            </w:tcBorders>
            <w:shd w:val="clear" w:color="auto" w:fill="auto"/>
          </w:tcPr>
          <w:p w14:paraId="202E2865"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25D0782B"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499EDC6B" w14:textId="77777777" w:rsidR="0042609A" w:rsidRPr="00793A6E" w:rsidRDefault="0042609A" w:rsidP="00793A6E">
            <w:pPr>
              <w:pStyle w:val="NoSpacing"/>
              <w:rPr>
                <w:rFonts w:ascii="Calibri" w:hAnsi="Calibri"/>
                <w:noProof/>
                <w:color w:val="auto"/>
                <w:sz w:val="20"/>
                <w:szCs w:val="20"/>
              </w:rPr>
            </w:pPr>
          </w:p>
        </w:tc>
      </w:tr>
    </w:tbl>
    <w:p w14:paraId="76B260C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BB2041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43869E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7344474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D[Enter]</w:t>
            </w:r>
          </w:p>
        </w:tc>
        <w:tc>
          <w:tcPr>
            <w:tcW w:w="6390" w:type="dxa"/>
            <w:tcBorders>
              <w:top w:val="single" w:sz="4" w:space="0" w:color="auto"/>
              <w:left w:val="single" w:sz="4" w:space="0" w:color="auto"/>
              <w:bottom w:val="single" w:sz="4" w:space="0" w:color="auto"/>
              <w:right w:val="single" w:sz="4" w:space="0" w:color="auto"/>
            </w:tcBorders>
          </w:tcPr>
          <w:p w14:paraId="1D6FE9C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start date:" prompt displays</w:t>
            </w:r>
          </w:p>
        </w:tc>
        <w:tc>
          <w:tcPr>
            <w:tcW w:w="630" w:type="dxa"/>
            <w:tcBorders>
              <w:left w:val="single" w:sz="4" w:space="0" w:color="auto"/>
              <w:bottom w:val="single" w:sz="4" w:space="0" w:color="auto"/>
              <w:right w:val="single" w:sz="4" w:space="0" w:color="auto"/>
            </w:tcBorders>
            <w:shd w:val="clear" w:color="auto" w:fill="auto"/>
          </w:tcPr>
          <w:p w14:paraId="69694A7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75BA8A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260EEB2" w14:textId="77777777" w:rsidR="0042609A" w:rsidRPr="00490ECD" w:rsidRDefault="0042609A" w:rsidP="00793A6E">
            <w:pPr>
              <w:pStyle w:val="NoSpacing"/>
              <w:rPr>
                <w:rFonts w:ascii="Calibri" w:hAnsi="Calibri"/>
                <w:noProof/>
                <w:color w:val="auto"/>
                <w:sz w:val="20"/>
                <w:szCs w:val="20"/>
              </w:rPr>
            </w:pPr>
          </w:p>
        </w:tc>
      </w:tr>
    </w:tbl>
    <w:p w14:paraId="3753057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8CD7D0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705D21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055A969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7F50534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end date:" prompt displays</w:t>
            </w:r>
          </w:p>
        </w:tc>
        <w:tc>
          <w:tcPr>
            <w:tcW w:w="630" w:type="dxa"/>
            <w:tcBorders>
              <w:left w:val="single" w:sz="4" w:space="0" w:color="auto"/>
              <w:bottom w:val="single" w:sz="4" w:space="0" w:color="auto"/>
              <w:right w:val="single" w:sz="4" w:space="0" w:color="auto"/>
            </w:tcBorders>
            <w:shd w:val="clear" w:color="auto" w:fill="auto"/>
          </w:tcPr>
          <w:p w14:paraId="4797D9FB"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792508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327CC18" w14:textId="77777777" w:rsidR="0042609A" w:rsidRPr="00490ECD" w:rsidRDefault="0042609A" w:rsidP="00793A6E">
            <w:pPr>
              <w:pStyle w:val="NoSpacing"/>
              <w:rPr>
                <w:rFonts w:ascii="Calibri" w:hAnsi="Calibri"/>
                <w:noProof/>
                <w:color w:val="auto"/>
                <w:sz w:val="20"/>
                <w:szCs w:val="20"/>
              </w:rPr>
            </w:pPr>
          </w:p>
        </w:tc>
      </w:tr>
    </w:tbl>
    <w:p w14:paraId="1E4233E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36A771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CCD43B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19AC6CF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6DC5E4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First page of of the PSO LM REMOTE RX REPORT displays</w:t>
            </w:r>
          </w:p>
          <w:p w14:paraId="4F188B0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prompt displays</w:t>
            </w:r>
          </w:p>
        </w:tc>
        <w:tc>
          <w:tcPr>
            <w:tcW w:w="630" w:type="dxa"/>
            <w:tcBorders>
              <w:left w:val="single" w:sz="4" w:space="0" w:color="auto"/>
              <w:bottom w:val="single" w:sz="4" w:space="0" w:color="auto"/>
              <w:right w:val="single" w:sz="4" w:space="0" w:color="auto"/>
            </w:tcBorders>
            <w:shd w:val="clear" w:color="auto" w:fill="auto"/>
          </w:tcPr>
          <w:p w14:paraId="7B9A53D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A8F908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0A8B668" w14:textId="77777777" w:rsidR="0042609A" w:rsidRPr="00490ECD" w:rsidRDefault="0042609A" w:rsidP="00793A6E">
            <w:pPr>
              <w:pStyle w:val="NoSpacing"/>
              <w:rPr>
                <w:rFonts w:ascii="Calibri" w:hAnsi="Calibri"/>
                <w:noProof/>
                <w:color w:val="auto"/>
                <w:sz w:val="20"/>
                <w:szCs w:val="20"/>
              </w:rPr>
            </w:pPr>
          </w:p>
        </w:tc>
      </w:tr>
    </w:tbl>
    <w:p w14:paraId="2666A55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52326F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AE2A0A0"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7338EAA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LS[Enter]</w:t>
            </w:r>
          </w:p>
        </w:tc>
        <w:tc>
          <w:tcPr>
            <w:tcW w:w="6390" w:type="dxa"/>
            <w:tcBorders>
              <w:top w:val="single" w:sz="4" w:space="0" w:color="auto"/>
              <w:left w:val="single" w:sz="4" w:space="0" w:color="auto"/>
              <w:bottom w:val="single" w:sz="4" w:space="0" w:color="auto"/>
              <w:right w:val="single" w:sz="4" w:space="0" w:color="auto"/>
            </w:tcBorders>
          </w:tcPr>
          <w:p w14:paraId="698FAC7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Last page of of the PSO LM REMOTE RX REPORT displays</w:t>
            </w:r>
          </w:p>
          <w:p w14:paraId="47D72A8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2486DE0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5005E6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A316CAE" w14:textId="77777777" w:rsidR="0042609A" w:rsidRPr="00490ECD" w:rsidRDefault="0042609A" w:rsidP="00793A6E">
            <w:pPr>
              <w:pStyle w:val="NoSpacing"/>
              <w:rPr>
                <w:rFonts w:ascii="Calibri" w:hAnsi="Calibri"/>
                <w:noProof/>
                <w:color w:val="auto"/>
                <w:sz w:val="20"/>
                <w:szCs w:val="20"/>
              </w:rPr>
            </w:pPr>
          </w:p>
        </w:tc>
      </w:tr>
    </w:tbl>
    <w:p w14:paraId="209A2D05"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572BB7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5BDCC2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6D4D6B2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SI[Enter]</w:t>
            </w:r>
          </w:p>
        </w:tc>
        <w:tc>
          <w:tcPr>
            <w:tcW w:w="6390" w:type="dxa"/>
            <w:tcBorders>
              <w:top w:val="single" w:sz="4" w:space="0" w:color="auto"/>
              <w:left w:val="single" w:sz="4" w:space="0" w:color="auto"/>
              <w:bottom w:val="single" w:sz="4" w:space="0" w:color="auto"/>
              <w:right w:val="single" w:sz="4" w:space="0" w:color="auto"/>
            </w:tcBorders>
          </w:tcPr>
          <w:p w14:paraId="4E157EF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a number (" prompt displays</w:t>
            </w:r>
          </w:p>
        </w:tc>
        <w:tc>
          <w:tcPr>
            <w:tcW w:w="630" w:type="dxa"/>
            <w:tcBorders>
              <w:left w:val="single" w:sz="4" w:space="0" w:color="auto"/>
              <w:bottom w:val="single" w:sz="4" w:space="0" w:color="auto"/>
              <w:right w:val="single" w:sz="4" w:space="0" w:color="auto"/>
            </w:tcBorders>
            <w:shd w:val="clear" w:color="auto" w:fill="auto"/>
          </w:tcPr>
          <w:p w14:paraId="29B530B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71B761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38D0E84" w14:textId="77777777" w:rsidR="0042609A" w:rsidRPr="00490ECD" w:rsidRDefault="0042609A" w:rsidP="00793A6E">
            <w:pPr>
              <w:pStyle w:val="NoSpacing"/>
              <w:rPr>
                <w:rFonts w:ascii="Calibri" w:hAnsi="Calibri"/>
                <w:noProof/>
                <w:color w:val="auto"/>
                <w:sz w:val="20"/>
                <w:szCs w:val="20"/>
              </w:rPr>
            </w:pPr>
          </w:p>
        </w:tc>
      </w:tr>
    </w:tbl>
    <w:p w14:paraId="0D8E9216"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941793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186FEE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7</w:t>
            </w:r>
          </w:p>
        </w:tc>
        <w:tc>
          <w:tcPr>
            <w:tcW w:w="3600" w:type="dxa"/>
            <w:tcBorders>
              <w:top w:val="single" w:sz="4" w:space="0" w:color="auto"/>
              <w:left w:val="single" w:sz="4" w:space="0" w:color="auto"/>
              <w:bottom w:val="single" w:sz="4" w:space="0" w:color="auto"/>
              <w:right w:val="single" w:sz="4" w:space="0" w:color="auto"/>
            </w:tcBorders>
          </w:tcPr>
          <w:p w14:paraId="22EDC48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21[Enter]</w:t>
            </w:r>
          </w:p>
        </w:tc>
        <w:tc>
          <w:tcPr>
            <w:tcW w:w="6390" w:type="dxa"/>
            <w:tcBorders>
              <w:top w:val="single" w:sz="4" w:space="0" w:color="auto"/>
              <w:left w:val="single" w:sz="4" w:space="0" w:color="auto"/>
              <w:bottom w:val="single" w:sz="4" w:space="0" w:color="auto"/>
              <w:right w:val="single" w:sz="4" w:space="0" w:color="auto"/>
            </w:tcBorders>
          </w:tcPr>
          <w:p w14:paraId="1698418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6A15FE5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REPORT DETAILS  </w:t>
            </w:r>
          </w:p>
          <w:p w14:paraId="68CBB2A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Refill/Partial Fill Details </w:t>
            </w:r>
          </w:p>
          <w:p w14:paraId="6990FF4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report displays for patient </w:t>
            </w:r>
          </w:p>
          <w:p w14:paraId="7A9E9F2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324DBE1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B82677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4C8751C" w14:textId="77777777" w:rsidR="0042609A" w:rsidRPr="00490ECD" w:rsidRDefault="0042609A" w:rsidP="00793A6E">
            <w:pPr>
              <w:pStyle w:val="NoSpacing"/>
              <w:rPr>
                <w:rFonts w:ascii="Calibri" w:hAnsi="Calibri"/>
                <w:noProof/>
                <w:color w:val="auto"/>
                <w:sz w:val="20"/>
                <w:szCs w:val="20"/>
              </w:rPr>
            </w:pPr>
          </w:p>
        </w:tc>
      </w:tr>
    </w:tbl>
    <w:p w14:paraId="7FD49FE6"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A1A51DF"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B07481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8</w:t>
            </w:r>
          </w:p>
        </w:tc>
        <w:tc>
          <w:tcPr>
            <w:tcW w:w="3600" w:type="dxa"/>
            <w:tcBorders>
              <w:top w:val="single" w:sz="4" w:space="0" w:color="auto"/>
              <w:left w:val="single" w:sz="4" w:space="0" w:color="auto"/>
              <w:bottom w:val="single" w:sz="4" w:space="0" w:color="auto"/>
              <w:right w:val="single" w:sz="4" w:space="0" w:color="auto"/>
            </w:tcBorders>
          </w:tcPr>
          <w:p w14:paraId="01659F3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299699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42751F60"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241707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3846B6F" w14:textId="77777777" w:rsidR="0042609A" w:rsidRPr="00490ECD" w:rsidRDefault="0042609A" w:rsidP="00793A6E">
            <w:pPr>
              <w:pStyle w:val="NoSpacing"/>
              <w:rPr>
                <w:rFonts w:ascii="Calibri" w:hAnsi="Calibri"/>
                <w:noProof/>
                <w:color w:val="auto"/>
                <w:sz w:val="20"/>
                <w:szCs w:val="20"/>
              </w:rPr>
            </w:pPr>
          </w:p>
        </w:tc>
      </w:tr>
    </w:tbl>
    <w:p w14:paraId="6EC3BBF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6D0E7B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60ED868"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9</w:t>
            </w:r>
          </w:p>
        </w:tc>
        <w:tc>
          <w:tcPr>
            <w:tcW w:w="3600" w:type="dxa"/>
            <w:tcBorders>
              <w:top w:val="single" w:sz="4" w:space="0" w:color="auto"/>
              <w:left w:val="single" w:sz="4" w:space="0" w:color="auto"/>
              <w:bottom w:val="single" w:sz="4" w:space="0" w:color="auto"/>
              <w:right w:val="single" w:sz="4" w:space="0" w:color="auto"/>
            </w:tcBorders>
          </w:tcPr>
          <w:p w14:paraId="6290FA5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SI[Enter]</w:t>
            </w:r>
          </w:p>
        </w:tc>
        <w:tc>
          <w:tcPr>
            <w:tcW w:w="6390" w:type="dxa"/>
            <w:tcBorders>
              <w:top w:val="single" w:sz="4" w:space="0" w:color="auto"/>
              <w:left w:val="single" w:sz="4" w:space="0" w:color="auto"/>
              <w:bottom w:val="single" w:sz="4" w:space="0" w:color="auto"/>
              <w:right w:val="single" w:sz="4" w:space="0" w:color="auto"/>
            </w:tcBorders>
          </w:tcPr>
          <w:p w14:paraId="6EE1301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a number (" prompt displays</w:t>
            </w:r>
          </w:p>
        </w:tc>
        <w:tc>
          <w:tcPr>
            <w:tcW w:w="630" w:type="dxa"/>
            <w:tcBorders>
              <w:left w:val="single" w:sz="4" w:space="0" w:color="auto"/>
              <w:bottom w:val="single" w:sz="4" w:space="0" w:color="auto"/>
              <w:right w:val="single" w:sz="4" w:space="0" w:color="auto"/>
            </w:tcBorders>
            <w:shd w:val="clear" w:color="auto" w:fill="auto"/>
          </w:tcPr>
          <w:p w14:paraId="4FFF346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C894C7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A4792A1" w14:textId="77777777" w:rsidR="0042609A" w:rsidRPr="00490ECD" w:rsidRDefault="0042609A" w:rsidP="00793A6E">
            <w:pPr>
              <w:pStyle w:val="NoSpacing"/>
              <w:rPr>
                <w:rFonts w:ascii="Calibri" w:hAnsi="Calibri"/>
                <w:noProof/>
                <w:color w:val="auto"/>
                <w:sz w:val="20"/>
                <w:szCs w:val="20"/>
              </w:rPr>
            </w:pPr>
          </w:p>
        </w:tc>
      </w:tr>
    </w:tbl>
    <w:p w14:paraId="4755CD97"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457A568"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41BCF498"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090043CA"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22[Enter]</w:t>
            </w:r>
          </w:p>
        </w:tc>
        <w:tc>
          <w:tcPr>
            <w:tcW w:w="6390" w:type="dxa"/>
            <w:tcBorders>
              <w:top w:val="single" w:sz="4" w:space="0" w:color="auto"/>
              <w:left w:val="single" w:sz="4" w:space="0" w:color="auto"/>
              <w:bottom w:val="single" w:sz="4" w:space="0" w:color="auto"/>
              <w:right w:val="single" w:sz="4" w:space="0" w:color="auto"/>
            </w:tcBorders>
          </w:tcPr>
          <w:p w14:paraId="6A35445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188AD08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REPORT DETAILS  </w:t>
            </w:r>
          </w:p>
          <w:p w14:paraId="206DF97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Refill/Partial Fill Details </w:t>
            </w:r>
          </w:p>
          <w:p w14:paraId="36076BA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report displays for patient </w:t>
            </w:r>
          </w:p>
          <w:p w14:paraId="55BA767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21.  AUG 12, 2014  STARK,BRUCE AMOXICI... RF    90   30</w:t>
            </w:r>
          </w:p>
          <w:p w14:paraId="6D60341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22.  AUG 12, 2014  STARK,BRUCE ACETAMI... PR    15   15</w:t>
            </w:r>
          </w:p>
          <w:p w14:paraId="1EBAFCF2"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06869860"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49040C9"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D125BC6" w14:textId="77777777" w:rsidR="0042609A" w:rsidRPr="00490ECD" w:rsidRDefault="0042609A" w:rsidP="00793A6E">
            <w:pPr>
              <w:pStyle w:val="NoSpacing"/>
              <w:rPr>
                <w:rFonts w:ascii="Calibri" w:hAnsi="Calibri"/>
                <w:noProof/>
                <w:color w:val="auto"/>
                <w:sz w:val="20"/>
                <w:szCs w:val="20"/>
              </w:rPr>
            </w:pPr>
          </w:p>
        </w:tc>
      </w:tr>
    </w:tbl>
    <w:p w14:paraId="51713E87"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3B4ACA73" w14:textId="77777777" w:rsidTr="00E276B4">
        <w:trPr>
          <w:cantSplit/>
          <w:trHeight w:val="432"/>
        </w:trPr>
        <w:tc>
          <w:tcPr>
            <w:tcW w:w="4338" w:type="dxa"/>
            <w:shd w:val="clear" w:color="auto" w:fill="C6D9F1"/>
          </w:tcPr>
          <w:p w14:paraId="0078A048"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2EA99877"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02572FC8" w14:textId="77777777" w:rsidTr="00E276B4">
        <w:trPr>
          <w:cantSplit/>
          <w:trHeight w:val="432"/>
        </w:trPr>
        <w:tc>
          <w:tcPr>
            <w:tcW w:w="4338" w:type="dxa"/>
            <w:shd w:val="clear" w:color="auto" w:fill="C6D9F1"/>
          </w:tcPr>
          <w:p w14:paraId="3F456C1E"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65517DE2" w14:textId="77777777" w:rsidR="0042609A" w:rsidRPr="00523FAE" w:rsidRDefault="0042609A" w:rsidP="00793A6E">
            <w:pPr>
              <w:pStyle w:val="NoSpacing"/>
              <w:spacing w:before="120" w:after="120"/>
              <w:rPr>
                <w:rFonts w:asciiTheme="minorHAnsi" w:hAnsiTheme="minorHAnsi"/>
                <w:noProof/>
                <w:sz w:val="20"/>
                <w:szCs w:val="20"/>
              </w:rPr>
            </w:pPr>
          </w:p>
        </w:tc>
      </w:tr>
    </w:tbl>
    <w:p w14:paraId="65D0B59D" w14:textId="77777777" w:rsidR="0042609A" w:rsidRDefault="0042609A" w:rsidP="000A5608">
      <w:pPr>
        <w:pStyle w:val="TableCaption"/>
        <w:rPr>
          <w:highlight w:val="yellow"/>
        </w:rPr>
      </w:pPr>
    </w:p>
    <w:p w14:paraId="12D43D74"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73464775" w14:textId="77777777" w:rsidR="0042609A" w:rsidRDefault="0042609A" w:rsidP="000A5608">
      <w:pPr>
        <w:pStyle w:val="TableCaption"/>
      </w:pPr>
      <w:r w:rsidRPr="00C17D1D">
        <w:lastRenderedPageBreak/>
        <w:t>RPT-1-P</w:t>
      </w:r>
      <w:r>
        <w:tab/>
      </w:r>
      <w:r w:rsidRPr="00C17D1D">
        <w:t>Reports - Prescriptions filled for other facilities by patient.</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6F94D7CA"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A3035CF"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568D2C07"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RPT-1-P</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0DEDC9E"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Reports - Prescriptions filled for other facilities by patient.</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0C2453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37E6CC3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C362367"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33F8EC7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8/7/2014</w:t>
            </w:r>
          </w:p>
        </w:tc>
      </w:tr>
      <w:tr w:rsidR="0042609A" w:rsidRPr="001726D5" w14:paraId="45E8147D" w14:textId="77777777" w:rsidTr="00363C0E">
        <w:trPr>
          <w:cantSplit/>
          <w:trHeight w:val="260"/>
        </w:trPr>
        <w:tc>
          <w:tcPr>
            <w:tcW w:w="4338" w:type="dxa"/>
            <w:gridSpan w:val="3"/>
            <w:tcBorders>
              <w:bottom w:val="single" w:sz="4" w:space="0" w:color="auto"/>
            </w:tcBorders>
            <w:shd w:val="clear" w:color="auto" w:fill="B8CCE4" w:themeFill="accent1" w:themeFillTint="66"/>
          </w:tcPr>
          <w:p w14:paraId="3C27478F"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49F1176F"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VistA-1_RPT-1-P_1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411CD909"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0ABF14B3"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5F89D61E"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3C4EEF49" w14:textId="77777777" w:rsidTr="00363C0E">
        <w:trPr>
          <w:cantSplit/>
          <w:trHeight w:val="215"/>
        </w:trPr>
        <w:tc>
          <w:tcPr>
            <w:tcW w:w="4338" w:type="dxa"/>
            <w:gridSpan w:val="3"/>
            <w:shd w:val="clear" w:color="auto" w:fill="F1FA76"/>
          </w:tcPr>
          <w:p w14:paraId="7366E635"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4D9A878C"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15059C46" w14:textId="77777777" w:rsidTr="00363C0E">
        <w:trPr>
          <w:cantSplit/>
          <w:trHeight w:val="260"/>
        </w:trPr>
        <w:tc>
          <w:tcPr>
            <w:tcW w:w="4338" w:type="dxa"/>
            <w:gridSpan w:val="3"/>
            <w:shd w:val="clear" w:color="auto" w:fill="F1FA76"/>
          </w:tcPr>
          <w:p w14:paraId="3B3E8CCD"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69AC60AC"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item:" prompt displays</w:t>
            </w:r>
          </w:p>
        </w:tc>
      </w:tr>
      <w:tr w:rsidR="0042609A" w:rsidRPr="00E9573D" w14:paraId="1F130E09"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1348F19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068DE4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22370D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24AD442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261D11D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44417ADB"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1F14074D"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390E270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6EFBA3AF"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1[Enter]</w:t>
            </w:r>
          </w:p>
          <w:p w14:paraId="46C36B9B"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5203FD0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"Search by:" prompt displays</w:t>
            </w:r>
          </w:p>
        </w:tc>
        <w:tc>
          <w:tcPr>
            <w:tcW w:w="630" w:type="dxa"/>
            <w:tcBorders>
              <w:left w:val="single" w:sz="4" w:space="0" w:color="auto"/>
              <w:right w:val="single" w:sz="4" w:space="0" w:color="auto"/>
            </w:tcBorders>
            <w:shd w:val="clear" w:color="auto" w:fill="auto"/>
          </w:tcPr>
          <w:p w14:paraId="7E0F3967"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291A1D47"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69E2062E" w14:textId="77777777" w:rsidR="0042609A" w:rsidRPr="00793A6E" w:rsidRDefault="0042609A" w:rsidP="00793A6E">
            <w:pPr>
              <w:pStyle w:val="NoSpacing"/>
              <w:rPr>
                <w:rFonts w:ascii="Calibri" w:hAnsi="Calibri"/>
                <w:noProof/>
                <w:color w:val="auto"/>
                <w:sz w:val="20"/>
                <w:szCs w:val="20"/>
              </w:rPr>
            </w:pPr>
          </w:p>
        </w:tc>
      </w:tr>
    </w:tbl>
    <w:p w14:paraId="5E68E0B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95BCE4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8820B8B"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3001DAB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P[Enter]</w:t>
            </w:r>
          </w:p>
        </w:tc>
        <w:tc>
          <w:tcPr>
            <w:tcW w:w="6390" w:type="dxa"/>
            <w:tcBorders>
              <w:top w:val="single" w:sz="4" w:space="0" w:color="auto"/>
              <w:left w:val="single" w:sz="4" w:space="0" w:color="auto"/>
              <w:bottom w:val="single" w:sz="4" w:space="0" w:color="auto"/>
              <w:right w:val="single" w:sz="4" w:space="0" w:color="auto"/>
            </w:tcBorders>
          </w:tcPr>
          <w:p w14:paraId="52317F9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PATIENT NAME:" prompt displays</w:t>
            </w:r>
          </w:p>
        </w:tc>
        <w:tc>
          <w:tcPr>
            <w:tcW w:w="630" w:type="dxa"/>
            <w:tcBorders>
              <w:left w:val="single" w:sz="4" w:space="0" w:color="auto"/>
              <w:bottom w:val="single" w:sz="4" w:space="0" w:color="auto"/>
              <w:right w:val="single" w:sz="4" w:space="0" w:color="auto"/>
            </w:tcBorders>
            <w:shd w:val="clear" w:color="auto" w:fill="auto"/>
          </w:tcPr>
          <w:p w14:paraId="4FF9AD02"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86F130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83A8DBA" w14:textId="77777777" w:rsidR="0042609A" w:rsidRPr="00490ECD" w:rsidRDefault="0042609A" w:rsidP="00793A6E">
            <w:pPr>
              <w:pStyle w:val="NoSpacing"/>
              <w:rPr>
                <w:rFonts w:ascii="Calibri" w:hAnsi="Calibri"/>
                <w:noProof/>
                <w:color w:val="auto"/>
                <w:sz w:val="20"/>
                <w:szCs w:val="20"/>
              </w:rPr>
            </w:pPr>
          </w:p>
        </w:tc>
      </w:tr>
    </w:tbl>
    <w:p w14:paraId="7205F626"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C182FE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9C10703"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2D36FDF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111000460[Enter]</w:t>
            </w:r>
          </w:p>
        </w:tc>
        <w:tc>
          <w:tcPr>
            <w:tcW w:w="6390" w:type="dxa"/>
            <w:tcBorders>
              <w:top w:val="single" w:sz="4" w:space="0" w:color="auto"/>
              <w:left w:val="single" w:sz="4" w:space="0" w:color="auto"/>
              <w:bottom w:val="single" w:sz="4" w:space="0" w:color="auto"/>
              <w:right w:val="single" w:sz="4" w:space="0" w:color="auto"/>
            </w:tcBorders>
          </w:tcPr>
          <w:p w14:paraId="31BAD57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679AED3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RX REPORT       </w:t>
            </w:r>
          </w:p>
          <w:p w14:paraId="3D8A8A4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PSO Report of Remote Rx's refilled or partially filled.</w:t>
            </w:r>
          </w:p>
          <w:p w14:paraId="06E6B97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Report displays for patient </w:t>
            </w:r>
          </w:p>
          <w:p w14:paraId="5C6568D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1.  AUG 12, 2014  STARK,BRUCE AMOXICI... RF    90   30</w:t>
            </w:r>
          </w:p>
          <w:p w14:paraId="3972CCF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2.  AUG 12, 2014  STARK,BRUCE ACETAMI... PR    15   15</w:t>
            </w:r>
          </w:p>
          <w:p w14:paraId="042D7AD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5FCF626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1FED56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84D6494" w14:textId="77777777" w:rsidR="0042609A" w:rsidRPr="00490ECD" w:rsidRDefault="0042609A" w:rsidP="00793A6E">
            <w:pPr>
              <w:pStyle w:val="NoSpacing"/>
              <w:rPr>
                <w:rFonts w:ascii="Calibri" w:hAnsi="Calibri"/>
                <w:noProof/>
                <w:color w:val="auto"/>
                <w:sz w:val="20"/>
                <w:szCs w:val="20"/>
              </w:rPr>
            </w:pPr>
          </w:p>
        </w:tc>
      </w:tr>
    </w:tbl>
    <w:p w14:paraId="76F3466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316C63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DDFC26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3C31575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SI[Enter]</w:t>
            </w:r>
          </w:p>
        </w:tc>
        <w:tc>
          <w:tcPr>
            <w:tcW w:w="6390" w:type="dxa"/>
            <w:tcBorders>
              <w:top w:val="single" w:sz="4" w:space="0" w:color="auto"/>
              <w:left w:val="single" w:sz="4" w:space="0" w:color="auto"/>
              <w:bottom w:val="single" w:sz="4" w:space="0" w:color="auto"/>
              <w:right w:val="single" w:sz="4" w:space="0" w:color="auto"/>
            </w:tcBorders>
          </w:tcPr>
          <w:p w14:paraId="4BF146F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a number (" prompt displays</w:t>
            </w:r>
          </w:p>
        </w:tc>
        <w:tc>
          <w:tcPr>
            <w:tcW w:w="630" w:type="dxa"/>
            <w:tcBorders>
              <w:left w:val="single" w:sz="4" w:space="0" w:color="auto"/>
              <w:bottom w:val="single" w:sz="4" w:space="0" w:color="auto"/>
              <w:right w:val="single" w:sz="4" w:space="0" w:color="auto"/>
            </w:tcBorders>
            <w:shd w:val="clear" w:color="auto" w:fill="auto"/>
          </w:tcPr>
          <w:p w14:paraId="023BD30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C1AE1C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E55226F" w14:textId="77777777" w:rsidR="0042609A" w:rsidRPr="00490ECD" w:rsidRDefault="0042609A" w:rsidP="00793A6E">
            <w:pPr>
              <w:pStyle w:val="NoSpacing"/>
              <w:rPr>
                <w:rFonts w:ascii="Calibri" w:hAnsi="Calibri"/>
                <w:noProof/>
                <w:color w:val="auto"/>
                <w:sz w:val="20"/>
                <w:szCs w:val="20"/>
              </w:rPr>
            </w:pPr>
          </w:p>
        </w:tc>
      </w:tr>
    </w:tbl>
    <w:p w14:paraId="7BBE967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4223B4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99F9B23"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5B0F7F3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8[Enter]</w:t>
            </w:r>
          </w:p>
        </w:tc>
        <w:tc>
          <w:tcPr>
            <w:tcW w:w="6390" w:type="dxa"/>
            <w:tcBorders>
              <w:top w:val="single" w:sz="4" w:space="0" w:color="auto"/>
              <w:left w:val="single" w:sz="4" w:space="0" w:color="auto"/>
              <w:bottom w:val="single" w:sz="4" w:space="0" w:color="auto"/>
              <w:right w:val="single" w:sz="4" w:space="0" w:color="auto"/>
            </w:tcBorders>
          </w:tcPr>
          <w:p w14:paraId="7C90DB6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5C3D66D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REPORT DETAILS  </w:t>
            </w:r>
          </w:p>
          <w:p w14:paraId="3A9E318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Refill/Partial Fill Details </w:t>
            </w:r>
          </w:p>
          <w:p w14:paraId="61DEB41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 for Rx#</w:t>
            </w:r>
          </w:p>
          <w:p w14:paraId="37B01BC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7A27061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622C92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F8A9FD3" w14:textId="77777777" w:rsidR="0042609A" w:rsidRPr="00490ECD" w:rsidRDefault="0042609A" w:rsidP="00793A6E">
            <w:pPr>
              <w:pStyle w:val="NoSpacing"/>
              <w:rPr>
                <w:rFonts w:ascii="Calibri" w:hAnsi="Calibri"/>
                <w:noProof/>
                <w:color w:val="auto"/>
                <w:sz w:val="20"/>
                <w:szCs w:val="20"/>
              </w:rPr>
            </w:pPr>
          </w:p>
        </w:tc>
      </w:tr>
    </w:tbl>
    <w:p w14:paraId="704882D5" w14:textId="77777777" w:rsidR="0042609A" w:rsidRDefault="0042609A" w:rsidP="000A5608">
      <w:pPr>
        <w:pStyle w:val="TableCaption"/>
        <w:rPr>
          <w:highlight w:val="yellow"/>
        </w:rPr>
      </w:pPr>
    </w:p>
    <w:p w14:paraId="28D00B22"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5047E49A" w14:textId="77777777" w:rsidR="0042609A" w:rsidRDefault="0042609A" w:rsidP="000A5608">
      <w:pPr>
        <w:pStyle w:val="TableCaption"/>
      </w:pPr>
      <w:r w:rsidRPr="00C17D1D">
        <w:lastRenderedPageBreak/>
        <w:t>RPT-1-S</w:t>
      </w:r>
      <w:r>
        <w:tab/>
      </w:r>
      <w:r w:rsidRPr="00C17D1D">
        <w:t>Reports - Prescriptions filled for other facilities by site.</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3343411D"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119CC32"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05BB9BB8"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RPT-1-S</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9519792"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Reports - Prescriptions filled for other facilities by site.</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A307895"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508EBCF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EF49C4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591C71B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8/7/2014</w:t>
            </w:r>
          </w:p>
        </w:tc>
      </w:tr>
      <w:tr w:rsidR="0042609A" w:rsidRPr="001726D5" w14:paraId="2E0065B9" w14:textId="77777777" w:rsidTr="00363C0E">
        <w:trPr>
          <w:cantSplit/>
          <w:trHeight w:val="260"/>
        </w:trPr>
        <w:tc>
          <w:tcPr>
            <w:tcW w:w="4338" w:type="dxa"/>
            <w:gridSpan w:val="3"/>
            <w:tcBorders>
              <w:bottom w:val="single" w:sz="4" w:space="0" w:color="auto"/>
            </w:tcBorders>
            <w:shd w:val="clear" w:color="auto" w:fill="B8CCE4" w:themeFill="accent1" w:themeFillTint="66"/>
          </w:tcPr>
          <w:p w14:paraId="3625C1E3"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618BFED3"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VistA-1_RPT-1-S_1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52BBCAEE"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0964E3F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7E8ACDA6"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56666FF8" w14:textId="77777777" w:rsidTr="00363C0E">
        <w:trPr>
          <w:cantSplit/>
          <w:trHeight w:val="215"/>
        </w:trPr>
        <w:tc>
          <w:tcPr>
            <w:tcW w:w="4338" w:type="dxa"/>
            <w:gridSpan w:val="3"/>
            <w:shd w:val="clear" w:color="auto" w:fill="F1FA76"/>
          </w:tcPr>
          <w:p w14:paraId="604B2CF7"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3F08F9DD"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7A2244ED" w14:textId="77777777" w:rsidTr="00363C0E">
        <w:trPr>
          <w:cantSplit/>
          <w:trHeight w:val="260"/>
        </w:trPr>
        <w:tc>
          <w:tcPr>
            <w:tcW w:w="4338" w:type="dxa"/>
            <w:gridSpan w:val="3"/>
            <w:shd w:val="clear" w:color="auto" w:fill="F1FA76"/>
          </w:tcPr>
          <w:p w14:paraId="32E27162"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342492D8"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item:" prompt displays</w:t>
            </w:r>
          </w:p>
        </w:tc>
      </w:tr>
      <w:tr w:rsidR="0042609A" w:rsidRPr="00E9573D" w14:paraId="4B40E61A"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0FBB3DD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D406A2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B35161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4E9E160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21BED21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308DCEBD"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57478B96"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13C84B3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05F93ED1"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1[Enter]</w:t>
            </w:r>
          </w:p>
          <w:p w14:paraId="45EB8B40"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784A005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"Search by:" prompt displays</w:t>
            </w:r>
          </w:p>
        </w:tc>
        <w:tc>
          <w:tcPr>
            <w:tcW w:w="630" w:type="dxa"/>
            <w:tcBorders>
              <w:left w:val="single" w:sz="4" w:space="0" w:color="auto"/>
              <w:right w:val="single" w:sz="4" w:space="0" w:color="auto"/>
            </w:tcBorders>
            <w:shd w:val="clear" w:color="auto" w:fill="auto"/>
          </w:tcPr>
          <w:p w14:paraId="49FC37F7"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6BFBCC47"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35D8BFEC" w14:textId="77777777" w:rsidR="0042609A" w:rsidRPr="00793A6E" w:rsidRDefault="0042609A" w:rsidP="00793A6E">
            <w:pPr>
              <w:pStyle w:val="NoSpacing"/>
              <w:rPr>
                <w:rFonts w:ascii="Calibri" w:hAnsi="Calibri"/>
                <w:noProof/>
                <w:color w:val="auto"/>
                <w:sz w:val="20"/>
                <w:szCs w:val="20"/>
              </w:rPr>
            </w:pPr>
          </w:p>
        </w:tc>
      </w:tr>
    </w:tbl>
    <w:p w14:paraId="6EC2E4F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66CC9B8"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5D5B72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32E06FF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S[Enter]</w:t>
            </w:r>
          </w:p>
        </w:tc>
        <w:tc>
          <w:tcPr>
            <w:tcW w:w="6390" w:type="dxa"/>
            <w:tcBorders>
              <w:top w:val="single" w:sz="4" w:space="0" w:color="auto"/>
              <w:left w:val="single" w:sz="4" w:space="0" w:color="auto"/>
              <w:bottom w:val="single" w:sz="4" w:space="0" w:color="auto"/>
              <w:right w:val="single" w:sz="4" w:space="0" w:color="auto"/>
            </w:tcBorders>
          </w:tcPr>
          <w:p w14:paraId="673543C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INSTITUTION NAME:" prompt displays</w:t>
            </w:r>
          </w:p>
        </w:tc>
        <w:tc>
          <w:tcPr>
            <w:tcW w:w="630" w:type="dxa"/>
            <w:tcBorders>
              <w:left w:val="single" w:sz="4" w:space="0" w:color="auto"/>
              <w:bottom w:val="single" w:sz="4" w:space="0" w:color="auto"/>
              <w:right w:val="single" w:sz="4" w:space="0" w:color="auto"/>
            </w:tcBorders>
            <w:shd w:val="clear" w:color="auto" w:fill="auto"/>
          </w:tcPr>
          <w:p w14:paraId="017627B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CDDC1E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264F737" w14:textId="77777777" w:rsidR="0042609A" w:rsidRPr="00490ECD" w:rsidRDefault="0042609A" w:rsidP="00793A6E">
            <w:pPr>
              <w:pStyle w:val="NoSpacing"/>
              <w:rPr>
                <w:rFonts w:ascii="Calibri" w:hAnsi="Calibri"/>
                <w:noProof/>
                <w:color w:val="auto"/>
                <w:sz w:val="20"/>
                <w:szCs w:val="20"/>
              </w:rPr>
            </w:pPr>
          </w:p>
        </w:tc>
      </w:tr>
    </w:tbl>
    <w:p w14:paraId="168353A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1D8B11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72C6C1B"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0E3C242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ONEVA PHARMACY GOLDDEV2[Enter]</w:t>
            </w:r>
          </w:p>
        </w:tc>
        <w:tc>
          <w:tcPr>
            <w:tcW w:w="6390" w:type="dxa"/>
            <w:tcBorders>
              <w:top w:val="single" w:sz="4" w:space="0" w:color="auto"/>
              <w:left w:val="single" w:sz="4" w:space="0" w:color="auto"/>
              <w:bottom w:val="single" w:sz="4" w:space="0" w:color="auto"/>
              <w:right w:val="single" w:sz="4" w:space="0" w:color="auto"/>
            </w:tcBorders>
          </w:tcPr>
          <w:p w14:paraId="34428AB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77D02C9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RX REPORT       </w:t>
            </w:r>
          </w:p>
          <w:p w14:paraId="084BEA8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PSO Report of Remote Rx's refilled or partially filled.</w:t>
            </w:r>
          </w:p>
          <w:p w14:paraId="6371547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 for Site</w:t>
            </w:r>
          </w:p>
          <w:p w14:paraId="0DC2837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Action:Next Screen//" prompt displays</w:t>
            </w:r>
          </w:p>
        </w:tc>
        <w:tc>
          <w:tcPr>
            <w:tcW w:w="630" w:type="dxa"/>
            <w:tcBorders>
              <w:left w:val="single" w:sz="4" w:space="0" w:color="auto"/>
              <w:bottom w:val="single" w:sz="4" w:space="0" w:color="auto"/>
              <w:right w:val="single" w:sz="4" w:space="0" w:color="auto"/>
            </w:tcBorders>
            <w:shd w:val="clear" w:color="auto" w:fill="auto"/>
          </w:tcPr>
          <w:p w14:paraId="7A3A607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C92C4B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59074AC" w14:textId="77777777" w:rsidR="0042609A" w:rsidRPr="00490ECD" w:rsidRDefault="0042609A" w:rsidP="00793A6E">
            <w:pPr>
              <w:pStyle w:val="NoSpacing"/>
              <w:rPr>
                <w:rFonts w:ascii="Calibri" w:hAnsi="Calibri"/>
                <w:noProof/>
                <w:color w:val="auto"/>
                <w:sz w:val="20"/>
                <w:szCs w:val="20"/>
              </w:rPr>
            </w:pPr>
          </w:p>
        </w:tc>
      </w:tr>
    </w:tbl>
    <w:p w14:paraId="510DB70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4B858B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634AB2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7D96651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LS[Enter]</w:t>
            </w:r>
          </w:p>
        </w:tc>
        <w:tc>
          <w:tcPr>
            <w:tcW w:w="6390" w:type="dxa"/>
            <w:tcBorders>
              <w:top w:val="single" w:sz="4" w:space="0" w:color="auto"/>
              <w:left w:val="single" w:sz="4" w:space="0" w:color="auto"/>
              <w:bottom w:val="single" w:sz="4" w:space="0" w:color="auto"/>
              <w:right w:val="single" w:sz="4" w:space="0" w:color="auto"/>
            </w:tcBorders>
          </w:tcPr>
          <w:p w14:paraId="0DB1C5A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Last page of of the </w:t>
            </w:r>
          </w:p>
          <w:p w14:paraId="77F77F0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RX REPORT </w:t>
            </w:r>
          </w:p>
          <w:p w14:paraId="6CD17C6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PSO Report of Remote Rx's refilled or partially filled.</w:t>
            </w:r>
          </w:p>
          <w:p w14:paraId="3B9E1FE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w:t>
            </w:r>
          </w:p>
          <w:p w14:paraId="3C3AF2C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20.  AUG 12, 2014  STARK,BRUCE AMOXICI... RF    90   30</w:t>
            </w:r>
          </w:p>
          <w:p w14:paraId="3C81956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21.  AUG 12, 2014  STARK,BRUCE ACETAMI... PR    15   15</w:t>
            </w:r>
          </w:p>
          <w:p w14:paraId="524DCF6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0E1AC910"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4A01D17"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D88D09F" w14:textId="77777777" w:rsidR="0042609A" w:rsidRPr="00490ECD" w:rsidRDefault="0042609A" w:rsidP="00793A6E">
            <w:pPr>
              <w:pStyle w:val="NoSpacing"/>
              <w:rPr>
                <w:rFonts w:ascii="Calibri" w:hAnsi="Calibri"/>
                <w:noProof/>
                <w:color w:val="auto"/>
                <w:sz w:val="20"/>
                <w:szCs w:val="20"/>
              </w:rPr>
            </w:pPr>
          </w:p>
        </w:tc>
      </w:tr>
    </w:tbl>
    <w:p w14:paraId="2F309FE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10DA37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7723913"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740492E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SI[Enter]</w:t>
            </w:r>
          </w:p>
        </w:tc>
        <w:tc>
          <w:tcPr>
            <w:tcW w:w="6390" w:type="dxa"/>
            <w:tcBorders>
              <w:top w:val="single" w:sz="4" w:space="0" w:color="auto"/>
              <w:left w:val="single" w:sz="4" w:space="0" w:color="auto"/>
              <w:bottom w:val="single" w:sz="4" w:space="0" w:color="auto"/>
              <w:right w:val="single" w:sz="4" w:space="0" w:color="auto"/>
            </w:tcBorders>
          </w:tcPr>
          <w:p w14:paraId="6E846B4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a number (" prompt displays</w:t>
            </w:r>
          </w:p>
        </w:tc>
        <w:tc>
          <w:tcPr>
            <w:tcW w:w="630" w:type="dxa"/>
            <w:tcBorders>
              <w:left w:val="single" w:sz="4" w:space="0" w:color="auto"/>
              <w:bottom w:val="single" w:sz="4" w:space="0" w:color="auto"/>
              <w:right w:val="single" w:sz="4" w:space="0" w:color="auto"/>
            </w:tcBorders>
            <w:shd w:val="clear" w:color="auto" w:fill="auto"/>
          </w:tcPr>
          <w:p w14:paraId="6914680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EE770F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FE4A153" w14:textId="77777777" w:rsidR="0042609A" w:rsidRPr="00490ECD" w:rsidRDefault="0042609A" w:rsidP="00793A6E">
            <w:pPr>
              <w:pStyle w:val="NoSpacing"/>
              <w:rPr>
                <w:rFonts w:ascii="Calibri" w:hAnsi="Calibri"/>
                <w:noProof/>
                <w:color w:val="auto"/>
                <w:sz w:val="20"/>
                <w:szCs w:val="20"/>
              </w:rPr>
            </w:pPr>
          </w:p>
        </w:tc>
      </w:tr>
    </w:tbl>
    <w:p w14:paraId="23454D3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B239B13"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4B1402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0EF60E7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20[Enter]</w:t>
            </w:r>
          </w:p>
        </w:tc>
        <w:tc>
          <w:tcPr>
            <w:tcW w:w="6390" w:type="dxa"/>
            <w:tcBorders>
              <w:top w:val="single" w:sz="4" w:space="0" w:color="auto"/>
              <w:left w:val="single" w:sz="4" w:space="0" w:color="auto"/>
              <w:bottom w:val="single" w:sz="4" w:space="0" w:color="auto"/>
              <w:right w:val="single" w:sz="4" w:space="0" w:color="auto"/>
            </w:tcBorders>
          </w:tcPr>
          <w:p w14:paraId="1095312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468BD48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REPORT DETAILS  </w:t>
            </w:r>
          </w:p>
          <w:p w14:paraId="7D640DD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Refill/Partial Fill Details </w:t>
            </w:r>
          </w:p>
          <w:p w14:paraId="0273B4B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 for Rx#</w:t>
            </w:r>
          </w:p>
          <w:p w14:paraId="2BE7BE2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7476751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F7720E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8359862" w14:textId="77777777" w:rsidR="0042609A" w:rsidRPr="00490ECD" w:rsidRDefault="0042609A" w:rsidP="00793A6E">
            <w:pPr>
              <w:pStyle w:val="NoSpacing"/>
              <w:rPr>
                <w:rFonts w:ascii="Calibri" w:hAnsi="Calibri"/>
                <w:noProof/>
                <w:color w:val="auto"/>
                <w:sz w:val="20"/>
                <w:szCs w:val="20"/>
              </w:rPr>
            </w:pPr>
          </w:p>
        </w:tc>
      </w:tr>
    </w:tbl>
    <w:p w14:paraId="00011FF1" w14:textId="77777777" w:rsidR="0042609A" w:rsidRDefault="0042609A" w:rsidP="000A5608">
      <w:pPr>
        <w:pStyle w:val="TableCaption"/>
        <w:rPr>
          <w:highlight w:val="yellow"/>
        </w:rPr>
      </w:pPr>
    </w:p>
    <w:p w14:paraId="46331394"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3082E2FE" w14:textId="77777777" w:rsidR="0042609A" w:rsidRDefault="0042609A" w:rsidP="000A5608">
      <w:pPr>
        <w:pStyle w:val="TableCaption"/>
      </w:pPr>
      <w:r w:rsidRPr="00C17D1D">
        <w:lastRenderedPageBreak/>
        <w:t>RPT-2-D</w:t>
      </w:r>
      <w:r>
        <w:tab/>
      </w:r>
      <w:r w:rsidRPr="00C17D1D">
        <w:t>Reports - Our prescriptions, filled by other facilities by date range.</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20AD7005"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84B03E4"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60E0FE98"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RPT-2-D</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293F2F9"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Reports - Our prescriptions, filled by other facilities by date range.</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0DD078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6A77CF4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1574723"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5C50BE9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8/7/2014</w:t>
            </w:r>
          </w:p>
        </w:tc>
      </w:tr>
      <w:tr w:rsidR="0042609A" w:rsidRPr="001726D5" w14:paraId="5A9BA6F7" w14:textId="77777777" w:rsidTr="00363C0E">
        <w:trPr>
          <w:cantSplit/>
          <w:trHeight w:val="260"/>
        </w:trPr>
        <w:tc>
          <w:tcPr>
            <w:tcW w:w="4338" w:type="dxa"/>
            <w:gridSpan w:val="3"/>
            <w:tcBorders>
              <w:bottom w:val="single" w:sz="4" w:space="0" w:color="auto"/>
            </w:tcBorders>
            <w:shd w:val="clear" w:color="auto" w:fill="B8CCE4" w:themeFill="accent1" w:themeFillTint="66"/>
          </w:tcPr>
          <w:p w14:paraId="38AF2145"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319C2969"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VistA-1_RPT-2-D_1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4EED76B6"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06F00E98"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426C94F7"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223E020E" w14:textId="77777777" w:rsidTr="00363C0E">
        <w:trPr>
          <w:cantSplit/>
          <w:trHeight w:val="215"/>
        </w:trPr>
        <w:tc>
          <w:tcPr>
            <w:tcW w:w="4338" w:type="dxa"/>
            <w:gridSpan w:val="3"/>
            <w:shd w:val="clear" w:color="auto" w:fill="F1FA76"/>
          </w:tcPr>
          <w:p w14:paraId="20612667"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4A0AFAA2"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5EFC7A9F" w14:textId="77777777" w:rsidTr="00363C0E">
        <w:trPr>
          <w:cantSplit/>
          <w:trHeight w:val="260"/>
        </w:trPr>
        <w:tc>
          <w:tcPr>
            <w:tcW w:w="4338" w:type="dxa"/>
            <w:gridSpan w:val="3"/>
            <w:shd w:val="clear" w:color="auto" w:fill="F1FA76"/>
          </w:tcPr>
          <w:p w14:paraId="3FE18776"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4A16926F"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item:" prompt displays</w:t>
            </w:r>
          </w:p>
        </w:tc>
      </w:tr>
      <w:tr w:rsidR="0042609A" w:rsidRPr="00E9573D" w14:paraId="4038BF19"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16F91ED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E2132B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AA26B3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13F72E5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0CB8820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1D617E58"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466D5A95"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5C0806B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3AF64BC9"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1[Enter]</w:t>
            </w:r>
          </w:p>
          <w:p w14:paraId="15C6256E"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6D96A46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"Search by:" prompt displays</w:t>
            </w:r>
          </w:p>
        </w:tc>
        <w:tc>
          <w:tcPr>
            <w:tcW w:w="630" w:type="dxa"/>
            <w:tcBorders>
              <w:left w:val="single" w:sz="4" w:space="0" w:color="auto"/>
              <w:right w:val="single" w:sz="4" w:space="0" w:color="auto"/>
            </w:tcBorders>
            <w:shd w:val="clear" w:color="auto" w:fill="auto"/>
          </w:tcPr>
          <w:p w14:paraId="472E1381"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4DAF2117"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52955867" w14:textId="77777777" w:rsidR="0042609A" w:rsidRPr="00793A6E" w:rsidRDefault="0042609A" w:rsidP="00793A6E">
            <w:pPr>
              <w:pStyle w:val="NoSpacing"/>
              <w:rPr>
                <w:rFonts w:ascii="Calibri" w:hAnsi="Calibri"/>
                <w:noProof/>
                <w:color w:val="auto"/>
                <w:sz w:val="20"/>
                <w:szCs w:val="20"/>
              </w:rPr>
            </w:pPr>
          </w:p>
        </w:tc>
      </w:tr>
    </w:tbl>
    <w:p w14:paraId="6C38E6E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8D0298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E0052B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4D72F68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D[Enter]</w:t>
            </w:r>
          </w:p>
        </w:tc>
        <w:tc>
          <w:tcPr>
            <w:tcW w:w="6390" w:type="dxa"/>
            <w:tcBorders>
              <w:top w:val="single" w:sz="4" w:space="0" w:color="auto"/>
              <w:left w:val="single" w:sz="4" w:space="0" w:color="auto"/>
              <w:bottom w:val="single" w:sz="4" w:space="0" w:color="auto"/>
              <w:right w:val="single" w:sz="4" w:space="0" w:color="auto"/>
            </w:tcBorders>
          </w:tcPr>
          <w:p w14:paraId="4E675E2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start date:" prompt displays</w:t>
            </w:r>
          </w:p>
        </w:tc>
        <w:tc>
          <w:tcPr>
            <w:tcW w:w="630" w:type="dxa"/>
            <w:tcBorders>
              <w:left w:val="single" w:sz="4" w:space="0" w:color="auto"/>
              <w:bottom w:val="single" w:sz="4" w:space="0" w:color="auto"/>
              <w:right w:val="single" w:sz="4" w:space="0" w:color="auto"/>
            </w:tcBorders>
            <w:shd w:val="clear" w:color="auto" w:fill="auto"/>
          </w:tcPr>
          <w:p w14:paraId="6E94975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5800C19"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C5D0D33" w14:textId="77777777" w:rsidR="0042609A" w:rsidRPr="00490ECD" w:rsidRDefault="0042609A" w:rsidP="00793A6E">
            <w:pPr>
              <w:pStyle w:val="NoSpacing"/>
              <w:rPr>
                <w:rFonts w:ascii="Calibri" w:hAnsi="Calibri"/>
                <w:noProof/>
                <w:color w:val="auto"/>
                <w:sz w:val="20"/>
                <w:szCs w:val="20"/>
              </w:rPr>
            </w:pPr>
          </w:p>
        </w:tc>
      </w:tr>
    </w:tbl>
    <w:p w14:paraId="34D51AB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4E1AD5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E6FE5E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55D3CAE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91CB14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end date:" prompt displays</w:t>
            </w:r>
          </w:p>
        </w:tc>
        <w:tc>
          <w:tcPr>
            <w:tcW w:w="630" w:type="dxa"/>
            <w:tcBorders>
              <w:left w:val="single" w:sz="4" w:space="0" w:color="auto"/>
              <w:bottom w:val="single" w:sz="4" w:space="0" w:color="auto"/>
              <w:right w:val="single" w:sz="4" w:space="0" w:color="auto"/>
            </w:tcBorders>
            <w:shd w:val="clear" w:color="auto" w:fill="auto"/>
          </w:tcPr>
          <w:p w14:paraId="1CC8C53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D425DB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613138B" w14:textId="77777777" w:rsidR="0042609A" w:rsidRPr="00490ECD" w:rsidRDefault="0042609A" w:rsidP="00793A6E">
            <w:pPr>
              <w:pStyle w:val="NoSpacing"/>
              <w:rPr>
                <w:rFonts w:ascii="Calibri" w:hAnsi="Calibri"/>
                <w:noProof/>
                <w:color w:val="auto"/>
                <w:sz w:val="20"/>
                <w:szCs w:val="20"/>
              </w:rPr>
            </w:pPr>
          </w:p>
        </w:tc>
      </w:tr>
    </w:tbl>
    <w:p w14:paraId="50C2AC8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4E0E7C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761A86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5886972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E6209F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First page of of the PSO LM REMOTE RX REPORT displays</w:t>
            </w:r>
          </w:p>
          <w:p w14:paraId="5225FFA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prompt displays</w:t>
            </w:r>
          </w:p>
        </w:tc>
        <w:tc>
          <w:tcPr>
            <w:tcW w:w="630" w:type="dxa"/>
            <w:tcBorders>
              <w:left w:val="single" w:sz="4" w:space="0" w:color="auto"/>
              <w:bottom w:val="single" w:sz="4" w:space="0" w:color="auto"/>
              <w:right w:val="single" w:sz="4" w:space="0" w:color="auto"/>
            </w:tcBorders>
            <w:shd w:val="clear" w:color="auto" w:fill="auto"/>
          </w:tcPr>
          <w:p w14:paraId="16CEAF1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21F1EDB"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EEF7ED1" w14:textId="77777777" w:rsidR="0042609A" w:rsidRPr="00490ECD" w:rsidRDefault="0042609A" w:rsidP="00793A6E">
            <w:pPr>
              <w:pStyle w:val="NoSpacing"/>
              <w:rPr>
                <w:rFonts w:ascii="Calibri" w:hAnsi="Calibri"/>
                <w:noProof/>
                <w:color w:val="auto"/>
                <w:sz w:val="20"/>
                <w:szCs w:val="20"/>
              </w:rPr>
            </w:pPr>
          </w:p>
        </w:tc>
      </w:tr>
    </w:tbl>
    <w:p w14:paraId="53296F1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B0EFC3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797104E"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7959697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LS[Enter]</w:t>
            </w:r>
          </w:p>
        </w:tc>
        <w:tc>
          <w:tcPr>
            <w:tcW w:w="6390" w:type="dxa"/>
            <w:tcBorders>
              <w:top w:val="single" w:sz="4" w:space="0" w:color="auto"/>
              <w:left w:val="single" w:sz="4" w:space="0" w:color="auto"/>
              <w:bottom w:val="single" w:sz="4" w:space="0" w:color="auto"/>
              <w:right w:val="single" w:sz="4" w:space="0" w:color="auto"/>
            </w:tcBorders>
          </w:tcPr>
          <w:p w14:paraId="762FA7B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Last page of of the PSO LM REMOTE RX REPORT displays</w:t>
            </w:r>
          </w:p>
          <w:p w14:paraId="1D41D4D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018F59A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37041A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4945F0B" w14:textId="77777777" w:rsidR="0042609A" w:rsidRPr="00490ECD" w:rsidRDefault="0042609A" w:rsidP="00793A6E">
            <w:pPr>
              <w:pStyle w:val="NoSpacing"/>
              <w:rPr>
                <w:rFonts w:ascii="Calibri" w:hAnsi="Calibri"/>
                <w:noProof/>
                <w:color w:val="auto"/>
                <w:sz w:val="20"/>
                <w:szCs w:val="20"/>
              </w:rPr>
            </w:pPr>
          </w:p>
        </w:tc>
      </w:tr>
    </w:tbl>
    <w:p w14:paraId="48EFA8CB"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4ECB8C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D2B5E8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73D5E7E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SI[Enter]</w:t>
            </w:r>
          </w:p>
        </w:tc>
        <w:tc>
          <w:tcPr>
            <w:tcW w:w="6390" w:type="dxa"/>
            <w:tcBorders>
              <w:top w:val="single" w:sz="4" w:space="0" w:color="auto"/>
              <w:left w:val="single" w:sz="4" w:space="0" w:color="auto"/>
              <w:bottom w:val="single" w:sz="4" w:space="0" w:color="auto"/>
              <w:right w:val="single" w:sz="4" w:space="0" w:color="auto"/>
            </w:tcBorders>
          </w:tcPr>
          <w:p w14:paraId="702FB0E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a number (" prompt displays</w:t>
            </w:r>
          </w:p>
        </w:tc>
        <w:tc>
          <w:tcPr>
            <w:tcW w:w="630" w:type="dxa"/>
            <w:tcBorders>
              <w:left w:val="single" w:sz="4" w:space="0" w:color="auto"/>
              <w:bottom w:val="single" w:sz="4" w:space="0" w:color="auto"/>
              <w:right w:val="single" w:sz="4" w:space="0" w:color="auto"/>
            </w:tcBorders>
            <w:shd w:val="clear" w:color="auto" w:fill="auto"/>
          </w:tcPr>
          <w:p w14:paraId="70A3BD6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4A7017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5F14B91" w14:textId="77777777" w:rsidR="0042609A" w:rsidRPr="00490ECD" w:rsidRDefault="0042609A" w:rsidP="00793A6E">
            <w:pPr>
              <w:pStyle w:val="NoSpacing"/>
              <w:rPr>
                <w:rFonts w:ascii="Calibri" w:hAnsi="Calibri"/>
                <w:noProof/>
                <w:color w:val="auto"/>
                <w:sz w:val="20"/>
                <w:szCs w:val="20"/>
              </w:rPr>
            </w:pPr>
          </w:p>
        </w:tc>
      </w:tr>
    </w:tbl>
    <w:p w14:paraId="78790ECB"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FAFEC14"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5739688C"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506CA4CA"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1[Enter]</w:t>
            </w:r>
          </w:p>
        </w:tc>
        <w:tc>
          <w:tcPr>
            <w:tcW w:w="6390" w:type="dxa"/>
            <w:tcBorders>
              <w:top w:val="single" w:sz="4" w:space="0" w:color="auto"/>
              <w:left w:val="single" w:sz="4" w:space="0" w:color="auto"/>
              <w:bottom w:val="single" w:sz="4" w:space="0" w:color="auto"/>
              <w:right w:val="single" w:sz="4" w:space="0" w:color="auto"/>
            </w:tcBorders>
          </w:tcPr>
          <w:p w14:paraId="72FAC2B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190D689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REPORT DETAILS  </w:t>
            </w:r>
          </w:p>
          <w:p w14:paraId="3272F91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Refill/Partial Fill Details </w:t>
            </w:r>
          </w:p>
          <w:p w14:paraId="7FC9FD8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report displays for patient </w:t>
            </w:r>
          </w:p>
          <w:p w14:paraId="03111E83"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42CC26AF"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CF4F007"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BA90EF7" w14:textId="77777777" w:rsidR="0042609A" w:rsidRPr="00490ECD" w:rsidRDefault="0042609A" w:rsidP="00793A6E">
            <w:pPr>
              <w:pStyle w:val="NoSpacing"/>
              <w:rPr>
                <w:rFonts w:ascii="Calibri" w:hAnsi="Calibri"/>
                <w:noProof/>
                <w:color w:val="auto"/>
                <w:sz w:val="20"/>
                <w:szCs w:val="20"/>
              </w:rPr>
            </w:pPr>
          </w:p>
        </w:tc>
      </w:tr>
    </w:tbl>
    <w:p w14:paraId="0B0086A6"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2E65C5FF" w14:textId="77777777" w:rsidTr="00E276B4">
        <w:trPr>
          <w:cantSplit/>
          <w:trHeight w:val="432"/>
        </w:trPr>
        <w:tc>
          <w:tcPr>
            <w:tcW w:w="4338" w:type="dxa"/>
            <w:shd w:val="clear" w:color="auto" w:fill="C6D9F1"/>
          </w:tcPr>
          <w:p w14:paraId="2E3A3771"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0A6DB92E"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6869AA12" w14:textId="77777777" w:rsidTr="00E276B4">
        <w:trPr>
          <w:cantSplit/>
          <w:trHeight w:val="432"/>
        </w:trPr>
        <w:tc>
          <w:tcPr>
            <w:tcW w:w="4338" w:type="dxa"/>
            <w:shd w:val="clear" w:color="auto" w:fill="C6D9F1"/>
          </w:tcPr>
          <w:p w14:paraId="11698887"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18A7620F" w14:textId="77777777" w:rsidR="0042609A" w:rsidRPr="00523FAE" w:rsidRDefault="0042609A" w:rsidP="00793A6E">
            <w:pPr>
              <w:pStyle w:val="NoSpacing"/>
              <w:spacing w:before="120" w:after="120"/>
              <w:rPr>
                <w:rFonts w:asciiTheme="minorHAnsi" w:hAnsiTheme="minorHAnsi"/>
                <w:noProof/>
                <w:sz w:val="20"/>
                <w:szCs w:val="20"/>
              </w:rPr>
            </w:pPr>
          </w:p>
        </w:tc>
      </w:tr>
    </w:tbl>
    <w:p w14:paraId="38AE5F76" w14:textId="77777777" w:rsidR="0042609A" w:rsidRDefault="0042609A" w:rsidP="000A5608">
      <w:pPr>
        <w:pStyle w:val="TableCaption"/>
        <w:rPr>
          <w:highlight w:val="yellow"/>
        </w:rPr>
      </w:pPr>
    </w:p>
    <w:p w14:paraId="1491136D"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1CA3031C" w14:textId="77777777" w:rsidR="0042609A" w:rsidRDefault="0042609A" w:rsidP="000A5608">
      <w:pPr>
        <w:pStyle w:val="TableCaption"/>
      </w:pPr>
      <w:r w:rsidRPr="00C17D1D">
        <w:lastRenderedPageBreak/>
        <w:t>RPT-2-P</w:t>
      </w:r>
      <w:r>
        <w:tab/>
      </w:r>
      <w:r w:rsidRPr="00C17D1D">
        <w:t>Reports - Our prescriptions, filled by other facilities by patient.</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5ADAC905"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4BAF9B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040B2306"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RPT-2-P</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A4B5779"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Reports - Our prescriptions, filled by other facilities by patient.</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767A2E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5DE28CD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7419155"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09714E7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8/7/2014</w:t>
            </w:r>
          </w:p>
        </w:tc>
      </w:tr>
      <w:tr w:rsidR="0042609A" w:rsidRPr="001726D5" w14:paraId="55E21B81" w14:textId="77777777" w:rsidTr="00363C0E">
        <w:trPr>
          <w:cantSplit/>
          <w:trHeight w:val="260"/>
        </w:trPr>
        <w:tc>
          <w:tcPr>
            <w:tcW w:w="4338" w:type="dxa"/>
            <w:gridSpan w:val="3"/>
            <w:tcBorders>
              <w:bottom w:val="single" w:sz="4" w:space="0" w:color="auto"/>
            </w:tcBorders>
            <w:shd w:val="clear" w:color="auto" w:fill="B8CCE4" w:themeFill="accent1" w:themeFillTint="66"/>
          </w:tcPr>
          <w:p w14:paraId="165EB6B6"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4A941B30"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VistA-1_RPT-2-P_1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2EE3EDAF"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792225F7"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2E177B4E"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624E712F" w14:textId="77777777" w:rsidTr="00363C0E">
        <w:trPr>
          <w:cantSplit/>
          <w:trHeight w:val="215"/>
        </w:trPr>
        <w:tc>
          <w:tcPr>
            <w:tcW w:w="4338" w:type="dxa"/>
            <w:gridSpan w:val="3"/>
            <w:shd w:val="clear" w:color="auto" w:fill="F1FA76"/>
          </w:tcPr>
          <w:p w14:paraId="5E45F83B"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3D50DD81"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09A6F0A1" w14:textId="77777777" w:rsidTr="00363C0E">
        <w:trPr>
          <w:cantSplit/>
          <w:trHeight w:val="260"/>
        </w:trPr>
        <w:tc>
          <w:tcPr>
            <w:tcW w:w="4338" w:type="dxa"/>
            <w:gridSpan w:val="3"/>
            <w:shd w:val="clear" w:color="auto" w:fill="F1FA76"/>
          </w:tcPr>
          <w:p w14:paraId="7658F150"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4D2E70B7"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item:" prompt displays</w:t>
            </w:r>
          </w:p>
        </w:tc>
      </w:tr>
      <w:tr w:rsidR="0042609A" w:rsidRPr="00E9573D" w14:paraId="2CFE59FA"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646A034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20D0D9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59CE4BC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5A3E759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29325A0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0BB4AA85"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33E50EF2"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34CEA55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6AA9695"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1[Enter]</w:t>
            </w:r>
          </w:p>
          <w:p w14:paraId="095FBC02"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38BC3F2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"Search by:" prompt displays</w:t>
            </w:r>
          </w:p>
        </w:tc>
        <w:tc>
          <w:tcPr>
            <w:tcW w:w="630" w:type="dxa"/>
            <w:tcBorders>
              <w:left w:val="single" w:sz="4" w:space="0" w:color="auto"/>
              <w:right w:val="single" w:sz="4" w:space="0" w:color="auto"/>
            </w:tcBorders>
            <w:shd w:val="clear" w:color="auto" w:fill="auto"/>
          </w:tcPr>
          <w:p w14:paraId="28D00F11"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50DECCBA"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0E60D556" w14:textId="77777777" w:rsidR="0042609A" w:rsidRPr="00793A6E" w:rsidRDefault="0042609A" w:rsidP="00793A6E">
            <w:pPr>
              <w:pStyle w:val="NoSpacing"/>
              <w:rPr>
                <w:rFonts w:ascii="Calibri" w:hAnsi="Calibri"/>
                <w:noProof/>
                <w:color w:val="auto"/>
                <w:sz w:val="20"/>
                <w:szCs w:val="20"/>
              </w:rPr>
            </w:pPr>
          </w:p>
        </w:tc>
      </w:tr>
    </w:tbl>
    <w:p w14:paraId="757B376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1EA576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30A1E7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063EF12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P[Enter]</w:t>
            </w:r>
          </w:p>
        </w:tc>
        <w:tc>
          <w:tcPr>
            <w:tcW w:w="6390" w:type="dxa"/>
            <w:tcBorders>
              <w:top w:val="single" w:sz="4" w:space="0" w:color="auto"/>
              <w:left w:val="single" w:sz="4" w:space="0" w:color="auto"/>
              <w:bottom w:val="single" w:sz="4" w:space="0" w:color="auto"/>
              <w:right w:val="single" w:sz="4" w:space="0" w:color="auto"/>
            </w:tcBorders>
          </w:tcPr>
          <w:p w14:paraId="37B5402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PATIENT NAME:" prompt displays</w:t>
            </w:r>
          </w:p>
        </w:tc>
        <w:tc>
          <w:tcPr>
            <w:tcW w:w="630" w:type="dxa"/>
            <w:tcBorders>
              <w:left w:val="single" w:sz="4" w:space="0" w:color="auto"/>
              <w:bottom w:val="single" w:sz="4" w:space="0" w:color="auto"/>
              <w:right w:val="single" w:sz="4" w:space="0" w:color="auto"/>
            </w:tcBorders>
            <w:shd w:val="clear" w:color="auto" w:fill="auto"/>
          </w:tcPr>
          <w:p w14:paraId="3F6BD93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779B94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3C68509" w14:textId="77777777" w:rsidR="0042609A" w:rsidRPr="00490ECD" w:rsidRDefault="0042609A" w:rsidP="00793A6E">
            <w:pPr>
              <w:pStyle w:val="NoSpacing"/>
              <w:rPr>
                <w:rFonts w:ascii="Calibri" w:hAnsi="Calibri"/>
                <w:noProof/>
                <w:color w:val="auto"/>
                <w:sz w:val="20"/>
                <w:szCs w:val="20"/>
              </w:rPr>
            </w:pPr>
          </w:p>
        </w:tc>
      </w:tr>
    </w:tbl>
    <w:p w14:paraId="4626E50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37AFB3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D2E0235"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491786F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111000462[Enter]</w:t>
            </w:r>
          </w:p>
        </w:tc>
        <w:tc>
          <w:tcPr>
            <w:tcW w:w="6390" w:type="dxa"/>
            <w:tcBorders>
              <w:top w:val="single" w:sz="4" w:space="0" w:color="auto"/>
              <w:left w:val="single" w:sz="4" w:space="0" w:color="auto"/>
              <w:bottom w:val="single" w:sz="4" w:space="0" w:color="auto"/>
              <w:right w:val="single" w:sz="4" w:space="0" w:color="auto"/>
            </w:tcBorders>
          </w:tcPr>
          <w:p w14:paraId="26A1982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20571BF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RX REPORT       </w:t>
            </w:r>
          </w:p>
          <w:p w14:paraId="48D96A2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PSO Report of Remote Rx's refilled or partially filled.</w:t>
            </w:r>
          </w:p>
          <w:p w14:paraId="57C9A78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Report displays for patient </w:t>
            </w:r>
          </w:p>
          <w:p w14:paraId="6E2C54E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p w14:paraId="35C14B74"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378639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C91E93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4AC5D10" w14:textId="77777777" w:rsidR="0042609A" w:rsidRPr="00490ECD" w:rsidRDefault="0042609A" w:rsidP="00793A6E">
            <w:pPr>
              <w:pStyle w:val="NoSpacing"/>
              <w:rPr>
                <w:rFonts w:ascii="Calibri" w:hAnsi="Calibri"/>
                <w:noProof/>
                <w:color w:val="auto"/>
                <w:sz w:val="20"/>
                <w:szCs w:val="20"/>
              </w:rPr>
            </w:pPr>
          </w:p>
        </w:tc>
      </w:tr>
    </w:tbl>
    <w:p w14:paraId="1005377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FD26FA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32E989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1D9FCA9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SI[Enter]</w:t>
            </w:r>
          </w:p>
        </w:tc>
        <w:tc>
          <w:tcPr>
            <w:tcW w:w="6390" w:type="dxa"/>
            <w:tcBorders>
              <w:top w:val="single" w:sz="4" w:space="0" w:color="auto"/>
              <w:left w:val="single" w:sz="4" w:space="0" w:color="auto"/>
              <w:bottom w:val="single" w:sz="4" w:space="0" w:color="auto"/>
              <w:right w:val="single" w:sz="4" w:space="0" w:color="auto"/>
            </w:tcBorders>
          </w:tcPr>
          <w:p w14:paraId="162AF8F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a number (" prompt displays</w:t>
            </w:r>
          </w:p>
        </w:tc>
        <w:tc>
          <w:tcPr>
            <w:tcW w:w="630" w:type="dxa"/>
            <w:tcBorders>
              <w:left w:val="single" w:sz="4" w:space="0" w:color="auto"/>
              <w:bottom w:val="single" w:sz="4" w:space="0" w:color="auto"/>
              <w:right w:val="single" w:sz="4" w:space="0" w:color="auto"/>
            </w:tcBorders>
            <w:shd w:val="clear" w:color="auto" w:fill="auto"/>
          </w:tcPr>
          <w:p w14:paraId="099ED35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D1F34E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13D82DF" w14:textId="77777777" w:rsidR="0042609A" w:rsidRPr="00490ECD" w:rsidRDefault="0042609A" w:rsidP="00793A6E">
            <w:pPr>
              <w:pStyle w:val="NoSpacing"/>
              <w:rPr>
                <w:rFonts w:ascii="Calibri" w:hAnsi="Calibri"/>
                <w:noProof/>
                <w:color w:val="auto"/>
                <w:sz w:val="20"/>
                <w:szCs w:val="20"/>
              </w:rPr>
            </w:pPr>
          </w:p>
        </w:tc>
      </w:tr>
    </w:tbl>
    <w:p w14:paraId="5711BD1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698786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E91203B"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008E6CB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1[Enter]</w:t>
            </w:r>
          </w:p>
        </w:tc>
        <w:tc>
          <w:tcPr>
            <w:tcW w:w="6390" w:type="dxa"/>
            <w:tcBorders>
              <w:top w:val="single" w:sz="4" w:space="0" w:color="auto"/>
              <w:left w:val="single" w:sz="4" w:space="0" w:color="auto"/>
              <w:bottom w:val="single" w:sz="4" w:space="0" w:color="auto"/>
              <w:right w:val="single" w:sz="4" w:space="0" w:color="auto"/>
            </w:tcBorders>
          </w:tcPr>
          <w:p w14:paraId="72ECCCC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01786ED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REPORT DETAILS  </w:t>
            </w:r>
          </w:p>
          <w:p w14:paraId="044037C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Refill/Partial Fill Details </w:t>
            </w:r>
          </w:p>
          <w:p w14:paraId="2EA947D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 for Rx#</w:t>
            </w:r>
          </w:p>
          <w:p w14:paraId="2F366B1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55B82E2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5D09FD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F901C3E" w14:textId="77777777" w:rsidR="0042609A" w:rsidRPr="00490ECD" w:rsidRDefault="0042609A" w:rsidP="00793A6E">
            <w:pPr>
              <w:pStyle w:val="NoSpacing"/>
              <w:rPr>
                <w:rFonts w:ascii="Calibri" w:hAnsi="Calibri"/>
                <w:noProof/>
                <w:color w:val="auto"/>
                <w:sz w:val="20"/>
                <w:szCs w:val="20"/>
              </w:rPr>
            </w:pPr>
          </w:p>
        </w:tc>
      </w:tr>
    </w:tbl>
    <w:p w14:paraId="324ECC79" w14:textId="77777777" w:rsidR="0042609A" w:rsidRDefault="0042609A" w:rsidP="000A5608">
      <w:pPr>
        <w:pStyle w:val="TableCaption"/>
        <w:rPr>
          <w:highlight w:val="yellow"/>
        </w:rPr>
      </w:pPr>
    </w:p>
    <w:p w14:paraId="14071062"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6E0C2B95" w14:textId="77777777" w:rsidR="0042609A" w:rsidRDefault="0042609A" w:rsidP="000A5608">
      <w:pPr>
        <w:pStyle w:val="TableCaption"/>
      </w:pPr>
      <w:r w:rsidRPr="00C17D1D">
        <w:lastRenderedPageBreak/>
        <w:t>RPT-2-S</w:t>
      </w:r>
      <w:r>
        <w:tab/>
      </w:r>
      <w:r w:rsidRPr="00C17D1D">
        <w:t>Reports - Our prescriptions, filled by other facilities by site.</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0EA38088"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3F0E4D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2B890EA9"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RPT-2-S</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4044675"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Reports - Our prescriptions, filled by other facilities by site.</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30FC0E8"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3E686C4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70EE47E"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2160838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8/7/2014</w:t>
            </w:r>
          </w:p>
        </w:tc>
      </w:tr>
      <w:tr w:rsidR="0042609A" w:rsidRPr="001726D5" w14:paraId="21D1A7AB" w14:textId="77777777" w:rsidTr="00363C0E">
        <w:trPr>
          <w:cantSplit/>
          <w:trHeight w:val="260"/>
        </w:trPr>
        <w:tc>
          <w:tcPr>
            <w:tcW w:w="4338" w:type="dxa"/>
            <w:gridSpan w:val="3"/>
            <w:tcBorders>
              <w:bottom w:val="single" w:sz="4" w:space="0" w:color="auto"/>
            </w:tcBorders>
            <w:shd w:val="clear" w:color="auto" w:fill="B8CCE4" w:themeFill="accent1" w:themeFillTint="66"/>
          </w:tcPr>
          <w:p w14:paraId="31869FBF"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14AB4106"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VistA-1_RPT-2-S_1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08EA4678"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1E9E216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3374C5B6"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0E7D3F3F" w14:textId="77777777" w:rsidTr="00363C0E">
        <w:trPr>
          <w:cantSplit/>
          <w:trHeight w:val="215"/>
        </w:trPr>
        <w:tc>
          <w:tcPr>
            <w:tcW w:w="4338" w:type="dxa"/>
            <w:gridSpan w:val="3"/>
            <w:shd w:val="clear" w:color="auto" w:fill="F1FA76"/>
          </w:tcPr>
          <w:p w14:paraId="031A08B7"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18CD13CC"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24C14987" w14:textId="77777777" w:rsidTr="00363C0E">
        <w:trPr>
          <w:cantSplit/>
          <w:trHeight w:val="260"/>
        </w:trPr>
        <w:tc>
          <w:tcPr>
            <w:tcW w:w="4338" w:type="dxa"/>
            <w:gridSpan w:val="3"/>
            <w:shd w:val="clear" w:color="auto" w:fill="F1FA76"/>
          </w:tcPr>
          <w:p w14:paraId="75F01EF6"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17E0C3B9"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item:" prompt displays</w:t>
            </w:r>
          </w:p>
        </w:tc>
      </w:tr>
      <w:tr w:rsidR="0042609A" w:rsidRPr="00E9573D" w14:paraId="3EF46BC4"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262E982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649027B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951B5D6"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1EB9985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511684B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67EE6062"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0FE21798"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41D701B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0699634"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1[Enter]</w:t>
            </w:r>
          </w:p>
          <w:p w14:paraId="1DB44918"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2864EF7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"Search by:" prompt displays</w:t>
            </w:r>
          </w:p>
        </w:tc>
        <w:tc>
          <w:tcPr>
            <w:tcW w:w="630" w:type="dxa"/>
            <w:tcBorders>
              <w:left w:val="single" w:sz="4" w:space="0" w:color="auto"/>
              <w:right w:val="single" w:sz="4" w:space="0" w:color="auto"/>
            </w:tcBorders>
            <w:shd w:val="clear" w:color="auto" w:fill="auto"/>
          </w:tcPr>
          <w:p w14:paraId="43438897"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10DBD2F6"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5C38F37E" w14:textId="77777777" w:rsidR="0042609A" w:rsidRPr="00793A6E" w:rsidRDefault="0042609A" w:rsidP="00793A6E">
            <w:pPr>
              <w:pStyle w:val="NoSpacing"/>
              <w:rPr>
                <w:rFonts w:ascii="Calibri" w:hAnsi="Calibri"/>
                <w:noProof/>
                <w:color w:val="auto"/>
                <w:sz w:val="20"/>
                <w:szCs w:val="20"/>
              </w:rPr>
            </w:pPr>
          </w:p>
        </w:tc>
      </w:tr>
    </w:tbl>
    <w:p w14:paraId="6FAFEE7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6F97B88"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B5D548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5680A98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S[Enter]</w:t>
            </w:r>
          </w:p>
        </w:tc>
        <w:tc>
          <w:tcPr>
            <w:tcW w:w="6390" w:type="dxa"/>
            <w:tcBorders>
              <w:top w:val="single" w:sz="4" w:space="0" w:color="auto"/>
              <w:left w:val="single" w:sz="4" w:space="0" w:color="auto"/>
              <w:bottom w:val="single" w:sz="4" w:space="0" w:color="auto"/>
              <w:right w:val="single" w:sz="4" w:space="0" w:color="auto"/>
            </w:tcBorders>
          </w:tcPr>
          <w:p w14:paraId="20F40B1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INSTITUTION NAME:" prompt displays</w:t>
            </w:r>
          </w:p>
        </w:tc>
        <w:tc>
          <w:tcPr>
            <w:tcW w:w="630" w:type="dxa"/>
            <w:tcBorders>
              <w:left w:val="single" w:sz="4" w:space="0" w:color="auto"/>
              <w:bottom w:val="single" w:sz="4" w:space="0" w:color="auto"/>
              <w:right w:val="single" w:sz="4" w:space="0" w:color="auto"/>
            </w:tcBorders>
            <w:shd w:val="clear" w:color="auto" w:fill="auto"/>
          </w:tcPr>
          <w:p w14:paraId="4D59440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4945507"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98ED11F" w14:textId="77777777" w:rsidR="0042609A" w:rsidRPr="00490ECD" w:rsidRDefault="0042609A" w:rsidP="00793A6E">
            <w:pPr>
              <w:pStyle w:val="NoSpacing"/>
              <w:rPr>
                <w:rFonts w:ascii="Calibri" w:hAnsi="Calibri"/>
                <w:noProof/>
                <w:color w:val="auto"/>
                <w:sz w:val="20"/>
                <w:szCs w:val="20"/>
              </w:rPr>
            </w:pPr>
          </w:p>
        </w:tc>
      </w:tr>
    </w:tbl>
    <w:p w14:paraId="5C05188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5E13F7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A8BB4B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6CA07BA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ONEVA PHARMACY GOLDDEV2[Enter]</w:t>
            </w:r>
          </w:p>
        </w:tc>
        <w:tc>
          <w:tcPr>
            <w:tcW w:w="6390" w:type="dxa"/>
            <w:tcBorders>
              <w:top w:val="single" w:sz="4" w:space="0" w:color="auto"/>
              <w:left w:val="single" w:sz="4" w:space="0" w:color="auto"/>
              <w:bottom w:val="single" w:sz="4" w:space="0" w:color="auto"/>
              <w:right w:val="single" w:sz="4" w:space="0" w:color="auto"/>
            </w:tcBorders>
          </w:tcPr>
          <w:p w14:paraId="63B40E0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0D8B1F7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RX REPORT       </w:t>
            </w:r>
          </w:p>
          <w:p w14:paraId="2D4250C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PSO Report of Remote Rx's refilled or partially filled.</w:t>
            </w:r>
          </w:p>
          <w:p w14:paraId="6420A4A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 for Site</w:t>
            </w:r>
          </w:p>
          <w:p w14:paraId="5359586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Action:Next Screen//" prompt displays</w:t>
            </w:r>
          </w:p>
        </w:tc>
        <w:tc>
          <w:tcPr>
            <w:tcW w:w="630" w:type="dxa"/>
            <w:tcBorders>
              <w:left w:val="single" w:sz="4" w:space="0" w:color="auto"/>
              <w:bottom w:val="single" w:sz="4" w:space="0" w:color="auto"/>
              <w:right w:val="single" w:sz="4" w:space="0" w:color="auto"/>
            </w:tcBorders>
            <w:shd w:val="clear" w:color="auto" w:fill="auto"/>
          </w:tcPr>
          <w:p w14:paraId="25A1816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FEDE3F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44E961B" w14:textId="77777777" w:rsidR="0042609A" w:rsidRPr="00490ECD" w:rsidRDefault="0042609A" w:rsidP="00793A6E">
            <w:pPr>
              <w:pStyle w:val="NoSpacing"/>
              <w:rPr>
                <w:rFonts w:ascii="Calibri" w:hAnsi="Calibri"/>
                <w:noProof/>
                <w:color w:val="auto"/>
                <w:sz w:val="20"/>
                <w:szCs w:val="20"/>
              </w:rPr>
            </w:pPr>
          </w:p>
        </w:tc>
      </w:tr>
    </w:tbl>
    <w:p w14:paraId="5D4C477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6F01EF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25D8F18"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6A476BC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LS[Enter]</w:t>
            </w:r>
          </w:p>
        </w:tc>
        <w:tc>
          <w:tcPr>
            <w:tcW w:w="6390" w:type="dxa"/>
            <w:tcBorders>
              <w:top w:val="single" w:sz="4" w:space="0" w:color="auto"/>
              <w:left w:val="single" w:sz="4" w:space="0" w:color="auto"/>
              <w:bottom w:val="single" w:sz="4" w:space="0" w:color="auto"/>
              <w:right w:val="single" w:sz="4" w:space="0" w:color="auto"/>
            </w:tcBorders>
          </w:tcPr>
          <w:p w14:paraId="50FE85E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Last page of of the </w:t>
            </w:r>
          </w:p>
          <w:p w14:paraId="4F63321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RX REPORT </w:t>
            </w:r>
          </w:p>
          <w:p w14:paraId="2B84F03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PSO Report of Remote Rx's refilled or partially filled.</w:t>
            </w:r>
          </w:p>
          <w:p w14:paraId="2600951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w:t>
            </w:r>
          </w:p>
          <w:p w14:paraId="7F63AF9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2E55700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EB7B3C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877CC95" w14:textId="77777777" w:rsidR="0042609A" w:rsidRPr="00490ECD" w:rsidRDefault="0042609A" w:rsidP="00793A6E">
            <w:pPr>
              <w:pStyle w:val="NoSpacing"/>
              <w:rPr>
                <w:rFonts w:ascii="Calibri" w:hAnsi="Calibri"/>
                <w:noProof/>
                <w:color w:val="auto"/>
                <w:sz w:val="20"/>
                <w:szCs w:val="20"/>
              </w:rPr>
            </w:pPr>
          </w:p>
        </w:tc>
      </w:tr>
    </w:tbl>
    <w:p w14:paraId="74E08AF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60E58C58"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5414B5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14F4992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SI[Enter]</w:t>
            </w:r>
          </w:p>
        </w:tc>
        <w:tc>
          <w:tcPr>
            <w:tcW w:w="6390" w:type="dxa"/>
            <w:tcBorders>
              <w:top w:val="single" w:sz="4" w:space="0" w:color="auto"/>
              <w:left w:val="single" w:sz="4" w:space="0" w:color="auto"/>
              <w:bottom w:val="single" w:sz="4" w:space="0" w:color="auto"/>
              <w:right w:val="single" w:sz="4" w:space="0" w:color="auto"/>
            </w:tcBorders>
          </w:tcPr>
          <w:p w14:paraId="06A3743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a number (" prompt displays</w:t>
            </w:r>
          </w:p>
        </w:tc>
        <w:tc>
          <w:tcPr>
            <w:tcW w:w="630" w:type="dxa"/>
            <w:tcBorders>
              <w:left w:val="single" w:sz="4" w:space="0" w:color="auto"/>
              <w:bottom w:val="single" w:sz="4" w:space="0" w:color="auto"/>
              <w:right w:val="single" w:sz="4" w:space="0" w:color="auto"/>
            </w:tcBorders>
            <w:shd w:val="clear" w:color="auto" w:fill="auto"/>
          </w:tcPr>
          <w:p w14:paraId="47AEF53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E01390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FF4E442" w14:textId="77777777" w:rsidR="0042609A" w:rsidRPr="00490ECD" w:rsidRDefault="0042609A" w:rsidP="00793A6E">
            <w:pPr>
              <w:pStyle w:val="NoSpacing"/>
              <w:rPr>
                <w:rFonts w:ascii="Calibri" w:hAnsi="Calibri"/>
                <w:noProof/>
                <w:color w:val="auto"/>
                <w:sz w:val="20"/>
                <w:szCs w:val="20"/>
              </w:rPr>
            </w:pPr>
          </w:p>
        </w:tc>
      </w:tr>
    </w:tbl>
    <w:p w14:paraId="6145FA0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0F87B1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49624F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1F147DE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1[Enter]</w:t>
            </w:r>
          </w:p>
        </w:tc>
        <w:tc>
          <w:tcPr>
            <w:tcW w:w="6390" w:type="dxa"/>
            <w:tcBorders>
              <w:top w:val="single" w:sz="4" w:space="0" w:color="auto"/>
              <w:left w:val="single" w:sz="4" w:space="0" w:color="auto"/>
              <w:bottom w:val="single" w:sz="4" w:space="0" w:color="auto"/>
              <w:right w:val="single" w:sz="4" w:space="0" w:color="auto"/>
            </w:tcBorders>
          </w:tcPr>
          <w:p w14:paraId="702E076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30DE5B5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REPORT DETAILS  </w:t>
            </w:r>
          </w:p>
          <w:p w14:paraId="5D624A7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Refill/Partial Fill Details </w:t>
            </w:r>
          </w:p>
          <w:p w14:paraId="1ECF330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 for Rx#</w:t>
            </w:r>
          </w:p>
          <w:p w14:paraId="0DE5B38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4024A13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849F27B"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7E82C4E" w14:textId="77777777" w:rsidR="0042609A" w:rsidRPr="00490ECD" w:rsidRDefault="0042609A" w:rsidP="00793A6E">
            <w:pPr>
              <w:pStyle w:val="NoSpacing"/>
              <w:rPr>
                <w:rFonts w:ascii="Calibri" w:hAnsi="Calibri"/>
                <w:noProof/>
                <w:color w:val="auto"/>
                <w:sz w:val="20"/>
                <w:szCs w:val="20"/>
              </w:rPr>
            </w:pPr>
          </w:p>
        </w:tc>
      </w:tr>
    </w:tbl>
    <w:p w14:paraId="2796D12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E7D44A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FE2E763"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1ED3A479"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385971D3"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A708A8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A7E9BC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562B197A" w14:textId="77777777" w:rsidR="0042609A" w:rsidRPr="00490ECD" w:rsidRDefault="0042609A" w:rsidP="00793A6E">
            <w:pPr>
              <w:pStyle w:val="NoSpacing"/>
              <w:rPr>
                <w:rFonts w:ascii="Calibri" w:hAnsi="Calibri"/>
                <w:noProof/>
                <w:color w:val="auto"/>
                <w:sz w:val="20"/>
                <w:szCs w:val="20"/>
              </w:rPr>
            </w:pPr>
          </w:p>
        </w:tc>
      </w:tr>
    </w:tbl>
    <w:p w14:paraId="36BF5A4A" w14:textId="77777777" w:rsidR="0042609A" w:rsidRDefault="0042609A" w:rsidP="000A5608">
      <w:pPr>
        <w:pStyle w:val="TableCaption"/>
        <w:rPr>
          <w:highlight w:val="yellow"/>
        </w:rPr>
      </w:pPr>
    </w:p>
    <w:p w14:paraId="65F79562"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662ABBE6" w14:textId="77777777" w:rsidR="0042609A" w:rsidRDefault="0042609A" w:rsidP="000A5608">
      <w:pPr>
        <w:pStyle w:val="TableCaption"/>
      </w:pPr>
      <w:r w:rsidRPr="00C17D1D">
        <w:lastRenderedPageBreak/>
        <w:t>RPT-3-D</w:t>
      </w:r>
      <w:r>
        <w:tab/>
      </w:r>
      <w:r w:rsidRPr="00C17D1D">
        <w:t>Reports - All Remote activity by date range.</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4B857476"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0774498"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4A8F2D1F"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RPT-3-D</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71C2D70D"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Reports - All Remote activity by date range.</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5AC0F0ED"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36E7A0D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F116144"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08CD6AC3"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8/7/2014</w:t>
            </w:r>
          </w:p>
        </w:tc>
      </w:tr>
      <w:tr w:rsidR="0042609A" w:rsidRPr="001726D5" w14:paraId="3E372AD2" w14:textId="77777777" w:rsidTr="00363C0E">
        <w:trPr>
          <w:cantSplit/>
          <w:trHeight w:val="260"/>
        </w:trPr>
        <w:tc>
          <w:tcPr>
            <w:tcW w:w="4338" w:type="dxa"/>
            <w:gridSpan w:val="3"/>
            <w:tcBorders>
              <w:bottom w:val="single" w:sz="4" w:space="0" w:color="auto"/>
            </w:tcBorders>
            <w:shd w:val="clear" w:color="auto" w:fill="B8CCE4" w:themeFill="accent1" w:themeFillTint="66"/>
          </w:tcPr>
          <w:p w14:paraId="59D1A07E"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5A06E281"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VistA-1_RPT-3-D_1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552C5BCF"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21CAF21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01B60053"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4ADA4182" w14:textId="77777777" w:rsidTr="00363C0E">
        <w:trPr>
          <w:cantSplit/>
          <w:trHeight w:val="215"/>
        </w:trPr>
        <w:tc>
          <w:tcPr>
            <w:tcW w:w="4338" w:type="dxa"/>
            <w:gridSpan w:val="3"/>
            <w:shd w:val="clear" w:color="auto" w:fill="F1FA76"/>
          </w:tcPr>
          <w:p w14:paraId="65729CBF"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78F42FCA"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63BE11F7" w14:textId="77777777" w:rsidTr="00363C0E">
        <w:trPr>
          <w:cantSplit/>
          <w:trHeight w:val="260"/>
        </w:trPr>
        <w:tc>
          <w:tcPr>
            <w:tcW w:w="4338" w:type="dxa"/>
            <w:gridSpan w:val="3"/>
            <w:shd w:val="clear" w:color="auto" w:fill="F1FA76"/>
          </w:tcPr>
          <w:p w14:paraId="320FEC13"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27E05232"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item:" prompt displays</w:t>
            </w:r>
          </w:p>
        </w:tc>
      </w:tr>
      <w:tr w:rsidR="0042609A" w:rsidRPr="00E9573D" w14:paraId="1F6CB8F2"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0DC42DB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3A1A780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247CA23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5C686F8C"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2D8C3DF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78318949"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336BD02A"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28FFE67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7C39592A"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1[Enter]</w:t>
            </w:r>
          </w:p>
          <w:p w14:paraId="3F1E9CB7"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146EE715"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"Search by:" prompt displays</w:t>
            </w:r>
          </w:p>
        </w:tc>
        <w:tc>
          <w:tcPr>
            <w:tcW w:w="630" w:type="dxa"/>
            <w:tcBorders>
              <w:left w:val="single" w:sz="4" w:space="0" w:color="auto"/>
              <w:right w:val="single" w:sz="4" w:space="0" w:color="auto"/>
            </w:tcBorders>
            <w:shd w:val="clear" w:color="auto" w:fill="auto"/>
          </w:tcPr>
          <w:p w14:paraId="7DA3D8DB"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11C34DA9"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0C8708DD" w14:textId="77777777" w:rsidR="0042609A" w:rsidRPr="00793A6E" w:rsidRDefault="0042609A" w:rsidP="00793A6E">
            <w:pPr>
              <w:pStyle w:val="NoSpacing"/>
              <w:rPr>
                <w:rFonts w:ascii="Calibri" w:hAnsi="Calibri"/>
                <w:noProof/>
                <w:color w:val="auto"/>
                <w:sz w:val="20"/>
                <w:szCs w:val="20"/>
              </w:rPr>
            </w:pPr>
          </w:p>
        </w:tc>
      </w:tr>
    </w:tbl>
    <w:p w14:paraId="4A1DB8D8"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6735CFB"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1490B4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1A42E10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D[Enter]</w:t>
            </w:r>
          </w:p>
        </w:tc>
        <w:tc>
          <w:tcPr>
            <w:tcW w:w="6390" w:type="dxa"/>
            <w:tcBorders>
              <w:top w:val="single" w:sz="4" w:space="0" w:color="auto"/>
              <w:left w:val="single" w:sz="4" w:space="0" w:color="auto"/>
              <w:bottom w:val="single" w:sz="4" w:space="0" w:color="auto"/>
              <w:right w:val="single" w:sz="4" w:space="0" w:color="auto"/>
            </w:tcBorders>
          </w:tcPr>
          <w:p w14:paraId="12BFF74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start date:" prompt displays</w:t>
            </w:r>
          </w:p>
        </w:tc>
        <w:tc>
          <w:tcPr>
            <w:tcW w:w="630" w:type="dxa"/>
            <w:tcBorders>
              <w:left w:val="single" w:sz="4" w:space="0" w:color="auto"/>
              <w:bottom w:val="single" w:sz="4" w:space="0" w:color="auto"/>
              <w:right w:val="single" w:sz="4" w:space="0" w:color="auto"/>
            </w:tcBorders>
            <w:shd w:val="clear" w:color="auto" w:fill="auto"/>
          </w:tcPr>
          <w:p w14:paraId="697F276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E18745D"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B34DF9D" w14:textId="77777777" w:rsidR="0042609A" w:rsidRPr="00490ECD" w:rsidRDefault="0042609A" w:rsidP="00793A6E">
            <w:pPr>
              <w:pStyle w:val="NoSpacing"/>
              <w:rPr>
                <w:rFonts w:ascii="Calibri" w:hAnsi="Calibri"/>
                <w:noProof/>
                <w:color w:val="auto"/>
                <w:sz w:val="20"/>
                <w:szCs w:val="20"/>
              </w:rPr>
            </w:pPr>
          </w:p>
        </w:tc>
      </w:tr>
    </w:tbl>
    <w:p w14:paraId="22C2E5F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05EFEE6"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9FC49C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4EA85C5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2BEA92A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end date:" prompt displays</w:t>
            </w:r>
          </w:p>
        </w:tc>
        <w:tc>
          <w:tcPr>
            <w:tcW w:w="630" w:type="dxa"/>
            <w:tcBorders>
              <w:left w:val="single" w:sz="4" w:space="0" w:color="auto"/>
              <w:bottom w:val="single" w:sz="4" w:space="0" w:color="auto"/>
              <w:right w:val="single" w:sz="4" w:space="0" w:color="auto"/>
            </w:tcBorders>
            <w:shd w:val="clear" w:color="auto" w:fill="auto"/>
          </w:tcPr>
          <w:p w14:paraId="6107DFF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628BAE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39759DA" w14:textId="77777777" w:rsidR="0042609A" w:rsidRPr="00490ECD" w:rsidRDefault="0042609A" w:rsidP="00793A6E">
            <w:pPr>
              <w:pStyle w:val="NoSpacing"/>
              <w:rPr>
                <w:rFonts w:ascii="Calibri" w:hAnsi="Calibri"/>
                <w:noProof/>
                <w:color w:val="auto"/>
                <w:sz w:val="20"/>
                <w:szCs w:val="20"/>
              </w:rPr>
            </w:pPr>
          </w:p>
        </w:tc>
      </w:tr>
    </w:tbl>
    <w:p w14:paraId="17659D5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E741CF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050E52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2A73A98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323BD89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First page of of the PSO LM REMOTE RX REPORT displays</w:t>
            </w:r>
          </w:p>
          <w:p w14:paraId="3CF1014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prompt displays</w:t>
            </w:r>
          </w:p>
        </w:tc>
        <w:tc>
          <w:tcPr>
            <w:tcW w:w="630" w:type="dxa"/>
            <w:tcBorders>
              <w:left w:val="single" w:sz="4" w:space="0" w:color="auto"/>
              <w:bottom w:val="single" w:sz="4" w:space="0" w:color="auto"/>
              <w:right w:val="single" w:sz="4" w:space="0" w:color="auto"/>
            </w:tcBorders>
            <w:shd w:val="clear" w:color="auto" w:fill="auto"/>
          </w:tcPr>
          <w:p w14:paraId="04CBEF1F"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EA12D5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854209E" w14:textId="77777777" w:rsidR="0042609A" w:rsidRPr="00490ECD" w:rsidRDefault="0042609A" w:rsidP="00793A6E">
            <w:pPr>
              <w:pStyle w:val="NoSpacing"/>
              <w:rPr>
                <w:rFonts w:ascii="Calibri" w:hAnsi="Calibri"/>
                <w:noProof/>
                <w:color w:val="auto"/>
                <w:sz w:val="20"/>
                <w:szCs w:val="20"/>
              </w:rPr>
            </w:pPr>
          </w:p>
        </w:tc>
      </w:tr>
    </w:tbl>
    <w:p w14:paraId="0788528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69171B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3D3B9C0"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3C89BC0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LS[Enter]</w:t>
            </w:r>
          </w:p>
        </w:tc>
        <w:tc>
          <w:tcPr>
            <w:tcW w:w="6390" w:type="dxa"/>
            <w:tcBorders>
              <w:top w:val="single" w:sz="4" w:space="0" w:color="auto"/>
              <w:left w:val="single" w:sz="4" w:space="0" w:color="auto"/>
              <w:bottom w:val="single" w:sz="4" w:space="0" w:color="auto"/>
              <w:right w:val="single" w:sz="4" w:space="0" w:color="auto"/>
            </w:tcBorders>
          </w:tcPr>
          <w:p w14:paraId="0AFEA0F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Last page of of the PSO LM REMOTE RX REPORT displays</w:t>
            </w:r>
          </w:p>
          <w:p w14:paraId="6571464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22.  AUG 12, 2014  STARK,BRUCE AMOXICI... RF    90   30</w:t>
            </w:r>
          </w:p>
          <w:p w14:paraId="45A2980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23.  AUG 12, 2014  STARK,BRUCE ACETAMI... PR    15   15</w:t>
            </w:r>
          </w:p>
          <w:p w14:paraId="09AFADF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33B0EF7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5E04855"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843A804" w14:textId="77777777" w:rsidR="0042609A" w:rsidRPr="00490ECD" w:rsidRDefault="0042609A" w:rsidP="00793A6E">
            <w:pPr>
              <w:pStyle w:val="NoSpacing"/>
              <w:rPr>
                <w:rFonts w:ascii="Calibri" w:hAnsi="Calibri"/>
                <w:noProof/>
                <w:color w:val="auto"/>
                <w:sz w:val="20"/>
                <w:szCs w:val="20"/>
              </w:rPr>
            </w:pPr>
          </w:p>
        </w:tc>
      </w:tr>
    </w:tbl>
    <w:p w14:paraId="54C3CE78"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330B078"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6D4C7C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5C00221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SI[Enter]</w:t>
            </w:r>
          </w:p>
        </w:tc>
        <w:tc>
          <w:tcPr>
            <w:tcW w:w="6390" w:type="dxa"/>
            <w:tcBorders>
              <w:top w:val="single" w:sz="4" w:space="0" w:color="auto"/>
              <w:left w:val="single" w:sz="4" w:space="0" w:color="auto"/>
              <w:bottom w:val="single" w:sz="4" w:space="0" w:color="auto"/>
              <w:right w:val="single" w:sz="4" w:space="0" w:color="auto"/>
            </w:tcBorders>
          </w:tcPr>
          <w:p w14:paraId="0C2974B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a number (" prompt displays</w:t>
            </w:r>
          </w:p>
        </w:tc>
        <w:tc>
          <w:tcPr>
            <w:tcW w:w="630" w:type="dxa"/>
            <w:tcBorders>
              <w:left w:val="single" w:sz="4" w:space="0" w:color="auto"/>
              <w:bottom w:val="single" w:sz="4" w:space="0" w:color="auto"/>
              <w:right w:val="single" w:sz="4" w:space="0" w:color="auto"/>
            </w:tcBorders>
            <w:shd w:val="clear" w:color="auto" w:fill="auto"/>
          </w:tcPr>
          <w:p w14:paraId="2D6EB96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BCBEEC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994F967" w14:textId="77777777" w:rsidR="0042609A" w:rsidRPr="00490ECD" w:rsidRDefault="0042609A" w:rsidP="00793A6E">
            <w:pPr>
              <w:pStyle w:val="NoSpacing"/>
              <w:rPr>
                <w:rFonts w:ascii="Calibri" w:hAnsi="Calibri"/>
                <w:noProof/>
                <w:color w:val="auto"/>
                <w:sz w:val="20"/>
                <w:szCs w:val="20"/>
              </w:rPr>
            </w:pPr>
          </w:p>
        </w:tc>
      </w:tr>
    </w:tbl>
    <w:p w14:paraId="0DEED37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FCAA03D"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E328CD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7</w:t>
            </w:r>
          </w:p>
        </w:tc>
        <w:tc>
          <w:tcPr>
            <w:tcW w:w="3600" w:type="dxa"/>
            <w:tcBorders>
              <w:top w:val="single" w:sz="4" w:space="0" w:color="auto"/>
              <w:left w:val="single" w:sz="4" w:space="0" w:color="auto"/>
              <w:bottom w:val="single" w:sz="4" w:space="0" w:color="auto"/>
              <w:right w:val="single" w:sz="4" w:space="0" w:color="auto"/>
            </w:tcBorders>
          </w:tcPr>
          <w:p w14:paraId="1450DD9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22[Enter]</w:t>
            </w:r>
          </w:p>
        </w:tc>
        <w:tc>
          <w:tcPr>
            <w:tcW w:w="6390" w:type="dxa"/>
            <w:tcBorders>
              <w:top w:val="single" w:sz="4" w:space="0" w:color="auto"/>
              <w:left w:val="single" w:sz="4" w:space="0" w:color="auto"/>
              <w:bottom w:val="single" w:sz="4" w:space="0" w:color="auto"/>
              <w:right w:val="single" w:sz="4" w:space="0" w:color="auto"/>
            </w:tcBorders>
          </w:tcPr>
          <w:p w14:paraId="7D5164A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3690795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REPORT DETAILS  </w:t>
            </w:r>
          </w:p>
          <w:p w14:paraId="5F8B206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Refill/Partial Fill Details </w:t>
            </w:r>
          </w:p>
          <w:p w14:paraId="77679CB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report displays for patient </w:t>
            </w:r>
          </w:p>
          <w:p w14:paraId="5CF3C4E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0ED613E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5C68F6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D779637" w14:textId="77777777" w:rsidR="0042609A" w:rsidRPr="00490ECD" w:rsidRDefault="0042609A" w:rsidP="00793A6E">
            <w:pPr>
              <w:pStyle w:val="NoSpacing"/>
              <w:rPr>
                <w:rFonts w:ascii="Calibri" w:hAnsi="Calibri"/>
                <w:noProof/>
                <w:color w:val="auto"/>
                <w:sz w:val="20"/>
                <w:szCs w:val="20"/>
              </w:rPr>
            </w:pPr>
          </w:p>
        </w:tc>
      </w:tr>
    </w:tbl>
    <w:p w14:paraId="3B71F923"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F6E4D5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E6F774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8</w:t>
            </w:r>
          </w:p>
        </w:tc>
        <w:tc>
          <w:tcPr>
            <w:tcW w:w="3600" w:type="dxa"/>
            <w:tcBorders>
              <w:top w:val="single" w:sz="4" w:space="0" w:color="auto"/>
              <w:left w:val="single" w:sz="4" w:space="0" w:color="auto"/>
              <w:bottom w:val="single" w:sz="4" w:space="0" w:color="auto"/>
              <w:right w:val="single" w:sz="4" w:space="0" w:color="auto"/>
            </w:tcBorders>
          </w:tcPr>
          <w:p w14:paraId="354098AB"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0A2DADD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1572E328"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381250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C76AA41" w14:textId="77777777" w:rsidR="0042609A" w:rsidRPr="00490ECD" w:rsidRDefault="0042609A" w:rsidP="00793A6E">
            <w:pPr>
              <w:pStyle w:val="NoSpacing"/>
              <w:rPr>
                <w:rFonts w:ascii="Calibri" w:hAnsi="Calibri"/>
                <w:noProof/>
                <w:color w:val="auto"/>
                <w:sz w:val="20"/>
                <w:szCs w:val="20"/>
              </w:rPr>
            </w:pPr>
          </w:p>
        </w:tc>
      </w:tr>
    </w:tbl>
    <w:p w14:paraId="3598DDC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8757B48"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4806AA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9</w:t>
            </w:r>
          </w:p>
        </w:tc>
        <w:tc>
          <w:tcPr>
            <w:tcW w:w="3600" w:type="dxa"/>
            <w:tcBorders>
              <w:top w:val="single" w:sz="4" w:space="0" w:color="auto"/>
              <w:left w:val="single" w:sz="4" w:space="0" w:color="auto"/>
              <w:bottom w:val="single" w:sz="4" w:space="0" w:color="auto"/>
              <w:right w:val="single" w:sz="4" w:space="0" w:color="auto"/>
            </w:tcBorders>
          </w:tcPr>
          <w:p w14:paraId="0D88DA0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SI[Enter]</w:t>
            </w:r>
          </w:p>
        </w:tc>
        <w:tc>
          <w:tcPr>
            <w:tcW w:w="6390" w:type="dxa"/>
            <w:tcBorders>
              <w:top w:val="single" w:sz="4" w:space="0" w:color="auto"/>
              <w:left w:val="single" w:sz="4" w:space="0" w:color="auto"/>
              <w:bottom w:val="single" w:sz="4" w:space="0" w:color="auto"/>
              <w:right w:val="single" w:sz="4" w:space="0" w:color="auto"/>
            </w:tcBorders>
          </w:tcPr>
          <w:p w14:paraId="5620B89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a number (" prompt displays</w:t>
            </w:r>
          </w:p>
        </w:tc>
        <w:tc>
          <w:tcPr>
            <w:tcW w:w="630" w:type="dxa"/>
            <w:tcBorders>
              <w:left w:val="single" w:sz="4" w:space="0" w:color="auto"/>
              <w:bottom w:val="single" w:sz="4" w:space="0" w:color="auto"/>
              <w:right w:val="single" w:sz="4" w:space="0" w:color="auto"/>
            </w:tcBorders>
            <w:shd w:val="clear" w:color="auto" w:fill="auto"/>
          </w:tcPr>
          <w:p w14:paraId="40579E8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C6A6B8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9ACE262" w14:textId="77777777" w:rsidR="0042609A" w:rsidRPr="00490ECD" w:rsidRDefault="0042609A" w:rsidP="00793A6E">
            <w:pPr>
              <w:pStyle w:val="NoSpacing"/>
              <w:rPr>
                <w:rFonts w:ascii="Calibri" w:hAnsi="Calibri"/>
                <w:noProof/>
                <w:color w:val="auto"/>
                <w:sz w:val="20"/>
                <w:szCs w:val="20"/>
              </w:rPr>
            </w:pPr>
          </w:p>
        </w:tc>
      </w:tr>
    </w:tbl>
    <w:p w14:paraId="6E073D0A"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61549B9"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26BD9834"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5284C833"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23[Enter]</w:t>
            </w:r>
          </w:p>
        </w:tc>
        <w:tc>
          <w:tcPr>
            <w:tcW w:w="6390" w:type="dxa"/>
            <w:tcBorders>
              <w:top w:val="single" w:sz="4" w:space="0" w:color="auto"/>
              <w:left w:val="single" w:sz="4" w:space="0" w:color="auto"/>
              <w:bottom w:val="single" w:sz="4" w:space="0" w:color="auto"/>
              <w:right w:val="single" w:sz="4" w:space="0" w:color="auto"/>
            </w:tcBorders>
          </w:tcPr>
          <w:p w14:paraId="4B01270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064394A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REPORT DETAILS  </w:t>
            </w:r>
          </w:p>
          <w:p w14:paraId="69AACBB1"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Refill/Partial Fill Details </w:t>
            </w:r>
          </w:p>
          <w:p w14:paraId="58553D4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report displays for patient </w:t>
            </w:r>
          </w:p>
          <w:p w14:paraId="591C05C2"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2315DC30"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8ACE8D1"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C6C696D" w14:textId="77777777" w:rsidR="0042609A" w:rsidRPr="00490ECD" w:rsidRDefault="0042609A" w:rsidP="00793A6E">
            <w:pPr>
              <w:pStyle w:val="NoSpacing"/>
              <w:rPr>
                <w:rFonts w:ascii="Calibri" w:hAnsi="Calibri"/>
                <w:noProof/>
                <w:color w:val="auto"/>
                <w:sz w:val="20"/>
                <w:szCs w:val="20"/>
              </w:rPr>
            </w:pPr>
          </w:p>
        </w:tc>
      </w:tr>
    </w:tbl>
    <w:p w14:paraId="19BA10DB"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5EDF005E" w14:textId="77777777" w:rsidTr="00E276B4">
        <w:trPr>
          <w:cantSplit/>
          <w:trHeight w:val="432"/>
        </w:trPr>
        <w:tc>
          <w:tcPr>
            <w:tcW w:w="4338" w:type="dxa"/>
            <w:shd w:val="clear" w:color="auto" w:fill="C6D9F1"/>
          </w:tcPr>
          <w:p w14:paraId="12256273"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3F3E94CB"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48FD1297" w14:textId="77777777" w:rsidTr="00E276B4">
        <w:trPr>
          <w:cantSplit/>
          <w:trHeight w:val="432"/>
        </w:trPr>
        <w:tc>
          <w:tcPr>
            <w:tcW w:w="4338" w:type="dxa"/>
            <w:shd w:val="clear" w:color="auto" w:fill="C6D9F1"/>
          </w:tcPr>
          <w:p w14:paraId="2C1E0113"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161BF119" w14:textId="77777777" w:rsidR="0042609A" w:rsidRPr="00523FAE" w:rsidRDefault="0042609A" w:rsidP="00793A6E">
            <w:pPr>
              <w:pStyle w:val="NoSpacing"/>
              <w:spacing w:before="120" w:after="120"/>
              <w:rPr>
                <w:rFonts w:asciiTheme="minorHAnsi" w:hAnsiTheme="minorHAnsi"/>
                <w:noProof/>
                <w:sz w:val="20"/>
                <w:szCs w:val="20"/>
              </w:rPr>
            </w:pPr>
          </w:p>
        </w:tc>
      </w:tr>
    </w:tbl>
    <w:p w14:paraId="2FBF01C6" w14:textId="77777777" w:rsidR="0042609A" w:rsidRDefault="0042609A" w:rsidP="000A5608">
      <w:pPr>
        <w:pStyle w:val="TableCaption"/>
        <w:rPr>
          <w:highlight w:val="yellow"/>
        </w:rPr>
      </w:pPr>
    </w:p>
    <w:p w14:paraId="4DB3D761"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075A84E6" w14:textId="77777777" w:rsidR="0042609A" w:rsidRDefault="0042609A" w:rsidP="000A5608">
      <w:pPr>
        <w:pStyle w:val="TableCaption"/>
      </w:pPr>
      <w:r w:rsidRPr="00C17D1D">
        <w:lastRenderedPageBreak/>
        <w:t>RPT-3-P</w:t>
      </w:r>
      <w:r>
        <w:tab/>
      </w:r>
      <w:r w:rsidRPr="00C17D1D">
        <w:t>Reports - All Remote activity by patient.</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524E9E9B"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6A92B2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12E9F2A1"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RPT-3-P</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40DD472"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Reports - All Remote activity by patient.</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19BD79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22AB2602"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ADDE642"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4DD7290C"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8/7/2014</w:t>
            </w:r>
          </w:p>
        </w:tc>
      </w:tr>
      <w:tr w:rsidR="0042609A" w:rsidRPr="001726D5" w14:paraId="0215783C" w14:textId="77777777" w:rsidTr="00363C0E">
        <w:trPr>
          <w:cantSplit/>
          <w:trHeight w:val="260"/>
        </w:trPr>
        <w:tc>
          <w:tcPr>
            <w:tcW w:w="4338" w:type="dxa"/>
            <w:gridSpan w:val="3"/>
            <w:tcBorders>
              <w:bottom w:val="single" w:sz="4" w:space="0" w:color="auto"/>
            </w:tcBorders>
            <w:shd w:val="clear" w:color="auto" w:fill="B8CCE4" w:themeFill="accent1" w:themeFillTint="66"/>
          </w:tcPr>
          <w:p w14:paraId="2D2773B5"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5D8EA099"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VistA-1_RPT-3-P_1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43B3F01D"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690F5CE7"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0D6BF7FE"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04EF8AB5" w14:textId="77777777" w:rsidTr="00363C0E">
        <w:trPr>
          <w:cantSplit/>
          <w:trHeight w:val="215"/>
        </w:trPr>
        <w:tc>
          <w:tcPr>
            <w:tcW w:w="4338" w:type="dxa"/>
            <w:gridSpan w:val="3"/>
            <w:shd w:val="clear" w:color="auto" w:fill="F1FA76"/>
          </w:tcPr>
          <w:p w14:paraId="0CB248AD"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2E9AD524"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0E7E8D22" w14:textId="77777777" w:rsidTr="00363C0E">
        <w:trPr>
          <w:cantSplit/>
          <w:trHeight w:val="260"/>
        </w:trPr>
        <w:tc>
          <w:tcPr>
            <w:tcW w:w="4338" w:type="dxa"/>
            <w:gridSpan w:val="3"/>
            <w:shd w:val="clear" w:color="auto" w:fill="F1FA76"/>
          </w:tcPr>
          <w:p w14:paraId="74A8F4AA"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10BF1B14"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item:" prompt displays</w:t>
            </w:r>
          </w:p>
        </w:tc>
      </w:tr>
      <w:tr w:rsidR="0042609A" w:rsidRPr="00E9573D" w14:paraId="72A9204D"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27F9140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982907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0EBD32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320F8CE7"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199D53AF"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43A02B47"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71BD328D"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5D491E2F"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5917E6C9"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1[Enter]</w:t>
            </w:r>
          </w:p>
          <w:p w14:paraId="04FD9493"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0F397FE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"Search by:" prompt displays</w:t>
            </w:r>
          </w:p>
        </w:tc>
        <w:tc>
          <w:tcPr>
            <w:tcW w:w="630" w:type="dxa"/>
            <w:tcBorders>
              <w:left w:val="single" w:sz="4" w:space="0" w:color="auto"/>
              <w:right w:val="single" w:sz="4" w:space="0" w:color="auto"/>
            </w:tcBorders>
            <w:shd w:val="clear" w:color="auto" w:fill="auto"/>
          </w:tcPr>
          <w:p w14:paraId="2BED8D9A"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535E1301"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5B0BE0D5" w14:textId="77777777" w:rsidR="0042609A" w:rsidRPr="00793A6E" w:rsidRDefault="0042609A" w:rsidP="00793A6E">
            <w:pPr>
              <w:pStyle w:val="NoSpacing"/>
              <w:rPr>
                <w:rFonts w:ascii="Calibri" w:hAnsi="Calibri"/>
                <w:noProof/>
                <w:color w:val="auto"/>
                <w:sz w:val="20"/>
                <w:szCs w:val="20"/>
              </w:rPr>
            </w:pPr>
          </w:p>
        </w:tc>
      </w:tr>
    </w:tbl>
    <w:p w14:paraId="0249500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95E3AAE"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18EBE6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6C2A79C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P[Enter]</w:t>
            </w:r>
          </w:p>
        </w:tc>
        <w:tc>
          <w:tcPr>
            <w:tcW w:w="6390" w:type="dxa"/>
            <w:tcBorders>
              <w:top w:val="single" w:sz="4" w:space="0" w:color="auto"/>
              <w:left w:val="single" w:sz="4" w:space="0" w:color="auto"/>
              <w:bottom w:val="single" w:sz="4" w:space="0" w:color="auto"/>
              <w:right w:val="single" w:sz="4" w:space="0" w:color="auto"/>
            </w:tcBorders>
          </w:tcPr>
          <w:p w14:paraId="348F101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PATIENT NAME:" prompt displays</w:t>
            </w:r>
          </w:p>
        </w:tc>
        <w:tc>
          <w:tcPr>
            <w:tcW w:w="630" w:type="dxa"/>
            <w:tcBorders>
              <w:left w:val="single" w:sz="4" w:space="0" w:color="auto"/>
              <w:bottom w:val="single" w:sz="4" w:space="0" w:color="auto"/>
              <w:right w:val="single" w:sz="4" w:space="0" w:color="auto"/>
            </w:tcBorders>
            <w:shd w:val="clear" w:color="auto" w:fill="auto"/>
          </w:tcPr>
          <w:p w14:paraId="6F69877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E7FC2A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65AEDB6" w14:textId="77777777" w:rsidR="0042609A" w:rsidRPr="00490ECD" w:rsidRDefault="0042609A" w:rsidP="00793A6E">
            <w:pPr>
              <w:pStyle w:val="NoSpacing"/>
              <w:rPr>
                <w:rFonts w:ascii="Calibri" w:hAnsi="Calibri"/>
                <w:noProof/>
                <w:color w:val="auto"/>
                <w:sz w:val="20"/>
                <w:szCs w:val="20"/>
              </w:rPr>
            </w:pPr>
          </w:p>
        </w:tc>
      </w:tr>
    </w:tbl>
    <w:p w14:paraId="1EFDFDB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8F4FC0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0FAA9B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7B4DF50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111000460[Enter]</w:t>
            </w:r>
          </w:p>
        </w:tc>
        <w:tc>
          <w:tcPr>
            <w:tcW w:w="6390" w:type="dxa"/>
            <w:tcBorders>
              <w:top w:val="single" w:sz="4" w:space="0" w:color="auto"/>
              <w:left w:val="single" w:sz="4" w:space="0" w:color="auto"/>
              <w:bottom w:val="single" w:sz="4" w:space="0" w:color="auto"/>
              <w:right w:val="single" w:sz="4" w:space="0" w:color="auto"/>
            </w:tcBorders>
          </w:tcPr>
          <w:p w14:paraId="78BEBB3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48209ED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RX REPORT       </w:t>
            </w:r>
          </w:p>
          <w:p w14:paraId="2679AB8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PSO Report of Remote Rx's refilled or partially filled.</w:t>
            </w:r>
          </w:p>
          <w:p w14:paraId="24B6B16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Report displays for patient </w:t>
            </w:r>
          </w:p>
          <w:p w14:paraId="0FBFFE2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p w14:paraId="5385FA2E"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5DB92A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395BF4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2D7B986" w14:textId="77777777" w:rsidR="0042609A" w:rsidRPr="00490ECD" w:rsidRDefault="0042609A" w:rsidP="00793A6E">
            <w:pPr>
              <w:pStyle w:val="NoSpacing"/>
              <w:rPr>
                <w:rFonts w:ascii="Calibri" w:hAnsi="Calibri"/>
                <w:noProof/>
                <w:color w:val="auto"/>
                <w:sz w:val="20"/>
                <w:szCs w:val="20"/>
              </w:rPr>
            </w:pPr>
          </w:p>
        </w:tc>
      </w:tr>
    </w:tbl>
    <w:p w14:paraId="59759B25"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99D86D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FCDBBE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62AF32A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SI[Enter]</w:t>
            </w:r>
          </w:p>
        </w:tc>
        <w:tc>
          <w:tcPr>
            <w:tcW w:w="6390" w:type="dxa"/>
            <w:tcBorders>
              <w:top w:val="single" w:sz="4" w:space="0" w:color="auto"/>
              <w:left w:val="single" w:sz="4" w:space="0" w:color="auto"/>
              <w:bottom w:val="single" w:sz="4" w:space="0" w:color="auto"/>
              <w:right w:val="single" w:sz="4" w:space="0" w:color="auto"/>
            </w:tcBorders>
          </w:tcPr>
          <w:p w14:paraId="7636724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a number (" prompt displays</w:t>
            </w:r>
          </w:p>
        </w:tc>
        <w:tc>
          <w:tcPr>
            <w:tcW w:w="630" w:type="dxa"/>
            <w:tcBorders>
              <w:left w:val="single" w:sz="4" w:space="0" w:color="auto"/>
              <w:bottom w:val="single" w:sz="4" w:space="0" w:color="auto"/>
              <w:right w:val="single" w:sz="4" w:space="0" w:color="auto"/>
            </w:tcBorders>
            <w:shd w:val="clear" w:color="auto" w:fill="auto"/>
          </w:tcPr>
          <w:p w14:paraId="21C9F5B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BE34544"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8E523DC" w14:textId="77777777" w:rsidR="0042609A" w:rsidRPr="00490ECD" w:rsidRDefault="0042609A" w:rsidP="00793A6E">
            <w:pPr>
              <w:pStyle w:val="NoSpacing"/>
              <w:rPr>
                <w:rFonts w:ascii="Calibri" w:hAnsi="Calibri"/>
                <w:noProof/>
                <w:color w:val="auto"/>
                <w:sz w:val="20"/>
                <w:szCs w:val="20"/>
              </w:rPr>
            </w:pPr>
          </w:p>
        </w:tc>
      </w:tr>
    </w:tbl>
    <w:p w14:paraId="3B49B5E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1B601E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15D323D3"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60121A2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1[Enter]</w:t>
            </w:r>
          </w:p>
        </w:tc>
        <w:tc>
          <w:tcPr>
            <w:tcW w:w="6390" w:type="dxa"/>
            <w:tcBorders>
              <w:top w:val="single" w:sz="4" w:space="0" w:color="auto"/>
              <w:left w:val="single" w:sz="4" w:space="0" w:color="auto"/>
              <w:bottom w:val="single" w:sz="4" w:space="0" w:color="auto"/>
              <w:right w:val="single" w:sz="4" w:space="0" w:color="auto"/>
            </w:tcBorders>
          </w:tcPr>
          <w:p w14:paraId="31818B4E"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51C9F9F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REPORT DETAILS  </w:t>
            </w:r>
          </w:p>
          <w:p w14:paraId="4C874F4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Refill/Partial Fill Details </w:t>
            </w:r>
          </w:p>
          <w:p w14:paraId="7DF9026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 for Rx#</w:t>
            </w:r>
          </w:p>
          <w:p w14:paraId="54DDF85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628C1F9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4A55187"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535882D" w14:textId="77777777" w:rsidR="0042609A" w:rsidRPr="00490ECD" w:rsidRDefault="0042609A" w:rsidP="00793A6E">
            <w:pPr>
              <w:pStyle w:val="NoSpacing"/>
              <w:rPr>
                <w:rFonts w:ascii="Calibri" w:hAnsi="Calibri"/>
                <w:noProof/>
                <w:color w:val="auto"/>
                <w:sz w:val="20"/>
                <w:szCs w:val="20"/>
              </w:rPr>
            </w:pPr>
          </w:p>
        </w:tc>
      </w:tr>
    </w:tbl>
    <w:p w14:paraId="2E742023" w14:textId="77777777" w:rsidR="0042609A" w:rsidRDefault="0042609A" w:rsidP="000A5608">
      <w:pPr>
        <w:pStyle w:val="TableCaption"/>
        <w:rPr>
          <w:highlight w:val="yellow"/>
        </w:rPr>
      </w:pPr>
    </w:p>
    <w:p w14:paraId="3801A60C"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324BF134" w14:textId="77777777" w:rsidR="0042609A" w:rsidRDefault="0042609A" w:rsidP="000A5608">
      <w:pPr>
        <w:pStyle w:val="TableCaption"/>
      </w:pPr>
      <w:r w:rsidRPr="00C17D1D">
        <w:lastRenderedPageBreak/>
        <w:t>RPT-3-S</w:t>
      </w:r>
      <w:r>
        <w:tab/>
      </w:r>
      <w:r w:rsidRPr="00C17D1D">
        <w:t>Reports - All Remote activity by site.</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6A117895"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26711F6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5CCD644A"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RPT-3-S</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E8D507C"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Reports - All Remote activity by site.</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E558A94"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52B207F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2E84B0D"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7493EDA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8/7/2014</w:t>
            </w:r>
          </w:p>
        </w:tc>
      </w:tr>
      <w:tr w:rsidR="0042609A" w:rsidRPr="001726D5" w14:paraId="3C9E4ECF" w14:textId="77777777" w:rsidTr="00363C0E">
        <w:trPr>
          <w:cantSplit/>
          <w:trHeight w:val="260"/>
        </w:trPr>
        <w:tc>
          <w:tcPr>
            <w:tcW w:w="4338" w:type="dxa"/>
            <w:gridSpan w:val="3"/>
            <w:tcBorders>
              <w:bottom w:val="single" w:sz="4" w:space="0" w:color="auto"/>
            </w:tcBorders>
            <w:shd w:val="clear" w:color="auto" w:fill="B8CCE4" w:themeFill="accent1" w:themeFillTint="66"/>
          </w:tcPr>
          <w:p w14:paraId="3B4BE6A3"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69DBD461"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VistA-1_RPT-3-S_1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316F6CEC"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1AB271D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4AC6830C"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012AE540" w14:textId="77777777" w:rsidTr="00363C0E">
        <w:trPr>
          <w:cantSplit/>
          <w:trHeight w:val="215"/>
        </w:trPr>
        <w:tc>
          <w:tcPr>
            <w:tcW w:w="4338" w:type="dxa"/>
            <w:gridSpan w:val="3"/>
            <w:shd w:val="clear" w:color="auto" w:fill="F1FA76"/>
          </w:tcPr>
          <w:p w14:paraId="204220CF"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23F1753A"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148BE1FE" w14:textId="77777777" w:rsidTr="00363C0E">
        <w:trPr>
          <w:cantSplit/>
          <w:trHeight w:val="260"/>
        </w:trPr>
        <w:tc>
          <w:tcPr>
            <w:tcW w:w="4338" w:type="dxa"/>
            <w:gridSpan w:val="3"/>
            <w:shd w:val="clear" w:color="auto" w:fill="F1FA76"/>
          </w:tcPr>
          <w:p w14:paraId="65A97E0C"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32557C3C"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item:" prompt displays</w:t>
            </w:r>
          </w:p>
        </w:tc>
      </w:tr>
      <w:tr w:rsidR="0042609A" w:rsidRPr="00E9573D" w14:paraId="2F89869F"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556978B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4A498542"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18A215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2B2D39A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0109A6F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6A573B44"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372C0A5B"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49FE401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39EE0415"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1[Enter]</w:t>
            </w:r>
          </w:p>
          <w:p w14:paraId="7B1F5CE9"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7D3C5B3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"Search by:" prompt displays</w:t>
            </w:r>
          </w:p>
        </w:tc>
        <w:tc>
          <w:tcPr>
            <w:tcW w:w="630" w:type="dxa"/>
            <w:tcBorders>
              <w:left w:val="single" w:sz="4" w:space="0" w:color="auto"/>
              <w:right w:val="single" w:sz="4" w:space="0" w:color="auto"/>
            </w:tcBorders>
            <w:shd w:val="clear" w:color="auto" w:fill="auto"/>
          </w:tcPr>
          <w:p w14:paraId="0F834D15"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3B30CFDB"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5AA2EB5C" w14:textId="77777777" w:rsidR="0042609A" w:rsidRPr="00793A6E" w:rsidRDefault="0042609A" w:rsidP="00793A6E">
            <w:pPr>
              <w:pStyle w:val="NoSpacing"/>
              <w:rPr>
                <w:rFonts w:ascii="Calibri" w:hAnsi="Calibri"/>
                <w:noProof/>
                <w:color w:val="auto"/>
                <w:sz w:val="20"/>
                <w:szCs w:val="20"/>
              </w:rPr>
            </w:pPr>
          </w:p>
        </w:tc>
      </w:tr>
    </w:tbl>
    <w:p w14:paraId="2F96080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01CAAB9"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9BF76A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313874C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S[Enter]</w:t>
            </w:r>
          </w:p>
        </w:tc>
        <w:tc>
          <w:tcPr>
            <w:tcW w:w="6390" w:type="dxa"/>
            <w:tcBorders>
              <w:top w:val="single" w:sz="4" w:space="0" w:color="auto"/>
              <w:left w:val="single" w:sz="4" w:space="0" w:color="auto"/>
              <w:bottom w:val="single" w:sz="4" w:space="0" w:color="auto"/>
              <w:right w:val="single" w:sz="4" w:space="0" w:color="auto"/>
            </w:tcBorders>
          </w:tcPr>
          <w:p w14:paraId="5DE5F83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INSTITUTION NAME:" prompt displays</w:t>
            </w:r>
          </w:p>
        </w:tc>
        <w:tc>
          <w:tcPr>
            <w:tcW w:w="630" w:type="dxa"/>
            <w:tcBorders>
              <w:left w:val="single" w:sz="4" w:space="0" w:color="auto"/>
              <w:bottom w:val="single" w:sz="4" w:space="0" w:color="auto"/>
              <w:right w:val="single" w:sz="4" w:space="0" w:color="auto"/>
            </w:tcBorders>
            <w:shd w:val="clear" w:color="auto" w:fill="auto"/>
          </w:tcPr>
          <w:p w14:paraId="5A717AE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E85C17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C5BFD98" w14:textId="77777777" w:rsidR="0042609A" w:rsidRPr="00490ECD" w:rsidRDefault="0042609A" w:rsidP="00793A6E">
            <w:pPr>
              <w:pStyle w:val="NoSpacing"/>
              <w:rPr>
                <w:rFonts w:ascii="Calibri" w:hAnsi="Calibri"/>
                <w:noProof/>
                <w:color w:val="auto"/>
                <w:sz w:val="20"/>
                <w:szCs w:val="20"/>
              </w:rPr>
            </w:pPr>
          </w:p>
        </w:tc>
      </w:tr>
    </w:tbl>
    <w:p w14:paraId="16CE7AD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94F61B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A4A3DEE"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5D36880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ONEVA PHARMACY GOLDDEV2[Enter]</w:t>
            </w:r>
          </w:p>
        </w:tc>
        <w:tc>
          <w:tcPr>
            <w:tcW w:w="6390" w:type="dxa"/>
            <w:tcBorders>
              <w:top w:val="single" w:sz="4" w:space="0" w:color="auto"/>
              <w:left w:val="single" w:sz="4" w:space="0" w:color="auto"/>
              <w:bottom w:val="single" w:sz="4" w:space="0" w:color="auto"/>
              <w:right w:val="single" w:sz="4" w:space="0" w:color="auto"/>
            </w:tcBorders>
          </w:tcPr>
          <w:p w14:paraId="100E94E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1A73E3A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RX REPORT       </w:t>
            </w:r>
          </w:p>
          <w:p w14:paraId="6AF2115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PSO Report of Remote Rx's refilled or partially filled.</w:t>
            </w:r>
          </w:p>
          <w:p w14:paraId="638FA72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 for Site</w:t>
            </w:r>
          </w:p>
          <w:p w14:paraId="190D0CF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Action:Next Screen//" prompt displays</w:t>
            </w:r>
          </w:p>
        </w:tc>
        <w:tc>
          <w:tcPr>
            <w:tcW w:w="630" w:type="dxa"/>
            <w:tcBorders>
              <w:left w:val="single" w:sz="4" w:space="0" w:color="auto"/>
              <w:bottom w:val="single" w:sz="4" w:space="0" w:color="auto"/>
              <w:right w:val="single" w:sz="4" w:space="0" w:color="auto"/>
            </w:tcBorders>
            <w:shd w:val="clear" w:color="auto" w:fill="auto"/>
          </w:tcPr>
          <w:p w14:paraId="24B637B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D8544B8"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CAA38BB" w14:textId="77777777" w:rsidR="0042609A" w:rsidRPr="00490ECD" w:rsidRDefault="0042609A" w:rsidP="00793A6E">
            <w:pPr>
              <w:pStyle w:val="NoSpacing"/>
              <w:rPr>
                <w:rFonts w:ascii="Calibri" w:hAnsi="Calibri"/>
                <w:noProof/>
                <w:color w:val="auto"/>
                <w:sz w:val="20"/>
                <w:szCs w:val="20"/>
              </w:rPr>
            </w:pPr>
          </w:p>
        </w:tc>
      </w:tr>
    </w:tbl>
    <w:p w14:paraId="65653041"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08E772D"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5F907F9"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6DB3DDE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LS[Enter]</w:t>
            </w:r>
          </w:p>
        </w:tc>
        <w:tc>
          <w:tcPr>
            <w:tcW w:w="6390" w:type="dxa"/>
            <w:tcBorders>
              <w:top w:val="single" w:sz="4" w:space="0" w:color="auto"/>
              <w:left w:val="single" w:sz="4" w:space="0" w:color="auto"/>
              <w:bottom w:val="single" w:sz="4" w:space="0" w:color="auto"/>
              <w:right w:val="single" w:sz="4" w:space="0" w:color="auto"/>
            </w:tcBorders>
          </w:tcPr>
          <w:p w14:paraId="2854F04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Last page of of the </w:t>
            </w:r>
          </w:p>
          <w:p w14:paraId="5D92123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RX REPORT </w:t>
            </w:r>
          </w:p>
          <w:p w14:paraId="47D23DB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PSO Report of Remote Rx's refilled or partially filled.</w:t>
            </w:r>
          </w:p>
          <w:p w14:paraId="679799D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w:t>
            </w:r>
          </w:p>
          <w:p w14:paraId="3DF56B3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0B1F6AA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F4BA006"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346DCB9" w14:textId="77777777" w:rsidR="0042609A" w:rsidRPr="00490ECD" w:rsidRDefault="0042609A" w:rsidP="00793A6E">
            <w:pPr>
              <w:pStyle w:val="NoSpacing"/>
              <w:rPr>
                <w:rFonts w:ascii="Calibri" w:hAnsi="Calibri"/>
                <w:noProof/>
                <w:color w:val="auto"/>
                <w:sz w:val="20"/>
                <w:szCs w:val="20"/>
              </w:rPr>
            </w:pPr>
          </w:p>
        </w:tc>
      </w:tr>
    </w:tbl>
    <w:p w14:paraId="247EEE9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F042A3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494BADA"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48D1116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SI[Enter]</w:t>
            </w:r>
          </w:p>
        </w:tc>
        <w:tc>
          <w:tcPr>
            <w:tcW w:w="6390" w:type="dxa"/>
            <w:tcBorders>
              <w:top w:val="single" w:sz="4" w:space="0" w:color="auto"/>
              <w:left w:val="single" w:sz="4" w:space="0" w:color="auto"/>
              <w:bottom w:val="single" w:sz="4" w:space="0" w:color="auto"/>
              <w:right w:val="single" w:sz="4" w:space="0" w:color="auto"/>
            </w:tcBorders>
          </w:tcPr>
          <w:p w14:paraId="1795EFA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a number (" prompt displays</w:t>
            </w:r>
          </w:p>
        </w:tc>
        <w:tc>
          <w:tcPr>
            <w:tcW w:w="630" w:type="dxa"/>
            <w:tcBorders>
              <w:left w:val="single" w:sz="4" w:space="0" w:color="auto"/>
              <w:bottom w:val="single" w:sz="4" w:space="0" w:color="auto"/>
              <w:right w:val="single" w:sz="4" w:space="0" w:color="auto"/>
            </w:tcBorders>
            <w:shd w:val="clear" w:color="auto" w:fill="auto"/>
          </w:tcPr>
          <w:p w14:paraId="6E174223"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D513792"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FCDA371" w14:textId="77777777" w:rsidR="0042609A" w:rsidRPr="00490ECD" w:rsidRDefault="0042609A" w:rsidP="00793A6E">
            <w:pPr>
              <w:pStyle w:val="NoSpacing"/>
              <w:rPr>
                <w:rFonts w:ascii="Calibri" w:hAnsi="Calibri"/>
                <w:noProof/>
                <w:color w:val="auto"/>
                <w:sz w:val="20"/>
                <w:szCs w:val="20"/>
              </w:rPr>
            </w:pPr>
          </w:p>
        </w:tc>
      </w:tr>
    </w:tbl>
    <w:p w14:paraId="2DD4B66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85FF13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4677F1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21845D9E"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21[Enter]</w:t>
            </w:r>
          </w:p>
        </w:tc>
        <w:tc>
          <w:tcPr>
            <w:tcW w:w="6390" w:type="dxa"/>
            <w:tcBorders>
              <w:top w:val="single" w:sz="4" w:space="0" w:color="auto"/>
              <w:left w:val="single" w:sz="4" w:space="0" w:color="auto"/>
              <w:bottom w:val="single" w:sz="4" w:space="0" w:color="auto"/>
              <w:right w:val="single" w:sz="4" w:space="0" w:color="auto"/>
            </w:tcBorders>
          </w:tcPr>
          <w:p w14:paraId="6E08475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4EA4F53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REPORT DETAILS  </w:t>
            </w:r>
          </w:p>
          <w:p w14:paraId="29605CD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Refill/Partial Fill Details </w:t>
            </w:r>
          </w:p>
          <w:p w14:paraId="70D70C8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 for Rx#</w:t>
            </w:r>
          </w:p>
          <w:p w14:paraId="0508A87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38343FE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783D31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744E05C" w14:textId="77777777" w:rsidR="0042609A" w:rsidRPr="00490ECD" w:rsidRDefault="0042609A" w:rsidP="00793A6E">
            <w:pPr>
              <w:pStyle w:val="NoSpacing"/>
              <w:rPr>
                <w:rFonts w:ascii="Calibri" w:hAnsi="Calibri"/>
                <w:noProof/>
                <w:color w:val="auto"/>
                <w:sz w:val="20"/>
                <w:szCs w:val="20"/>
              </w:rPr>
            </w:pPr>
          </w:p>
        </w:tc>
      </w:tr>
    </w:tbl>
    <w:p w14:paraId="33B5322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15041B4A"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952E3D4"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0BFB230C"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3C7C2D78"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2E9319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71FE49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2D905470" w14:textId="77777777" w:rsidR="0042609A" w:rsidRPr="00490ECD" w:rsidRDefault="0042609A" w:rsidP="00793A6E">
            <w:pPr>
              <w:pStyle w:val="NoSpacing"/>
              <w:rPr>
                <w:rFonts w:ascii="Calibri" w:hAnsi="Calibri"/>
                <w:noProof/>
                <w:color w:val="auto"/>
                <w:sz w:val="20"/>
                <w:szCs w:val="20"/>
              </w:rPr>
            </w:pPr>
          </w:p>
        </w:tc>
      </w:tr>
    </w:tbl>
    <w:p w14:paraId="5997AE1D" w14:textId="77777777" w:rsidR="0042609A" w:rsidRDefault="0042609A" w:rsidP="000A5608">
      <w:pPr>
        <w:pStyle w:val="TableCaption"/>
        <w:rPr>
          <w:highlight w:val="yellow"/>
        </w:rPr>
      </w:pPr>
    </w:p>
    <w:p w14:paraId="2AFF6C46"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23E975D3" w14:textId="77777777" w:rsidR="0042609A" w:rsidRDefault="0042609A" w:rsidP="000A5608">
      <w:pPr>
        <w:pStyle w:val="TableCaption"/>
      </w:pPr>
      <w:r w:rsidRPr="00C17D1D">
        <w:lastRenderedPageBreak/>
        <w:t>RPT-2-D</w:t>
      </w:r>
      <w:r>
        <w:tab/>
      </w:r>
      <w:r w:rsidRPr="00C17D1D">
        <w:t>Reports - Our prescriptions, filled by other facilities by date range.</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3F92D446"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E59E29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69559004"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RPT-2-D</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282E444"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Reports - Our prescriptions, filled by other facilities by date range.</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27BAD04"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1DA941A8"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01487D49"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54FB1649"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8/7/2014</w:t>
            </w:r>
          </w:p>
        </w:tc>
      </w:tr>
      <w:tr w:rsidR="0042609A" w:rsidRPr="001726D5" w14:paraId="460CFEAD" w14:textId="77777777" w:rsidTr="00363C0E">
        <w:trPr>
          <w:cantSplit/>
          <w:trHeight w:val="260"/>
        </w:trPr>
        <w:tc>
          <w:tcPr>
            <w:tcW w:w="4338" w:type="dxa"/>
            <w:gridSpan w:val="3"/>
            <w:tcBorders>
              <w:bottom w:val="single" w:sz="4" w:space="0" w:color="auto"/>
            </w:tcBorders>
            <w:shd w:val="clear" w:color="auto" w:fill="B8CCE4" w:themeFill="accent1" w:themeFillTint="66"/>
          </w:tcPr>
          <w:p w14:paraId="7EE659FE"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661759EF"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VistA-2_RPT-2-D_1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28E21EFC"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05CB7860"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69D5B1A5"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0CD2E06A" w14:textId="77777777" w:rsidTr="00363C0E">
        <w:trPr>
          <w:cantSplit/>
          <w:trHeight w:val="215"/>
        </w:trPr>
        <w:tc>
          <w:tcPr>
            <w:tcW w:w="4338" w:type="dxa"/>
            <w:gridSpan w:val="3"/>
            <w:shd w:val="clear" w:color="auto" w:fill="F1FA76"/>
          </w:tcPr>
          <w:p w14:paraId="7B9316B9"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54DBBC47"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76F6F967" w14:textId="77777777" w:rsidTr="00363C0E">
        <w:trPr>
          <w:cantSplit/>
          <w:trHeight w:val="260"/>
        </w:trPr>
        <w:tc>
          <w:tcPr>
            <w:tcW w:w="4338" w:type="dxa"/>
            <w:gridSpan w:val="3"/>
            <w:shd w:val="clear" w:color="auto" w:fill="F1FA76"/>
          </w:tcPr>
          <w:p w14:paraId="10F7F636"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13AD35D5"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item:" prompt displays</w:t>
            </w:r>
          </w:p>
        </w:tc>
      </w:tr>
      <w:tr w:rsidR="0042609A" w:rsidRPr="00E9573D" w14:paraId="16AD906D"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7BCADA21"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301F0B9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320D67F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475A5814"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6FF1DFF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2D28F0E0"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739A5AE8"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1B8A714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292875CE"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1[Enter]</w:t>
            </w:r>
          </w:p>
          <w:p w14:paraId="103C1E7B"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6D6A0276"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"Search by:" prompt displays</w:t>
            </w:r>
          </w:p>
        </w:tc>
        <w:tc>
          <w:tcPr>
            <w:tcW w:w="630" w:type="dxa"/>
            <w:tcBorders>
              <w:left w:val="single" w:sz="4" w:space="0" w:color="auto"/>
              <w:right w:val="single" w:sz="4" w:space="0" w:color="auto"/>
            </w:tcBorders>
            <w:shd w:val="clear" w:color="auto" w:fill="auto"/>
          </w:tcPr>
          <w:p w14:paraId="16ED6866"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2CCACA87"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7AC85CBB" w14:textId="77777777" w:rsidR="0042609A" w:rsidRPr="00793A6E" w:rsidRDefault="0042609A" w:rsidP="00793A6E">
            <w:pPr>
              <w:pStyle w:val="NoSpacing"/>
              <w:rPr>
                <w:rFonts w:ascii="Calibri" w:hAnsi="Calibri"/>
                <w:noProof/>
                <w:color w:val="auto"/>
                <w:sz w:val="20"/>
                <w:szCs w:val="20"/>
              </w:rPr>
            </w:pPr>
          </w:p>
        </w:tc>
      </w:tr>
    </w:tbl>
    <w:p w14:paraId="039E628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34B3C30"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E37A731"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6815F92F"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D[Enter]</w:t>
            </w:r>
          </w:p>
        </w:tc>
        <w:tc>
          <w:tcPr>
            <w:tcW w:w="6390" w:type="dxa"/>
            <w:tcBorders>
              <w:top w:val="single" w:sz="4" w:space="0" w:color="auto"/>
              <w:left w:val="single" w:sz="4" w:space="0" w:color="auto"/>
              <w:bottom w:val="single" w:sz="4" w:space="0" w:color="auto"/>
              <w:right w:val="single" w:sz="4" w:space="0" w:color="auto"/>
            </w:tcBorders>
          </w:tcPr>
          <w:p w14:paraId="2E057FF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start date:" prompt displays</w:t>
            </w:r>
          </w:p>
        </w:tc>
        <w:tc>
          <w:tcPr>
            <w:tcW w:w="630" w:type="dxa"/>
            <w:tcBorders>
              <w:left w:val="single" w:sz="4" w:space="0" w:color="auto"/>
              <w:bottom w:val="single" w:sz="4" w:space="0" w:color="auto"/>
              <w:right w:val="single" w:sz="4" w:space="0" w:color="auto"/>
            </w:tcBorders>
            <w:shd w:val="clear" w:color="auto" w:fill="auto"/>
          </w:tcPr>
          <w:p w14:paraId="240B75FC"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6BA080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9D3F42E" w14:textId="77777777" w:rsidR="0042609A" w:rsidRPr="00490ECD" w:rsidRDefault="0042609A" w:rsidP="00793A6E">
            <w:pPr>
              <w:pStyle w:val="NoSpacing"/>
              <w:rPr>
                <w:rFonts w:ascii="Calibri" w:hAnsi="Calibri"/>
                <w:noProof/>
                <w:color w:val="auto"/>
                <w:sz w:val="20"/>
                <w:szCs w:val="20"/>
              </w:rPr>
            </w:pPr>
          </w:p>
        </w:tc>
      </w:tr>
    </w:tbl>
    <w:p w14:paraId="1850CF1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7D41E9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F263E8F"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293AE88A"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53F7C1E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end date:" prompt displays</w:t>
            </w:r>
          </w:p>
        </w:tc>
        <w:tc>
          <w:tcPr>
            <w:tcW w:w="630" w:type="dxa"/>
            <w:tcBorders>
              <w:left w:val="single" w:sz="4" w:space="0" w:color="auto"/>
              <w:bottom w:val="single" w:sz="4" w:space="0" w:color="auto"/>
              <w:right w:val="single" w:sz="4" w:space="0" w:color="auto"/>
            </w:tcBorders>
            <w:shd w:val="clear" w:color="auto" w:fill="auto"/>
          </w:tcPr>
          <w:p w14:paraId="62D5ED7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4402E8E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EAEED58" w14:textId="77777777" w:rsidR="0042609A" w:rsidRPr="00490ECD" w:rsidRDefault="0042609A" w:rsidP="00793A6E">
            <w:pPr>
              <w:pStyle w:val="NoSpacing"/>
              <w:rPr>
                <w:rFonts w:ascii="Calibri" w:hAnsi="Calibri"/>
                <w:noProof/>
                <w:color w:val="auto"/>
                <w:sz w:val="20"/>
                <w:szCs w:val="20"/>
              </w:rPr>
            </w:pPr>
          </w:p>
        </w:tc>
      </w:tr>
    </w:tbl>
    <w:p w14:paraId="7FA7381C"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9834148"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D208A8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746F165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[Enter]</w:t>
            </w:r>
          </w:p>
        </w:tc>
        <w:tc>
          <w:tcPr>
            <w:tcW w:w="6390" w:type="dxa"/>
            <w:tcBorders>
              <w:top w:val="single" w:sz="4" w:space="0" w:color="auto"/>
              <w:left w:val="single" w:sz="4" w:space="0" w:color="auto"/>
              <w:bottom w:val="single" w:sz="4" w:space="0" w:color="auto"/>
              <w:right w:val="single" w:sz="4" w:space="0" w:color="auto"/>
            </w:tcBorders>
          </w:tcPr>
          <w:p w14:paraId="64B9C5E6"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First page of of the PSO LM REMOTE RX REPORT displays</w:t>
            </w:r>
          </w:p>
          <w:p w14:paraId="45E9F9C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 prompt displays</w:t>
            </w:r>
          </w:p>
        </w:tc>
        <w:tc>
          <w:tcPr>
            <w:tcW w:w="630" w:type="dxa"/>
            <w:tcBorders>
              <w:left w:val="single" w:sz="4" w:space="0" w:color="auto"/>
              <w:bottom w:val="single" w:sz="4" w:space="0" w:color="auto"/>
              <w:right w:val="single" w:sz="4" w:space="0" w:color="auto"/>
            </w:tcBorders>
            <w:shd w:val="clear" w:color="auto" w:fill="auto"/>
          </w:tcPr>
          <w:p w14:paraId="3C1FE60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EC7ED1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6DE4ED6" w14:textId="77777777" w:rsidR="0042609A" w:rsidRPr="00490ECD" w:rsidRDefault="0042609A" w:rsidP="00793A6E">
            <w:pPr>
              <w:pStyle w:val="NoSpacing"/>
              <w:rPr>
                <w:rFonts w:ascii="Calibri" w:hAnsi="Calibri"/>
                <w:noProof/>
                <w:color w:val="auto"/>
                <w:sz w:val="20"/>
                <w:szCs w:val="20"/>
              </w:rPr>
            </w:pPr>
          </w:p>
        </w:tc>
      </w:tr>
    </w:tbl>
    <w:p w14:paraId="1B6C4352"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0DDA08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235F644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1D97AAB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LS[Enter]</w:t>
            </w:r>
          </w:p>
        </w:tc>
        <w:tc>
          <w:tcPr>
            <w:tcW w:w="6390" w:type="dxa"/>
            <w:tcBorders>
              <w:top w:val="single" w:sz="4" w:space="0" w:color="auto"/>
              <w:left w:val="single" w:sz="4" w:space="0" w:color="auto"/>
              <w:bottom w:val="single" w:sz="4" w:space="0" w:color="auto"/>
              <w:right w:val="single" w:sz="4" w:space="0" w:color="auto"/>
            </w:tcBorders>
          </w:tcPr>
          <w:p w14:paraId="5E7C6ED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Last page of of the PSO LM REMOTE RX REPORT displays</w:t>
            </w:r>
          </w:p>
          <w:p w14:paraId="66B60C51"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71037F2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E32D5F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F4623F0" w14:textId="77777777" w:rsidR="0042609A" w:rsidRPr="00490ECD" w:rsidRDefault="0042609A" w:rsidP="00793A6E">
            <w:pPr>
              <w:pStyle w:val="NoSpacing"/>
              <w:rPr>
                <w:rFonts w:ascii="Calibri" w:hAnsi="Calibri"/>
                <w:noProof/>
                <w:color w:val="auto"/>
                <w:sz w:val="20"/>
                <w:szCs w:val="20"/>
              </w:rPr>
            </w:pPr>
          </w:p>
        </w:tc>
      </w:tr>
    </w:tbl>
    <w:p w14:paraId="01643C14"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0BE3D54"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D61876E"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6</w:t>
            </w:r>
          </w:p>
        </w:tc>
        <w:tc>
          <w:tcPr>
            <w:tcW w:w="3600" w:type="dxa"/>
            <w:tcBorders>
              <w:top w:val="single" w:sz="4" w:space="0" w:color="auto"/>
              <w:left w:val="single" w:sz="4" w:space="0" w:color="auto"/>
              <w:bottom w:val="single" w:sz="4" w:space="0" w:color="auto"/>
              <w:right w:val="single" w:sz="4" w:space="0" w:color="auto"/>
            </w:tcBorders>
          </w:tcPr>
          <w:p w14:paraId="219581B2"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SI[Enter]</w:t>
            </w:r>
          </w:p>
        </w:tc>
        <w:tc>
          <w:tcPr>
            <w:tcW w:w="6390" w:type="dxa"/>
            <w:tcBorders>
              <w:top w:val="single" w:sz="4" w:space="0" w:color="auto"/>
              <w:left w:val="single" w:sz="4" w:space="0" w:color="auto"/>
              <w:bottom w:val="single" w:sz="4" w:space="0" w:color="auto"/>
              <w:right w:val="single" w:sz="4" w:space="0" w:color="auto"/>
            </w:tcBorders>
          </w:tcPr>
          <w:p w14:paraId="7F9D5CE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a number (" prompt displays</w:t>
            </w:r>
          </w:p>
        </w:tc>
        <w:tc>
          <w:tcPr>
            <w:tcW w:w="630" w:type="dxa"/>
            <w:tcBorders>
              <w:left w:val="single" w:sz="4" w:space="0" w:color="auto"/>
              <w:bottom w:val="single" w:sz="4" w:space="0" w:color="auto"/>
              <w:right w:val="single" w:sz="4" w:space="0" w:color="auto"/>
            </w:tcBorders>
            <w:shd w:val="clear" w:color="auto" w:fill="auto"/>
          </w:tcPr>
          <w:p w14:paraId="530228E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4E883E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71A2305" w14:textId="77777777" w:rsidR="0042609A" w:rsidRPr="00490ECD" w:rsidRDefault="0042609A" w:rsidP="00793A6E">
            <w:pPr>
              <w:pStyle w:val="NoSpacing"/>
              <w:rPr>
                <w:rFonts w:ascii="Calibri" w:hAnsi="Calibri"/>
                <w:noProof/>
                <w:color w:val="auto"/>
                <w:sz w:val="20"/>
                <w:szCs w:val="20"/>
              </w:rPr>
            </w:pPr>
          </w:p>
        </w:tc>
      </w:tr>
    </w:tbl>
    <w:p w14:paraId="1D437012" w14:textId="77777777" w:rsidR="0042609A" w:rsidRDefault="0042609A" w:rsidP="00490018">
      <w:pPr>
        <w:pStyle w:val="NoSpacing"/>
        <w:spacing w:line="20" w:lineRule="exact"/>
        <w:rPr>
          <w:noProof/>
        </w:rPr>
      </w:pPr>
    </w:p>
    <w:tbl>
      <w:tblPr>
        <w:tblpPr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52F016FB" w14:textId="77777777" w:rsidTr="00785949">
        <w:trPr>
          <w:cantSplit/>
        </w:trPr>
        <w:tc>
          <w:tcPr>
            <w:tcW w:w="738" w:type="dxa"/>
            <w:tcBorders>
              <w:top w:val="single" w:sz="4" w:space="0" w:color="auto"/>
              <w:bottom w:val="single" w:sz="4" w:space="0" w:color="auto"/>
              <w:right w:val="single" w:sz="4" w:space="0" w:color="auto"/>
            </w:tcBorders>
            <w:shd w:val="clear" w:color="auto" w:fill="C6D9F1"/>
          </w:tcPr>
          <w:p w14:paraId="3F2F30FE" w14:textId="77777777" w:rsidR="0042609A" w:rsidRPr="00490ECD" w:rsidRDefault="0042609A" w:rsidP="00785949">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10774613"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Type:  1[Enter]</w:t>
            </w:r>
          </w:p>
        </w:tc>
        <w:tc>
          <w:tcPr>
            <w:tcW w:w="6390" w:type="dxa"/>
            <w:tcBorders>
              <w:top w:val="single" w:sz="4" w:space="0" w:color="auto"/>
              <w:left w:val="single" w:sz="4" w:space="0" w:color="auto"/>
              <w:bottom w:val="single" w:sz="4" w:space="0" w:color="auto"/>
              <w:right w:val="single" w:sz="4" w:space="0" w:color="auto"/>
            </w:tcBorders>
          </w:tcPr>
          <w:p w14:paraId="4AC7EEC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731FA0F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REPORT DETAILS  </w:t>
            </w:r>
          </w:p>
          <w:p w14:paraId="1F6EA2F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Refill/Partial Fill Details </w:t>
            </w:r>
          </w:p>
          <w:p w14:paraId="726F5837"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report displays for patient </w:t>
            </w:r>
          </w:p>
          <w:p w14:paraId="34981870" w14:textId="77777777" w:rsidR="0042609A" w:rsidRPr="00490ECD" w:rsidRDefault="0042609A" w:rsidP="00785949">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49EE4E3D" w14:textId="77777777" w:rsidR="0042609A" w:rsidRPr="00490ECD" w:rsidRDefault="0042609A" w:rsidP="00785949">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63C53EC" w14:textId="77777777" w:rsidR="0042609A" w:rsidRPr="00490ECD" w:rsidRDefault="0042609A" w:rsidP="00785949">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636C75CD" w14:textId="77777777" w:rsidR="0042609A" w:rsidRPr="00490ECD" w:rsidRDefault="0042609A" w:rsidP="00793A6E">
            <w:pPr>
              <w:pStyle w:val="NoSpacing"/>
              <w:rPr>
                <w:rFonts w:ascii="Calibri" w:hAnsi="Calibri"/>
                <w:noProof/>
                <w:color w:val="auto"/>
                <w:sz w:val="20"/>
                <w:szCs w:val="20"/>
              </w:rPr>
            </w:pPr>
          </w:p>
        </w:tc>
      </w:tr>
    </w:tbl>
    <w:p w14:paraId="5FAE8F65" w14:textId="77777777" w:rsidR="0042609A" w:rsidRPr="006A40A9" w:rsidRDefault="0042609A" w:rsidP="00490018">
      <w:pPr>
        <w:pStyle w:val="NoSpacing"/>
        <w:spacing w:line="20" w:lineRule="exact"/>
        <w:rPr>
          <w:noProof/>
        </w:rPr>
      </w:pPr>
    </w:p>
    <w:tbl>
      <w:tblPr>
        <w:tblpPr w:vertAnchor="text" w:tblpX="1"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38"/>
        <w:gridCol w:w="10260"/>
      </w:tblGrid>
      <w:tr w:rsidR="0042609A" w:rsidRPr="0095629D" w14:paraId="44E27C17" w14:textId="77777777" w:rsidTr="00E276B4">
        <w:trPr>
          <w:cantSplit/>
          <w:trHeight w:val="432"/>
        </w:trPr>
        <w:tc>
          <w:tcPr>
            <w:tcW w:w="4338" w:type="dxa"/>
            <w:shd w:val="clear" w:color="auto" w:fill="C6D9F1"/>
          </w:tcPr>
          <w:p w14:paraId="46C00B54"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Post Conditions:</w:t>
            </w:r>
          </w:p>
        </w:tc>
        <w:tc>
          <w:tcPr>
            <w:tcW w:w="10260" w:type="dxa"/>
          </w:tcPr>
          <w:p w14:paraId="507F7619" w14:textId="77777777" w:rsidR="0042609A" w:rsidRPr="00523FAE" w:rsidRDefault="0042609A" w:rsidP="00E276B4">
            <w:pPr>
              <w:pStyle w:val="NoSpacing"/>
              <w:spacing w:before="120" w:after="120"/>
              <w:rPr>
                <w:rFonts w:asciiTheme="minorHAnsi" w:hAnsiTheme="minorHAnsi"/>
                <w:noProof/>
                <w:sz w:val="20"/>
                <w:szCs w:val="20"/>
              </w:rPr>
            </w:pPr>
          </w:p>
        </w:tc>
      </w:tr>
      <w:tr w:rsidR="0042609A" w:rsidRPr="0095629D" w14:paraId="13978C34" w14:textId="77777777" w:rsidTr="00E276B4">
        <w:trPr>
          <w:cantSplit/>
          <w:trHeight w:val="432"/>
        </w:trPr>
        <w:tc>
          <w:tcPr>
            <w:tcW w:w="4338" w:type="dxa"/>
            <w:shd w:val="clear" w:color="auto" w:fill="C6D9F1"/>
          </w:tcPr>
          <w:p w14:paraId="3FBF647C" w14:textId="77777777" w:rsidR="0042609A" w:rsidRPr="00DC1D19" w:rsidRDefault="0042609A" w:rsidP="00E276B4">
            <w:pPr>
              <w:pStyle w:val="NoSpacing"/>
              <w:spacing w:before="120" w:after="120"/>
              <w:rPr>
                <w:rFonts w:ascii="Times New Roman" w:hAnsi="Times New Roman"/>
                <w:b/>
                <w:noProof/>
                <w:sz w:val="20"/>
                <w:szCs w:val="20"/>
              </w:rPr>
            </w:pPr>
            <w:r w:rsidRPr="00DC1D19">
              <w:rPr>
                <w:rFonts w:ascii="Times New Roman" w:hAnsi="Times New Roman"/>
                <w:b/>
                <w:noProof/>
                <w:sz w:val="20"/>
                <w:szCs w:val="20"/>
              </w:rPr>
              <w:t>Comments:</w:t>
            </w:r>
          </w:p>
        </w:tc>
        <w:tc>
          <w:tcPr>
            <w:tcW w:w="10260" w:type="dxa"/>
          </w:tcPr>
          <w:p w14:paraId="2C7EB2A1" w14:textId="77777777" w:rsidR="0042609A" w:rsidRPr="00523FAE" w:rsidRDefault="0042609A" w:rsidP="00793A6E">
            <w:pPr>
              <w:pStyle w:val="NoSpacing"/>
              <w:spacing w:before="120" w:after="120"/>
              <w:rPr>
                <w:rFonts w:asciiTheme="minorHAnsi" w:hAnsiTheme="minorHAnsi"/>
                <w:noProof/>
                <w:sz w:val="20"/>
                <w:szCs w:val="20"/>
              </w:rPr>
            </w:pPr>
          </w:p>
        </w:tc>
      </w:tr>
    </w:tbl>
    <w:p w14:paraId="37EA65D5" w14:textId="77777777" w:rsidR="0042609A" w:rsidRDefault="0042609A" w:rsidP="000A5608">
      <w:pPr>
        <w:pStyle w:val="TableCaption"/>
        <w:rPr>
          <w:highlight w:val="yellow"/>
        </w:rPr>
      </w:pPr>
    </w:p>
    <w:p w14:paraId="36516609"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6BC42FF3" w14:textId="77777777" w:rsidR="0042609A" w:rsidRDefault="0042609A" w:rsidP="000A5608">
      <w:pPr>
        <w:pStyle w:val="TableCaption"/>
      </w:pPr>
      <w:r w:rsidRPr="00C17D1D">
        <w:lastRenderedPageBreak/>
        <w:t>RPT-2-P</w:t>
      </w:r>
      <w:r>
        <w:tab/>
      </w:r>
      <w:r w:rsidRPr="00C17D1D">
        <w:t>Reports - Our prescriptions, filled by other facilities by patient.</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021E877D"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0705E75"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51E49EF8"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RPT-2-P</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AB38295"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Reports - Our prescriptions, filled by other facilities by patient.</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3A57CF2"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5EB7428E"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78117FB"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6E81BC37"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8/7/2014</w:t>
            </w:r>
          </w:p>
        </w:tc>
      </w:tr>
      <w:tr w:rsidR="0042609A" w:rsidRPr="001726D5" w14:paraId="5D7F226E" w14:textId="77777777" w:rsidTr="00363C0E">
        <w:trPr>
          <w:cantSplit/>
          <w:trHeight w:val="260"/>
        </w:trPr>
        <w:tc>
          <w:tcPr>
            <w:tcW w:w="4338" w:type="dxa"/>
            <w:gridSpan w:val="3"/>
            <w:tcBorders>
              <w:bottom w:val="single" w:sz="4" w:space="0" w:color="auto"/>
            </w:tcBorders>
            <w:shd w:val="clear" w:color="auto" w:fill="B8CCE4" w:themeFill="accent1" w:themeFillTint="66"/>
          </w:tcPr>
          <w:p w14:paraId="68408379"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0E00BA97"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VistA-2_RPT-2-P_1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4D02E01D"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025C874A"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32BED1B0"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4920464F" w14:textId="77777777" w:rsidTr="00363C0E">
        <w:trPr>
          <w:cantSplit/>
          <w:trHeight w:val="215"/>
        </w:trPr>
        <w:tc>
          <w:tcPr>
            <w:tcW w:w="4338" w:type="dxa"/>
            <w:gridSpan w:val="3"/>
            <w:shd w:val="clear" w:color="auto" w:fill="F1FA76"/>
          </w:tcPr>
          <w:p w14:paraId="7158D077"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774264C1"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3AF03F72" w14:textId="77777777" w:rsidTr="00363C0E">
        <w:trPr>
          <w:cantSplit/>
          <w:trHeight w:val="260"/>
        </w:trPr>
        <w:tc>
          <w:tcPr>
            <w:tcW w:w="4338" w:type="dxa"/>
            <w:gridSpan w:val="3"/>
            <w:shd w:val="clear" w:color="auto" w:fill="F1FA76"/>
          </w:tcPr>
          <w:p w14:paraId="76362AD3"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1715D099"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item:" prompt displays</w:t>
            </w:r>
          </w:p>
        </w:tc>
      </w:tr>
      <w:tr w:rsidR="0042609A" w:rsidRPr="00E9573D" w14:paraId="090F459E"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2DBEC54B"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0AA38FA9"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3FCB0FD3"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6C2AEBC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45A491E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557F2084"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4F3B34DB"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29EE73D3"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3BDE2CAF"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1[Enter]</w:t>
            </w:r>
          </w:p>
          <w:p w14:paraId="556516E8"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222C9A40"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"Search by:" prompt displays</w:t>
            </w:r>
          </w:p>
        </w:tc>
        <w:tc>
          <w:tcPr>
            <w:tcW w:w="630" w:type="dxa"/>
            <w:tcBorders>
              <w:left w:val="single" w:sz="4" w:space="0" w:color="auto"/>
              <w:right w:val="single" w:sz="4" w:space="0" w:color="auto"/>
            </w:tcBorders>
            <w:shd w:val="clear" w:color="auto" w:fill="auto"/>
          </w:tcPr>
          <w:p w14:paraId="2426462B"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6B5EACF2"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2A1DAB23" w14:textId="77777777" w:rsidR="0042609A" w:rsidRPr="00793A6E" w:rsidRDefault="0042609A" w:rsidP="00793A6E">
            <w:pPr>
              <w:pStyle w:val="NoSpacing"/>
              <w:rPr>
                <w:rFonts w:ascii="Calibri" w:hAnsi="Calibri"/>
                <w:noProof/>
                <w:color w:val="auto"/>
                <w:sz w:val="20"/>
                <w:szCs w:val="20"/>
              </w:rPr>
            </w:pPr>
          </w:p>
        </w:tc>
      </w:tr>
    </w:tbl>
    <w:p w14:paraId="2D6798EA"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E763402"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7A621D4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210AFA1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P[Enter]</w:t>
            </w:r>
          </w:p>
        </w:tc>
        <w:tc>
          <w:tcPr>
            <w:tcW w:w="6390" w:type="dxa"/>
            <w:tcBorders>
              <w:top w:val="single" w:sz="4" w:space="0" w:color="auto"/>
              <w:left w:val="single" w:sz="4" w:space="0" w:color="auto"/>
              <w:bottom w:val="single" w:sz="4" w:space="0" w:color="auto"/>
              <w:right w:val="single" w:sz="4" w:space="0" w:color="auto"/>
            </w:tcBorders>
          </w:tcPr>
          <w:p w14:paraId="3D28825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PATIENT NAME:" prompt displays</w:t>
            </w:r>
          </w:p>
        </w:tc>
        <w:tc>
          <w:tcPr>
            <w:tcW w:w="630" w:type="dxa"/>
            <w:tcBorders>
              <w:left w:val="single" w:sz="4" w:space="0" w:color="auto"/>
              <w:bottom w:val="single" w:sz="4" w:space="0" w:color="auto"/>
              <w:right w:val="single" w:sz="4" w:space="0" w:color="auto"/>
            </w:tcBorders>
            <w:shd w:val="clear" w:color="auto" w:fill="auto"/>
          </w:tcPr>
          <w:p w14:paraId="561D42D5"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B99CF8E"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6BC3CD3" w14:textId="77777777" w:rsidR="0042609A" w:rsidRPr="00490ECD" w:rsidRDefault="0042609A" w:rsidP="00793A6E">
            <w:pPr>
              <w:pStyle w:val="NoSpacing"/>
              <w:rPr>
                <w:rFonts w:ascii="Calibri" w:hAnsi="Calibri"/>
                <w:noProof/>
                <w:color w:val="auto"/>
                <w:sz w:val="20"/>
                <w:szCs w:val="20"/>
              </w:rPr>
            </w:pPr>
          </w:p>
        </w:tc>
      </w:tr>
    </w:tbl>
    <w:p w14:paraId="27B603E6"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CD4F967"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CC059DC"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4A44157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111000462[Enter]</w:t>
            </w:r>
          </w:p>
        </w:tc>
        <w:tc>
          <w:tcPr>
            <w:tcW w:w="6390" w:type="dxa"/>
            <w:tcBorders>
              <w:top w:val="single" w:sz="4" w:space="0" w:color="auto"/>
              <w:left w:val="single" w:sz="4" w:space="0" w:color="auto"/>
              <w:bottom w:val="single" w:sz="4" w:space="0" w:color="auto"/>
              <w:right w:val="single" w:sz="4" w:space="0" w:color="auto"/>
            </w:tcBorders>
          </w:tcPr>
          <w:p w14:paraId="30F7D663"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2EE8663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RX REPORT       </w:t>
            </w:r>
          </w:p>
          <w:p w14:paraId="24A6F69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PSO Report of Remote Rx's refilled or partially filled.</w:t>
            </w:r>
          </w:p>
          <w:p w14:paraId="344E12A9"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Report displays for patient </w:t>
            </w:r>
          </w:p>
          <w:p w14:paraId="322EAC25"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p w14:paraId="438EDD9C"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5AD87F2A"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E9351C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4B48812" w14:textId="77777777" w:rsidR="0042609A" w:rsidRPr="00490ECD" w:rsidRDefault="0042609A" w:rsidP="00793A6E">
            <w:pPr>
              <w:pStyle w:val="NoSpacing"/>
              <w:rPr>
                <w:rFonts w:ascii="Calibri" w:hAnsi="Calibri"/>
                <w:noProof/>
                <w:color w:val="auto"/>
                <w:sz w:val="20"/>
                <w:szCs w:val="20"/>
              </w:rPr>
            </w:pPr>
          </w:p>
        </w:tc>
      </w:tr>
    </w:tbl>
    <w:p w14:paraId="6170963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433371F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740C0B6"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4A2DC71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SI[Enter]</w:t>
            </w:r>
          </w:p>
        </w:tc>
        <w:tc>
          <w:tcPr>
            <w:tcW w:w="6390" w:type="dxa"/>
            <w:tcBorders>
              <w:top w:val="single" w:sz="4" w:space="0" w:color="auto"/>
              <w:left w:val="single" w:sz="4" w:space="0" w:color="auto"/>
              <w:bottom w:val="single" w:sz="4" w:space="0" w:color="auto"/>
              <w:right w:val="single" w:sz="4" w:space="0" w:color="auto"/>
            </w:tcBorders>
          </w:tcPr>
          <w:p w14:paraId="593B369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a number (" prompt displays</w:t>
            </w:r>
          </w:p>
        </w:tc>
        <w:tc>
          <w:tcPr>
            <w:tcW w:w="630" w:type="dxa"/>
            <w:tcBorders>
              <w:left w:val="single" w:sz="4" w:space="0" w:color="auto"/>
              <w:bottom w:val="single" w:sz="4" w:space="0" w:color="auto"/>
              <w:right w:val="single" w:sz="4" w:space="0" w:color="auto"/>
            </w:tcBorders>
            <w:shd w:val="clear" w:color="auto" w:fill="auto"/>
          </w:tcPr>
          <w:p w14:paraId="4FAAF18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6C01001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D6C6A35" w14:textId="77777777" w:rsidR="0042609A" w:rsidRPr="00490ECD" w:rsidRDefault="0042609A" w:rsidP="00793A6E">
            <w:pPr>
              <w:pStyle w:val="NoSpacing"/>
              <w:rPr>
                <w:rFonts w:ascii="Calibri" w:hAnsi="Calibri"/>
                <w:noProof/>
                <w:color w:val="auto"/>
                <w:sz w:val="20"/>
                <w:szCs w:val="20"/>
              </w:rPr>
            </w:pPr>
          </w:p>
        </w:tc>
      </w:tr>
    </w:tbl>
    <w:p w14:paraId="27A7A3D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D9F4C45"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5452ECB"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2A210AB9"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1[Enter]</w:t>
            </w:r>
          </w:p>
        </w:tc>
        <w:tc>
          <w:tcPr>
            <w:tcW w:w="6390" w:type="dxa"/>
            <w:tcBorders>
              <w:top w:val="single" w:sz="4" w:space="0" w:color="auto"/>
              <w:left w:val="single" w:sz="4" w:space="0" w:color="auto"/>
              <w:bottom w:val="single" w:sz="4" w:space="0" w:color="auto"/>
              <w:right w:val="single" w:sz="4" w:space="0" w:color="auto"/>
            </w:tcBorders>
          </w:tcPr>
          <w:p w14:paraId="50A5210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69F1618F"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REPORT DETAILS  </w:t>
            </w:r>
          </w:p>
          <w:p w14:paraId="6C389E7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Refill/Partial Fill Details </w:t>
            </w:r>
          </w:p>
          <w:p w14:paraId="5324FEB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 for Rx#</w:t>
            </w:r>
          </w:p>
          <w:p w14:paraId="4D4BD20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70C5F8F6"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75ECF711"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ECF3134" w14:textId="77777777" w:rsidR="0042609A" w:rsidRPr="00490ECD" w:rsidRDefault="0042609A" w:rsidP="00793A6E">
            <w:pPr>
              <w:pStyle w:val="NoSpacing"/>
              <w:rPr>
                <w:rFonts w:ascii="Calibri" w:hAnsi="Calibri"/>
                <w:noProof/>
                <w:color w:val="auto"/>
                <w:sz w:val="20"/>
                <w:szCs w:val="20"/>
              </w:rPr>
            </w:pPr>
          </w:p>
        </w:tc>
      </w:tr>
    </w:tbl>
    <w:p w14:paraId="333DA545" w14:textId="77777777" w:rsidR="0042609A" w:rsidRDefault="0042609A" w:rsidP="000A5608">
      <w:pPr>
        <w:pStyle w:val="TableCaption"/>
        <w:rPr>
          <w:highlight w:val="yellow"/>
        </w:rPr>
      </w:pPr>
    </w:p>
    <w:p w14:paraId="5EFA165D" w14:textId="77777777" w:rsidR="0042609A" w:rsidRDefault="0042609A">
      <w:pPr>
        <w:spacing w:line="240" w:lineRule="auto"/>
        <w:rPr>
          <w:rFonts w:eastAsia="Times New Roman"/>
          <w:b/>
          <w:bCs/>
          <w:color w:val="auto"/>
          <w:sz w:val="20"/>
          <w:szCs w:val="20"/>
          <w:highlight w:val="yellow"/>
          <w:lang w:val="en-AU"/>
        </w:rPr>
      </w:pPr>
      <w:r>
        <w:rPr>
          <w:highlight w:val="yellow"/>
        </w:rPr>
        <w:br w:type="page"/>
      </w:r>
    </w:p>
    <w:p w14:paraId="3B38E6DF" w14:textId="77777777" w:rsidR="0042609A" w:rsidRDefault="0042609A" w:rsidP="000A5608">
      <w:pPr>
        <w:pStyle w:val="TableCaption"/>
      </w:pPr>
      <w:r w:rsidRPr="00C17D1D">
        <w:lastRenderedPageBreak/>
        <w:t>RPT-2-S</w:t>
      </w:r>
      <w:r>
        <w:tab/>
      </w:r>
      <w:r w:rsidRPr="00C17D1D">
        <w:t>Reports - Our prescriptions, filled by other facilities by site.</w:t>
      </w:r>
      <w:r>
        <w:t xml:space="preserve"> </w:t>
      </w:r>
      <w:r>
        <w:br/>
      </w: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530"/>
        <w:gridCol w:w="2070"/>
        <w:gridCol w:w="5670"/>
        <w:gridCol w:w="720"/>
        <w:gridCol w:w="630"/>
        <w:gridCol w:w="630"/>
        <w:gridCol w:w="450"/>
        <w:gridCol w:w="2160"/>
      </w:tblGrid>
      <w:tr w:rsidR="0042609A" w:rsidRPr="001726D5" w14:paraId="11C2791E" w14:textId="77777777" w:rsidTr="00363C0E">
        <w:trPr>
          <w:cantSplit/>
          <w:trHeight w:val="467"/>
        </w:trPr>
        <w:tc>
          <w:tcPr>
            <w:tcW w:w="2268"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10FDC0DF"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Test Case ID:</w:t>
            </w:r>
          </w:p>
          <w:p w14:paraId="71DCE5E7" w14:textId="77777777" w:rsidR="0042609A" w:rsidRPr="000961B0" w:rsidRDefault="0042609A" w:rsidP="008609AE">
            <w:pPr>
              <w:pStyle w:val="NoSpacing"/>
              <w:keepNext/>
              <w:keepLines/>
              <w:rPr>
                <w:rFonts w:ascii="Times New Roman" w:hAnsi="Times New Roman"/>
                <w:b/>
                <w:noProof/>
                <w:color w:val="auto"/>
                <w:sz w:val="20"/>
                <w:szCs w:val="20"/>
              </w:rPr>
            </w:pPr>
            <w:r w:rsidRPr="00C17D1D">
              <w:rPr>
                <w:noProof/>
              </w:rPr>
              <w:t>RPT-2-S</w:t>
            </w:r>
            <w:r>
              <w:rPr>
                <w:rFonts w:asciiTheme="minorHAnsi" w:hAnsiTheme="minorHAnsi"/>
                <w:noProof/>
                <w:color w:val="auto"/>
                <w:sz w:val="20"/>
                <w:szCs w:val="20"/>
              </w:rPr>
              <w:t xml:space="preserve"> </w:t>
            </w:r>
          </w:p>
        </w:tc>
        <w:tc>
          <w:tcPr>
            <w:tcW w:w="7740"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426CC647" w14:textId="77777777" w:rsidR="0042609A" w:rsidRPr="003C670A" w:rsidRDefault="0042609A" w:rsidP="00D77AE7">
            <w:pPr>
              <w:pStyle w:val="NoSpacing"/>
              <w:keepNext/>
              <w:keepLines/>
              <w:rPr>
                <w:rFonts w:ascii="Times New Roman" w:hAnsi="Times New Roman"/>
                <w:noProof/>
                <w:color w:val="auto"/>
                <w:sz w:val="20"/>
                <w:szCs w:val="20"/>
              </w:rPr>
            </w:pPr>
            <w:r>
              <w:rPr>
                <w:rFonts w:ascii="Times New Roman" w:hAnsi="Times New Roman"/>
                <w:b/>
                <w:noProof/>
                <w:color w:val="auto"/>
                <w:sz w:val="20"/>
                <w:szCs w:val="20"/>
              </w:rPr>
              <w:t>Test Case</w:t>
            </w:r>
            <w:r w:rsidRPr="000961B0">
              <w:rPr>
                <w:rFonts w:ascii="Times New Roman" w:hAnsi="Times New Roman"/>
                <w:b/>
                <w:noProof/>
                <w:color w:val="auto"/>
                <w:sz w:val="20"/>
                <w:szCs w:val="20"/>
              </w:rPr>
              <w:t xml:space="preserve">: </w:t>
            </w:r>
            <w:r w:rsidRPr="00C17D1D">
              <w:rPr>
                <w:rFonts w:ascii="Calibri" w:hAnsi="Calibri"/>
                <w:noProof/>
                <w:color w:val="auto"/>
                <w:sz w:val="20"/>
                <w:szCs w:val="20"/>
              </w:rPr>
              <w:t>Reports - Our prescriptions, filled by other facilities by site.</w:t>
            </w:r>
            <w:r>
              <w:rPr>
                <w:rFonts w:ascii="Calibri" w:hAnsi="Calibri"/>
                <w:noProof/>
                <w:color w:val="auto"/>
                <w:sz w:val="20"/>
                <w:szCs w:val="20"/>
              </w:rPr>
              <w:t xml:space="preserve"> </w:t>
            </w:r>
          </w:p>
        </w:tc>
        <w:tc>
          <w:tcPr>
            <w:tcW w:w="2430" w:type="dxa"/>
            <w:gridSpan w:val="4"/>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61FF7944"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By:</w:t>
            </w:r>
          </w:p>
          <w:p w14:paraId="20DC1FFD"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TJ Cope</w:t>
            </w:r>
          </w:p>
        </w:tc>
        <w:tc>
          <w:tcPr>
            <w:tcW w:w="2160"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14:paraId="37C3F12C"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Date Created</w:t>
            </w:r>
            <w:r>
              <w:rPr>
                <w:rFonts w:ascii="Times New Roman" w:hAnsi="Times New Roman"/>
                <w:b/>
                <w:noProof/>
                <w:color w:val="auto"/>
                <w:sz w:val="20"/>
                <w:szCs w:val="20"/>
              </w:rPr>
              <w:t>/Revised</w:t>
            </w:r>
            <w:r w:rsidRPr="00D341B6">
              <w:rPr>
                <w:rFonts w:ascii="Times New Roman" w:hAnsi="Times New Roman"/>
                <w:b/>
                <w:noProof/>
                <w:color w:val="auto"/>
                <w:sz w:val="20"/>
                <w:szCs w:val="20"/>
              </w:rPr>
              <w:t xml:space="preserve">: </w:t>
            </w:r>
          </w:p>
          <w:p w14:paraId="7307EAA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8/7/2014</w:t>
            </w:r>
          </w:p>
        </w:tc>
      </w:tr>
      <w:tr w:rsidR="0042609A" w:rsidRPr="001726D5" w14:paraId="5EA8C061" w14:textId="77777777" w:rsidTr="00363C0E">
        <w:trPr>
          <w:cantSplit/>
          <w:trHeight w:val="260"/>
        </w:trPr>
        <w:tc>
          <w:tcPr>
            <w:tcW w:w="4338" w:type="dxa"/>
            <w:gridSpan w:val="3"/>
            <w:tcBorders>
              <w:bottom w:val="single" w:sz="4" w:space="0" w:color="auto"/>
            </w:tcBorders>
            <w:shd w:val="clear" w:color="auto" w:fill="B8CCE4" w:themeFill="accent1" w:themeFillTint="66"/>
          </w:tcPr>
          <w:p w14:paraId="6CAD2307" w14:textId="77777777" w:rsidR="0042609A" w:rsidRPr="00D341B6"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 xml:space="preserve">Requirements: </w:t>
            </w:r>
          </w:p>
        </w:tc>
        <w:tc>
          <w:tcPr>
            <w:tcW w:w="5670" w:type="dxa"/>
            <w:tcBorders>
              <w:bottom w:val="single" w:sz="4" w:space="0" w:color="auto"/>
            </w:tcBorders>
            <w:shd w:val="clear" w:color="auto" w:fill="B8CCE4" w:themeFill="accent1" w:themeFillTint="66"/>
          </w:tcPr>
          <w:p w14:paraId="4925A70C" w14:textId="77777777" w:rsidR="0042609A" w:rsidRPr="00D341B6" w:rsidRDefault="0042609A" w:rsidP="00DC1D19">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 xml:space="preserve">Test Script: </w:t>
            </w:r>
            <w:r w:rsidRPr="00C17D1D">
              <w:rPr>
                <w:rFonts w:asciiTheme="minorHAnsi" w:hAnsiTheme="minorHAnsi"/>
                <w:noProof/>
                <w:color w:val="auto"/>
                <w:sz w:val="20"/>
                <w:szCs w:val="20"/>
              </w:rPr>
              <w:t>VistA-2_RPT-2-S_1</w:t>
            </w:r>
            <w:r w:rsidRPr="0078092A">
              <w:rPr>
                <w:rFonts w:asciiTheme="minorHAnsi" w:hAnsiTheme="minorHAnsi"/>
                <w:noProof/>
                <w:color w:val="auto"/>
                <w:sz w:val="20"/>
                <w:szCs w:val="20"/>
              </w:rPr>
              <w:br/>
            </w:r>
            <w:r w:rsidRPr="00D341B6">
              <w:rPr>
                <w:rFonts w:ascii="Times New Roman" w:hAnsi="Times New Roman"/>
                <w:b/>
                <w:noProof/>
                <w:color w:val="auto"/>
                <w:sz w:val="20"/>
                <w:szCs w:val="20"/>
              </w:rPr>
              <w:t xml:space="preserve">Tester: </w:t>
            </w:r>
            <w:r>
              <w:rPr>
                <w:rFonts w:ascii="Times New Roman" w:hAnsi="Times New Roman"/>
                <w:b/>
                <w:noProof/>
                <w:color w:val="auto"/>
                <w:sz w:val="20"/>
                <w:szCs w:val="20"/>
              </w:rPr>
              <w:t xml:space="preserve">        </w:t>
            </w:r>
          </w:p>
        </w:tc>
        <w:tc>
          <w:tcPr>
            <w:tcW w:w="2430" w:type="dxa"/>
            <w:gridSpan w:val="4"/>
            <w:tcBorders>
              <w:bottom w:val="single" w:sz="4" w:space="0" w:color="auto"/>
            </w:tcBorders>
            <w:shd w:val="clear" w:color="auto" w:fill="B8CCE4" w:themeFill="accent1" w:themeFillTint="66"/>
          </w:tcPr>
          <w:p w14:paraId="44865997" w14:textId="77777777" w:rsidR="0042609A" w:rsidRPr="00490ECD" w:rsidRDefault="0042609A" w:rsidP="00DC1D19">
            <w:pPr>
              <w:pStyle w:val="NoSpacing"/>
              <w:keepNext/>
              <w:keepLines/>
              <w:rPr>
                <w:rFonts w:asciiTheme="minorHAnsi" w:hAnsiTheme="minorHAnsi"/>
                <w:noProof/>
                <w:color w:val="auto"/>
                <w:sz w:val="20"/>
                <w:szCs w:val="20"/>
              </w:rPr>
            </w:pPr>
            <w:r w:rsidRPr="00D341B6">
              <w:rPr>
                <w:rFonts w:ascii="Times New Roman" w:hAnsi="Times New Roman"/>
                <w:b/>
                <w:noProof/>
                <w:color w:val="auto"/>
                <w:sz w:val="20"/>
                <w:szCs w:val="20"/>
              </w:rPr>
              <w:t xml:space="preserve">Date Tested: </w:t>
            </w:r>
            <w:r>
              <w:rPr>
                <w:rFonts w:ascii="Times New Roman" w:hAnsi="Times New Roman"/>
                <w:b/>
                <w:noProof/>
                <w:color w:val="auto"/>
                <w:sz w:val="20"/>
                <w:szCs w:val="20"/>
              </w:rPr>
              <w:br/>
            </w:r>
          </w:p>
        </w:tc>
        <w:tc>
          <w:tcPr>
            <w:tcW w:w="2160" w:type="dxa"/>
            <w:tcBorders>
              <w:bottom w:val="single" w:sz="4" w:space="0" w:color="auto"/>
            </w:tcBorders>
            <w:shd w:val="clear" w:color="auto" w:fill="B8CCE4" w:themeFill="accent1" w:themeFillTint="66"/>
          </w:tcPr>
          <w:p w14:paraId="7127D4B6" w14:textId="77777777" w:rsidR="0042609A" w:rsidRPr="00D341B6" w:rsidRDefault="0042609A" w:rsidP="00363C0E">
            <w:pPr>
              <w:pStyle w:val="NoSpacing"/>
              <w:keepNext/>
              <w:keepLines/>
              <w:rPr>
                <w:rFonts w:ascii="Times New Roman" w:hAnsi="Times New Roman"/>
                <w:b/>
                <w:noProof/>
                <w:color w:val="auto"/>
                <w:sz w:val="20"/>
                <w:szCs w:val="20"/>
              </w:rPr>
            </w:pPr>
            <w:r w:rsidRPr="00D341B6">
              <w:rPr>
                <w:rFonts w:ascii="Times New Roman" w:hAnsi="Times New Roman"/>
                <w:b/>
                <w:noProof/>
                <w:color w:val="auto"/>
                <w:sz w:val="20"/>
                <w:szCs w:val="20"/>
              </w:rPr>
              <w:t>Results (Pass or Fail):</w:t>
            </w:r>
          </w:p>
          <w:p w14:paraId="201848AC" w14:textId="77777777" w:rsidR="0042609A" w:rsidRPr="003C670A" w:rsidRDefault="0042609A" w:rsidP="00363C0E">
            <w:pPr>
              <w:pStyle w:val="NoSpacing"/>
              <w:keepNext/>
              <w:keepLines/>
              <w:rPr>
                <w:rFonts w:ascii="Times New Roman" w:hAnsi="Times New Roman"/>
                <w:noProof/>
                <w:color w:val="auto"/>
                <w:sz w:val="20"/>
                <w:szCs w:val="20"/>
              </w:rPr>
            </w:pPr>
            <w:r w:rsidRPr="00C17D1D">
              <w:rPr>
                <w:rFonts w:asciiTheme="minorHAnsi" w:hAnsiTheme="minorHAnsi"/>
                <w:noProof/>
                <w:color w:val="auto"/>
                <w:sz w:val="20"/>
                <w:szCs w:val="20"/>
              </w:rPr>
              <w:t>Pass</w:t>
            </w:r>
          </w:p>
        </w:tc>
      </w:tr>
      <w:tr w:rsidR="0042609A" w:rsidRPr="001C4BDA" w14:paraId="2EC9C7BB" w14:textId="77777777" w:rsidTr="00363C0E">
        <w:trPr>
          <w:cantSplit/>
          <w:trHeight w:val="215"/>
        </w:trPr>
        <w:tc>
          <w:tcPr>
            <w:tcW w:w="4338" w:type="dxa"/>
            <w:gridSpan w:val="3"/>
            <w:shd w:val="clear" w:color="auto" w:fill="F1FA76"/>
          </w:tcPr>
          <w:p w14:paraId="0AE93789"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Actors:</w:t>
            </w:r>
          </w:p>
        </w:tc>
        <w:tc>
          <w:tcPr>
            <w:tcW w:w="10260" w:type="dxa"/>
            <w:gridSpan w:val="6"/>
            <w:tcBorders>
              <w:bottom w:val="single" w:sz="4" w:space="0" w:color="auto"/>
            </w:tcBorders>
            <w:shd w:val="clear" w:color="auto" w:fill="F1FA76"/>
          </w:tcPr>
          <w:p w14:paraId="300444A2" w14:textId="77777777" w:rsidR="0042609A" w:rsidRPr="00536423"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Pharmacist</w:t>
            </w:r>
          </w:p>
        </w:tc>
      </w:tr>
      <w:tr w:rsidR="0042609A" w:rsidRPr="001C4BDA" w14:paraId="4D9977FA" w14:textId="77777777" w:rsidTr="00363C0E">
        <w:trPr>
          <w:cantSplit/>
          <w:trHeight w:val="260"/>
        </w:trPr>
        <w:tc>
          <w:tcPr>
            <w:tcW w:w="4338" w:type="dxa"/>
            <w:gridSpan w:val="3"/>
            <w:shd w:val="clear" w:color="auto" w:fill="F1FA76"/>
          </w:tcPr>
          <w:p w14:paraId="0E001259" w14:textId="77777777" w:rsidR="0042609A" w:rsidRPr="00653880" w:rsidRDefault="0042609A" w:rsidP="00363C0E">
            <w:pPr>
              <w:pStyle w:val="NoSpacing"/>
              <w:keepNext/>
              <w:keepLines/>
              <w:rPr>
                <w:rFonts w:ascii="Times New Roman" w:hAnsi="Times New Roman"/>
                <w:b/>
                <w:noProof/>
                <w:color w:val="auto"/>
                <w:sz w:val="20"/>
                <w:szCs w:val="20"/>
              </w:rPr>
            </w:pPr>
            <w:r w:rsidRPr="00653880">
              <w:rPr>
                <w:rFonts w:ascii="Times New Roman" w:hAnsi="Times New Roman"/>
                <w:b/>
                <w:noProof/>
                <w:color w:val="auto"/>
                <w:sz w:val="20"/>
                <w:szCs w:val="20"/>
              </w:rPr>
              <w:t>Pre-Conditions:</w:t>
            </w:r>
          </w:p>
        </w:tc>
        <w:tc>
          <w:tcPr>
            <w:tcW w:w="10260" w:type="dxa"/>
            <w:gridSpan w:val="6"/>
            <w:tcBorders>
              <w:bottom w:val="single" w:sz="4" w:space="0" w:color="auto"/>
            </w:tcBorders>
            <w:shd w:val="clear" w:color="auto" w:fill="F1FA76"/>
          </w:tcPr>
          <w:p w14:paraId="33CCA9C3" w14:textId="77777777" w:rsidR="0042609A" w:rsidRPr="00FB4BCD" w:rsidRDefault="0042609A" w:rsidP="00FE2D07">
            <w:pPr>
              <w:pStyle w:val="NoSpacing"/>
              <w:keepNext/>
              <w:keepLines/>
              <w:rPr>
                <w:rStyle w:val="FixedSpacing"/>
              </w:rPr>
            </w:pPr>
            <w:r w:rsidRPr="00C17D1D">
              <w:rPr>
                <w:rFonts w:asciiTheme="minorHAnsi" w:hAnsiTheme="minorHAnsi"/>
                <w:noProof/>
                <w:sz w:val="20"/>
                <w:szCs w:val="20"/>
              </w:rPr>
              <w:t>"Select item:" prompt displays</w:t>
            </w:r>
          </w:p>
        </w:tc>
      </w:tr>
      <w:tr w:rsidR="0042609A" w:rsidRPr="00E9573D" w14:paraId="74BA241C" w14:textId="77777777" w:rsidTr="00363C0E">
        <w:trPr>
          <w:cantSplit/>
        </w:trPr>
        <w:tc>
          <w:tcPr>
            <w:tcW w:w="738" w:type="dxa"/>
            <w:tcBorders>
              <w:top w:val="single" w:sz="4" w:space="0" w:color="auto"/>
              <w:bottom w:val="single" w:sz="4" w:space="0" w:color="auto"/>
              <w:right w:val="single" w:sz="4" w:space="0" w:color="auto"/>
            </w:tcBorders>
            <w:shd w:val="clear" w:color="auto" w:fill="C6D9F1"/>
            <w:vAlign w:val="center"/>
          </w:tcPr>
          <w:p w14:paraId="139C9F5E"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Steps</w:t>
            </w:r>
          </w:p>
        </w:tc>
        <w:tc>
          <w:tcPr>
            <w:tcW w:w="360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7A9AA20D"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Actions</w:t>
            </w:r>
          </w:p>
        </w:tc>
        <w:tc>
          <w:tcPr>
            <w:tcW w:w="6390" w:type="dxa"/>
            <w:gridSpan w:val="2"/>
            <w:tcBorders>
              <w:top w:val="single" w:sz="4" w:space="0" w:color="auto"/>
              <w:left w:val="single" w:sz="4" w:space="0" w:color="auto"/>
              <w:bottom w:val="single" w:sz="4" w:space="0" w:color="auto"/>
              <w:right w:val="single" w:sz="4" w:space="0" w:color="auto"/>
            </w:tcBorders>
            <w:shd w:val="clear" w:color="auto" w:fill="C6D9F1"/>
            <w:vAlign w:val="center"/>
          </w:tcPr>
          <w:p w14:paraId="1947C2D0"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Expected Results</w:t>
            </w:r>
          </w:p>
        </w:tc>
        <w:tc>
          <w:tcPr>
            <w:tcW w:w="630" w:type="dxa"/>
            <w:tcBorders>
              <w:top w:val="single" w:sz="4" w:space="0" w:color="auto"/>
              <w:left w:val="single" w:sz="4" w:space="0" w:color="auto"/>
              <w:right w:val="single" w:sz="4" w:space="0" w:color="auto"/>
            </w:tcBorders>
            <w:shd w:val="clear" w:color="auto" w:fill="C6D9F1"/>
            <w:vAlign w:val="center"/>
          </w:tcPr>
          <w:p w14:paraId="7109633A"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Pass</w:t>
            </w:r>
          </w:p>
        </w:tc>
        <w:tc>
          <w:tcPr>
            <w:tcW w:w="630" w:type="dxa"/>
            <w:tcBorders>
              <w:top w:val="single" w:sz="4" w:space="0" w:color="auto"/>
              <w:left w:val="single" w:sz="4" w:space="0" w:color="auto"/>
              <w:right w:val="single" w:sz="4" w:space="0" w:color="auto"/>
            </w:tcBorders>
            <w:shd w:val="clear" w:color="auto" w:fill="C6D9F1"/>
            <w:vAlign w:val="center"/>
          </w:tcPr>
          <w:p w14:paraId="103094B8" w14:textId="77777777" w:rsidR="0042609A" w:rsidRPr="00E9573D" w:rsidRDefault="0042609A" w:rsidP="00363C0E">
            <w:pPr>
              <w:pStyle w:val="NoSpacing"/>
              <w:keepNext/>
              <w:keepLines/>
              <w:rPr>
                <w:rFonts w:ascii="Times New Roman" w:hAnsi="Times New Roman"/>
                <w:b/>
                <w:noProof/>
                <w:color w:val="auto"/>
                <w:sz w:val="20"/>
                <w:szCs w:val="20"/>
              </w:rPr>
            </w:pPr>
            <w:r w:rsidRPr="00E9573D">
              <w:rPr>
                <w:rFonts w:ascii="Times New Roman" w:hAnsi="Times New Roman"/>
                <w:b/>
                <w:noProof/>
                <w:color w:val="auto"/>
                <w:sz w:val="20"/>
                <w:szCs w:val="20"/>
              </w:rPr>
              <w:t>Fail</w:t>
            </w:r>
          </w:p>
        </w:tc>
        <w:tc>
          <w:tcPr>
            <w:tcW w:w="2610" w:type="dxa"/>
            <w:gridSpan w:val="2"/>
            <w:tcBorders>
              <w:top w:val="single" w:sz="4" w:space="0" w:color="auto"/>
              <w:left w:val="single" w:sz="4" w:space="0" w:color="auto"/>
              <w:right w:val="single" w:sz="4" w:space="0" w:color="auto"/>
            </w:tcBorders>
            <w:shd w:val="clear" w:color="auto" w:fill="C6D9F1"/>
            <w:vAlign w:val="center"/>
          </w:tcPr>
          <w:p w14:paraId="32C61902" w14:textId="77777777" w:rsidR="0042609A" w:rsidRPr="00E9573D" w:rsidRDefault="0042609A" w:rsidP="00363C0E">
            <w:pPr>
              <w:pStyle w:val="NoSpacing"/>
              <w:keepNext/>
              <w:keepLines/>
              <w:rPr>
                <w:rFonts w:ascii="Times New Roman" w:hAnsi="Times New Roman"/>
                <w:b/>
                <w:noProof/>
                <w:color w:val="auto"/>
                <w:sz w:val="20"/>
                <w:szCs w:val="20"/>
              </w:rPr>
            </w:pPr>
            <w:r>
              <w:rPr>
                <w:rFonts w:ascii="Times New Roman" w:hAnsi="Times New Roman"/>
                <w:b/>
                <w:noProof/>
                <w:color w:val="auto"/>
                <w:sz w:val="20"/>
                <w:szCs w:val="20"/>
              </w:rPr>
              <w:t>Note</w:t>
            </w:r>
          </w:p>
        </w:tc>
      </w:tr>
      <w:tr w:rsidR="0042609A" w:rsidRPr="001726D5" w14:paraId="745C5869" w14:textId="77777777" w:rsidTr="00363C0E">
        <w:trPr>
          <w:cantSplit/>
        </w:trPr>
        <w:tc>
          <w:tcPr>
            <w:tcW w:w="738" w:type="dxa"/>
            <w:tcBorders>
              <w:top w:val="single" w:sz="4" w:space="0" w:color="auto"/>
              <w:bottom w:val="single" w:sz="4" w:space="0" w:color="auto"/>
              <w:right w:val="single" w:sz="4" w:space="0" w:color="auto"/>
            </w:tcBorders>
            <w:shd w:val="clear" w:color="auto" w:fill="C6D9F1"/>
          </w:tcPr>
          <w:p w14:paraId="240843D4"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1</w:t>
            </w:r>
          </w:p>
        </w:tc>
        <w:tc>
          <w:tcPr>
            <w:tcW w:w="3600" w:type="dxa"/>
            <w:gridSpan w:val="2"/>
            <w:tcBorders>
              <w:top w:val="single" w:sz="4" w:space="0" w:color="auto"/>
              <w:left w:val="single" w:sz="4" w:space="0" w:color="auto"/>
              <w:bottom w:val="single" w:sz="4" w:space="0" w:color="auto"/>
              <w:right w:val="single" w:sz="4" w:space="0" w:color="auto"/>
            </w:tcBorders>
          </w:tcPr>
          <w:p w14:paraId="6C1EE704" w14:textId="77777777" w:rsidR="0042609A" w:rsidRPr="00C17D1D" w:rsidRDefault="0042609A" w:rsidP="0051778C">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Type: 1[Enter]</w:t>
            </w:r>
          </w:p>
          <w:p w14:paraId="78917DD5" w14:textId="77777777" w:rsidR="0042609A" w:rsidRPr="00490ECD" w:rsidRDefault="0042609A" w:rsidP="00363C0E">
            <w:pPr>
              <w:pStyle w:val="NoSpacing"/>
              <w:keepNext/>
              <w:keepLines/>
              <w:rPr>
                <w:rFonts w:asciiTheme="minorHAnsi" w:hAnsiTheme="minorHAnsi"/>
                <w:noProof/>
                <w:color w:val="auto"/>
                <w:sz w:val="20"/>
                <w:szCs w:val="20"/>
              </w:rPr>
            </w:pPr>
          </w:p>
        </w:tc>
        <w:tc>
          <w:tcPr>
            <w:tcW w:w="6390" w:type="dxa"/>
            <w:gridSpan w:val="2"/>
            <w:tcBorders>
              <w:top w:val="single" w:sz="4" w:space="0" w:color="auto"/>
              <w:left w:val="single" w:sz="4" w:space="0" w:color="auto"/>
              <w:bottom w:val="single" w:sz="4" w:space="0" w:color="auto"/>
              <w:right w:val="single" w:sz="4" w:space="0" w:color="auto"/>
            </w:tcBorders>
          </w:tcPr>
          <w:p w14:paraId="00955E7A" w14:textId="77777777" w:rsidR="0042609A" w:rsidRPr="00490ECD" w:rsidRDefault="0042609A" w:rsidP="00363C0E">
            <w:pPr>
              <w:pStyle w:val="NoSpacing"/>
              <w:keepNext/>
              <w:keepLines/>
              <w:rPr>
                <w:rFonts w:asciiTheme="minorHAnsi" w:hAnsiTheme="minorHAnsi"/>
                <w:noProof/>
                <w:color w:val="auto"/>
                <w:sz w:val="20"/>
                <w:szCs w:val="20"/>
              </w:rPr>
            </w:pPr>
            <w:r w:rsidRPr="00C17D1D">
              <w:rPr>
                <w:rFonts w:asciiTheme="minorHAnsi" w:hAnsiTheme="minorHAnsi"/>
                <w:noProof/>
                <w:color w:val="auto"/>
                <w:sz w:val="20"/>
                <w:szCs w:val="20"/>
              </w:rPr>
              <w:t>"Search by:" prompt displays</w:t>
            </w:r>
          </w:p>
        </w:tc>
        <w:tc>
          <w:tcPr>
            <w:tcW w:w="630" w:type="dxa"/>
            <w:tcBorders>
              <w:left w:val="single" w:sz="4" w:space="0" w:color="auto"/>
              <w:right w:val="single" w:sz="4" w:space="0" w:color="auto"/>
            </w:tcBorders>
            <w:shd w:val="clear" w:color="auto" w:fill="auto"/>
          </w:tcPr>
          <w:p w14:paraId="7D5618CD"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630" w:type="dxa"/>
            <w:tcBorders>
              <w:left w:val="single" w:sz="4" w:space="0" w:color="auto"/>
              <w:right w:val="single" w:sz="4" w:space="0" w:color="auto"/>
            </w:tcBorders>
            <w:shd w:val="clear" w:color="auto" w:fill="auto"/>
          </w:tcPr>
          <w:p w14:paraId="6B02704D" w14:textId="77777777" w:rsidR="0042609A" w:rsidRPr="00490ECD" w:rsidRDefault="0042609A" w:rsidP="00363C0E">
            <w:pPr>
              <w:pStyle w:val="NoSpacing"/>
              <w:keepNext/>
              <w:keepLines/>
              <w:jc w:val="center"/>
              <w:rPr>
                <w:rFonts w:asciiTheme="minorHAnsi" w:hAnsiTheme="minorHAnsi"/>
                <w:noProof/>
                <w:color w:val="auto"/>
                <w:sz w:val="20"/>
                <w:szCs w:val="20"/>
              </w:rPr>
            </w:pPr>
          </w:p>
        </w:tc>
        <w:tc>
          <w:tcPr>
            <w:tcW w:w="2610" w:type="dxa"/>
            <w:gridSpan w:val="2"/>
            <w:tcBorders>
              <w:left w:val="single" w:sz="4" w:space="0" w:color="auto"/>
              <w:right w:val="single" w:sz="4" w:space="0" w:color="auto"/>
            </w:tcBorders>
            <w:shd w:val="clear" w:color="auto" w:fill="auto"/>
          </w:tcPr>
          <w:p w14:paraId="579B1AB4" w14:textId="77777777" w:rsidR="0042609A" w:rsidRPr="00793A6E" w:rsidRDefault="0042609A" w:rsidP="00793A6E">
            <w:pPr>
              <w:pStyle w:val="NoSpacing"/>
              <w:rPr>
                <w:rFonts w:ascii="Calibri" w:hAnsi="Calibri"/>
                <w:noProof/>
                <w:color w:val="auto"/>
                <w:sz w:val="20"/>
                <w:szCs w:val="20"/>
              </w:rPr>
            </w:pPr>
          </w:p>
        </w:tc>
      </w:tr>
    </w:tbl>
    <w:p w14:paraId="15B89900"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000E6316"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65D25B5B"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2</w:t>
            </w:r>
          </w:p>
        </w:tc>
        <w:tc>
          <w:tcPr>
            <w:tcW w:w="3600" w:type="dxa"/>
            <w:tcBorders>
              <w:top w:val="single" w:sz="4" w:space="0" w:color="auto"/>
              <w:left w:val="single" w:sz="4" w:space="0" w:color="auto"/>
              <w:bottom w:val="single" w:sz="4" w:space="0" w:color="auto"/>
              <w:right w:val="single" w:sz="4" w:space="0" w:color="auto"/>
            </w:tcBorders>
          </w:tcPr>
          <w:p w14:paraId="5207A167"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S[Enter]</w:t>
            </w:r>
          </w:p>
        </w:tc>
        <w:tc>
          <w:tcPr>
            <w:tcW w:w="6390" w:type="dxa"/>
            <w:tcBorders>
              <w:top w:val="single" w:sz="4" w:space="0" w:color="auto"/>
              <w:left w:val="single" w:sz="4" w:space="0" w:color="auto"/>
              <w:bottom w:val="single" w:sz="4" w:space="0" w:color="auto"/>
              <w:right w:val="single" w:sz="4" w:space="0" w:color="auto"/>
            </w:tcBorders>
          </w:tcPr>
          <w:p w14:paraId="09C7C31D"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INSTITUTION NAME:" prompt displays</w:t>
            </w:r>
          </w:p>
        </w:tc>
        <w:tc>
          <w:tcPr>
            <w:tcW w:w="630" w:type="dxa"/>
            <w:tcBorders>
              <w:left w:val="single" w:sz="4" w:space="0" w:color="auto"/>
              <w:bottom w:val="single" w:sz="4" w:space="0" w:color="auto"/>
              <w:right w:val="single" w:sz="4" w:space="0" w:color="auto"/>
            </w:tcBorders>
            <w:shd w:val="clear" w:color="auto" w:fill="auto"/>
          </w:tcPr>
          <w:p w14:paraId="4F94E914"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EBE914A"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FD88260" w14:textId="77777777" w:rsidR="0042609A" w:rsidRPr="00490ECD" w:rsidRDefault="0042609A" w:rsidP="00793A6E">
            <w:pPr>
              <w:pStyle w:val="NoSpacing"/>
              <w:rPr>
                <w:rFonts w:ascii="Calibri" w:hAnsi="Calibri"/>
                <w:noProof/>
                <w:color w:val="auto"/>
                <w:sz w:val="20"/>
                <w:szCs w:val="20"/>
              </w:rPr>
            </w:pPr>
          </w:p>
        </w:tc>
      </w:tr>
    </w:tbl>
    <w:p w14:paraId="42FBFE09"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B4CD12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584D7E34"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3</w:t>
            </w:r>
          </w:p>
        </w:tc>
        <w:tc>
          <w:tcPr>
            <w:tcW w:w="3600" w:type="dxa"/>
            <w:tcBorders>
              <w:top w:val="single" w:sz="4" w:space="0" w:color="auto"/>
              <w:left w:val="single" w:sz="4" w:space="0" w:color="auto"/>
              <w:bottom w:val="single" w:sz="4" w:space="0" w:color="auto"/>
              <w:right w:val="single" w:sz="4" w:space="0" w:color="auto"/>
            </w:tcBorders>
          </w:tcPr>
          <w:p w14:paraId="2FEF7DB0"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ONEVA PHARMACY GOLDDEV2[Enter]</w:t>
            </w:r>
          </w:p>
        </w:tc>
        <w:tc>
          <w:tcPr>
            <w:tcW w:w="6390" w:type="dxa"/>
            <w:tcBorders>
              <w:top w:val="single" w:sz="4" w:space="0" w:color="auto"/>
              <w:left w:val="single" w:sz="4" w:space="0" w:color="auto"/>
              <w:bottom w:val="single" w:sz="4" w:space="0" w:color="auto"/>
              <w:right w:val="single" w:sz="4" w:space="0" w:color="auto"/>
            </w:tcBorders>
          </w:tcPr>
          <w:p w14:paraId="11B598E4"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7EB70F08"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RX REPORT       </w:t>
            </w:r>
          </w:p>
          <w:p w14:paraId="4FC8AC8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PSO Report of Remote Rx's refilled or partially filled.</w:t>
            </w:r>
          </w:p>
          <w:p w14:paraId="609086C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 for Site</w:t>
            </w:r>
          </w:p>
          <w:p w14:paraId="23901754"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Action:Next Screen//" prompt displays</w:t>
            </w:r>
          </w:p>
        </w:tc>
        <w:tc>
          <w:tcPr>
            <w:tcW w:w="630" w:type="dxa"/>
            <w:tcBorders>
              <w:left w:val="single" w:sz="4" w:space="0" w:color="auto"/>
              <w:bottom w:val="single" w:sz="4" w:space="0" w:color="auto"/>
              <w:right w:val="single" w:sz="4" w:space="0" w:color="auto"/>
            </w:tcBorders>
            <w:shd w:val="clear" w:color="auto" w:fill="auto"/>
          </w:tcPr>
          <w:p w14:paraId="69DBB579"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CCDD97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701D9E3F" w14:textId="77777777" w:rsidR="0042609A" w:rsidRPr="00490ECD" w:rsidRDefault="0042609A" w:rsidP="00793A6E">
            <w:pPr>
              <w:pStyle w:val="NoSpacing"/>
              <w:rPr>
                <w:rFonts w:ascii="Calibri" w:hAnsi="Calibri"/>
                <w:noProof/>
                <w:color w:val="auto"/>
                <w:sz w:val="20"/>
                <w:szCs w:val="20"/>
              </w:rPr>
            </w:pPr>
          </w:p>
        </w:tc>
      </w:tr>
    </w:tbl>
    <w:p w14:paraId="0D01493F"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7DF449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563BB93"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4</w:t>
            </w:r>
          </w:p>
        </w:tc>
        <w:tc>
          <w:tcPr>
            <w:tcW w:w="3600" w:type="dxa"/>
            <w:tcBorders>
              <w:top w:val="single" w:sz="4" w:space="0" w:color="auto"/>
              <w:left w:val="single" w:sz="4" w:space="0" w:color="auto"/>
              <w:bottom w:val="single" w:sz="4" w:space="0" w:color="auto"/>
              <w:right w:val="single" w:sz="4" w:space="0" w:color="auto"/>
            </w:tcBorders>
          </w:tcPr>
          <w:p w14:paraId="5E1FA70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LS[Enter]</w:t>
            </w:r>
          </w:p>
        </w:tc>
        <w:tc>
          <w:tcPr>
            <w:tcW w:w="6390" w:type="dxa"/>
            <w:tcBorders>
              <w:top w:val="single" w:sz="4" w:space="0" w:color="auto"/>
              <w:left w:val="single" w:sz="4" w:space="0" w:color="auto"/>
              <w:bottom w:val="single" w:sz="4" w:space="0" w:color="auto"/>
              <w:right w:val="single" w:sz="4" w:space="0" w:color="auto"/>
            </w:tcBorders>
          </w:tcPr>
          <w:p w14:paraId="7F57B352"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Last page of of the </w:t>
            </w:r>
          </w:p>
          <w:p w14:paraId="628753B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RX REPORT </w:t>
            </w:r>
          </w:p>
          <w:p w14:paraId="7CA26D5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PSO Report of Remote Rx's refilled or partially filled.</w:t>
            </w:r>
          </w:p>
          <w:p w14:paraId="7E4A6E3C"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w:t>
            </w:r>
          </w:p>
          <w:p w14:paraId="0873F1E8"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6313F95E"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0526BCF"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44FEA3D0" w14:textId="77777777" w:rsidR="0042609A" w:rsidRPr="00490ECD" w:rsidRDefault="0042609A" w:rsidP="00793A6E">
            <w:pPr>
              <w:pStyle w:val="NoSpacing"/>
              <w:rPr>
                <w:rFonts w:ascii="Calibri" w:hAnsi="Calibri"/>
                <w:noProof/>
                <w:color w:val="auto"/>
                <w:sz w:val="20"/>
                <w:szCs w:val="20"/>
              </w:rPr>
            </w:pPr>
          </w:p>
        </w:tc>
      </w:tr>
    </w:tbl>
    <w:p w14:paraId="4B565EFE"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7FD84151"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4B871AE7"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5</w:t>
            </w:r>
          </w:p>
        </w:tc>
        <w:tc>
          <w:tcPr>
            <w:tcW w:w="3600" w:type="dxa"/>
            <w:tcBorders>
              <w:top w:val="single" w:sz="4" w:space="0" w:color="auto"/>
              <w:left w:val="single" w:sz="4" w:space="0" w:color="auto"/>
              <w:bottom w:val="single" w:sz="4" w:space="0" w:color="auto"/>
              <w:right w:val="single" w:sz="4" w:space="0" w:color="auto"/>
            </w:tcBorders>
          </w:tcPr>
          <w:p w14:paraId="191FE796"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SI[Enter]</w:t>
            </w:r>
          </w:p>
        </w:tc>
        <w:tc>
          <w:tcPr>
            <w:tcW w:w="6390" w:type="dxa"/>
            <w:tcBorders>
              <w:top w:val="single" w:sz="4" w:space="0" w:color="auto"/>
              <w:left w:val="single" w:sz="4" w:space="0" w:color="auto"/>
              <w:bottom w:val="single" w:sz="4" w:space="0" w:color="auto"/>
              <w:right w:val="single" w:sz="4" w:space="0" w:color="auto"/>
            </w:tcBorders>
          </w:tcPr>
          <w:p w14:paraId="78042CE5"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"Enter a number (" prompt displays</w:t>
            </w:r>
          </w:p>
        </w:tc>
        <w:tc>
          <w:tcPr>
            <w:tcW w:w="630" w:type="dxa"/>
            <w:tcBorders>
              <w:left w:val="single" w:sz="4" w:space="0" w:color="auto"/>
              <w:bottom w:val="single" w:sz="4" w:space="0" w:color="auto"/>
              <w:right w:val="single" w:sz="4" w:space="0" w:color="auto"/>
            </w:tcBorders>
            <w:shd w:val="clear" w:color="auto" w:fill="auto"/>
          </w:tcPr>
          <w:p w14:paraId="533B515D"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25AD4683"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0376CE62" w14:textId="77777777" w:rsidR="0042609A" w:rsidRPr="00490ECD" w:rsidRDefault="0042609A" w:rsidP="00793A6E">
            <w:pPr>
              <w:pStyle w:val="NoSpacing"/>
              <w:rPr>
                <w:rFonts w:ascii="Calibri" w:hAnsi="Calibri"/>
                <w:noProof/>
                <w:color w:val="auto"/>
                <w:sz w:val="20"/>
                <w:szCs w:val="20"/>
              </w:rPr>
            </w:pPr>
          </w:p>
        </w:tc>
      </w:tr>
    </w:tbl>
    <w:p w14:paraId="264EB7B7"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2A317FEC"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34EAA18D" w14:textId="77777777" w:rsidR="0042609A" w:rsidRPr="00490ECD" w:rsidRDefault="0042609A" w:rsidP="00AE00A4">
            <w:pPr>
              <w:pStyle w:val="NoSpacing"/>
              <w:rPr>
                <w:rFonts w:ascii="Calibri" w:hAnsi="Calibri"/>
                <w:noProof/>
                <w:color w:val="auto"/>
                <w:sz w:val="20"/>
                <w:szCs w:val="20"/>
              </w:rPr>
            </w:pPr>
            <w:r w:rsidRPr="00C17D1D">
              <w:rPr>
                <w:rFonts w:asciiTheme="minorHAnsi" w:hAnsiTheme="minorHAnsi"/>
                <w:noProof/>
                <w:color w:val="auto"/>
                <w:sz w:val="20"/>
                <w:szCs w:val="20"/>
              </w:rPr>
              <w:t>END</w:t>
            </w:r>
          </w:p>
        </w:tc>
        <w:tc>
          <w:tcPr>
            <w:tcW w:w="3600" w:type="dxa"/>
            <w:tcBorders>
              <w:top w:val="single" w:sz="4" w:space="0" w:color="auto"/>
              <w:left w:val="single" w:sz="4" w:space="0" w:color="auto"/>
              <w:bottom w:val="single" w:sz="4" w:space="0" w:color="auto"/>
              <w:right w:val="single" w:sz="4" w:space="0" w:color="auto"/>
            </w:tcBorders>
          </w:tcPr>
          <w:p w14:paraId="28446F4C"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Type:  1[Enter]</w:t>
            </w:r>
          </w:p>
        </w:tc>
        <w:tc>
          <w:tcPr>
            <w:tcW w:w="6390" w:type="dxa"/>
            <w:tcBorders>
              <w:top w:val="single" w:sz="4" w:space="0" w:color="auto"/>
              <w:left w:val="single" w:sz="4" w:space="0" w:color="auto"/>
              <w:bottom w:val="single" w:sz="4" w:space="0" w:color="auto"/>
              <w:right w:val="single" w:sz="4" w:space="0" w:color="auto"/>
            </w:tcBorders>
          </w:tcPr>
          <w:p w14:paraId="646E7E9D"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First page of the </w:t>
            </w:r>
          </w:p>
          <w:p w14:paraId="7DFC3C3A"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PSO LM REMOTE REPORT DETAILS  </w:t>
            </w:r>
          </w:p>
          <w:p w14:paraId="509F6C30"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 xml:space="preserve">Remote Refill/Partial Fill Details </w:t>
            </w:r>
          </w:p>
          <w:p w14:paraId="0F0655AB" w14:textId="77777777" w:rsidR="0042609A" w:rsidRPr="00C17D1D" w:rsidRDefault="0042609A" w:rsidP="0051778C">
            <w:pPr>
              <w:pStyle w:val="NoSpacing"/>
              <w:rPr>
                <w:rFonts w:ascii="Calibri" w:hAnsi="Calibri"/>
                <w:noProof/>
                <w:color w:val="auto"/>
                <w:sz w:val="20"/>
                <w:szCs w:val="20"/>
              </w:rPr>
            </w:pPr>
            <w:r w:rsidRPr="00C17D1D">
              <w:rPr>
                <w:rFonts w:ascii="Calibri" w:hAnsi="Calibri"/>
                <w:noProof/>
                <w:color w:val="auto"/>
                <w:sz w:val="20"/>
                <w:szCs w:val="20"/>
              </w:rPr>
              <w:t>report displays for Rx#</w:t>
            </w:r>
          </w:p>
          <w:p w14:paraId="011127A3" w14:textId="77777777" w:rsidR="0042609A" w:rsidRPr="00490ECD" w:rsidRDefault="0042609A" w:rsidP="00AE00A4">
            <w:pPr>
              <w:pStyle w:val="NoSpacing"/>
              <w:rPr>
                <w:rFonts w:ascii="Calibri" w:hAnsi="Calibri"/>
                <w:noProof/>
                <w:color w:val="auto"/>
                <w:sz w:val="20"/>
                <w:szCs w:val="20"/>
              </w:rPr>
            </w:pPr>
            <w:r w:rsidRPr="00C17D1D">
              <w:rPr>
                <w:rFonts w:ascii="Calibri" w:hAnsi="Calibri"/>
                <w:noProof/>
                <w:color w:val="auto"/>
                <w:sz w:val="20"/>
                <w:szCs w:val="20"/>
              </w:rPr>
              <w:t>"Select Action:Quit//" prompt displays</w:t>
            </w:r>
          </w:p>
        </w:tc>
        <w:tc>
          <w:tcPr>
            <w:tcW w:w="630" w:type="dxa"/>
            <w:tcBorders>
              <w:left w:val="single" w:sz="4" w:space="0" w:color="auto"/>
              <w:bottom w:val="single" w:sz="4" w:space="0" w:color="auto"/>
              <w:right w:val="single" w:sz="4" w:space="0" w:color="auto"/>
            </w:tcBorders>
            <w:shd w:val="clear" w:color="auto" w:fill="auto"/>
          </w:tcPr>
          <w:p w14:paraId="0A2A59A1"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15BD3EEC"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1823A304" w14:textId="77777777" w:rsidR="0042609A" w:rsidRPr="00490ECD" w:rsidRDefault="0042609A" w:rsidP="00793A6E">
            <w:pPr>
              <w:pStyle w:val="NoSpacing"/>
              <w:rPr>
                <w:rFonts w:ascii="Calibri" w:hAnsi="Calibri"/>
                <w:noProof/>
                <w:color w:val="auto"/>
                <w:sz w:val="20"/>
                <w:szCs w:val="20"/>
              </w:rPr>
            </w:pPr>
          </w:p>
        </w:tc>
      </w:tr>
    </w:tbl>
    <w:p w14:paraId="48054A0D" w14:textId="77777777" w:rsidR="0042609A" w:rsidRPr="006A40A9" w:rsidRDefault="0042609A" w:rsidP="00490018">
      <w:pPr>
        <w:spacing w:line="20" w:lineRule="exact"/>
        <w:rPr>
          <w:rFonts w:ascii="Arial" w:hAnsi="Arial" w:cs="Arial"/>
          <w:sz w:val="22"/>
          <w:szCs w:val="22"/>
        </w:rPr>
      </w:pPr>
    </w:p>
    <w:tbl>
      <w:tblPr>
        <w:tblpPr w:leftFromText="187" w:rightFromText="187" w:vertAnchor="text" w:tblpY="1"/>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6390"/>
        <w:gridCol w:w="630"/>
        <w:gridCol w:w="630"/>
        <w:gridCol w:w="2610"/>
      </w:tblGrid>
      <w:tr w:rsidR="0042609A" w:rsidRPr="001726D5" w14:paraId="32A06578" w14:textId="77777777" w:rsidTr="00AE00A4">
        <w:trPr>
          <w:cantSplit/>
        </w:trPr>
        <w:tc>
          <w:tcPr>
            <w:tcW w:w="738" w:type="dxa"/>
            <w:tcBorders>
              <w:top w:val="single" w:sz="4" w:space="0" w:color="auto"/>
              <w:bottom w:val="single" w:sz="4" w:space="0" w:color="auto"/>
              <w:right w:val="single" w:sz="4" w:space="0" w:color="auto"/>
            </w:tcBorders>
            <w:shd w:val="clear" w:color="auto" w:fill="C6D9F1"/>
          </w:tcPr>
          <w:p w14:paraId="0DF6B798" w14:textId="77777777" w:rsidR="0042609A" w:rsidRPr="00490ECD" w:rsidRDefault="0042609A" w:rsidP="00AE00A4">
            <w:pPr>
              <w:pStyle w:val="NoSpacing"/>
              <w:rPr>
                <w:rFonts w:ascii="Calibri" w:hAnsi="Calibri"/>
                <w:noProof/>
                <w:color w:val="auto"/>
                <w:sz w:val="20"/>
                <w:szCs w:val="20"/>
              </w:rPr>
            </w:pPr>
          </w:p>
        </w:tc>
        <w:tc>
          <w:tcPr>
            <w:tcW w:w="3600" w:type="dxa"/>
            <w:tcBorders>
              <w:top w:val="single" w:sz="4" w:space="0" w:color="auto"/>
              <w:left w:val="single" w:sz="4" w:space="0" w:color="auto"/>
              <w:bottom w:val="single" w:sz="4" w:space="0" w:color="auto"/>
              <w:right w:val="single" w:sz="4" w:space="0" w:color="auto"/>
            </w:tcBorders>
          </w:tcPr>
          <w:p w14:paraId="4CEDFC5D" w14:textId="77777777" w:rsidR="0042609A" w:rsidRPr="00490ECD" w:rsidRDefault="0042609A" w:rsidP="00AE00A4">
            <w:pPr>
              <w:pStyle w:val="NoSpacing"/>
              <w:rPr>
                <w:rFonts w:ascii="Calibri" w:hAnsi="Calibri"/>
                <w:noProof/>
                <w:color w:val="auto"/>
                <w:sz w:val="20"/>
                <w:szCs w:val="20"/>
              </w:rPr>
            </w:pPr>
          </w:p>
        </w:tc>
        <w:tc>
          <w:tcPr>
            <w:tcW w:w="6390" w:type="dxa"/>
            <w:tcBorders>
              <w:top w:val="single" w:sz="4" w:space="0" w:color="auto"/>
              <w:left w:val="single" w:sz="4" w:space="0" w:color="auto"/>
              <w:bottom w:val="single" w:sz="4" w:space="0" w:color="auto"/>
              <w:right w:val="single" w:sz="4" w:space="0" w:color="auto"/>
            </w:tcBorders>
          </w:tcPr>
          <w:p w14:paraId="60F753D3" w14:textId="77777777" w:rsidR="0042609A" w:rsidRPr="00490ECD" w:rsidRDefault="0042609A" w:rsidP="00AE00A4">
            <w:pPr>
              <w:pStyle w:val="NoSpacing"/>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0B57AFE7" w14:textId="77777777" w:rsidR="0042609A" w:rsidRPr="00490ECD" w:rsidRDefault="0042609A" w:rsidP="00AE00A4">
            <w:pPr>
              <w:pStyle w:val="NoSpacing"/>
              <w:jc w:val="center"/>
              <w:rPr>
                <w:rFonts w:ascii="Calibri" w:hAnsi="Calibri"/>
                <w:noProof/>
                <w:color w:val="auto"/>
                <w:sz w:val="20"/>
                <w:szCs w:val="20"/>
              </w:rPr>
            </w:pPr>
          </w:p>
        </w:tc>
        <w:tc>
          <w:tcPr>
            <w:tcW w:w="630" w:type="dxa"/>
            <w:tcBorders>
              <w:left w:val="single" w:sz="4" w:space="0" w:color="auto"/>
              <w:bottom w:val="single" w:sz="4" w:space="0" w:color="auto"/>
              <w:right w:val="single" w:sz="4" w:space="0" w:color="auto"/>
            </w:tcBorders>
            <w:shd w:val="clear" w:color="auto" w:fill="auto"/>
          </w:tcPr>
          <w:p w14:paraId="3E03FA20" w14:textId="77777777" w:rsidR="0042609A" w:rsidRPr="00490ECD" w:rsidRDefault="0042609A" w:rsidP="00AE00A4">
            <w:pPr>
              <w:pStyle w:val="NoSpacing"/>
              <w:jc w:val="center"/>
              <w:rPr>
                <w:rFonts w:ascii="Calibri" w:hAnsi="Calibri"/>
                <w:noProof/>
                <w:color w:val="auto"/>
                <w:sz w:val="20"/>
                <w:szCs w:val="20"/>
              </w:rPr>
            </w:pPr>
          </w:p>
        </w:tc>
        <w:tc>
          <w:tcPr>
            <w:tcW w:w="2610" w:type="dxa"/>
            <w:tcBorders>
              <w:left w:val="single" w:sz="4" w:space="0" w:color="auto"/>
              <w:bottom w:val="single" w:sz="4" w:space="0" w:color="auto"/>
              <w:right w:val="single" w:sz="4" w:space="0" w:color="auto"/>
            </w:tcBorders>
            <w:shd w:val="clear" w:color="auto" w:fill="auto"/>
          </w:tcPr>
          <w:p w14:paraId="399F62DC" w14:textId="77777777" w:rsidR="0042609A" w:rsidRPr="00490ECD" w:rsidRDefault="0042609A" w:rsidP="00793A6E">
            <w:pPr>
              <w:pStyle w:val="NoSpacing"/>
              <w:rPr>
                <w:rFonts w:ascii="Calibri" w:hAnsi="Calibri"/>
                <w:noProof/>
                <w:color w:val="auto"/>
                <w:sz w:val="20"/>
                <w:szCs w:val="20"/>
              </w:rPr>
            </w:pPr>
          </w:p>
        </w:tc>
      </w:tr>
    </w:tbl>
    <w:p w14:paraId="4E617460" w14:textId="77777777" w:rsidR="0042609A" w:rsidRDefault="0042609A" w:rsidP="00DC1D19">
      <w:pPr>
        <w:pStyle w:val="NoSpacing"/>
      </w:pPr>
    </w:p>
    <w:sectPr w:rsidR="0042609A" w:rsidSect="007F1215">
      <w:headerReference w:type="default" r:id="rId7"/>
      <w:footerReference w:type="default" r:id="rId8"/>
      <w:pgSz w:w="15840" w:h="12240" w:orient="landscape"/>
      <w:pgMar w:top="1440" w:right="14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BF176" w14:textId="77777777" w:rsidR="0042609A" w:rsidRDefault="0042609A">
      <w:r>
        <w:separator/>
      </w:r>
    </w:p>
  </w:endnote>
  <w:endnote w:type="continuationSeparator" w:id="0">
    <w:p w14:paraId="11B77EFA" w14:textId="77777777" w:rsidR="0042609A" w:rsidRDefault="00426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911BB" w14:textId="77777777" w:rsidR="00BE1503" w:rsidRPr="00321508" w:rsidRDefault="0051778C" w:rsidP="00AE1D8A">
    <w:pPr>
      <w:pStyle w:val="Heading4"/>
      <w:rPr>
        <w:rFonts w:ascii="Arial" w:hAnsi="Arial" w:cs="Arial"/>
        <w:b w:val="0"/>
      </w:rPr>
    </w:pPr>
    <w:r>
      <w:rPr>
        <w:rFonts w:ascii="Arial" w:hAnsi="Arial" w:cs="Arial"/>
        <w:b w:val="0"/>
      </w:rPr>
      <w:t>https://thebitsgroup-my.sharepoint.com/personal/tjcope_thebitsgroup_com/Documents/OneVAPharmacy/Testing/Test Cases and Test Scripts (mm3).docx</w:t>
    </w:r>
  </w:p>
  <w:p w14:paraId="797A17C9" w14:textId="77777777" w:rsidR="00BE1503" w:rsidRPr="00321508" w:rsidRDefault="00BE1503" w:rsidP="00321508">
    <w:pPr>
      <w:pStyle w:val="Footer"/>
      <w:tabs>
        <w:tab w:val="clear" w:pos="8640"/>
        <w:tab w:val="right" w:pos="13770"/>
      </w:tabs>
      <w:rPr>
        <w:rFonts w:ascii="Arial" w:hAnsi="Arial" w:cs="Arial"/>
        <w:szCs w:val="22"/>
      </w:rPr>
    </w:pPr>
    <w:r>
      <w:rPr>
        <w:rFonts w:ascii="Arial" w:hAnsi="Arial" w:cs="Arial"/>
        <w:szCs w:val="22"/>
      </w:rPr>
      <w:t xml:space="preserve">Merge data fields from </w:t>
    </w:r>
    <w:r w:rsidRPr="00321508">
      <w:rPr>
        <w:rFonts w:ascii="Arial" w:hAnsi="Arial" w:cs="Arial"/>
        <w:szCs w:val="22"/>
      </w:rPr>
      <w:t>TestCases-Baseline.xlsx</w:t>
    </w:r>
    <w:r w:rsidRPr="00321508">
      <w:rPr>
        <w:rFonts w:ascii="Arial" w:hAnsi="Arial" w:cs="Arial"/>
        <w:szCs w:val="22"/>
      </w:rPr>
      <w:tab/>
    </w:r>
    <w:r w:rsidRPr="00321508">
      <w:rPr>
        <w:rFonts w:ascii="Arial" w:hAnsi="Arial" w:cs="Arial"/>
        <w:szCs w:val="22"/>
      </w:rPr>
      <w:tab/>
      <w:t xml:space="preserve">Page </w:t>
    </w:r>
    <w:r w:rsidRPr="00321508">
      <w:rPr>
        <w:rFonts w:ascii="Arial" w:hAnsi="Arial" w:cs="Arial"/>
        <w:szCs w:val="22"/>
      </w:rPr>
      <w:fldChar w:fldCharType="begin"/>
    </w:r>
    <w:r w:rsidRPr="00321508">
      <w:rPr>
        <w:rFonts w:ascii="Arial" w:hAnsi="Arial" w:cs="Arial"/>
        <w:szCs w:val="22"/>
      </w:rPr>
      <w:instrText xml:space="preserve"> PAGE </w:instrText>
    </w:r>
    <w:r w:rsidRPr="00321508">
      <w:rPr>
        <w:rFonts w:ascii="Arial" w:hAnsi="Arial" w:cs="Arial"/>
        <w:szCs w:val="22"/>
      </w:rPr>
      <w:fldChar w:fldCharType="separate"/>
    </w:r>
    <w:r w:rsidR="0042609A">
      <w:rPr>
        <w:rFonts w:ascii="Arial" w:hAnsi="Arial" w:cs="Arial"/>
        <w:szCs w:val="22"/>
      </w:rPr>
      <w:t>40</w:t>
    </w:r>
    <w:r w:rsidRPr="00321508">
      <w:rPr>
        <w:rFonts w:ascii="Arial" w:hAnsi="Arial" w:cs="Arial"/>
        <w:szCs w:val="22"/>
      </w:rPr>
      <w:fldChar w:fldCharType="end"/>
    </w:r>
    <w:r w:rsidRPr="00321508">
      <w:rPr>
        <w:rFonts w:ascii="Arial" w:hAnsi="Arial" w:cs="Arial"/>
        <w:szCs w:val="22"/>
      </w:rPr>
      <w:t xml:space="preserve"> of </w:t>
    </w:r>
    <w:r w:rsidRPr="00321508">
      <w:rPr>
        <w:rFonts w:ascii="Arial" w:hAnsi="Arial" w:cs="Arial"/>
        <w:szCs w:val="22"/>
      </w:rPr>
      <w:fldChar w:fldCharType="begin"/>
    </w:r>
    <w:r w:rsidRPr="00321508">
      <w:rPr>
        <w:rFonts w:ascii="Arial" w:hAnsi="Arial" w:cs="Arial"/>
        <w:szCs w:val="22"/>
      </w:rPr>
      <w:instrText xml:space="preserve"> NUMPAGES </w:instrText>
    </w:r>
    <w:r w:rsidRPr="00321508">
      <w:rPr>
        <w:rFonts w:ascii="Arial" w:hAnsi="Arial" w:cs="Arial"/>
        <w:szCs w:val="22"/>
      </w:rPr>
      <w:fldChar w:fldCharType="separate"/>
    </w:r>
    <w:r w:rsidR="0042609A">
      <w:rPr>
        <w:rFonts w:ascii="Arial" w:hAnsi="Arial" w:cs="Arial"/>
        <w:szCs w:val="22"/>
      </w:rPr>
      <w:t>95</w:t>
    </w:r>
    <w:r w:rsidRPr="00321508">
      <w:rPr>
        <w:rFonts w:ascii="Arial" w:hAnsi="Arial" w:cs="Arial"/>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A612B" w14:textId="77777777" w:rsidR="0042609A" w:rsidRDefault="0042609A">
      <w:r>
        <w:separator/>
      </w:r>
    </w:p>
  </w:footnote>
  <w:footnote w:type="continuationSeparator" w:id="0">
    <w:p w14:paraId="75C112E6" w14:textId="77777777" w:rsidR="0042609A" w:rsidRDefault="00426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9C4B1" w14:textId="77777777" w:rsidR="00BE1503" w:rsidRPr="00321508" w:rsidRDefault="00BE1503" w:rsidP="00321508">
    <w:pPr>
      <w:pStyle w:val="Header"/>
      <w:tabs>
        <w:tab w:val="clear" w:pos="8640"/>
        <w:tab w:val="right" w:pos="13680"/>
      </w:tabs>
      <w:rPr>
        <w:rFonts w:ascii="Arial" w:hAnsi="Arial" w:cs="Arial"/>
        <w:b/>
      </w:rPr>
    </w:pPr>
    <w:r w:rsidRPr="00321508">
      <w:rPr>
        <w:rFonts w:ascii="Arial" w:hAnsi="Arial" w:cs="Arial"/>
        <w:b/>
      </w:rPr>
      <w:t xml:space="preserve">Test Cases and Test Scrips Mail-Merge </w:t>
    </w:r>
    <w:r w:rsidRPr="00321508">
      <w:rPr>
        <w:rFonts w:ascii="Arial" w:hAnsi="Arial" w:cs="Arial"/>
        <w:b/>
      </w:rPr>
      <w:tab/>
    </w:r>
    <w:r w:rsidRPr="00321508">
      <w:rPr>
        <w:rFonts w:ascii="Arial" w:hAnsi="Arial" w:cs="Arial"/>
        <w:b/>
      </w:rPr>
      <w:tab/>
      <w:t>TJ Cope</w:t>
    </w:r>
  </w:p>
  <w:p w14:paraId="5E7B90FE" w14:textId="77777777" w:rsidR="00BE1503" w:rsidRPr="00321508" w:rsidRDefault="00BE1503">
    <w:pPr>
      <w:pStyle w:val="Header"/>
      <w:tabs>
        <w:tab w:val="clear" w:pos="8640"/>
        <w:tab w:val="right" w:pos="9360"/>
      </w:tabs>
      <w:rPr>
        <w:rFonts w:ascii="Arial" w:hAnsi="Arial" w:cs="Arial"/>
        <w:b/>
      </w:rPr>
    </w:pPr>
    <w:r w:rsidRPr="00321508">
      <w:rPr>
        <w:rFonts w:ascii="Arial" w:hAnsi="Arial" w:cs="Arial"/>
        <w:i/>
        <w:szCs w:val="22"/>
      </w:rPr>
      <w:t>Revised:</w:t>
    </w:r>
    <w:r w:rsidRPr="00321508">
      <w:rPr>
        <w:rFonts w:ascii="Arial" w:hAnsi="Arial" w:cs="Arial"/>
        <w:szCs w:val="22"/>
      </w:rPr>
      <w:t xml:space="preserve"> </w:t>
    </w:r>
    <w:r w:rsidR="0042609A">
      <w:rPr>
        <w:rFonts w:ascii="Arial" w:hAnsi="Arial" w:cs="Arial"/>
        <w:szCs w:val="22"/>
      </w:rPr>
      <w:t>00/00/0000 0:00 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D0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0EFB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9004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D0213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2A3E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20246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0061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66A3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ACDD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626C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82BCD"/>
    <w:multiLevelType w:val="multilevel"/>
    <w:tmpl w:val="09F204E8"/>
    <w:styleLink w:val="NumberLists"/>
    <w:lvl w:ilvl="0">
      <w:start w:val="1"/>
      <w:numFmt w:val="decimal"/>
      <w:pStyle w:val="1-ListLevel1"/>
      <w:lvlText w:val="%1."/>
      <w:lvlJc w:val="left"/>
      <w:pPr>
        <w:ind w:left="576" w:hanging="576"/>
      </w:pPr>
      <w:rPr>
        <w:rFonts w:hint="default"/>
      </w:rPr>
    </w:lvl>
    <w:lvl w:ilvl="1">
      <w:start w:val="1"/>
      <w:numFmt w:val="decimal"/>
      <w:pStyle w:val="2-ListLevel2"/>
      <w:lvlText w:val="%1.%2"/>
      <w:lvlJc w:val="left"/>
      <w:pPr>
        <w:ind w:left="1152" w:hanging="576"/>
      </w:pPr>
      <w:rPr>
        <w:rFonts w:hint="default"/>
      </w:rPr>
    </w:lvl>
    <w:lvl w:ilvl="2">
      <w:start w:val="1"/>
      <w:numFmt w:val="decimal"/>
      <w:pStyle w:val="3-ListLevel3"/>
      <w:lvlText w:val="%1.%2.%3"/>
      <w:lvlJc w:val="left"/>
      <w:pPr>
        <w:ind w:left="1728" w:hanging="576"/>
      </w:pPr>
      <w:rPr>
        <w:rFonts w:hint="default"/>
      </w:rPr>
    </w:lvl>
    <w:lvl w:ilvl="3">
      <w:start w:val="1"/>
      <w:numFmt w:val="decimal"/>
      <w:pStyle w:val="4-ListLevel4"/>
      <w:lvlText w:val="%1.%2.%3.%4"/>
      <w:lvlJc w:val="left"/>
      <w:pPr>
        <w:ind w:left="2304" w:hanging="576"/>
      </w:pPr>
      <w:rPr>
        <w:rFonts w:hint="default"/>
      </w:rPr>
    </w:lvl>
    <w:lvl w:ilvl="4">
      <w:start w:val="1"/>
      <w:numFmt w:val="decimal"/>
      <w:pStyle w:val="5-ListLevel5"/>
      <w:lvlText w:val="%1.%2.%3.%4.%5"/>
      <w:lvlJc w:val="left"/>
      <w:pPr>
        <w:ind w:left="2880" w:hanging="576"/>
      </w:pPr>
      <w:rPr>
        <w:rFonts w:hint="default"/>
      </w:rPr>
    </w:lvl>
    <w:lvl w:ilvl="5">
      <w:start w:val="1"/>
      <w:numFmt w:val="decimal"/>
      <w:pStyle w:val="6-ListLevel6"/>
      <w:lvlText w:val="%1.%2.%3.%4.%5.%6"/>
      <w:lvlJc w:val="left"/>
      <w:pPr>
        <w:ind w:left="3456" w:hanging="576"/>
      </w:pPr>
      <w:rPr>
        <w:rFonts w:hint="default"/>
      </w:rPr>
    </w:lvl>
    <w:lvl w:ilvl="6">
      <w:start w:val="1"/>
      <w:numFmt w:val="decimal"/>
      <w:pStyle w:val="7-ListLevel7"/>
      <w:lvlText w:val="%1.%2.%3.%4.%5.%6.%7"/>
      <w:lvlJc w:val="left"/>
      <w:pPr>
        <w:ind w:left="4032" w:hanging="576"/>
      </w:pPr>
      <w:rPr>
        <w:rFonts w:hint="default"/>
      </w:rPr>
    </w:lvl>
    <w:lvl w:ilvl="7">
      <w:start w:val="1"/>
      <w:numFmt w:val="decimal"/>
      <w:pStyle w:val="8-ListLevel8"/>
      <w:lvlText w:val="%1.%2.%3.%4.%5.%6.%7.%8"/>
      <w:lvlJc w:val="left"/>
      <w:pPr>
        <w:ind w:left="4608" w:hanging="576"/>
      </w:pPr>
      <w:rPr>
        <w:rFonts w:hint="default"/>
      </w:rPr>
    </w:lvl>
    <w:lvl w:ilvl="8">
      <w:start w:val="1"/>
      <w:numFmt w:val="decimal"/>
      <w:pStyle w:val="9-ListLevel9"/>
      <w:lvlText w:val="%1.%2.%3.%4.%5.%6.%7.%8.%9"/>
      <w:lvlJc w:val="left"/>
      <w:pPr>
        <w:ind w:left="5184" w:hanging="576"/>
      </w:pPr>
      <w:rPr>
        <w:rFonts w:hint="default"/>
      </w:rPr>
    </w:lvl>
  </w:abstractNum>
  <w:abstractNum w:abstractNumId="11" w15:restartNumberingAfterBreak="0">
    <w:nsid w:val="0502550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B794753"/>
    <w:multiLevelType w:val="multilevel"/>
    <w:tmpl w:val="8D8EED46"/>
    <w:lvl w:ilvl="0">
      <w:start w:val="1"/>
      <w:numFmt w:val="bullet"/>
      <w:pStyle w:val="Done"/>
      <w:lvlText w:val=""/>
      <w:lvlJc w:val="left"/>
      <w:pPr>
        <w:tabs>
          <w:tab w:val="num" w:pos="360"/>
        </w:tabs>
        <w:ind w:left="360" w:hanging="360"/>
      </w:pPr>
      <w:rPr>
        <w:rFonts w:ascii="Wingdings" w:hAnsi="Wingdings" w:hint="default"/>
        <w:sz w:val="16"/>
      </w:rPr>
    </w:lvl>
    <w:lvl w:ilvl="1">
      <w:start w:val="1"/>
      <w:numFmt w:val="bullet"/>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sz w:val="16"/>
      </w:rPr>
    </w:lvl>
    <w:lvl w:ilvl="3">
      <w:start w:val="1"/>
      <w:numFmt w:val="bullet"/>
      <w:lvlText w:val=""/>
      <w:lvlJc w:val="left"/>
      <w:pPr>
        <w:tabs>
          <w:tab w:val="num" w:pos="1440"/>
        </w:tabs>
        <w:ind w:left="1440" w:hanging="360"/>
      </w:pPr>
      <w:rPr>
        <w:rFonts w:ascii="Wingdings" w:hAnsi="Wingdings" w:hint="default"/>
        <w:sz w:val="16"/>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0C083F40"/>
    <w:multiLevelType w:val="multilevel"/>
    <w:tmpl w:val="239A3ACC"/>
    <w:numStyleLink w:val="CommentLists"/>
  </w:abstractNum>
  <w:abstractNum w:abstractNumId="14" w15:restartNumberingAfterBreak="0">
    <w:nsid w:val="0C3157E6"/>
    <w:multiLevelType w:val="multilevel"/>
    <w:tmpl w:val="2076B384"/>
    <w:lvl w:ilvl="0">
      <w:start w:val="1"/>
      <w:numFmt w:val="bullet"/>
      <w:pStyle w:val="CarryForward"/>
      <w:lvlText w:val=""/>
      <w:lvlJc w:val="left"/>
      <w:pPr>
        <w:tabs>
          <w:tab w:val="num" w:pos="360"/>
        </w:tabs>
        <w:ind w:left="360" w:hanging="360"/>
      </w:pPr>
      <w:rPr>
        <w:rFonts w:ascii="Wingdings" w:hAnsi="Wingdings" w:hint="default"/>
        <w:sz w:val="16"/>
      </w:rPr>
    </w:lvl>
    <w:lvl w:ilvl="1">
      <w:start w:val="1"/>
      <w:numFmt w:val="bullet"/>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sz w:val="16"/>
      </w:rPr>
    </w:lvl>
    <w:lvl w:ilvl="3">
      <w:start w:val="1"/>
      <w:numFmt w:val="bullet"/>
      <w:lvlText w:val=""/>
      <w:lvlJc w:val="left"/>
      <w:pPr>
        <w:tabs>
          <w:tab w:val="num" w:pos="1440"/>
        </w:tabs>
        <w:ind w:left="1440" w:hanging="360"/>
      </w:pPr>
      <w:rPr>
        <w:rFonts w:ascii="Wingdings" w:hAnsi="Wingdings" w:hint="default"/>
        <w:sz w:val="16"/>
      </w:rPr>
    </w:lvl>
    <w:lvl w:ilvl="4">
      <w:start w:val="1"/>
      <w:numFmt w:val="bullet"/>
      <w:lvlText w:val=""/>
      <w:lvlJc w:val="left"/>
      <w:pPr>
        <w:tabs>
          <w:tab w:val="num" w:pos="1800"/>
        </w:tabs>
        <w:ind w:left="1800" w:hanging="360"/>
      </w:pPr>
      <w:rPr>
        <w:rFonts w:ascii="Wingdings" w:hAnsi="Wingdings" w:hint="default"/>
        <w:sz w:val="16"/>
      </w:rPr>
    </w:lvl>
    <w:lvl w:ilvl="5">
      <w:start w:val="1"/>
      <w:numFmt w:val="bullet"/>
      <w:lvlText w:val=""/>
      <w:lvlJc w:val="left"/>
      <w:pPr>
        <w:tabs>
          <w:tab w:val="num" w:pos="2160"/>
        </w:tabs>
        <w:ind w:left="2160" w:hanging="360"/>
      </w:pPr>
      <w:rPr>
        <w:rFonts w:ascii="Wingdings" w:hAnsi="Wingdings" w:hint="default"/>
        <w:sz w:val="16"/>
      </w:rPr>
    </w:lvl>
    <w:lvl w:ilvl="6">
      <w:start w:val="1"/>
      <w:numFmt w:val="bullet"/>
      <w:lvlText w:val=""/>
      <w:lvlJc w:val="left"/>
      <w:pPr>
        <w:tabs>
          <w:tab w:val="num" w:pos="2520"/>
        </w:tabs>
        <w:ind w:left="2520" w:hanging="360"/>
      </w:pPr>
      <w:rPr>
        <w:rFonts w:ascii="Wingdings" w:hAnsi="Wingdings" w:hint="default"/>
        <w:sz w:val="16"/>
      </w:rPr>
    </w:lvl>
    <w:lvl w:ilvl="7">
      <w:start w:val="1"/>
      <w:numFmt w:val="bullet"/>
      <w:lvlText w:val=""/>
      <w:lvlJc w:val="left"/>
      <w:pPr>
        <w:tabs>
          <w:tab w:val="num" w:pos="2880"/>
        </w:tabs>
        <w:ind w:left="2880" w:hanging="360"/>
      </w:pPr>
      <w:rPr>
        <w:rFonts w:ascii="Wingdings" w:hAnsi="Wingdings" w:hint="default"/>
        <w:sz w:val="16"/>
      </w:rPr>
    </w:lvl>
    <w:lvl w:ilvl="8">
      <w:start w:val="1"/>
      <w:numFmt w:val="bullet"/>
      <w:lvlText w:val=""/>
      <w:lvlJc w:val="left"/>
      <w:pPr>
        <w:tabs>
          <w:tab w:val="num" w:pos="3240"/>
        </w:tabs>
        <w:ind w:left="3240" w:hanging="360"/>
      </w:pPr>
      <w:rPr>
        <w:rFonts w:ascii="Wingdings" w:hAnsi="Wingdings" w:hint="default"/>
        <w:sz w:val="16"/>
      </w:rPr>
    </w:lvl>
  </w:abstractNum>
  <w:abstractNum w:abstractNumId="15" w15:restartNumberingAfterBreak="0">
    <w:nsid w:val="0FD625C0"/>
    <w:multiLevelType w:val="multilevel"/>
    <w:tmpl w:val="239A3ACC"/>
    <w:styleLink w:val="CommentLists"/>
    <w:lvl w:ilvl="0">
      <w:start w:val="1"/>
      <w:numFmt w:val="bullet"/>
      <w:pStyle w:val="C1-CommentLevel1"/>
      <w:lvlText w:val=""/>
      <w:lvlJc w:val="left"/>
      <w:pPr>
        <w:tabs>
          <w:tab w:val="num" w:pos="360"/>
        </w:tabs>
        <w:ind w:left="360" w:hanging="360"/>
      </w:pPr>
      <w:rPr>
        <w:rFonts w:ascii="Wingdings 2" w:hAnsi="Wingdings 2" w:hint="default"/>
        <w:sz w:val="16"/>
      </w:rPr>
    </w:lvl>
    <w:lvl w:ilvl="1">
      <w:start w:val="1"/>
      <w:numFmt w:val="bullet"/>
      <w:pStyle w:val="C2-CommentLevel2"/>
      <w:lvlText w:val=""/>
      <w:lvlJc w:val="left"/>
      <w:pPr>
        <w:tabs>
          <w:tab w:val="num" w:pos="720"/>
        </w:tabs>
        <w:ind w:left="720" w:hanging="360"/>
      </w:pPr>
      <w:rPr>
        <w:rFonts w:ascii="Wingdings 2" w:hAnsi="Wingdings 2" w:hint="default"/>
        <w:sz w:val="16"/>
      </w:rPr>
    </w:lvl>
    <w:lvl w:ilvl="2">
      <w:start w:val="1"/>
      <w:numFmt w:val="bullet"/>
      <w:pStyle w:val="C3-CommentLevel3"/>
      <w:lvlText w:val=""/>
      <w:lvlJc w:val="left"/>
      <w:pPr>
        <w:tabs>
          <w:tab w:val="num" w:pos="1080"/>
        </w:tabs>
        <w:ind w:left="1080" w:hanging="360"/>
      </w:pPr>
      <w:rPr>
        <w:rFonts w:ascii="Wingdings 2" w:hAnsi="Wingdings 2" w:hint="default"/>
        <w:sz w:val="16"/>
      </w:rPr>
    </w:lvl>
    <w:lvl w:ilvl="3">
      <w:start w:val="1"/>
      <w:numFmt w:val="bullet"/>
      <w:pStyle w:val="C4-CommentLevel4"/>
      <w:lvlText w:val=""/>
      <w:lvlJc w:val="left"/>
      <w:pPr>
        <w:tabs>
          <w:tab w:val="num" w:pos="1440"/>
        </w:tabs>
        <w:ind w:left="1440" w:hanging="360"/>
      </w:pPr>
      <w:rPr>
        <w:rFonts w:ascii="Wingdings 2" w:hAnsi="Wingdings 2" w:hint="default"/>
        <w:sz w:val="16"/>
      </w:rPr>
    </w:lvl>
    <w:lvl w:ilvl="4">
      <w:start w:val="1"/>
      <w:numFmt w:val="bullet"/>
      <w:pStyle w:val="C5-CommentLevel5"/>
      <w:lvlText w:val=""/>
      <w:lvlJc w:val="left"/>
      <w:pPr>
        <w:tabs>
          <w:tab w:val="num" w:pos="1800"/>
        </w:tabs>
        <w:ind w:left="1800" w:hanging="360"/>
      </w:pPr>
      <w:rPr>
        <w:rFonts w:ascii="Wingdings 2" w:hAnsi="Wingdings 2" w:hint="default"/>
        <w:sz w:val="16"/>
      </w:rPr>
    </w:lvl>
    <w:lvl w:ilvl="5">
      <w:start w:val="1"/>
      <w:numFmt w:val="bullet"/>
      <w:pStyle w:val="C6-CommentLevel6"/>
      <w:lvlText w:val=""/>
      <w:lvlJc w:val="left"/>
      <w:pPr>
        <w:tabs>
          <w:tab w:val="num" w:pos="2160"/>
        </w:tabs>
        <w:ind w:left="2160" w:hanging="360"/>
      </w:pPr>
      <w:rPr>
        <w:rFonts w:ascii="Wingdings 2" w:hAnsi="Wingdings 2" w:hint="default"/>
        <w:sz w:val="16"/>
      </w:rPr>
    </w:lvl>
    <w:lvl w:ilvl="6">
      <w:start w:val="1"/>
      <w:numFmt w:val="bullet"/>
      <w:pStyle w:val="C7-CommentLevel7"/>
      <w:lvlText w:val=""/>
      <w:lvlJc w:val="left"/>
      <w:pPr>
        <w:tabs>
          <w:tab w:val="num" w:pos="2520"/>
        </w:tabs>
        <w:ind w:left="2520" w:hanging="360"/>
      </w:pPr>
      <w:rPr>
        <w:rFonts w:ascii="Wingdings 2" w:hAnsi="Wingdings 2" w:hint="default"/>
        <w:sz w:val="16"/>
      </w:rPr>
    </w:lvl>
    <w:lvl w:ilvl="7">
      <w:start w:val="1"/>
      <w:numFmt w:val="bullet"/>
      <w:pStyle w:val="C8-CommentLevel8"/>
      <w:lvlText w:val=""/>
      <w:lvlJc w:val="left"/>
      <w:pPr>
        <w:tabs>
          <w:tab w:val="num" w:pos="2880"/>
        </w:tabs>
        <w:ind w:left="2880" w:hanging="360"/>
      </w:pPr>
      <w:rPr>
        <w:rFonts w:ascii="Wingdings 2" w:hAnsi="Wingdings 2" w:hint="default"/>
        <w:sz w:val="16"/>
      </w:rPr>
    </w:lvl>
    <w:lvl w:ilvl="8">
      <w:start w:val="1"/>
      <w:numFmt w:val="bullet"/>
      <w:pStyle w:val="C9-CommentLevel9"/>
      <w:lvlText w:val=""/>
      <w:lvlJc w:val="left"/>
      <w:pPr>
        <w:tabs>
          <w:tab w:val="num" w:pos="3240"/>
        </w:tabs>
        <w:ind w:left="3240" w:hanging="360"/>
      </w:pPr>
      <w:rPr>
        <w:rFonts w:ascii="Wingdings 2" w:hAnsi="Wingdings 2" w:hint="default"/>
        <w:sz w:val="16"/>
      </w:rPr>
    </w:lvl>
  </w:abstractNum>
  <w:abstractNum w:abstractNumId="16" w15:restartNumberingAfterBreak="0">
    <w:nsid w:val="108444E7"/>
    <w:multiLevelType w:val="multilevel"/>
    <w:tmpl w:val="4934B446"/>
    <w:numStyleLink w:val="DoneLists"/>
  </w:abstractNum>
  <w:abstractNum w:abstractNumId="17" w15:restartNumberingAfterBreak="0">
    <w:nsid w:val="16B0245E"/>
    <w:multiLevelType w:val="multilevel"/>
    <w:tmpl w:val="39BE9AC4"/>
    <w:styleLink w:val="CarryForwardLists"/>
    <w:lvl w:ilvl="0">
      <w:start w:val="1"/>
      <w:numFmt w:val="bullet"/>
      <w:pStyle w:val="F1-CarryForwardLevel1"/>
      <w:lvlText w:val=""/>
      <w:lvlJc w:val="left"/>
      <w:pPr>
        <w:tabs>
          <w:tab w:val="num" w:pos="360"/>
        </w:tabs>
        <w:ind w:left="360" w:hanging="360"/>
      </w:pPr>
      <w:rPr>
        <w:rFonts w:ascii="Wingdings" w:hAnsi="Wingdings" w:hint="default"/>
        <w:sz w:val="16"/>
      </w:rPr>
    </w:lvl>
    <w:lvl w:ilvl="1">
      <w:start w:val="1"/>
      <w:numFmt w:val="bullet"/>
      <w:lvlRestart w:val="0"/>
      <w:pStyle w:val="F2-CarryForwardLevel2"/>
      <w:lvlText w:val=""/>
      <w:lvlJc w:val="left"/>
      <w:pPr>
        <w:tabs>
          <w:tab w:val="num" w:pos="720"/>
        </w:tabs>
        <w:ind w:left="720" w:hanging="360"/>
      </w:pPr>
      <w:rPr>
        <w:rFonts w:ascii="Wingdings" w:hAnsi="Wingdings" w:hint="default"/>
        <w:sz w:val="16"/>
      </w:rPr>
    </w:lvl>
    <w:lvl w:ilvl="2">
      <w:start w:val="1"/>
      <w:numFmt w:val="bullet"/>
      <w:lvlRestart w:val="0"/>
      <w:pStyle w:val="F3-CarryForwardLevel3"/>
      <w:lvlText w:val=""/>
      <w:lvlJc w:val="left"/>
      <w:pPr>
        <w:tabs>
          <w:tab w:val="num" w:pos="1080"/>
        </w:tabs>
        <w:ind w:left="1080" w:hanging="360"/>
      </w:pPr>
      <w:rPr>
        <w:rFonts w:ascii="Wingdings" w:hAnsi="Wingdings" w:hint="default"/>
        <w:sz w:val="16"/>
      </w:rPr>
    </w:lvl>
    <w:lvl w:ilvl="3">
      <w:start w:val="1"/>
      <w:numFmt w:val="bullet"/>
      <w:lvlRestart w:val="0"/>
      <w:pStyle w:val="F4-CarryForwardLevel4"/>
      <w:lvlText w:val=""/>
      <w:lvlJc w:val="left"/>
      <w:pPr>
        <w:tabs>
          <w:tab w:val="num" w:pos="1440"/>
        </w:tabs>
        <w:ind w:left="1440" w:hanging="360"/>
      </w:pPr>
      <w:rPr>
        <w:rFonts w:ascii="Wingdings" w:hAnsi="Wingdings" w:hint="default"/>
        <w:sz w:val="16"/>
      </w:rPr>
    </w:lvl>
    <w:lvl w:ilvl="4">
      <w:start w:val="1"/>
      <w:numFmt w:val="bullet"/>
      <w:lvlRestart w:val="0"/>
      <w:pStyle w:val="F5-CarryForwardLevel5"/>
      <w:lvlText w:val=""/>
      <w:lvlJc w:val="left"/>
      <w:pPr>
        <w:tabs>
          <w:tab w:val="num" w:pos="1800"/>
        </w:tabs>
        <w:ind w:left="1800" w:hanging="360"/>
      </w:pPr>
      <w:rPr>
        <w:rFonts w:ascii="Wingdings" w:hAnsi="Wingdings" w:hint="default"/>
        <w:sz w:val="16"/>
      </w:rPr>
    </w:lvl>
    <w:lvl w:ilvl="5">
      <w:start w:val="1"/>
      <w:numFmt w:val="bullet"/>
      <w:lvlRestart w:val="0"/>
      <w:pStyle w:val="F6-CarryForwardLevel6"/>
      <w:lvlText w:val=""/>
      <w:lvlJc w:val="left"/>
      <w:pPr>
        <w:tabs>
          <w:tab w:val="num" w:pos="2160"/>
        </w:tabs>
        <w:ind w:left="2160" w:hanging="360"/>
      </w:pPr>
      <w:rPr>
        <w:rFonts w:ascii="Wingdings" w:hAnsi="Wingdings" w:hint="default"/>
        <w:sz w:val="16"/>
      </w:rPr>
    </w:lvl>
    <w:lvl w:ilvl="6">
      <w:start w:val="1"/>
      <w:numFmt w:val="bullet"/>
      <w:lvlRestart w:val="0"/>
      <w:pStyle w:val="F7-CarryForwardLevel7"/>
      <w:lvlText w:val=""/>
      <w:lvlJc w:val="left"/>
      <w:pPr>
        <w:tabs>
          <w:tab w:val="num" w:pos="2520"/>
        </w:tabs>
        <w:ind w:left="2520" w:hanging="360"/>
      </w:pPr>
      <w:rPr>
        <w:rFonts w:ascii="Wingdings" w:hAnsi="Wingdings" w:hint="default"/>
        <w:sz w:val="16"/>
      </w:rPr>
    </w:lvl>
    <w:lvl w:ilvl="7">
      <w:start w:val="1"/>
      <w:numFmt w:val="bullet"/>
      <w:lvlRestart w:val="0"/>
      <w:pStyle w:val="F8-CarryForwardLevel8"/>
      <w:lvlText w:val=""/>
      <w:lvlJc w:val="left"/>
      <w:pPr>
        <w:tabs>
          <w:tab w:val="num" w:pos="2880"/>
        </w:tabs>
        <w:ind w:left="2880" w:hanging="360"/>
      </w:pPr>
      <w:rPr>
        <w:rFonts w:ascii="Wingdings" w:hAnsi="Wingdings" w:hint="default"/>
        <w:sz w:val="16"/>
      </w:rPr>
    </w:lvl>
    <w:lvl w:ilvl="8">
      <w:start w:val="1"/>
      <w:numFmt w:val="bullet"/>
      <w:lvlRestart w:val="0"/>
      <w:pStyle w:val="F9-CarryForwardLevel9"/>
      <w:lvlText w:val=""/>
      <w:lvlJc w:val="left"/>
      <w:pPr>
        <w:tabs>
          <w:tab w:val="num" w:pos="3240"/>
        </w:tabs>
        <w:ind w:left="3240" w:hanging="360"/>
      </w:pPr>
      <w:rPr>
        <w:rFonts w:ascii="Wingdings" w:hAnsi="Wingdings" w:hint="default"/>
        <w:sz w:val="16"/>
      </w:rPr>
    </w:lvl>
  </w:abstractNum>
  <w:abstractNum w:abstractNumId="18" w15:restartNumberingAfterBreak="0">
    <w:nsid w:val="195F052F"/>
    <w:multiLevelType w:val="multilevel"/>
    <w:tmpl w:val="9370B71A"/>
    <w:lvl w:ilvl="0">
      <w:start w:val="1"/>
      <w:numFmt w:val="bullet"/>
      <w:pStyle w:val="ToDo"/>
      <w:lvlText w:val=""/>
      <w:lvlJc w:val="left"/>
      <w:pPr>
        <w:tabs>
          <w:tab w:val="num" w:pos="360"/>
        </w:tabs>
        <w:ind w:left="360" w:hanging="360"/>
      </w:pPr>
      <w:rPr>
        <w:rFonts w:ascii="Wingdings 2" w:hAnsi="Wingdings 2" w:hint="default"/>
        <w:sz w:val="16"/>
      </w:rPr>
    </w:lvl>
    <w:lvl w:ilvl="1">
      <w:start w:val="1"/>
      <w:numFmt w:val="bullet"/>
      <w:lvlText w:val=""/>
      <w:lvlJc w:val="left"/>
      <w:pPr>
        <w:tabs>
          <w:tab w:val="num" w:pos="720"/>
        </w:tabs>
        <w:ind w:left="720" w:hanging="360"/>
      </w:pPr>
      <w:rPr>
        <w:rFonts w:ascii="Wingdings 2" w:hAnsi="Wingdings 2" w:hint="default"/>
        <w:sz w:val="16"/>
      </w:rPr>
    </w:lvl>
    <w:lvl w:ilvl="2">
      <w:start w:val="1"/>
      <w:numFmt w:val="bullet"/>
      <w:lvlText w:val=""/>
      <w:lvlJc w:val="left"/>
      <w:pPr>
        <w:tabs>
          <w:tab w:val="num" w:pos="1080"/>
        </w:tabs>
        <w:ind w:left="1080" w:hanging="360"/>
      </w:pPr>
      <w:rPr>
        <w:rFonts w:ascii="Wingdings 2" w:hAnsi="Wingdings 2" w:hint="default"/>
        <w:sz w:val="16"/>
      </w:rPr>
    </w:lvl>
    <w:lvl w:ilvl="3">
      <w:start w:val="1"/>
      <w:numFmt w:val="bullet"/>
      <w:lvlText w:val=""/>
      <w:lvlJc w:val="left"/>
      <w:pPr>
        <w:tabs>
          <w:tab w:val="num" w:pos="1440"/>
        </w:tabs>
        <w:ind w:left="1440" w:hanging="360"/>
      </w:pPr>
      <w:rPr>
        <w:rFonts w:ascii="Wingdings 2" w:hAnsi="Wingdings 2" w:hint="default"/>
        <w:sz w:val="16"/>
      </w:rPr>
    </w:lvl>
    <w:lvl w:ilvl="4">
      <w:start w:val="1"/>
      <w:numFmt w:val="bullet"/>
      <w:lvlText w:val=""/>
      <w:lvlJc w:val="left"/>
      <w:pPr>
        <w:tabs>
          <w:tab w:val="num" w:pos="1800"/>
        </w:tabs>
        <w:ind w:left="1800" w:hanging="360"/>
      </w:pPr>
      <w:rPr>
        <w:rFonts w:ascii="Wingdings 2" w:hAnsi="Wingdings 2" w:hint="default"/>
        <w:sz w:val="16"/>
      </w:rPr>
    </w:lvl>
    <w:lvl w:ilvl="5">
      <w:start w:val="1"/>
      <w:numFmt w:val="bullet"/>
      <w:lvlText w:val=""/>
      <w:lvlJc w:val="left"/>
      <w:pPr>
        <w:tabs>
          <w:tab w:val="num" w:pos="2160"/>
        </w:tabs>
        <w:ind w:left="2160" w:hanging="360"/>
      </w:pPr>
      <w:rPr>
        <w:rFonts w:ascii="Wingdings 2" w:hAnsi="Wingdings 2" w:hint="default"/>
        <w:sz w:val="16"/>
      </w:rPr>
    </w:lvl>
    <w:lvl w:ilvl="6">
      <w:start w:val="1"/>
      <w:numFmt w:val="bullet"/>
      <w:lvlText w:val=""/>
      <w:lvlJc w:val="left"/>
      <w:pPr>
        <w:tabs>
          <w:tab w:val="num" w:pos="2520"/>
        </w:tabs>
        <w:ind w:left="2520" w:hanging="360"/>
      </w:pPr>
      <w:rPr>
        <w:rFonts w:ascii="Wingdings 2" w:hAnsi="Wingdings 2" w:hint="default"/>
        <w:sz w:val="16"/>
      </w:rPr>
    </w:lvl>
    <w:lvl w:ilvl="7">
      <w:start w:val="1"/>
      <w:numFmt w:val="bullet"/>
      <w:lvlText w:val=""/>
      <w:lvlJc w:val="left"/>
      <w:pPr>
        <w:tabs>
          <w:tab w:val="num" w:pos="2880"/>
        </w:tabs>
        <w:ind w:left="2880" w:hanging="360"/>
      </w:pPr>
      <w:rPr>
        <w:rFonts w:ascii="Wingdings 2" w:hAnsi="Wingdings 2" w:hint="default"/>
        <w:sz w:val="16"/>
      </w:rPr>
    </w:lvl>
    <w:lvl w:ilvl="8">
      <w:start w:val="1"/>
      <w:numFmt w:val="bullet"/>
      <w:lvlText w:val=""/>
      <w:lvlJc w:val="left"/>
      <w:pPr>
        <w:tabs>
          <w:tab w:val="num" w:pos="3240"/>
        </w:tabs>
        <w:ind w:left="3240" w:hanging="360"/>
      </w:pPr>
      <w:rPr>
        <w:rFonts w:ascii="Wingdings 2" w:hAnsi="Wingdings 2" w:hint="default"/>
        <w:sz w:val="16"/>
      </w:rPr>
    </w:lvl>
  </w:abstractNum>
  <w:abstractNum w:abstractNumId="19" w15:restartNumberingAfterBreak="0">
    <w:nsid w:val="1BA94AE7"/>
    <w:multiLevelType w:val="multilevel"/>
    <w:tmpl w:val="237A75E0"/>
    <w:styleLink w:val="TodoLists"/>
    <w:lvl w:ilvl="0">
      <w:start w:val="1"/>
      <w:numFmt w:val="bullet"/>
      <w:pStyle w:val="T1-ToDoLevel1"/>
      <w:lvlText w:val=""/>
      <w:lvlJc w:val="left"/>
      <w:pPr>
        <w:tabs>
          <w:tab w:val="num" w:pos="360"/>
        </w:tabs>
        <w:ind w:left="360" w:hanging="360"/>
      </w:pPr>
      <w:rPr>
        <w:rFonts w:ascii="Wingdings 2" w:hAnsi="Wingdings 2" w:hint="default"/>
        <w:sz w:val="16"/>
      </w:rPr>
    </w:lvl>
    <w:lvl w:ilvl="1">
      <w:start w:val="1"/>
      <w:numFmt w:val="bullet"/>
      <w:pStyle w:val="T2-ToDoLevel2"/>
      <w:lvlText w:val=""/>
      <w:lvlJc w:val="left"/>
      <w:pPr>
        <w:tabs>
          <w:tab w:val="num" w:pos="720"/>
        </w:tabs>
        <w:ind w:left="720" w:hanging="360"/>
      </w:pPr>
      <w:rPr>
        <w:rFonts w:ascii="Wingdings 2" w:hAnsi="Wingdings 2" w:hint="default"/>
        <w:sz w:val="16"/>
      </w:rPr>
    </w:lvl>
    <w:lvl w:ilvl="2">
      <w:start w:val="1"/>
      <w:numFmt w:val="bullet"/>
      <w:pStyle w:val="T3-ToDoLevel3"/>
      <w:lvlText w:val=""/>
      <w:lvlJc w:val="left"/>
      <w:pPr>
        <w:tabs>
          <w:tab w:val="num" w:pos="1080"/>
        </w:tabs>
        <w:ind w:left="1080" w:hanging="360"/>
      </w:pPr>
      <w:rPr>
        <w:rFonts w:ascii="Wingdings 2" w:hAnsi="Wingdings 2" w:hint="default"/>
        <w:sz w:val="16"/>
      </w:rPr>
    </w:lvl>
    <w:lvl w:ilvl="3">
      <w:start w:val="1"/>
      <w:numFmt w:val="bullet"/>
      <w:pStyle w:val="T4-ToDoLevel4"/>
      <w:lvlText w:val=""/>
      <w:lvlJc w:val="left"/>
      <w:pPr>
        <w:tabs>
          <w:tab w:val="num" w:pos="1440"/>
        </w:tabs>
        <w:ind w:left="1440" w:hanging="360"/>
      </w:pPr>
      <w:rPr>
        <w:rFonts w:ascii="Wingdings 2" w:hAnsi="Wingdings 2" w:hint="default"/>
        <w:sz w:val="16"/>
      </w:rPr>
    </w:lvl>
    <w:lvl w:ilvl="4">
      <w:start w:val="1"/>
      <w:numFmt w:val="bullet"/>
      <w:pStyle w:val="T5-ToDoLevel5"/>
      <w:lvlText w:val=""/>
      <w:lvlJc w:val="left"/>
      <w:pPr>
        <w:tabs>
          <w:tab w:val="num" w:pos="1800"/>
        </w:tabs>
        <w:ind w:left="1800" w:hanging="360"/>
      </w:pPr>
      <w:rPr>
        <w:rFonts w:ascii="Wingdings 2" w:hAnsi="Wingdings 2" w:hint="default"/>
        <w:sz w:val="16"/>
      </w:rPr>
    </w:lvl>
    <w:lvl w:ilvl="5">
      <w:start w:val="1"/>
      <w:numFmt w:val="bullet"/>
      <w:pStyle w:val="T6-ToDoLevel6"/>
      <w:lvlText w:val=""/>
      <w:lvlJc w:val="left"/>
      <w:pPr>
        <w:tabs>
          <w:tab w:val="num" w:pos="2160"/>
        </w:tabs>
        <w:ind w:left="2160" w:hanging="360"/>
      </w:pPr>
      <w:rPr>
        <w:rFonts w:ascii="Wingdings 2" w:hAnsi="Wingdings 2" w:hint="default"/>
        <w:sz w:val="16"/>
      </w:rPr>
    </w:lvl>
    <w:lvl w:ilvl="6">
      <w:start w:val="1"/>
      <w:numFmt w:val="bullet"/>
      <w:pStyle w:val="T7-ToDoLevel7"/>
      <w:lvlText w:val=""/>
      <w:lvlJc w:val="left"/>
      <w:pPr>
        <w:tabs>
          <w:tab w:val="num" w:pos="2520"/>
        </w:tabs>
        <w:ind w:left="2520" w:hanging="360"/>
      </w:pPr>
      <w:rPr>
        <w:rFonts w:ascii="Wingdings 2" w:hAnsi="Wingdings 2" w:hint="default"/>
        <w:sz w:val="16"/>
      </w:rPr>
    </w:lvl>
    <w:lvl w:ilvl="7">
      <w:start w:val="1"/>
      <w:numFmt w:val="bullet"/>
      <w:pStyle w:val="T8-ToDoLevel8"/>
      <w:lvlText w:val=""/>
      <w:lvlJc w:val="left"/>
      <w:pPr>
        <w:tabs>
          <w:tab w:val="num" w:pos="2880"/>
        </w:tabs>
        <w:ind w:left="2880" w:hanging="360"/>
      </w:pPr>
      <w:rPr>
        <w:rFonts w:ascii="Wingdings 2" w:hAnsi="Wingdings 2" w:hint="default"/>
        <w:sz w:val="16"/>
      </w:rPr>
    </w:lvl>
    <w:lvl w:ilvl="8">
      <w:start w:val="1"/>
      <w:numFmt w:val="bullet"/>
      <w:pStyle w:val="T9-ToDoLevel9"/>
      <w:lvlText w:val=""/>
      <w:lvlJc w:val="left"/>
      <w:pPr>
        <w:tabs>
          <w:tab w:val="num" w:pos="3240"/>
        </w:tabs>
        <w:ind w:left="3240" w:hanging="360"/>
      </w:pPr>
      <w:rPr>
        <w:rFonts w:ascii="Wingdings 2" w:hAnsi="Wingdings 2" w:hint="default"/>
        <w:sz w:val="16"/>
      </w:rPr>
    </w:lvl>
  </w:abstractNum>
  <w:abstractNum w:abstractNumId="20" w15:restartNumberingAfterBreak="0">
    <w:nsid w:val="331611C9"/>
    <w:multiLevelType w:val="multilevel"/>
    <w:tmpl w:val="A016E5BA"/>
    <w:lvl w:ilvl="0">
      <w:start w:val="1"/>
      <w:numFmt w:val="bullet"/>
      <w:pStyle w:val="Comment"/>
      <w:lvlText w:val=""/>
      <w:lvlJc w:val="left"/>
      <w:pPr>
        <w:tabs>
          <w:tab w:val="num" w:pos="360"/>
        </w:tabs>
        <w:ind w:left="360" w:hanging="360"/>
      </w:pPr>
      <w:rPr>
        <w:rFonts w:ascii="Wingdings 2" w:hAnsi="Wingdings 2" w:hint="default"/>
        <w:sz w:val="16"/>
      </w:rPr>
    </w:lvl>
    <w:lvl w:ilvl="1">
      <w:start w:val="1"/>
      <w:numFmt w:val="bullet"/>
      <w:lvlText w:val=""/>
      <w:lvlJc w:val="left"/>
      <w:pPr>
        <w:tabs>
          <w:tab w:val="num" w:pos="720"/>
        </w:tabs>
        <w:ind w:left="720" w:hanging="360"/>
      </w:pPr>
      <w:rPr>
        <w:rFonts w:ascii="Wingdings 2" w:hAnsi="Wingdings 2" w:hint="default"/>
        <w:sz w:val="16"/>
      </w:rPr>
    </w:lvl>
    <w:lvl w:ilvl="2">
      <w:start w:val="1"/>
      <w:numFmt w:val="bullet"/>
      <w:lvlText w:val=""/>
      <w:lvlJc w:val="left"/>
      <w:pPr>
        <w:tabs>
          <w:tab w:val="num" w:pos="1080"/>
        </w:tabs>
        <w:ind w:left="1080" w:hanging="360"/>
      </w:pPr>
      <w:rPr>
        <w:rFonts w:ascii="Wingdings 2" w:hAnsi="Wingdings 2" w:hint="default"/>
        <w:sz w:val="16"/>
      </w:rPr>
    </w:lvl>
    <w:lvl w:ilvl="3">
      <w:start w:val="1"/>
      <w:numFmt w:val="bullet"/>
      <w:lvlText w:val=""/>
      <w:lvlJc w:val="left"/>
      <w:pPr>
        <w:tabs>
          <w:tab w:val="num" w:pos="1440"/>
        </w:tabs>
        <w:ind w:left="1440" w:hanging="360"/>
      </w:pPr>
      <w:rPr>
        <w:rFonts w:ascii="Wingdings 2" w:hAnsi="Wingdings 2" w:hint="default"/>
        <w:sz w:val="16"/>
      </w:rPr>
    </w:lvl>
    <w:lvl w:ilvl="4">
      <w:start w:val="1"/>
      <w:numFmt w:val="bullet"/>
      <w:lvlText w:val=""/>
      <w:lvlJc w:val="left"/>
      <w:pPr>
        <w:tabs>
          <w:tab w:val="num" w:pos="1800"/>
        </w:tabs>
        <w:ind w:left="1800" w:hanging="360"/>
      </w:pPr>
      <w:rPr>
        <w:rFonts w:ascii="Wingdings 2" w:hAnsi="Wingdings 2" w:hint="default"/>
        <w:sz w:val="16"/>
      </w:rPr>
    </w:lvl>
    <w:lvl w:ilvl="5">
      <w:start w:val="1"/>
      <w:numFmt w:val="bullet"/>
      <w:lvlText w:val=""/>
      <w:lvlJc w:val="left"/>
      <w:pPr>
        <w:tabs>
          <w:tab w:val="num" w:pos="2160"/>
        </w:tabs>
        <w:ind w:left="2160" w:hanging="360"/>
      </w:pPr>
      <w:rPr>
        <w:rFonts w:ascii="Wingdings 2" w:hAnsi="Wingdings 2" w:hint="default"/>
        <w:sz w:val="16"/>
      </w:rPr>
    </w:lvl>
    <w:lvl w:ilvl="6">
      <w:start w:val="1"/>
      <w:numFmt w:val="bullet"/>
      <w:lvlText w:val=""/>
      <w:lvlJc w:val="left"/>
      <w:pPr>
        <w:tabs>
          <w:tab w:val="num" w:pos="2520"/>
        </w:tabs>
        <w:ind w:left="2520" w:hanging="360"/>
      </w:pPr>
      <w:rPr>
        <w:rFonts w:ascii="Wingdings 2" w:hAnsi="Wingdings 2" w:hint="default"/>
        <w:sz w:val="16"/>
      </w:rPr>
    </w:lvl>
    <w:lvl w:ilvl="7">
      <w:start w:val="1"/>
      <w:numFmt w:val="bullet"/>
      <w:lvlText w:val=""/>
      <w:lvlJc w:val="left"/>
      <w:pPr>
        <w:tabs>
          <w:tab w:val="num" w:pos="2880"/>
        </w:tabs>
        <w:ind w:left="2880" w:hanging="360"/>
      </w:pPr>
      <w:rPr>
        <w:rFonts w:ascii="Wingdings 2" w:hAnsi="Wingdings 2" w:hint="default"/>
        <w:sz w:val="16"/>
      </w:rPr>
    </w:lvl>
    <w:lvl w:ilvl="8">
      <w:start w:val="1"/>
      <w:numFmt w:val="bullet"/>
      <w:lvlText w:val=""/>
      <w:lvlJc w:val="left"/>
      <w:pPr>
        <w:tabs>
          <w:tab w:val="num" w:pos="3240"/>
        </w:tabs>
        <w:ind w:left="3240" w:hanging="360"/>
      </w:pPr>
      <w:rPr>
        <w:rFonts w:ascii="Wingdings 2" w:hAnsi="Wingdings 2" w:hint="default"/>
        <w:sz w:val="16"/>
      </w:rPr>
    </w:lvl>
  </w:abstractNum>
  <w:abstractNum w:abstractNumId="21" w15:restartNumberingAfterBreak="0">
    <w:nsid w:val="418F51FC"/>
    <w:multiLevelType w:val="multilevel"/>
    <w:tmpl w:val="237A75E0"/>
    <w:numStyleLink w:val="TodoLists"/>
  </w:abstractNum>
  <w:abstractNum w:abstractNumId="22" w15:restartNumberingAfterBreak="0">
    <w:nsid w:val="499D4332"/>
    <w:multiLevelType w:val="multilevel"/>
    <w:tmpl w:val="E16A57C0"/>
    <w:styleLink w:val="IndentedLists"/>
    <w:lvl w:ilvl="0">
      <w:start w:val="1"/>
      <w:numFmt w:val="none"/>
      <w:pStyle w:val="B1-BodyLevel1"/>
      <w:suff w:val="nothing"/>
      <w:lvlText w:val="%1"/>
      <w:lvlJc w:val="left"/>
      <w:pPr>
        <w:ind w:left="0" w:firstLine="0"/>
      </w:pPr>
      <w:rPr>
        <w:rFonts w:hint="default"/>
      </w:rPr>
    </w:lvl>
    <w:lvl w:ilvl="1">
      <w:start w:val="1"/>
      <w:numFmt w:val="none"/>
      <w:lvlRestart w:val="0"/>
      <w:pStyle w:val="B2-BodyLevel2"/>
      <w:suff w:val="nothing"/>
      <w:lvlText w:val=""/>
      <w:lvlJc w:val="left"/>
      <w:pPr>
        <w:ind w:left="360" w:firstLine="0"/>
      </w:pPr>
      <w:rPr>
        <w:rFonts w:hint="default"/>
      </w:rPr>
    </w:lvl>
    <w:lvl w:ilvl="2">
      <w:start w:val="1"/>
      <w:numFmt w:val="none"/>
      <w:lvlRestart w:val="0"/>
      <w:pStyle w:val="B3-BodyLevel3"/>
      <w:suff w:val="nothing"/>
      <w:lvlText w:val=""/>
      <w:lvlJc w:val="left"/>
      <w:pPr>
        <w:ind w:left="720" w:firstLine="0"/>
      </w:pPr>
      <w:rPr>
        <w:rFonts w:hint="default"/>
      </w:rPr>
    </w:lvl>
    <w:lvl w:ilvl="3">
      <w:start w:val="1"/>
      <w:numFmt w:val="none"/>
      <w:lvlRestart w:val="0"/>
      <w:pStyle w:val="BodyL4"/>
      <w:suff w:val="nothing"/>
      <w:lvlText w:val=""/>
      <w:lvlJc w:val="left"/>
      <w:pPr>
        <w:ind w:left="1080" w:firstLine="0"/>
      </w:pPr>
      <w:rPr>
        <w:rFonts w:hint="default"/>
      </w:rPr>
    </w:lvl>
    <w:lvl w:ilvl="4">
      <w:start w:val="1"/>
      <w:numFmt w:val="none"/>
      <w:lvlRestart w:val="0"/>
      <w:pStyle w:val="BodyL5"/>
      <w:suff w:val="nothing"/>
      <w:lvlText w:val=""/>
      <w:lvlJc w:val="left"/>
      <w:pPr>
        <w:ind w:left="1440" w:firstLine="0"/>
      </w:pPr>
      <w:rPr>
        <w:rFonts w:hint="default"/>
      </w:rPr>
    </w:lvl>
    <w:lvl w:ilvl="5">
      <w:start w:val="1"/>
      <w:numFmt w:val="none"/>
      <w:lvlRestart w:val="0"/>
      <w:pStyle w:val="BodyL6"/>
      <w:suff w:val="nothing"/>
      <w:lvlText w:val=""/>
      <w:lvlJc w:val="left"/>
      <w:pPr>
        <w:ind w:left="1800" w:firstLine="0"/>
      </w:pPr>
      <w:rPr>
        <w:rFonts w:hint="default"/>
      </w:rPr>
    </w:lvl>
    <w:lvl w:ilvl="6">
      <w:start w:val="1"/>
      <w:numFmt w:val="none"/>
      <w:lvlRestart w:val="0"/>
      <w:pStyle w:val="BodyL7"/>
      <w:suff w:val="nothing"/>
      <w:lvlText w:val=""/>
      <w:lvlJc w:val="left"/>
      <w:pPr>
        <w:ind w:left="2160" w:firstLine="0"/>
      </w:pPr>
      <w:rPr>
        <w:rFonts w:hint="default"/>
      </w:rPr>
    </w:lvl>
    <w:lvl w:ilvl="7">
      <w:start w:val="1"/>
      <w:numFmt w:val="none"/>
      <w:lvlRestart w:val="0"/>
      <w:pStyle w:val="BodyL8"/>
      <w:suff w:val="space"/>
      <w:lvlText w:val=""/>
      <w:lvlJc w:val="left"/>
      <w:pPr>
        <w:ind w:left="2520" w:firstLine="0"/>
      </w:pPr>
      <w:rPr>
        <w:rFonts w:hint="default"/>
      </w:rPr>
    </w:lvl>
    <w:lvl w:ilvl="8">
      <w:start w:val="1"/>
      <w:numFmt w:val="none"/>
      <w:lvlRestart w:val="0"/>
      <w:pStyle w:val="BodyL9"/>
      <w:suff w:val="nothing"/>
      <w:lvlText w:val=""/>
      <w:lvlJc w:val="left"/>
      <w:pPr>
        <w:ind w:left="2880" w:firstLine="0"/>
      </w:pPr>
      <w:rPr>
        <w:rFonts w:hint="default"/>
      </w:rPr>
    </w:lvl>
  </w:abstractNum>
  <w:abstractNum w:abstractNumId="23" w15:restartNumberingAfterBreak="0">
    <w:nsid w:val="5130622B"/>
    <w:multiLevelType w:val="multilevel"/>
    <w:tmpl w:val="4934B446"/>
    <w:styleLink w:val="DoneLists"/>
    <w:lvl w:ilvl="0">
      <w:start w:val="1"/>
      <w:numFmt w:val="bullet"/>
      <w:pStyle w:val="D1-DoneLevel1"/>
      <w:lvlText w:val=""/>
      <w:lvlJc w:val="left"/>
      <w:pPr>
        <w:ind w:left="360" w:hanging="360"/>
      </w:pPr>
      <w:rPr>
        <w:rFonts w:ascii="Wingdings 2" w:hAnsi="Wingdings 2" w:hint="default"/>
        <w:sz w:val="22"/>
      </w:rPr>
    </w:lvl>
    <w:lvl w:ilvl="1">
      <w:start w:val="1"/>
      <w:numFmt w:val="bullet"/>
      <w:lvlRestart w:val="0"/>
      <w:pStyle w:val="D2-DoneLevel2"/>
      <w:lvlText w:val=""/>
      <w:lvlJc w:val="left"/>
      <w:pPr>
        <w:ind w:left="720" w:hanging="360"/>
      </w:pPr>
      <w:rPr>
        <w:rFonts w:ascii="Wingdings 2" w:hAnsi="Wingdings 2" w:hint="default"/>
        <w:sz w:val="22"/>
      </w:rPr>
    </w:lvl>
    <w:lvl w:ilvl="2">
      <w:start w:val="1"/>
      <w:numFmt w:val="bullet"/>
      <w:lvlRestart w:val="0"/>
      <w:pStyle w:val="D3-DoneLevel3"/>
      <w:lvlText w:val=""/>
      <w:lvlJc w:val="left"/>
      <w:pPr>
        <w:ind w:left="1080" w:hanging="360"/>
      </w:pPr>
      <w:rPr>
        <w:rFonts w:ascii="Wingdings 2" w:hAnsi="Wingdings 2" w:hint="default"/>
      </w:rPr>
    </w:lvl>
    <w:lvl w:ilvl="3">
      <w:start w:val="1"/>
      <w:numFmt w:val="bullet"/>
      <w:lvlRestart w:val="0"/>
      <w:pStyle w:val="D4-DoneLevel4"/>
      <w:lvlText w:val=""/>
      <w:lvlJc w:val="left"/>
      <w:pPr>
        <w:ind w:left="1440" w:hanging="360"/>
      </w:pPr>
      <w:rPr>
        <w:rFonts w:ascii="Wingdings 2" w:hAnsi="Wingdings 2" w:hint="default"/>
        <w:sz w:val="22"/>
      </w:rPr>
    </w:lvl>
    <w:lvl w:ilvl="4">
      <w:start w:val="1"/>
      <w:numFmt w:val="bullet"/>
      <w:lvlRestart w:val="0"/>
      <w:pStyle w:val="D5-DoneLevel5"/>
      <w:lvlText w:val=""/>
      <w:lvlJc w:val="left"/>
      <w:pPr>
        <w:ind w:left="1800" w:hanging="360"/>
      </w:pPr>
      <w:rPr>
        <w:rFonts w:ascii="Wingdings 2" w:hAnsi="Wingdings 2" w:hint="default"/>
      </w:rPr>
    </w:lvl>
    <w:lvl w:ilvl="5">
      <w:start w:val="1"/>
      <w:numFmt w:val="bullet"/>
      <w:pStyle w:val="D6-DoneLevel6"/>
      <w:lvlText w:val=""/>
      <w:lvlJc w:val="left"/>
      <w:pPr>
        <w:ind w:left="2160" w:hanging="360"/>
      </w:pPr>
      <w:rPr>
        <w:rFonts w:ascii="Wingdings 2" w:hAnsi="Wingdings 2" w:hint="default"/>
        <w:sz w:val="22"/>
      </w:rPr>
    </w:lvl>
    <w:lvl w:ilvl="6">
      <w:start w:val="1"/>
      <w:numFmt w:val="bullet"/>
      <w:lvlRestart w:val="0"/>
      <w:pStyle w:val="D7-DoneLevel7"/>
      <w:lvlText w:val=""/>
      <w:lvlJc w:val="left"/>
      <w:pPr>
        <w:ind w:left="2520" w:hanging="360"/>
      </w:pPr>
      <w:rPr>
        <w:rFonts w:ascii="Wingdings 2" w:hAnsi="Wingdings 2" w:hint="default"/>
      </w:rPr>
    </w:lvl>
    <w:lvl w:ilvl="7">
      <w:start w:val="1"/>
      <w:numFmt w:val="bullet"/>
      <w:lvlRestart w:val="0"/>
      <w:pStyle w:val="D8-DoneLevel8"/>
      <w:lvlText w:val=""/>
      <w:lvlJc w:val="left"/>
      <w:pPr>
        <w:ind w:left="2880" w:hanging="360"/>
      </w:pPr>
      <w:rPr>
        <w:rFonts w:ascii="Wingdings 2" w:hAnsi="Wingdings 2" w:hint="default"/>
      </w:rPr>
    </w:lvl>
    <w:lvl w:ilvl="8">
      <w:start w:val="1"/>
      <w:numFmt w:val="bullet"/>
      <w:lvlRestart w:val="0"/>
      <w:pStyle w:val="D9-DoneLevel9"/>
      <w:lvlText w:val=""/>
      <w:lvlJc w:val="left"/>
      <w:pPr>
        <w:ind w:left="3240" w:hanging="360"/>
      </w:pPr>
      <w:rPr>
        <w:rFonts w:ascii="Wingdings 2" w:hAnsi="Wingdings 2" w:hint="default"/>
      </w:rPr>
    </w:lvl>
  </w:abstractNum>
  <w:abstractNum w:abstractNumId="24" w15:restartNumberingAfterBreak="0">
    <w:nsid w:val="58642BC4"/>
    <w:multiLevelType w:val="multilevel"/>
    <w:tmpl w:val="09F204E8"/>
    <w:numStyleLink w:val="NumberLists"/>
  </w:abstractNum>
  <w:abstractNum w:abstractNumId="25" w15:restartNumberingAfterBreak="0">
    <w:nsid w:val="5B9E0BFE"/>
    <w:multiLevelType w:val="multilevel"/>
    <w:tmpl w:val="C20242C6"/>
    <w:styleLink w:val="Todolist"/>
    <w:lvl w:ilvl="0">
      <w:start w:val="1"/>
      <w:numFmt w:val="bullet"/>
      <w:lvlText w:val=""/>
      <w:lvlJc w:val="left"/>
      <w:pPr>
        <w:tabs>
          <w:tab w:val="num" w:pos="720"/>
        </w:tabs>
        <w:ind w:left="720" w:hanging="360"/>
      </w:pPr>
      <w:rPr>
        <w:rFonts w:ascii="Wingdings 2" w:hAnsi="Wingdings 2" w:hint="default"/>
        <w:sz w:val="16"/>
      </w:rPr>
    </w:lvl>
    <w:lvl w:ilvl="1">
      <w:start w:val="1"/>
      <w:numFmt w:val="bullet"/>
      <w:lvlText w:val=""/>
      <w:lvlJc w:val="left"/>
      <w:pPr>
        <w:tabs>
          <w:tab w:val="num" w:pos="1080"/>
        </w:tabs>
        <w:ind w:left="1080" w:hanging="360"/>
      </w:pPr>
      <w:rPr>
        <w:rFonts w:ascii="Wingdings 2" w:hAnsi="Wingdings 2" w:hint="default"/>
        <w:sz w:val="16"/>
      </w:rPr>
    </w:lvl>
    <w:lvl w:ilvl="2">
      <w:start w:val="1"/>
      <w:numFmt w:val="bullet"/>
      <w:lvlText w:val=""/>
      <w:lvlJc w:val="left"/>
      <w:pPr>
        <w:tabs>
          <w:tab w:val="num" w:pos="1440"/>
        </w:tabs>
        <w:ind w:left="1440" w:hanging="360"/>
      </w:pPr>
      <w:rPr>
        <w:rFonts w:ascii="Wingdings 2" w:hAnsi="Wingdings 2" w:hint="default"/>
        <w:sz w:val="16"/>
      </w:rPr>
    </w:lvl>
    <w:lvl w:ilvl="3">
      <w:start w:val="1"/>
      <w:numFmt w:val="bullet"/>
      <w:lvlText w:val=""/>
      <w:lvlJc w:val="left"/>
      <w:pPr>
        <w:tabs>
          <w:tab w:val="num" w:pos="1800"/>
        </w:tabs>
        <w:ind w:left="1800" w:hanging="360"/>
      </w:pPr>
      <w:rPr>
        <w:rFonts w:ascii="Wingdings 2" w:hAnsi="Wingdings 2" w:hint="default"/>
        <w:sz w:val="16"/>
      </w:rPr>
    </w:lvl>
    <w:lvl w:ilvl="4">
      <w:start w:val="1"/>
      <w:numFmt w:val="bullet"/>
      <w:lvlText w:val=""/>
      <w:lvlJc w:val="left"/>
      <w:pPr>
        <w:tabs>
          <w:tab w:val="num" w:pos="2160"/>
        </w:tabs>
        <w:ind w:left="2160" w:hanging="360"/>
      </w:pPr>
      <w:rPr>
        <w:rFonts w:ascii="Wingdings 2" w:hAnsi="Wingdings 2" w:hint="default"/>
        <w:sz w:val="16"/>
      </w:rPr>
    </w:lvl>
    <w:lvl w:ilvl="5">
      <w:start w:val="1"/>
      <w:numFmt w:val="bullet"/>
      <w:lvlText w:val=""/>
      <w:lvlJc w:val="left"/>
      <w:pPr>
        <w:tabs>
          <w:tab w:val="num" w:pos="2520"/>
        </w:tabs>
        <w:ind w:left="2520" w:hanging="360"/>
      </w:pPr>
      <w:rPr>
        <w:rFonts w:ascii="Wingdings 2" w:hAnsi="Wingdings 2" w:hint="default"/>
        <w:sz w:val="16"/>
      </w:rPr>
    </w:lvl>
    <w:lvl w:ilvl="6">
      <w:start w:val="1"/>
      <w:numFmt w:val="bullet"/>
      <w:lvlText w:val=""/>
      <w:lvlJc w:val="left"/>
      <w:pPr>
        <w:tabs>
          <w:tab w:val="num" w:pos="2880"/>
        </w:tabs>
        <w:ind w:left="2880" w:hanging="360"/>
      </w:pPr>
      <w:rPr>
        <w:rFonts w:ascii="Wingdings 2" w:hAnsi="Wingdings 2" w:hint="default"/>
        <w:sz w:val="16"/>
      </w:rPr>
    </w:lvl>
    <w:lvl w:ilvl="7">
      <w:start w:val="1"/>
      <w:numFmt w:val="bullet"/>
      <w:lvlText w:val=""/>
      <w:lvlJc w:val="left"/>
      <w:pPr>
        <w:tabs>
          <w:tab w:val="num" w:pos="3240"/>
        </w:tabs>
        <w:ind w:left="3240" w:hanging="360"/>
      </w:pPr>
      <w:rPr>
        <w:rFonts w:ascii="Wingdings 2" w:hAnsi="Wingdings 2" w:hint="default"/>
        <w:sz w:val="16"/>
      </w:rPr>
    </w:lvl>
    <w:lvl w:ilvl="8">
      <w:start w:val="1"/>
      <w:numFmt w:val="bullet"/>
      <w:lvlText w:val=""/>
      <w:lvlJc w:val="left"/>
      <w:pPr>
        <w:tabs>
          <w:tab w:val="num" w:pos="3600"/>
        </w:tabs>
        <w:ind w:left="3600" w:hanging="360"/>
      </w:pPr>
      <w:rPr>
        <w:rFonts w:ascii="Wingdings 2" w:hAnsi="Wingdings 2" w:hint="default"/>
        <w:sz w:val="16"/>
      </w:rPr>
    </w:lvl>
  </w:abstractNum>
  <w:abstractNum w:abstractNumId="26" w15:restartNumberingAfterBreak="0">
    <w:nsid w:val="629B1B57"/>
    <w:multiLevelType w:val="multilevel"/>
    <w:tmpl w:val="5EC40AA4"/>
    <w:lvl w:ilvl="0">
      <w:start w:val="1"/>
      <w:numFmt w:val="decimal"/>
      <w:lvlText w:val="Table %1 -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3237693"/>
    <w:multiLevelType w:val="multilevel"/>
    <w:tmpl w:val="4934B446"/>
    <w:numStyleLink w:val="DoneLists"/>
  </w:abstractNum>
  <w:abstractNum w:abstractNumId="28" w15:restartNumberingAfterBreak="0">
    <w:nsid w:val="670C16D8"/>
    <w:multiLevelType w:val="multilevel"/>
    <w:tmpl w:val="39BE9AC4"/>
    <w:numStyleLink w:val="CarryForwardLists"/>
  </w:abstractNum>
  <w:abstractNum w:abstractNumId="29" w15:restartNumberingAfterBreak="0">
    <w:nsid w:val="7BFF3278"/>
    <w:multiLevelType w:val="multilevel"/>
    <w:tmpl w:val="E16A57C0"/>
    <w:numStyleLink w:val="IndentedLists"/>
  </w:abstractNum>
  <w:num w:numId="1">
    <w:abstractNumId w:val="11"/>
  </w:num>
  <w:num w:numId="2">
    <w:abstractNumId w:val="18"/>
  </w:num>
  <w:num w:numId="3">
    <w:abstractNumId w:val="12"/>
  </w:num>
  <w:num w:numId="4">
    <w:abstractNumId w:val="14"/>
  </w:num>
  <w:num w:numId="5">
    <w:abstractNumId w:val="20"/>
  </w:num>
  <w:num w:numId="6">
    <w:abstractNumId w:val="25"/>
  </w:num>
  <w:num w:numId="7">
    <w:abstractNumId w:val="19"/>
  </w:num>
  <w:num w:numId="8">
    <w:abstractNumId w:val="23"/>
  </w:num>
  <w:num w:numId="9">
    <w:abstractNumId w:val="16"/>
  </w:num>
  <w:num w:numId="10">
    <w:abstractNumId w:val="15"/>
  </w:num>
  <w:num w:numId="11">
    <w:abstractNumId w:val="17"/>
  </w:num>
  <w:num w:numId="12">
    <w:abstractNumId w:val="22"/>
  </w:num>
  <w:num w:numId="13">
    <w:abstractNumId w:val="10"/>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7"/>
  </w:num>
  <w:num w:numId="17">
    <w:abstractNumId w:val="13"/>
  </w:num>
  <w:num w:numId="18">
    <w:abstractNumId w:val="28"/>
  </w:num>
  <w:num w:numId="19">
    <w:abstractNumId w:val="29"/>
  </w:num>
  <w:num w:numId="20">
    <w:abstractNumId w:val="24"/>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AA"/>
    <w:rsid w:val="00001089"/>
    <w:rsid w:val="00005117"/>
    <w:rsid w:val="00006DA4"/>
    <w:rsid w:val="000100BC"/>
    <w:rsid w:val="0001250F"/>
    <w:rsid w:val="000129BB"/>
    <w:rsid w:val="00013B50"/>
    <w:rsid w:val="000249FB"/>
    <w:rsid w:val="000329C6"/>
    <w:rsid w:val="0003424A"/>
    <w:rsid w:val="00037A61"/>
    <w:rsid w:val="00041855"/>
    <w:rsid w:val="0004290C"/>
    <w:rsid w:val="000438AD"/>
    <w:rsid w:val="00047F58"/>
    <w:rsid w:val="00053DDE"/>
    <w:rsid w:val="000565AA"/>
    <w:rsid w:val="000605A3"/>
    <w:rsid w:val="00060C3D"/>
    <w:rsid w:val="00062BB3"/>
    <w:rsid w:val="00065382"/>
    <w:rsid w:val="0007466C"/>
    <w:rsid w:val="00094C51"/>
    <w:rsid w:val="000A345E"/>
    <w:rsid w:val="000A43C6"/>
    <w:rsid w:val="000A5608"/>
    <w:rsid w:val="000A61AE"/>
    <w:rsid w:val="000A71EF"/>
    <w:rsid w:val="000B0726"/>
    <w:rsid w:val="000B1031"/>
    <w:rsid w:val="000B233C"/>
    <w:rsid w:val="000B4072"/>
    <w:rsid w:val="000D054C"/>
    <w:rsid w:val="000D36EA"/>
    <w:rsid w:val="000D414E"/>
    <w:rsid w:val="000D511A"/>
    <w:rsid w:val="000E0B94"/>
    <w:rsid w:val="000E1860"/>
    <w:rsid w:val="000E571C"/>
    <w:rsid w:val="000F1631"/>
    <w:rsid w:val="000F32B6"/>
    <w:rsid w:val="000F56DD"/>
    <w:rsid w:val="000F59D6"/>
    <w:rsid w:val="001002A3"/>
    <w:rsid w:val="00102B8D"/>
    <w:rsid w:val="0010408A"/>
    <w:rsid w:val="00107E64"/>
    <w:rsid w:val="00111BEA"/>
    <w:rsid w:val="00115F9D"/>
    <w:rsid w:val="00117E14"/>
    <w:rsid w:val="001304FB"/>
    <w:rsid w:val="001317CE"/>
    <w:rsid w:val="00131D17"/>
    <w:rsid w:val="001375DF"/>
    <w:rsid w:val="001376EB"/>
    <w:rsid w:val="00142404"/>
    <w:rsid w:val="00144900"/>
    <w:rsid w:val="00145E55"/>
    <w:rsid w:val="001559D4"/>
    <w:rsid w:val="0016244A"/>
    <w:rsid w:val="001772B5"/>
    <w:rsid w:val="0017734B"/>
    <w:rsid w:val="00177883"/>
    <w:rsid w:val="00180741"/>
    <w:rsid w:val="00180C57"/>
    <w:rsid w:val="00183EC3"/>
    <w:rsid w:val="0018426F"/>
    <w:rsid w:val="00191349"/>
    <w:rsid w:val="00194188"/>
    <w:rsid w:val="001A4D5E"/>
    <w:rsid w:val="001B5C6E"/>
    <w:rsid w:val="001B6586"/>
    <w:rsid w:val="001C0B97"/>
    <w:rsid w:val="001C0F52"/>
    <w:rsid w:val="001D0AB4"/>
    <w:rsid w:val="001D251B"/>
    <w:rsid w:val="001D27F9"/>
    <w:rsid w:val="001D4496"/>
    <w:rsid w:val="001D4541"/>
    <w:rsid w:val="001D64D7"/>
    <w:rsid w:val="001E0152"/>
    <w:rsid w:val="001E179A"/>
    <w:rsid w:val="001E2289"/>
    <w:rsid w:val="001E388B"/>
    <w:rsid w:val="001E58B7"/>
    <w:rsid w:val="001F35F8"/>
    <w:rsid w:val="001F4213"/>
    <w:rsid w:val="00204B52"/>
    <w:rsid w:val="00206F2A"/>
    <w:rsid w:val="002075DA"/>
    <w:rsid w:val="002215E9"/>
    <w:rsid w:val="002242B1"/>
    <w:rsid w:val="00226910"/>
    <w:rsid w:val="00226E8D"/>
    <w:rsid w:val="00267E4D"/>
    <w:rsid w:val="00270F15"/>
    <w:rsid w:val="00273753"/>
    <w:rsid w:val="00280DDF"/>
    <w:rsid w:val="0028383E"/>
    <w:rsid w:val="00283FF8"/>
    <w:rsid w:val="002912FD"/>
    <w:rsid w:val="002930D1"/>
    <w:rsid w:val="00293BF4"/>
    <w:rsid w:val="002A0A9F"/>
    <w:rsid w:val="002A1A15"/>
    <w:rsid w:val="002A243B"/>
    <w:rsid w:val="002A37E7"/>
    <w:rsid w:val="002A5009"/>
    <w:rsid w:val="002B0D75"/>
    <w:rsid w:val="002B3639"/>
    <w:rsid w:val="002B62E9"/>
    <w:rsid w:val="002C0FC7"/>
    <w:rsid w:val="002C2D04"/>
    <w:rsid w:val="002C3CD1"/>
    <w:rsid w:val="002D15A2"/>
    <w:rsid w:val="002D4086"/>
    <w:rsid w:val="002E324A"/>
    <w:rsid w:val="002E3F0E"/>
    <w:rsid w:val="002E50B2"/>
    <w:rsid w:val="002F0C17"/>
    <w:rsid w:val="002F17C3"/>
    <w:rsid w:val="002F5452"/>
    <w:rsid w:val="002F7254"/>
    <w:rsid w:val="00300BD6"/>
    <w:rsid w:val="00310DF9"/>
    <w:rsid w:val="00312AE1"/>
    <w:rsid w:val="00317A04"/>
    <w:rsid w:val="00321508"/>
    <w:rsid w:val="00326904"/>
    <w:rsid w:val="00326EAF"/>
    <w:rsid w:val="00333095"/>
    <w:rsid w:val="00337E63"/>
    <w:rsid w:val="003462E7"/>
    <w:rsid w:val="00346EB0"/>
    <w:rsid w:val="00350E36"/>
    <w:rsid w:val="0035279F"/>
    <w:rsid w:val="00355D79"/>
    <w:rsid w:val="00357058"/>
    <w:rsid w:val="003575A5"/>
    <w:rsid w:val="00363C0E"/>
    <w:rsid w:val="00365B4E"/>
    <w:rsid w:val="00372A4E"/>
    <w:rsid w:val="003762EC"/>
    <w:rsid w:val="003763F4"/>
    <w:rsid w:val="00377662"/>
    <w:rsid w:val="00381A38"/>
    <w:rsid w:val="0038467E"/>
    <w:rsid w:val="00386BEB"/>
    <w:rsid w:val="003921F3"/>
    <w:rsid w:val="0039477E"/>
    <w:rsid w:val="00395FE3"/>
    <w:rsid w:val="00396CD8"/>
    <w:rsid w:val="003A7B64"/>
    <w:rsid w:val="003B2749"/>
    <w:rsid w:val="003B4E38"/>
    <w:rsid w:val="003C1570"/>
    <w:rsid w:val="003C23E9"/>
    <w:rsid w:val="003C3743"/>
    <w:rsid w:val="003C4F7D"/>
    <w:rsid w:val="003C6BAC"/>
    <w:rsid w:val="003C6F47"/>
    <w:rsid w:val="003C797E"/>
    <w:rsid w:val="003D488B"/>
    <w:rsid w:val="003E27D7"/>
    <w:rsid w:val="003E2E28"/>
    <w:rsid w:val="003E364A"/>
    <w:rsid w:val="003E69C4"/>
    <w:rsid w:val="003F1A35"/>
    <w:rsid w:val="003F1D59"/>
    <w:rsid w:val="003F2949"/>
    <w:rsid w:val="003F4D7B"/>
    <w:rsid w:val="003F53C7"/>
    <w:rsid w:val="003F702A"/>
    <w:rsid w:val="0040354F"/>
    <w:rsid w:val="00405F1E"/>
    <w:rsid w:val="00407535"/>
    <w:rsid w:val="00413069"/>
    <w:rsid w:val="00415A90"/>
    <w:rsid w:val="00416861"/>
    <w:rsid w:val="0042066D"/>
    <w:rsid w:val="004241F1"/>
    <w:rsid w:val="004247BD"/>
    <w:rsid w:val="0042609A"/>
    <w:rsid w:val="00427260"/>
    <w:rsid w:val="00430682"/>
    <w:rsid w:val="00432C77"/>
    <w:rsid w:val="00435E5B"/>
    <w:rsid w:val="004445DB"/>
    <w:rsid w:val="00446E2C"/>
    <w:rsid w:val="00447185"/>
    <w:rsid w:val="0045251B"/>
    <w:rsid w:val="004554D1"/>
    <w:rsid w:val="00460320"/>
    <w:rsid w:val="00463028"/>
    <w:rsid w:val="004646B5"/>
    <w:rsid w:val="00471652"/>
    <w:rsid w:val="0047236F"/>
    <w:rsid w:val="0047495B"/>
    <w:rsid w:val="004778D6"/>
    <w:rsid w:val="00490018"/>
    <w:rsid w:val="00492403"/>
    <w:rsid w:val="004938DA"/>
    <w:rsid w:val="004954E6"/>
    <w:rsid w:val="00495F26"/>
    <w:rsid w:val="0049633F"/>
    <w:rsid w:val="0049637C"/>
    <w:rsid w:val="00496397"/>
    <w:rsid w:val="004A02A3"/>
    <w:rsid w:val="004A2172"/>
    <w:rsid w:val="004A32E4"/>
    <w:rsid w:val="004A46B2"/>
    <w:rsid w:val="004A736E"/>
    <w:rsid w:val="004B37B0"/>
    <w:rsid w:val="004B4B23"/>
    <w:rsid w:val="004C0137"/>
    <w:rsid w:val="004C0DFF"/>
    <w:rsid w:val="004C0F0B"/>
    <w:rsid w:val="004C1FD0"/>
    <w:rsid w:val="004C2356"/>
    <w:rsid w:val="004C625E"/>
    <w:rsid w:val="004D00FE"/>
    <w:rsid w:val="004D0145"/>
    <w:rsid w:val="004D2269"/>
    <w:rsid w:val="004D4779"/>
    <w:rsid w:val="004D6A31"/>
    <w:rsid w:val="004E4056"/>
    <w:rsid w:val="004E41DD"/>
    <w:rsid w:val="004E4AB7"/>
    <w:rsid w:val="004E69FE"/>
    <w:rsid w:val="004F117E"/>
    <w:rsid w:val="004F59D7"/>
    <w:rsid w:val="00504D4E"/>
    <w:rsid w:val="00506068"/>
    <w:rsid w:val="005068F6"/>
    <w:rsid w:val="00514644"/>
    <w:rsid w:val="00514DA1"/>
    <w:rsid w:val="0051778C"/>
    <w:rsid w:val="00517D74"/>
    <w:rsid w:val="00520392"/>
    <w:rsid w:val="00522A9F"/>
    <w:rsid w:val="005232B9"/>
    <w:rsid w:val="00534378"/>
    <w:rsid w:val="00536D25"/>
    <w:rsid w:val="00540BA1"/>
    <w:rsid w:val="00543545"/>
    <w:rsid w:val="005462E4"/>
    <w:rsid w:val="00546D8F"/>
    <w:rsid w:val="00573DC6"/>
    <w:rsid w:val="00574652"/>
    <w:rsid w:val="005751EF"/>
    <w:rsid w:val="00592E54"/>
    <w:rsid w:val="005949FD"/>
    <w:rsid w:val="0059607C"/>
    <w:rsid w:val="005A12AF"/>
    <w:rsid w:val="005B6C3B"/>
    <w:rsid w:val="005B7E61"/>
    <w:rsid w:val="005C049F"/>
    <w:rsid w:val="005C52E5"/>
    <w:rsid w:val="005D0A6B"/>
    <w:rsid w:val="005E2A84"/>
    <w:rsid w:val="005E3C11"/>
    <w:rsid w:val="005E4C24"/>
    <w:rsid w:val="005E4D34"/>
    <w:rsid w:val="005E6482"/>
    <w:rsid w:val="005F12F8"/>
    <w:rsid w:val="005F2A00"/>
    <w:rsid w:val="005F38C2"/>
    <w:rsid w:val="00610FB3"/>
    <w:rsid w:val="006119B4"/>
    <w:rsid w:val="0061208E"/>
    <w:rsid w:val="0061388A"/>
    <w:rsid w:val="00614300"/>
    <w:rsid w:val="00614605"/>
    <w:rsid w:val="0062499D"/>
    <w:rsid w:val="00631915"/>
    <w:rsid w:val="00631D72"/>
    <w:rsid w:val="006358C2"/>
    <w:rsid w:val="00635FF5"/>
    <w:rsid w:val="00642CE3"/>
    <w:rsid w:val="00650991"/>
    <w:rsid w:val="00655750"/>
    <w:rsid w:val="00656FF1"/>
    <w:rsid w:val="00657B35"/>
    <w:rsid w:val="006730C8"/>
    <w:rsid w:val="00674AA0"/>
    <w:rsid w:val="006824E3"/>
    <w:rsid w:val="00685651"/>
    <w:rsid w:val="00690B1C"/>
    <w:rsid w:val="00693024"/>
    <w:rsid w:val="00693B73"/>
    <w:rsid w:val="00696B5D"/>
    <w:rsid w:val="00697158"/>
    <w:rsid w:val="006A20A0"/>
    <w:rsid w:val="006A40A9"/>
    <w:rsid w:val="006A5080"/>
    <w:rsid w:val="006B35D3"/>
    <w:rsid w:val="006B535E"/>
    <w:rsid w:val="006C531F"/>
    <w:rsid w:val="006C5B18"/>
    <w:rsid w:val="006C5D90"/>
    <w:rsid w:val="006C720E"/>
    <w:rsid w:val="006D7671"/>
    <w:rsid w:val="006D7745"/>
    <w:rsid w:val="006E18C4"/>
    <w:rsid w:val="006E7340"/>
    <w:rsid w:val="006F14AA"/>
    <w:rsid w:val="00702CB7"/>
    <w:rsid w:val="007118B5"/>
    <w:rsid w:val="007141C3"/>
    <w:rsid w:val="00715CB3"/>
    <w:rsid w:val="00726C9E"/>
    <w:rsid w:val="00726E95"/>
    <w:rsid w:val="00727E6A"/>
    <w:rsid w:val="00734E7D"/>
    <w:rsid w:val="00741A94"/>
    <w:rsid w:val="00742ABD"/>
    <w:rsid w:val="00745C9F"/>
    <w:rsid w:val="00746BDE"/>
    <w:rsid w:val="007478CC"/>
    <w:rsid w:val="00747CCA"/>
    <w:rsid w:val="007512C5"/>
    <w:rsid w:val="00751823"/>
    <w:rsid w:val="00751FB7"/>
    <w:rsid w:val="00752711"/>
    <w:rsid w:val="0075410A"/>
    <w:rsid w:val="00756C44"/>
    <w:rsid w:val="00766A3C"/>
    <w:rsid w:val="00770348"/>
    <w:rsid w:val="00770948"/>
    <w:rsid w:val="00774395"/>
    <w:rsid w:val="00780EC4"/>
    <w:rsid w:val="0078504B"/>
    <w:rsid w:val="00785949"/>
    <w:rsid w:val="00793A6E"/>
    <w:rsid w:val="00793AB9"/>
    <w:rsid w:val="007949C1"/>
    <w:rsid w:val="007A6465"/>
    <w:rsid w:val="007B1F98"/>
    <w:rsid w:val="007B78F3"/>
    <w:rsid w:val="007B7C10"/>
    <w:rsid w:val="007C684F"/>
    <w:rsid w:val="007C73CB"/>
    <w:rsid w:val="007D3CB9"/>
    <w:rsid w:val="007D655D"/>
    <w:rsid w:val="007D7AA6"/>
    <w:rsid w:val="007E26A7"/>
    <w:rsid w:val="007E4DB6"/>
    <w:rsid w:val="007E6F17"/>
    <w:rsid w:val="007F1215"/>
    <w:rsid w:val="007F3926"/>
    <w:rsid w:val="00801457"/>
    <w:rsid w:val="00804CEF"/>
    <w:rsid w:val="00806248"/>
    <w:rsid w:val="00820930"/>
    <w:rsid w:val="008216DF"/>
    <w:rsid w:val="00822A5A"/>
    <w:rsid w:val="008256A0"/>
    <w:rsid w:val="008257A8"/>
    <w:rsid w:val="00825DF8"/>
    <w:rsid w:val="00836009"/>
    <w:rsid w:val="0084108B"/>
    <w:rsid w:val="008447B5"/>
    <w:rsid w:val="00845C5B"/>
    <w:rsid w:val="00855202"/>
    <w:rsid w:val="008609AE"/>
    <w:rsid w:val="00861349"/>
    <w:rsid w:val="00864816"/>
    <w:rsid w:val="008727AD"/>
    <w:rsid w:val="008731AB"/>
    <w:rsid w:val="008751A1"/>
    <w:rsid w:val="00881601"/>
    <w:rsid w:val="00891270"/>
    <w:rsid w:val="008973D6"/>
    <w:rsid w:val="008A705B"/>
    <w:rsid w:val="008B25EC"/>
    <w:rsid w:val="008B4D6C"/>
    <w:rsid w:val="008C1764"/>
    <w:rsid w:val="008C3EDA"/>
    <w:rsid w:val="008C4EBB"/>
    <w:rsid w:val="008C72B5"/>
    <w:rsid w:val="008C7816"/>
    <w:rsid w:val="008D2AC7"/>
    <w:rsid w:val="008D4406"/>
    <w:rsid w:val="008D4ADB"/>
    <w:rsid w:val="008D5444"/>
    <w:rsid w:val="008D799C"/>
    <w:rsid w:val="008E20C2"/>
    <w:rsid w:val="008E5DE3"/>
    <w:rsid w:val="008F0153"/>
    <w:rsid w:val="008F02CE"/>
    <w:rsid w:val="008F6118"/>
    <w:rsid w:val="00901587"/>
    <w:rsid w:val="0090214B"/>
    <w:rsid w:val="00906CB4"/>
    <w:rsid w:val="00907E2D"/>
    <w:rsid w:val="00914B2F"/>
    <w:rsid w:val="0092372B"/>
    <w:rsid w:val="00923891"/>
    <w:rsid w:val="00926C92"/>
    <w:rsid w:val="00935C4B"/>
    <w:rsid w:val="00936747"/>
    <w:rsid w:val="00937117"/>
    <w:rsid w:val="0094020C"/>
    <w:rsid w:val="009412A5"/>
    <w:rsid w:val="00941513"/>
    <w:rsid w:val="00942860"/>
    <w:rsid w:val="009443A3"/>
    <w:rsid w:val="009560CB"/>
    <w:rsid w:val="00956DE3"/>
    <w:rsid w:val="00963E3D"/>
    <w:rsid w:val="00965D11"/>
    <w:rsid w:val="00966EF3"/>
    <w:rsid w:val="00977127"/>
    <w:rsid w:val="00977C4A"/>
    <w:rsid w:val="00980746"/>
    <w:rsid w:val="0098299B"/>
    <w:rsid w:val="00982ABC"/>
    <w:rsid w:val="00984027"/>
    <w:rsid w:val="00987600"/>
    <w:rsid w:val="00990679"/>
    <w:rsid w:val="009A00D5"/>
    <w:rsid w:val="009A306F"/>
    <w:rsid w:val="009A3591"/>
    <w:rsid w:val="009A3602"/>
    <w:rsid w:val="009A4928"/>
    <w:rsid w:val="009A5870"/>
    <w:rsid w:val="009A6967"/>
    <w:rsid w:val="009B53B0"/>
    <w:rsid w:val="009B6632"/>
    <w:rsid w:val="009C2CD4"/>
    <w:rsid w:val="009C3486"/>
    <w:rsid w:val="009C4001"/>
    <w:rsid w:val="009C5AF2"/>
    <w:rsid w:val="009D2B2E"/>
    <w:rsid w:val="009D58B8"/>
    <w:rsid w:val="009D5E25"/>
    <w:rsid w:val="009E5BB3"/>
    <w:rsid w:val="009F08F0"/>
    <w:rsid w:val="009F779B"/>
    <w:rsid w:val="00A01ABE"/>
    <w:rsid w:val="00A129B7"/>
    <w:rsid w:val="00A12B5F"/>
    <w:rsid w:val="00A20996"/>
    <w:rsid w:val="00A21D3D"/>
    <w:rsid w:val="00A23612"/>
    <w:rsid w:val="00A249C5"/>
    <w:rsid w:val="00A26110"/>
    <w:rsid w:val="00A27BCE"/>
    <w:rsid w:val="00A404D9"/>
    <w:rsid w:val="00A40FF3"/>
    <w:rsid w:val="00A413FD"/>
    <w:rsid w:val="00A4187F"/>
    <w:rsid w:val="00A42CC9"/>
    <w:rsid w:val="00A47A46"/>
    <w:rsid w:val="00A53B9C"/>
    <w:rsid w:val="00A5500B"/>
    <w:rsid w:val="00A55E5F"/>
    <w:rsid w:val="00A61744"/>
    <w:rsid w:val="00A6363A"/>
    <w:rsid w:val="00A758DF"/>
    <w:rsid w:val="00A77E99"/>
    <w:rsid w:val="00A94EB8"/>
    <w:rsid w:val="00AA0179"/>
    <w:rsid w:val="00AA09EE"/>
    <w:rsid w:val="00AA401D"/>
    <w:rsid w:val="00AA4FEB"/>
    <w:rsid w:val="00AB05BB"/>
    <w:rsid w:val="00AB7225"/>
    <w:rsid w:val="00AB74B0"/>
    <w:rsid w:val="00AC20AC"/>
    <w:rsid w:val="00AC5C5C"/>
    <w:rsid w:val="00AC613E"/>
    <w:rsid w:val="00AC61B8"/>
    <w:rsid w:val="00AD075B"/>
    <w:rsid w:val="00AD1073"/>
    <w:rsid w:val="00AE00A4"/>
    <w:rsid w:val="00AE1D8A"/>
    <w:rsid w:val="00AF39CD"/>
    <w:rsid w:val="00B1181F"/>
    <w:rsid w:val="00B11921"/>
    <w:rsid w:val="00B167F7"/>
    <w:rsid w:val="00B201A3"/>
    <w:rsid w:val="00B22951"/>
    <w:rsid w:val="00B258FC"/>
    <w:rsid w:val="00B26E4C"/>
    <w:rsid w:val="00B27A00"/>
    <w:rsid w:val="00B412FC"/>
    <w:rsid w:val="00B4148A"/>
    <w:rsid w:val="00B424E8"/>
    <w:rsid w:val="00B47627"/>
    <w:rsid w:val="00B539CE"/>
    <w:rsid w:val="00B62FE1"/>
    <w:rsid w:val="00B70342"/>
    <w:rsid w:val="00B901AB"/>
    <w:rsid w:val="00B96664"/>
    <w:rsid w:val="00BA0B79"/>
    <w:rsid w:val="00BA6DF7"/>
    <w:rsid w:val="00BB5975"/>
    <w:rsid w:val="00BB6EE5"/>
    <w:rsid w:val="00BC0DB0"/>
    <w:rsid w:val="00BC176C"/>
    <w:rsid w:val="00BC1E7D"/>
    <w:rsid w:val="00BC2EDC"/>
    <w:rsid w:val="00BC7B2F"/>
    <w:rsid w:val="00BD0AF0"/>
    <w:rsid w:val="00BD2B84"/>
    <w:rsid w:val="00BD3B44"/>
    <w:rsid w:val="00BD45C9"/>
    <w:rsid w:val="00BE1503"/>
    <w:rsid w:val="00BE2D51"/>
    <w:rsid w:val="00BE715F"/>
    <w:rsid w:val="00BF0C86"/>
    <w:rsid w:val="00BF3E9A"/>
    <w:rsid w:val="00BF4106"/>
    <w:rsid w:val="00BF67D6"/>
    <w:rsid w:val="00BF77FB"/>
    <w:rsid w:val="00C0180D"/>
    <w:rsid w:val="00C05474"/>
    <w:rsid w:val="00C057A9"/>
    <w:rsid w:val="00C0667A"/>
    <w:rsid w:val="00C11DB7"/>
    <w:rsid w:val="00C16FAC"/>
    <w:rsid w:val="00C215E6"/>
    <w:rsid w:val="00C27339"/>
    <w:rsid w:val="00C273E7"/>
    <w:rsid w:val="00C350B6"/>
    <w:rsid w:val="00C36052"/>
    <w:rsid w:val="00C46082"/>
    <w:rsid w:val="00C53949"/>
    <w:rsid w:val="00C753A9"/>
    <w:rsid w:val="00C76F2E"/>
    <w:rsid w:val="00C8058C"/>
    <w:rsid w:val="00C85E5F"/>
    <w:rsid w:val="00C875BA"/>
    <w:rsid w:val="00C91625"/>
    <w:rsid w:val="00C93CAD"/>
    <w:rsid w:val="00C94C14"/>
    <w:rsid w:val="00C9529F"/>
    <w:rsid w:val="00C97E6D"/>
    <w:rsid w:val="00CA0A5C"/>
    <w:rsid w:val="00CA0AF7"/>
    <w:rsid w:val="00CA27DF"/>
    <w:rsid w:val="00CA4A39"/>
    <w:rsid w:val="00CA5F6B"/>
    <w:rsid w:val="00CB6037"/>
    <w:rsid w:val="00CB65A0"/>
    <w:rsid w:val="00CB7F30"/>
    <w:rsid w:val="00CC1888"/>
    <w:rsid w:val="00CC2D94"/>
    <w:rsid w:val="00CC30E7"/>
    <w:rsid w:val="00CC6B64"/>
    <w:rsid w:val="00CD1423"/>
    <w:rsid w:val="00CD5368"/>
    <w:rsid w:val="00CE467B"/>
    <w:rsid w:val="00CE4FAD"/>
    <w:rsid w:val="00CE581C"/>
    <w:rsid w:val="00CE604D"/>
    <w:rsid w:val="00CE7C10"/>
    <w:rsid w:val="00CF3D4F"/>
    <w:rsid w:val="00CF54BD"/>
    <w:rsid w:val="00D02190"/>
    <w:rsid w:val="00D16BCA"/>
    <w:rsid w:val="00D2041A"/>
    <w:rsid w:val="00D21A27"/>
    <w:rsid w:val="00D23EA7"/>
    <w:rsid w:val="00D26C96"/>
    <w:rsid w:val="00D31EF4"/>
    <w:rsid w:val="00D3209D"/>
    <w:rsid w:val="00D4088E"/>
    <w:rsid w:val="00D42F14"/>
    <w:rsid w:val="00D43AD2"/>
    <w:rsid w:val="00D4565D"/>
    <w:rsid w:val="00D46659"/>
    <w:rsid w:val="00D5267E"/>
    <w:rsid w:val="00D52CFC"/>
    <w:rsid w:val="00D53067"/>
    <w:rsid w:val="00D549A5"/>
    <w:rsid w:val="00D55099"/>
    <w:rsid w:val="00D61249"/>
    <w:rsid w:val="00D61D19"/>
    <w:rsid w:val="00D653D0"/>
    <w:rsid w:val="00D656B0"/>
    <w:rsid w:val="00D7034B"/>
    <w:rsid w:val="00D71CCE"/>
    <w:rsid w:val="00D72D9D"/>
    <w:rsid w:val="00D74790"/>
    <w:rsid w:val="00D764A9"/>
    <w:rsid w:val="00D77899"/>
    <w:rsid w:val="00D77AE7"/>
    <w:rsid w:val="00D77EAB"/>
    <w:rsid w:val="00D81B9E"/>
    <w:rsid w:val="00D847FA"/>
    <w:rsid w:val="00D8701E"/>
    <w:rsid w:val="00D87674"/>
    <w:rsid w:val="00D87912"/>
    <w:rsid w:val="00D87C8B"/>
    <w:rsid w:val="00D90593"/>
    <w:rsid w:val="00D916DC"/>
    <w:rsid w:val="00D939AC"/>
    <w:rsid w:val="00D966EB"/>
    <w:rsid w:val="00DA0CB6"/>
    <w:rsid w:val="00DA1EC5"/>
    <w:rsid w:val="00DB03C3"/>
    <w:rsid w:val="00DB415F"/>
    <w:rsid w:val="00DB5BB4"/>
    <w:rsid w:val="00DC1D19"/>
    <w:rsid w:val="00DC6727"/>
    <w:rsid w:val="00DD2F46"/>
    <w:rsid w:val="00DD4B34"/>
    <w:rsid w:val="00DE0212"/>
    <w:rsid w:val="00DE2DDC"/>
    <w:rsid w:val="00DE3B1F"/>
    <w:rsid w:val="00DE7050"/>
    <w:rsid w:val="00DF1969"/>
    <w:rsid w:val="00DF33E1"/>
    <w:rsid w:val="00DF599B"/>
    <w:rsid w:val="00E0072B"/>
    <w:rsid w:val="00E019CD"/>
    <w:rsid w:val="00E01BB2"/>
    <w:rsid w:val="00E03B25"/>
    <w:rsid w:val="00E03CD6"/>
    <w:rsid w:val="00E11720"/>
    <w:rsid w:val="00E15D16"/>
    <w:rsid w:val="00E15F70"/>
    <w:rsid w:val="00E16112"/>
    <w:rsid w:val="00E24F9A"/>
    <w:rsid w:val="00E276B4"/>
    <w:rsid w:val="00E27B2A"/>
    <w:rsid w:val="00E3211D"/>
    <w:rsid w:val="00E4320B"/>
    <w:rsid w:val="00E45968"/>
    <w:rsid w:val="00E47D09"/>
    <w:rsid w:val="00E5010E"/>
    <w:rsid w:val="00E551C6"/>
    <w:rsid w:val="00E55451"/>
    <w:rsid w:val="00E56020"/>
    <w:rsid w:val="00E6025A"/>
    <w:rsid w:val="00E66132"/>
    <w:rsid w:val="00E8456C"/>
    <w:rsid w:val="00E84EF0"/>
    <w:rsid w:val="00E85BD5"/>
    <w:rsid w:val="00E92ABF"/>
    <w:rsid w:val="00E930F9"/>
    <w:rsid w:val="00E96789"/>
    <w:rsid w:val="00EA0F26"/>
    <w:rsid w:val="00EA37C3"/>
    <w:rsid w:val="00EA3C5F"/>
    <w:rsid w:val="00EA6363"/>
    <w:rsid w:val="00EA6CDF"/>
    <w:rsid w:val="00EA6EFF"/>
    <w:rsid w:val="00EB32AC"/>
    <w:rsid w:val="00EB3BD1"/>
    <w:rsid w:val="00EB518B"/>
    <w:rsid w:val="00EB6F53"/>
    <w:rsid w:val="00EC0772"/>
    <w:rsid w:val="00EC7247"/>
    <w:rsid w:val="00EC7AB9"/>
    <w:rsid w:val="00ED711D"/>
    <w:rsid w:val="00ED7EFB"/>
    <w:rsid w:val="00EF2B15"/>
    <w:rsid w:val="00EF546C"/>
    <w:rsid w:val="00F10ECB"/>
    <w:rsid w:val="00F22560"/>
    <w:rsid w:val="00F277F1"/>
    <w:rsid w:val="00F315F6"/>
    <w:rsid w:val="00F31DF0"/>
    <w:rsid w:val="00F3249E"/>
    <w:rsid w:val="00F326CE"/>
    <w:rsid w:val="00F332B4"/>
    <w:rsid w:val="00F33C40"/>
    <w:rsid w:val="00F379E1"/>
    <w:rsid w:val="00F436DB"/>
    <w:rsid w:val="00F47F2D"/>
    <w:rsid w:val="00F50113"/>
    <w:rsid w:val="00F530F7"/>
    <w:rsid w:val="00F57C1C"/>
    <w:rsid w:val="00F605B8"/>
    <w:rsid w:val="00F61B58"/>
    <w:rsid w:val="00F62366"/>
    <w:rsid w:val="00F657DD"/>
    <w:rsid w:val="00F663DE"/>
    <w:rsid w:val="00F66F4E"/>
    <w:rsid w:val="00F67ABE"/>
    <w:rsid w:val="00F7050C"/>
    <w:rsid w:val="00F71525"/>
    <w:rsid w:val="00F7275E"/>
    <w:rsid w:val="00F766F1"/>
    <w:rsid w:val="00F77104"/>
    <w:rsid w:val="00F831F2"/>
    <w:rsid w:val="00F862C1"/>
    <w:rsid w:val="00F91273"/>
    <w:rsid w:val="00F93BD1"/>
    <w:rsid w:val="00FA1F1B"/>
    <w:rsid w:val="00FA3A05"/>
    <w:rsid w:val="00FA6936"/>
    <w:rsid w:val="00FB4BCD"/>
    <w:rsid w:val="00FC07B0"/>
    <w:rsid w:val="00FC0960"/>
    <w:rsid w:val="00FC1C09"/>
    <w:rsid w:val="00FC230B"/>
    <w:rsid w:val="00FC2D1C"/>
    <w:rsid w:val="00FC3ED3"/>
    <w:rsid w:val="00FD1E5E"/>
    <w:rsid w:val="00FD3B93"/>
    <w:rsid w:val="00FD7EC1"/>
    <w:rsid w:val="00FE1434"/>
    <w:rsid w:val="00FE2D07"/>
    <w:rsid w:val="00FE2F88"/>
    <w:rsid w:val="00FE56D1"/>
    <w:rsid w:val="00FE6576"/>
    <w:rsid w:val="00FE6B9B"/>
    <w:rsid w:val="00FF5DBC"/>
    <w:rsid w:val="00FF6C78"/>
    <w:rsid w:val="00FF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E7B7B"/>
  <w15:docId w15:val="{0E45B6C2-60A3-4F21-BF64-273DC6D6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7F1215"/>
    <w:pPr>
      <w:spacing w:line="276" w:lineRule="auto"/>
    </w:pPr>
    <w:rPr>
      <w:rFonts w:eastAsia="SimSun"/>
      <w:noProof/>
      <w:color w:val="000000"/>
      <w:sz w:val="18"/>
      <w:szCs w:val="18"/>
    </w:rPr>
  </w:style>
  <w:style w:type="paragraph" w:styleId="Heading1">
    <w:name w:val="heading 1"/>
    <w:basedOn w:val="Normal"/>
    <w:next w:val="BodyText"/>
    <w:link w:val="Heading1Char"/>
    <w:qFormat/>
    <w:rsid w:val="00D72D9D"/>
    <w:pPr>
      <w:keepNext/>
      <w:keepLines/>
      <w:spacing w:before="480"/>
      <w:outlineLvl w:val="0"/>
    </w:pPr>
    <w:rPr>
      <w:rFonts w:eastAsiaTheme="majorEastAsia" w:cstheme="majorBidi"/>
      <w:b/>
      <w:bCs/>
      <w:sz w:val="32"/>
      <w:szCs w:val="28"/>
    </w:rPr>
  </w:style>
  <w:style w:type="paragraph" w:styleId="Heading2">
    <w:name w:val="heading 2"/>
    <w:basedOn w:val="Normal"/>
    <w:next w:val="BodyText"/>
    <w:qFormat/>
    <w:rsid w:val="00D72D9D"/>
    <w:pPr>
      <w:keepNext/>
      <w:spacing w:before="240" w:after="60"/>
      <w:outlineLvl w:val="1"/>
    </w:pPr>
    <w:rPr>
      <w:rFonts w:cs="Arial"/>
      <w:b/>
      <w:bCs/>
      <w:iCs/>
      <w:sz w:val="28"/>
      <w:szCs w:val="28"/>
    </w:rPr>
  </w:style>
  <w:style w:type="paragraph" w:styleId="Heading3">
    <w:name w:val="heading 3"/>
    <w:basedOn w:val="Normal"/>
    <w:next w:val="BlockText"/>
    <w:qFormat/>
    <w:rsid w:val="00D72D9D"/>
    <w:pPr>
      <w:keepNext/>
      <w:spacing w:before="240" w:after="60"/>
      <w:outlineLvl w:val="2"/>
    </w:pPr>
    <w:rPr>
      <w:rFonts w:cs="Arial"/>
      <w:b/>
      <w:bCs/>
      <w:sz w:val="26"/>
      <w:szCs w:val="26"/>
    </w:rPr>
  </w:style>
  <w:style w:type="paragraph" w:styleId="Heading4">
    <w:name w:val="heading 4"/>
    <w:basedOn w:val="Normal"/>
    <w:next w:val="BodyText"/>
    <w:qFormat/>
    <w:rsid w:val="00D72D9D"/>
    <w:pPr>
      <w:keepNext/>
      <w:spacing w:before="120" w:after="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Base"/>
    <w:rsid w:val="00131D17"/>
    <w:rPr>
      <w:rFonts w:ascii="Arial" w:hAnsi="Arial"/>
      <w:color w:val="0000FF"/>
      <w:sz w:val="22"/>
      <w:szCs w:val="22"/>
      <w:u w:val="single"/>
    </w:rPr>
  </w:style>
  <w:style w:type="character" w:customStyle="1" w:styleId="Base">
    <w:name w:val="Base"/>
    <w:uiPriority w:val="1"/>
    <w:qFormat/>
    <w:rsid w:val="00D72D9D"/>
    <w:rPr>
      <w:rFonts w:ascii="Arial" w:hAnsi="Arial"/>
      <w:sz w:val="22"/>
      <w:szCs w:val="22"/>
    </w:rPr>
  </w:style>
  <w:style w:type="paragraph" w:styleId="DocumentMap">
    <w:name w:val="Document Map"/>
    <w:basedOn w:val="Normal"/>
    <w:semiHidden/>
    <w:rsid w:val="00131D17"/>
    <w:pPr>
      <w:shd w:val="clear" w:color="auto" w:fill="000080"/>
    </w:pPr>
    <w:rPr>
      <w:rFonts w:ascii="Tahoma" w:hAnsi="Tahoma" w:cs="Tahoma"/>
    </w:rPr>
  </w:style>
  <w:style w:type="numbering" w:styleId="1ai">
    <w:name w:val="Outline List 1"/>
    <w:basedOn w:val="NoList"/>
    <w:rsid w:val="00131D17"/>
    <w:pPr>
      <w:numPr>
        <w:numId w:val="1"/>
      </w:numPr>
    </w:pPr>
  </w:style>
  <w:style w:type="character" w:styleId="FollowedHyperlink">
    <w:name w:val="FollowedHyperlink"/>
    <w:basedOn w:val="Base"/>
    <w:rsid w:val="00131D17"/>
    <w:rPr>
      <w:rFonts w:ascii="Arial" w:hAnsi="Arial"/>
      <w:color w:val="606420"/>
      <w:sz w:val="22"/>
      <w:szCs w:val="22"/>
      <w:u w:val="single"/>
    </w:rPr>
  </w:style>
  <w:style w:type="character" w:customStyle="1" w:styleId="Heading1Char">
    <w:name w:val="Heading 1 Char"/>
    <w:basedOn w:val="DefaultParagraphFont"/>
    <w:link w:val="Heading1"/>
    <w:rsid w:val="00D72D9D"/>
    <w:rPr>
      <w:rFonts w:ascii="Arial" w:eastAsiaTheme="majorEastAsia" w:hAnsi="Arial" w:cstheme="majorBidi"/>
      <w:b/>
      <w:bCs/>
      <w:sz w:val="32"/>
      <w:szCs w:val="28"/>
    </w:rPr>
  </w:style>
  <w:style w:type="paragraph" w:customStyle="1" w:styleId="ToDo">
    <w:name w:val="ToDo"/>
    <w:basedOn w:val="Normal"/>
    <w:rsid w:val="00131D17"/>
    <w:pPr>
      <w:numPr>
        <w:numId w:val="2"/>
      </w:numPr>
    </w:pPr>
  </w:style>
  <w:style w:type="paragraph" w:customStyle="1" w:styleId="Comment">
    <w:name w:val="Comment"/>
    <w:basedOn w:val="Normal"/>
    <w:link w:val="CommentCharChar"/>
    <w:rsid w:val="00131D17"/>
    <w:pPr>
      <w:numPr>
        <w:numId w:val="5"/>
      </w:numPr>
    </w:pPr>
  </w:style>
  <w:style w:type="paragraph" w:customStyle="1" w:styleId="Done">
    <w:name w:val="Done"/>
    <w:basedOn w:val="Normal"/>
    <w:link w:val="DoneChar"/>
    <w:rsid w:val="00131D17"/>
    <w:pPr>
      <w:numPr>
        <w:numId w:val="3"/>
      </w:numPr>
    </w:pPr>
  </w:style>
  <w:style w:type="paragraph" w:styleId="BodyText">
    <w:name w:val="Body Text"/>
    <w:basedOn w:val="Normal"/>
    <w:link w:val="BodyTextChar"/>
    <w:rsid w:val="00131D17"/>
    <w:pPr>
      <w:spacing w:after="120"/>
    </w:pPr>
  </w:style>
  <w:style w:type="paragraph" w:styleId="Header">
    <w:name w:val="header"/>
    <w:basedOn w:val="Normal"/>
    <w:rsid w:val="00131D17"/>
    <w:pPr>
      <w:tabs>
        <w:tab w:val="center" w:pos="4320"/>
        <w:tab w:val="right" w:pos="8640"/>
      </w:tabs>
    </w:pPr>
  </w:style>
  <w:style w:type="paragraph" w:styleId="Footer">
    <w:name w:val="footer"/>
    <w:basedOn w:val="Normal"/>
    <w:rsid w:val="00131D17"/>
    <w:pPr>
      <w:tabs>
        <w:tab w:val="center" w:pos="4320"/>
        <w:tab w:val="right" w:pos="8640"/>
      </w:tabs>
    </w:pPr>
  </w:style>
  <w:style w:type="paragraph" w:customStyle="1" w:styleId="CarryForward">
    <w:name w:val="Carry Forward"/>
    <w:basedOn w:val="Normal"/>
    <w:rsid w:val="00131D17"/>
    <w:pPr>
      <w:numPr>
        <w:numId w:val="4"/>
      </w:numPr>
    </w:pPr>
  </w:style>
  <w:style w:type="character" w:customStyle="1" w:styleId="DoneChar">
    <w:name w:val="Done Char"/>
    <w:basedOn w:val="DefaultParagraphFont"/>
    <w:link w:val="Done"/>
    <w:rsid w:val="00131D17"/>
    <w:rPr>
      <w:rFonts w:ascii="Arial" w:hAnsi="Arial"/>
      <w:sz w:val="22"/>
      <w:szCs w:val="24"/>
    </w:rPr>
  </w:style>
  <w:style w:type="character" w:customStyle="1" w:styleId="CommentCharChar">
    <w:name w:val="Comment Char Char"/>
    <w:basedOn w:val="DefaultParagraphFont"/>
    <w:link w:val="Comment"/>
    <w:rsid w:val="00131D17"/>
    <w:rPr>
      <w:rFonts w:ascii="Arial" w:hAnsi="Arial"/>
      <w:sz w:val="22"/>
      <w:szCs w:val="24"/>
    </w:rPr>
  </w:style>
  <w:style w:type="paragraph" w:styleId="BlockText">
    <w:name w:val="Block Text"/>
    <w:basedOn w:val="Normal"/>
    <w:rsid w:val="00AE1D8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semiHidden/>
    <w:rsid w:val="00131D17"/>
    <w:rPr>
      <w:rFonts w:ascii="Tahoma" w:hAnsi="Tahoma" w:cs="Tahoma"/>
      <w:sz w:val="16"/>
      <w:szCs w:val="16"/>
    </w:rPr>
  </w:style>
  <w:style w:type="character" w:styleId="CommentReference">
    <w:name w:val="annotation reference"/>
    <w:basedOn w:val="DefaultParagraphFont"/>
    <w:semiHidden/>
    <w:rsid w:val="00131D17"/>
    <w:rPr>
      <w:sz w:val="16"/>
      <w:szCs w:val="16"/>
    </w:rPr>
  </w:style>
  <w:style w:type="paragraph" w:styleId="CommentText">
    <w:name w:val="annotation text"/>
    <w:basedOn w:val="Normal"/>
    <w:semiHidden/>
    <w:rsid w:val="00131D17"/>
    <w:rPr>
      <w:sz w:val="20"/>
      <w:szCs w:val="20"/>
    </w:rPr>
  </w:style>
  <w:style w:type="paragraph" w:styleId="CommentSubject">
    <w:name w:val="annotation subject"/>
    <w:basedOn w:val="CommentText"/>
    <w:next w:val="CommentText"/>
    <w:semiHidden/>
    <w:rsid w:val="00131D17"/>
    <w:rPr>
      <w:b/>
      <w:bCs/>
    </w:rPr>
  </w:style>
  <w:style w:type="paragraph" w:styleId="TOAHeading">
    <w:name w:val="toa heading"/>
    <w:basedOn w:val="Normal"/>
    <w:next w:val="Normal"/>
    <w:semiHidden/>
    <w:rsid w:val="00131D17"/>
    <w:pPr>
      <w:spacing w:before="120"/>
    </w:pPr>
    <w:rPr>
      <w:rFonts w:cs="Arial"/>
      <w:b/>
      <w:bCs/>
      <w:sz w:val="24"/>
    </w:rPr>
  </w:style>
  <w:style w:type="numbering" w:customStyle="1" w:styleId="Todolist">
    <w:name w:val="Todo list"/>
    <w:basedOn w:val="NoList"/>
    <w:rsid w:val="00C76F2E"/>
    <w:pPr>
      <w:numPr>
        <w:numId w:val="6"/>
      </w:numPr>
    </w:pPr>
  </w:style>
  <w:style w:type="paragraph" w:customStyle="1" w:styleId="B1-BodyLevel1">
    <w:name w:val="B1 - Body Level 1"/>
    <w:qFormat/>
    <w:rsid w:val="00D72D9D"/>
    <w:pPr>
      <w:numPr>
        <w:numId w:val="19"/>
      </w:numPr>
    </w:pPr>
    <w:rPr>
      <w:rFonts w:ascii="Arial" w:eastAsia="Calibri" w:hAnsi="Arial"/>
      <w:sz w:val="22"/>
      <w:szCs w:val="22"/>
    </w:rPr>
  </w:style>
  <w:style w:type="numbering" w:customStyle="1" w:styleId="TodoLists">
    <w:name w:val="Todo Lists"/>
    <w:uiPriority w:val="99"/>
    <w:rsid w:val="001D4496"/>
    <w:pPr>
      <w:numPr>
        <w:numId w:val="7"/>
      </w:numPr>
    </w:pPr>
  </w:style>
  <w:style w:type="paragraph" w:customStyle="1" w:styleId="T1-ToDoLevel1">
    <w:name w:val="T1 - ToDo Level 1"/>
    <w:qFormat/>
    <w:rsid w:val="00D72D9D"/>
    <w:pPr>
      <w:numPr>
        <w:numId w:val="15"/>
      </w:numPr>
    </w:pPr>
    <w:rPr>
      <w:rFonts w:ascii="Arial" w:hAnsi="Arial"/>
      <w:sz w:val="22"/>
      <w:szCs w:val="24"/>
    </w:rPr>
  </w:style>
  <w:style w:type="paragraph" w:customStyle="1" w:styleId="T2-ToDoLevel2">
    <w:name w:val="T2 - ToDo Level 2"/>
    <w:basedOn w:val="T1-ToDoLevel1"/>
    <w:qFormat/>
    <w:rsid w:val="00D72D9D"/>
    <w:pPr>
      <w:numPr>
        <w:ilvl w:val="1"/>
      </w:numPr>
    </w:pPr>
  </w:style>
  <w:style w:type="paragraph" w:customStyle="1" w:styleId="T3-ToDoLevel3">
    <w:name w:val="T3 - ToDo Level 3"/>
    <w:basedOn w:val="T2-ToDoLevel2"/>
    <w:qFormat/>
    <w:rsid w:val="00D72D9D"/>
    <w:pPr>
      <w:numPr>
        <w:ilvl w:val="2"/>
      </w:numPr>
    </w:pPr>
  </w:style>
  <w:style w:type="paragraph" w:customStyle="1" w:styleId="T4-ToDoLevel4">
    <w:name w:val="T4 - ToDo Level 4"/>
    <w:basedOn w:val="T3-ToDoLevel3"/>
    <w:qFormat/>
    <w:rsid w:val="00D72D9D"/>
    <w:pPr>
      <w:numPr>
        <w:ilvl w:val="3"/>
      </w:numPr>
    </w:pPr>
  </w:style>
  <w:style w:type="paragraph" w:customStyle="1" w:styleId="T5-ToDoLevel5">
    <w:name w:val="T5 - ToDo Level 5"/>
    <w:basedOn w:val="T4-ToDoLevel4"/>
    <w:qFormat/>
    <w:rsid w:val="00D72D9D"/>
    <w:pPr>
      <w:numPr>
        <w:ilvl w:val="4"/>
      </w:numPr>
    </w:pPr>
  </w:style>
  <w:style w:type="paragraph" w:customStyle="1" w:styleId="T6-ToDoLevel6">
    <w:name w:val="T6 - ToDo Level 6"/>
    <w:basedOn w:val="T5-ToDoLevel5"/>
    <w:qFormat/>
    <w:rsid w:val="00D72D9D"/>
    <w:pPr>
      <w:numPr>
        <w:ilvl w:val="5"/>
      </w:numPr>
    </w:pPr>
  </w:style>
  <w:style w:type="paragraph" w:customStyle="1" w:styleId="T7-ToDoLevel7">
    <w:name w:val="T7 - ToDo Level 7"/>
    <w:basedOn w:val="T6-ToDoLevel6"/>
    <w:qFormat/>
    <w:rsid w:val="00D72D9D"/>
    <w:pPr>
      <w:numPr>
        <w:ilvl w:val="6"/>
      </w:numPr>
    </w:pPr>
  </w:style>
  <w:style w:type="paragraph" w:customStyle="1" w:styleId="T8-ToDoLevel8">
    <w:name w:val="T8 - ToDo Level 8"/>
    <w:basedOn w:val="T7-ToDoLevel7"/>
    <w:qFormat/>
    <w:rsid w:val="00D72D9D"/>
    <w:pPr>
      <w:numPr>
        <w:ilvl w:val="7"/>
      </w:numPr>
    </w:pPr>
  </w:style>
  <w:style w:type="paragraph" w:customStyle="1" w:styleId="T9-ToDoLevel9">
    <w:name w:val="T9 - ToDo Level 9"/>
    <w:basedOn w:val="T8-ToDoLevel8"/>
    <w:qFormat/>
    <w:rsid w:val="00D72D9D"/>
    <w:pPr>
      <w:numPr>
        <w:ilvl w:val="8"/>
      </w:numPr>
    </w:pPr>
  </w:style>
  <w:style w:type="paragraph" w:customStyle="1" w:styleId="D1-DoneLevel1">
    <w:name w:val="D1 - Done Level 1"/>
    <w:qFormat/>
    <w:rsid w:val="00D72D9D"/>
    <w:pPr>
      <w:numPr>
        <w:numId w:val="16"/>
      </w:numPr>
    </w:pPr>
    <w:rPr>
      <w:rFonts w:ascii="Arial" w:hAnsi="Arial"/>
      <w:sz w:val="22"/>
      <w:szCs w:val="24"/>
    </w:rPr>
  </w:style>
  <w:style w:type="paragraph" w:customStyle="1" w:styleId="D2-DoneLevel2">
    <w:name w:val="D2 - Done Level 2"/>
    <w:basedOn w:val="T2-ToDoLevel2"/>
    <w:qFormat/>
    <w:rsid w:val="00D72D9D"/>
    <w:pPr>
      <w:numPr>
        <w:numId w:val="16"/>
      </w:numPr>
    </w:pPr>
  </w:style>
  <w:style w:type="paragraph" w:customStyle="1" w:styleId="D3-DoneLevel3">
    <w:name w:val="D3 - Done Level 3"/>
    <w:basedOn w:val="D2-DoneLevel2"/>
    <w:qFormat/>
    <w:rsid w:val="00D72D9D"/>
    <w:pPr>
      <w:numPr>
        <w:ilvl w:val="2"/>
      </w:numPr>
    </w:pPr>
  </w:style>
  <w:style w:type="paragraph" w:customStyle="1" w:styleId="D4-DoneLevel4">
    <w:name w:val="D4 - Done Level 4"/>
    <w:basedOn w:val="D3-DoneLevel3"/>
    <w:qFormat/>
    <w:rsid w:val="00D72D9D"/>
    <w:pPr>
      <w:numPr>
        <w:ilvl w:val="3"/>
      </w:numPr>
    </w:pPr>
  </w:style>
  <w:style w:type="paragraph" w:customStyle="1" w:styleId="D5-DoneLevel5">
    <w:name w:val="D5 - Done Level 5"/>
    <w:basedOn w:val="D4-DoneLevel4"/>
    <w:qFormat/>
    <w:rsid w:val="00D72D9D"/>
    <w:pPr>
      <w:numPr>
        <w:ilvl w:val="4"/>
      </w:numPr>
    </w:pPr>
  </w:style>
  <w:style w:type="paragraph" w:customStyle="1" w:styleId="D6-DoneLevel6">
    <w:name w:val="D6 - Done Level 6"/>
    <w:basedOn w:val="D5-DoneLevel5"/>
    <w:qFormat/>
    <w:rsid w:val="00D72D9D"/>
    <w:pPr>
      <w:numPr>
        <w:ilvl w:val="5"/>
      </w:numPr>
    </w:pPr>
  </w:style>
  <w:style w:type="paragraph" w:customStyle="1" w:styleId="D7-DoneLevel7">
    <w:name w:val="D7 - Done Level 7"/>
    <w:basedOn w:val="D6-DoneLevel6"/>
    <w:qFormat/>
    <w:rsid w:val="00D72D9D"/>
    <w:pPr>
      <w:numPr>
        <w:ilvl w:val="6"/>
      </w:numPr>
    </w:pPr>
  </w:style>
  <w:style w:type="paragraph" w:customStyle="1" w:styleId="D8-DoneLevel8">
    <w:name w:val="D8 - Done Level 8"/>
    <w:basedOn w:val="D7-DoneLevel7"/>
    <w:qFormat/>
    <w:rsid w:val="00D72D9D"/>
    <w:pPr>
      <w:numPr>
        <w:ilvl w:val="7"/>
      </w:numPr>
    </w:pPr>
  </w:style>
  <w:style w:type="paragraph" w:customStyle="1" w:styleId="D9-DoneLevel9">
    <w:name w:val="D9 - Done Level 9"/>
    <w:basedOn w:val="D8-DoneLevel8"/>
    <w:qFormat/>
    <w:rsid w:val="00D72D9D"/>
    <w:pPr>
      <w:numPr>
        <w:ilvl w:val="8"/>
      </w:numPr>
    </w:pPr>
  </w:style>
  <w:style w:type="numbering" w:customStyle="1" w:styleId="DoneLists">
    <w:name w:val="Done Lists"/>
    <w:uiPriority w:val="99"/>
    <w:rsid w:val="001D4496"/>
    <w:pPr>
      <w:numPr>
        <w:numId w:val="8"/>
      </w:numPr>
    </w:pPr>
  </w:style>
  <w:style w:type="paragraph" w:customStyle="1" w:styleId="C1-CommentLevel1">
    <w:name w:val="C1 - Comment Level 1"/>
    <w:qFormat/>
    <w:rsid w:val="00D72D9D"/>
    <w:pPr>
      <w:numPr>
        <w:numId w:val="17"/>
      </w:numPr>
    </w:pPr>
    <w:rPr>
      <w:rFonts w:ascii="Arial" w:hAnsi="Arial"/>
      <w:sz w:val="22"/>
      <w:szCs w:val="24"/>
    </w:rPr>
  </w:style>
  <w:style w:type="paragraph" w:customStyle="1" w:styleId="C2-CommentLevel2">
    <w:name w:val="C2 - Comment Level 2"/>
    <w:basedOn w:val="C1-CommentLevel1"/>
    <w:qFormat/>
    <w:rsid w:val="00D72D9D"/>
    <w:pPr>
      <w:numPr>
        <w:ilvl w:val="1"/>
      </w:numPr>
    </w:pPr>
  </w:style>
  <w:style w:type="paragraph" w:customStyle="1" w:styleId="C3-CommentLevel3">
    <w:name w:val="C3 - Comment Level 3"/>
    <w:basedOn w:val="C2-CommentLevel2"/>
    <w:qFormat/>
    <w:rsid w:val="00D72D9D"/>
    <w:pPr>
      <w:numPr>
        <w:ilvl w:val="2"/>
      </w:numPr>
    </w:pPr>
  </w:style>
  <w:style w:type="paragraph" w:customStyle="1" w:styleId="C4-CommentLevel4">
    <w:name w:val="C4 - Comment Level 4"/>
    <w:basedOn w:val="C3-CommentLevel3"/>
    <w:qFormat/>
    <w:rsid w:val="00D72D9D"/>
    <w:pPr>
      <w:numPr>
        <w:ilvl w:val="3"/>
      </w:numPr>
    </w:pPr>
  </w:style>
  <w:style w:type="paragraph" w:customStyle="1" w:styleId="C5-CommentLevel5">
    <w:name w:val="C5 - Comment Level 5"/>
    <w:basedOn w:val="C4-CommentLevel4"/>
    <w:qFormat/>
    <w:rsid w:val="00D72D9D"/>
    <w:pPr>
      <w:numPr>
        <w:ilvl w:val="4"/>
      </w:numPr>
    </w:pPr>
  </w:style>
  <w:style w:type="paragraph" w:customStyle="1" w:styleId="C6-CommentLevel6">
    <w:name w:val="C6 - Comment Level 6"/>
    <w:basedOn w:val="C5-CommentLevel5"/>
    <w:qFormat/>
    <w:rsid w:val="00D72D9D"/>
    <w:pPr>
      <w:numPr>
        <w:ilvl w:val="5"/>
      </w:numPr>
    </w:pPr>
  </w:style>
  <w:style w:type="paragraph" w:customStyle="1" w:styleId="C7-CommentLevel7">
    <w:name w:val="C7 - Comment Level 7"/>
    <w:basedOn w:val="C6-CommentLevel6"/>
    <w:qFormat/>
    <w:rsid w:val="00D72D9D"/>
    <w:pPr>
      <w:numPr>
        <w:ilvl w:val="6"/>
      </w:numPr>
    </w:pPr>
  </w:style>
  <w:style w:type="paragraph" w:customStyle="1" w:styleId="C8-CommentLevel8">
    <w:name w:val="C8 - Comment Level 8"/>
    <w:basedOn w:val="C7-CommentLevel7"/>
    <w:qFormat/>
    <w:rsid w:val="00D72D9D"/>
    <w:pPr>
      <w:numPr>
        <w:ilvl w:val="7"/>
      </w:numPr>
    </w:pPr>
  </w:style>
  <w:style w:type="paragraph" w:customStyle="1" w:styleId="C9-CommentLevel9">
    <w:name w:val="C9 - Comment Level 9"/>
    <w:basedOn w:val="C8-CommentLevel8"/>
    <w:qFormat/>
    <w:rsid w:val="00D72D9D"/>
    <w:pPr>
      <w:numPr>
        <w:ilvl w:val="8"/>
      </w:numPr>
    </w:pPr>
  </w:style>
  <w:style w:type="numbering" w:customStyle="1" w:styleId="CommentLists">
    <w:name w:val="Comment Lists"/>
    <w:uiPriority w:val="99"/>
    <w:rsid w:val="001D4496"/>
    <w:pPr>
      <w:numPr>
        <w:numId w:val="10"/>
      </w:numPr>
    </w:pPr>
  </w:style>
  <w:style w:type="paragraph" w:customStyle="1" w:styleId="F1-CarryForwardLevel1">
    <w:name w:val="F1 - Carry Forward Level 1"/>
    <w:qFormat/>
    <w:rsid w:val="00D72D9D"/>
    <w:pPr>
      <w:numPr>
        <w:numId w:val="18"/>
      </w:numPr>
    </w:pPr>
    <w:rPr>
      <w:rFonts w:ascii="Arial" w:hAnsi="Arial"/>
      <w:sz w:val="22"/>
      <w:szCs w:val="24"/>
    </w:rPr>
  </w:style>
  <w:style w:type="paragraph" w:customStyle="1" w:styleId="F2-CarryForwardLevel2">
    <w:name w:val="F2 - Carry Forward Level 2"/>
    <w:basedOn w:val="F1-CarryForwardLevel1"/>
    <w:qFormat/>
    <w:rsid w:val="00D72D9D"/>
    <w:pPr>
      <w:numPr>
        <w:ilvl w:val="1"/>
      </w:numPr>
    </w:pPr>
  </w:style>
  <w:style w:type="paragraph" w:customStyle="1" w:styleId="F3-CarryForwardLevel3">
    <w:name w:val="F3 - Carry Forward Level 3"/>
    <w:basedOn w:val="F2-CarryForwardLevel2"/>
    <w:qFormat/>
    <w:rsid w:val="00D72D9D"/>
    <w:pPr>
      <w:numPr>
        <w:ilvl w:val="2"/>
      </w:numPr>
    </w:pPr>
  </w:style>
  <w:style w:type="paragraph" w:customStyle="1" w:styleId="F4-CarryForwardLevel4">
    <w:name w:val="F4 - Carry Forward Level 4"/>
    <w:basedOn w:val="F3-CarryForwardLevel3"/>
    <w:qFormat/>
    <w:rsid w:val="00D72D9D"/>
    <w:pPr>
      <w:numPr>
        <w:ilvl w:val="3"/>
      </w:numPr>
    </w:pPr>
  </w:style>
  <w:style w:type="paragraph" w:customStyle="1" w:styleId="F5-CarryForwardLevel5">
    <w:name w:val="F5 - Carry Forward Level 5"/>
    <w:basedOn w:val="F4-CarryForwardLevel4"/>
    <w:qFormat/>
    <w:rsid w:val="00D72D9D"/>
    <w:pPr>
      <w:numPr>
        <w:ilvl w:val="4"/>
      </w:numPr>
    </w:pPr>
  </w:style>
  <w:style w:type="paragraph" w:customStyle="1" w:styleId="F6-CarryForwardLevel6">
    <w:name w:val="F6 - Carry Forward Level 6"/>
    <w:basedOn w:val="F5-CarryForwardLevel5"/>
    <w:qFormat/>
    <w:rsid w:val="00D72D9D"/>
    <w:pPr>
      <w:numPr>
        <w:ilvl w:val="5"/>
      </w:numPr>
    </w:pPr>
  </w:style>
  <w:style w:type="paragraph" w:customStyle="1" w:styleId="F7-CarryForwardLevel7">
    <w:name w:val="F7 - Carry Forward Level 7"/>
    <w:basedOn w:val="F6-CarryForwardLevel6"/>
    <w:qFormat/>
    <w:rsid w:val="00D72D9D"/>
    <w:pPr>
      <w:numPr>
        <w:ilvl w:val="6"/>
      </w:numPr>
    </w:pPr>
  </w:style>
  <w:style w:type="paragraph" w:customStyle="1" w:styleId="F8-CarryForwardLevel8">
    <w:name w:val="F8 - Carry Forward Level 8"/>
    <w:basedOn w:val="F7-CarryForwardLevel7"/>
    <w:qFormat/>
    <w:rsid w:val="00D72D9D"/>
    <w:pPr>
      <w:numPr>
        <w:ilvl w:val="7"/>
      </w:numPr>
    </w:pPr>
  </w:style>
  <w:style w:type="paragraph" w:customStyle="1" w:styleId="F9-CarryForwardLevel9">
    <w:name w:val="F9 - Carry Forward Level 9"/>
    <w:basedOn w:val="F8-CarryForwardLevel8"/>
    <w:qFormat/>
    <w:rsid w:val="00D72D9D"/>
    <w:pPr>
      <w:numPr>
        <w:ilvl w:val="8"/>
      </w:numPr>
    </w:pPr>
  </w:style>
  <w:style w:type="numbering" w:customStyle="1" w:styleId="CarryForwardLists">
    <w:name w:val="Carry Forward Lists"/>
    <w:basedOn w:val="NoList"/>
    <w:uiPriority w:val="99"/>
    <w:rsid w:val="001D4496"/>
    <w:pPr>
      <w:numPr>
        <w:numId w:val="11"/>
      </w:numPr>
    </w:pPr>
  </w:style>
  <w:style w:type="paragraph" w:customStyle="1" w:styleId="B2-BodyLevel2">
    <w:name w:val="B2 - Body Level 2"/>
    <w:basedOn w:val="B1-BodyLevel1"/>
    <w:qFormat/>
    <w:rsid w:val="00D72D9D"/>
    <w:pPr>
      <w:numPr>
        <w:ilvl w:val="1"/>
      </w:numPr>
    </w:pPr>
  </w:style>
  <w:style w:type="paragraph" w:customStyle="1" w:styleId="B3-BodyLevel3">
    <w:name w:val="B3 - Body Level 3"/>
    <w:basedOn w:val="B2-BodyLevel2"/>
    <w:qFormat/>
    <w:rsid w:val="00D72D9D"/>
    <w:pPr>
      <w:numPr>
        <w:ilvl w:val="2"/>
      </w:numPr>
    </w:pPr>
  </w:style>
  <w:style w:type="paragraph" w:customStyle="1" w:styleId="BodyL4">
    <w:name w:val="Body L4"/>
    <w:basedOn w:val="B3-BodyLevel3"/>
    <w:qFormat/>
    <w:rsid w:val="00D72D9D"/>
    <w:pPr>
      <w:numPr>
        <w:ilvl w:val="3"/>
      </w:numPr>
    </w:pPr>
  </w:style>
  <w:style w:type="paragraph" w:customStyle="1" w:styleId="BodyL5">
    <w:name w:val="Body L5"/>
    <w:basedOn w:val="BodyL4"/>
    <w:qFormat/>
    <w:rsid w:val="00D72D9D"/>
    <w:pPr>
      <w:numPr>
        <w:ilvl w:val="4"/>
      </w:numPr>
    </w:pPr>
  </w:style>
  <w:style w:type="paragraph" w:customStyle="1" w:styleId="BodyL6">
    <w:name w:val="Body L6"/>
    <w:basedOn w:val="BodyL5"/>
    <w:qFormat/>
    <w:rsid w:val="00D72D9D"/>
    <w:pPr>
      <w:numPr>
        <w:ilvl w:val="5"/>
      </w:numPr>
    </w:pPr>
  </w:style>
  <w:style w:type="paragraph" w:customStyle="1" w:styleId="BodyL7">
    <w:name w:val="Body L7"/>
    <w:basedOn w:val="BodyL6"/>
    <w:qFormat/>
    <w:rsid w:val="00D72D9D"/>
    <w:pPr>
      <w:numPr>
        <w:ilvl w:val="6"/>
      </w:numPr>
    </w:pPr>
  </w:style>
  <w:style w:type="paragraph" w:customStyle="1" w:styleId="BodyL8">
    <w:name w:val="Body L8"/>
    <w:basedOn w:val="BodyL7"/>
    <w:qFormat/>
    <w:rsid w:val="00D72D9D"/>
    <w:pPr>
      <w:numPr>
        <w:ilvl w:val="7"/>
      </w:numPr>
    </w:pPr>
  </w:style>
  <w:style w:type="paragraph" w:customStyle="1" w:styleId="BodyL9">
    <w:name w:val="Body L9"/>
    <w:basedOn w:val="BodyL8"/>
    <w:qFormat/>
    <w:rsid w:val="00D72D9D"/>
    <w:pPr>
      <w:numPr>
        <w:ilvl w:val="8"/>
      </w:numPr>
    </w:pPr>
  </w:style>
  <w:style w:type="numbering" w:customStyle="1" w:styleId="IndentedLists">
    <w:name w:val="Indented Lists"/>
    <w:uiPriority w:val="99"/>
    <w:rsid w:val="001D4496"/>
    <w:pPr>
      <w:numPr>
        <w:numId w:val="12"/>
      </w:numPr>
    </w:pPr>
  </w:style>
  <w:style w:type="paragraph" w:customStyle="1" w:styleId="B4-BodyLevel4">
    <w:name w:val="B4 - Body Level 4"/>
    <w:basedOn w:val="B3-BodyLevel3"/>
    <w:qFormat/>
    <w:rsid w:val="00D72D9D"/>
    <w:pPr>
      <w:numPr>
        <w:ilvl w:val="0"/>
        <w:numId w:val="0"/>
      </w:numPr>
      <w:ind w:left="1728"/>
    </w:pPr>
    <w:rPr>
      <w:rFonts w:ascii="Calibri" w:hAnsi="Calibri"/>
    </w:rPr>
  </w:style>
  <w:style w:type="paragraph" w:customStyle="1" w:styleId="B5-BodyLevel5">
    <w:name w:val="B5 - Body Level 5"/>
    <w:basedOn w:val="B4-BodyLevel4"/>
    <w:qFormat/>
    <w:rsid w:val="00D72D9D"/>
    <w:pPr>
      <w:ind w:left="2304"/>
    </w:pPr>
  </w:style>
  <w:style w:type="paragraph" w:customStyle="1" w:styleId="B6-BodyLevel6">
    <w:name w:val="B6 - Body Level 6"/>
    <w:basedOn w:val="B5-BodyLevel5"/>
    <w:qFormat/>
    <w:rsid w:val="00D72D9D"/>
    <w:pPr>
      <w:ind w:left="2880"/>
    </w:pPr>
  </w:style>
  <w:style w:type="paragraph" w:customStyle="1" w:styleId="B7-BodyLevel7">
    <w:name w:val="B7 -  Body Level 7"/>
    <w:basedOn w:val="B6-BodyLevel6"/>
    <w:qFormat/>
    <w:rsid w:val="00D72D9D"/>
    <w:pPr>
      <w:ind w:left="3456"/>
    </w:pPr>
  </w:style>
  <w:style w:type="paragraph" w:customStyle="1" w:styleId="B8-BodyLevel8">
    <w:name w:val="B8 - Body Level 8"/>
    <w:basedOn w:val="B7-BodyLevel7"/>
    <w:qFormat/>
    <w:rsid w:val="00D72D9D"/>
    <w:pPr>
      <w:ind w:left="4032"/>
    </w:pPr>
  </w:style>
  <w:style w:type="paragraph" w:customStyle="1" w:styleId="B9-BodyLevel9">
    <w:name w:val="B9 - Body Level 9"/>
    <w:basedOn w:val="B8-BodyLevel8"/>
    <w:qFormat/>
    <w:rsid w:val="00D72D9D"/>
    <w:pPr>
      <w:ind w:left="4608"/>
    </w:pPr>
  </w:style>
  <w:style w:type="paragraph" w:customStyle="1" w:styleId="1-ListLevel1">
    <w:name w:val="#1 - List Level 1"/>
    <w:qFormat/>
    <w:rsid w:val="00D72D9D"/>
    <w:pPr>
      <w:numPr>
        <w:numId w:val="20"/>
      </w:numPr>
      <w:spacing w:before="120"/>
    </w:pPr>
    <w:rPr>
      <w:rFonts w:ascii="Calibri" w:eastAsia="Calibri" w:hAnsi="Calibri"/>
      <w:sz w:val="22"/>
      <w:szCs w:val="22"/>
    </w:rPr>
  </w:style>
  <w:style w:type="paragraph" w:customStyle="1" w:styleId="2-ListLevel2">
    <w:name w:val="#2 - List Level 2"/>
    <w:basedOn w:val="1-ListLevel1"/>
    <w:qFormat/>
    <w:rsid w:val="00D72D9D"/>
    <w:pPr>
      <w:numPr>
        <w:ilvl w:val="1"/>
      </w:numPr>
      <w:spacing w:before="0"/>
    </w:pPr>
  </w:style>
  <w:style w:type="paragraph" w:customStyle="1" w:styleId="3-ListLevel3">
    <w:name w:val="#3 - List Level 3"/>
    <w:basedOn w:val="2-ListLevel2"/>
    <w:qFormat/>
    <w:rsid w:val="00D72D9D"/>
    <w:pPr>
      <w:numPr>
        <w:ilvl w:val="2"/>
      </w:numPr>
    </w:pPr>
  </w:style>
  <w:style w:type="paragraph" w:customStyle="1" w:styleId="4-ListLevel4">
    <w:name w:val="#4 - List Level 4"/>
    <w:basedOn w:val="3-ListLevel3"/>
    <w:qFormat/>
    <w:rsid w:val="00D72D9D"/>
    <w:pPr>
      <w:numPr>
        <w:ilvl w:val="3"/>
      </w:numPr>
    </w:pPr>
  </w:style>
  <w:style w:type="paragraph" w:customStyle="1" w:styleId="5-ListLevel5">
    <w:name w:val="#5 - List Level 5"/>
    <w:basedOn w:val="4-ListLevel4"/>
    <w:qFormat/>
    <w:rsid w:val="00D72D9D"/>
    <w:pPr>
      <w:numPr>
        <w:ilvl w:val="4"/>
      </w:numPr>
    </w:pPr>
  </w:style>
  <w:style w:type="paragraph" w:customStyle="1" w:styleId="6-ListLevel6">
    <w:name w:val="#6 - List Level 6"/>
    <w:basedOn w:val="5-ListLevel5"/>
    <w:qFormat/>
    <w:rsid w:val="00D72D9D"/>
    <w:pPr>
      <w:numPr>
        <w:ilvl w:val="5"/>
      </w:numPr>
    </w:pPr>
  </w:style>
  <w:style w:type="paragraph" w:customStyle="1" w:styleId="7-ListLevel7">
    <w:name w:val="#7 - List Level 7"/>
    <w:basedOn w:val="6-ListLevel6"/>
    <w:qFormat/>
    <w:rsid w:val="00D72D9D"/>
    <w:pPr>
      <w:numPr>
        <w:ilvl w:val="6"/>
      </w:numPr>
    </w:pPr>
  </w:style>
  <w:style w:type="paragraph" w:customStyle="1" w:styleId="8-ListLevel8">
    <w:name w:val="#8 - List Level 8"/>
    <w:basedOn w:val="7-ListLevel7"/>
    <w:qFormat/>
    <w:rsid w:val="00D72D9D"/>
    <w:pPr>
      <w:numPr>
        <w:ilvl w:val="7"/>
      </w:numPr>
    </w:pPr>
  </w:style>
  <w:style w:type="paragraph" w:customStyle="1" w:styleId="9-ListLevel9">
    <w:name w:val="#9 - List Level 9"/>
    <w:basedOn w:val="8-ListLevel8"/>
    <w:qFormat/>
    <w:rsid w:val="00D72D9D"/>
    <w:pPr>
      <w:numPr>
        <w:ilvl w:val="8"/>
      </w:numPr>
    </w:pPr>
  </w:style>
  <w:style w:type="numbering" w:customStyle="1" w:styleId="NumberLists">
    <w:name w:val="Number Lists"/>
    <w:uiPriority w:val="99"/>
    <w:rsid w:val="001D4496"/>
    <w:pPr>
      <w:numPr>
        <w:numId w:val="13"/>
      </w:numPr>
    </w:pPr>
  </w:style>
  <w:style w:type="paragraph" w:customStyle="1" w:styleId="TestCase">
    <w:name w:val="TestCase"/>
    <w:basedOn w:val="BodyText"/>
    <w:qFormat/>
    <w:rsid w:val="00041855"/>
  </w:style>
  <w:style w:type="paragraph" w:customStyle="1" w:styleId="Name">
    <w:name w:val="Name"/>
    <w:basedOn w:val="BodyText"/>
    <w:qFormat/>
    <w:rsid w:val="00041855"/>
  </w:style>
  <w:style w:type="character" w:customStyle="1" w:styleId="BodyTextChar">
    <w:name w:val="Body Text Char"/>
    <w:basedOn w:val="DefaultParagraphFont"/>
    <w:link w:val="BodyText"/>
    <w:rsid w:val="00041855"/>
    <w:rPr>
      <w:rFonts w:ascii="Arial" w:hAnsi="Arial"/>
      <w:sz w:val="22"/>
      <w:szCs w:val="24"/>
    </w:rPr>
  </w:style>
  <w:style w:type="paragraph" w:customStyle="1" w:styleId="Description">
    <w:name w:val="Description"/>
    <w:basedOn w:val="BodyText"/>
    <w:qFormat/>
    <w:rsid w:val="00041855"/>
  </w:style>
  <w:style w:type="paragraph" w:customStyle="1" w:styleId="Conditions">
    <w:name w:val="Conditions"/>
    <w:basedOn w:val="BodyText"/>
    <w:next w:val="Continue"/>
    <w:qFormat/>
    <w:rsid w:val="00041855"/>
  </w:style>
  <w:style w:type="paragraph" w:customStyle="1" w:styleId="Result">
    <w:name w:val="Result"/>
    <w:basedOn w:val="BodyText"/>
    <w:qFormat/>
    <w:rsid w:val="00041855"/>
  </w:style>
  <w:style w:type="table" w:styleId="TableGrid">
    <w:name w:val="Table Grid"/>
    <w:basedOn w:val="TableNormal"/>
    <w:rsid w:val="00B11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Continue"/>
    <w:qFormat/>
    <w:rsid w:val="008E5DE3"/>
  </w:style>
  <w:style w:type="paragraph" w:customStyle="1" w:styleId="Continue">
    <w:name w:val="Continue"/>
    <w:basedOn w:val="Conditions"/>
    <w:qFormat/>
    <w:rsid w:val="00D31EF4"/>
    <w:pPr>
      <w:ind w:left="720"/>
      <w:contextualSpacing/>
    </w:pPr>
  </w:style>
  <w:style w:type="paragraph" w:styleId="NoSpacing">
    <w:name w:val="No Spacing"/>
    <w:uiPriority w:val="1"/>
    <w:qFormat/>
    <w:rsid w:val="004C625E"/>
    <w:rPr>
      <w:rFonts w:ascii="Arial" w:eastAsia="SimSun" w:hAnsi="Arial"/>
      <w:color w:val="000000" w:themeColor="text1"/>
      <w:sz w:val="22"/>
      <w:szCs w:val="22"/>
    </w:rPr>
  </w:style>
  <w:style w:type="paragraph" w:customStyle="1" w:styleId="TableCaption">
    <w:name w:val="Table Caption"/>
    <w:basedOn w:val="BodyText"/>
    <w:qFormat/>
    <w:rsid w:val="00DD2F46"/>
    <w:pPr>
      <w:keepNext/>
      <w:tabs>
        <w:tab w:val="left" w:pos="1080"/>
        <w:tab w:val="left" w:pos="2700"/>
      </w:tabs>
      <w:spacing w:after="0" w:line="240" w:lineRule="auto"/>
      <w:ind w:left="2700" w:hanging="2700"/>
    </w:pPr>
    <w:rPr>
      <w:rFonts w:eastAsia="Times New Roman"/>
      <w:b/>
      <w:bCs/>
      <w:color w:val="auto"/>
      <w:sz w:val="20"/>
      <w:szCs w:val="20"/>
      <w:lang w:val="en-AU"/>
    </w:rPr>
  </w:style>
  <w:style w:type="character" w:customStyle="1" w:styleId="FixedSpacing">
    <w:name w:val="Fixed Spacing"/>
    <w:uiPriority w:val="1"/>
    <w:qFormat/>
    <w:rsid w:val="00FB4BCD"/>
    <w:rPr>
      <w:rFonts w:ascii="Consolas" w:hAnsi="Consolas" w:cs="Consolas"/>
      <w:noProof/>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246631">
      <w:bodyDiv w:val="1"/>
      <w:marLeft w:val="0"/>
      <w:marRight w:val="0"/>
      <w:marTop w:val="0"/>
      <w:marBottom w:val="0"/>
      <w:divBdr>
        <w:top w:val="none" w:sz="0" w:space="0" w:color="auto"/>
        <w:left w:val="none" w:sz="0" w:space="0" w:color="auto"/>
        <w:bottom w:val="none" w:sz="0" w:space="0" w:color="auto"/>
        <w:right w:val="none" w:sz="0" w:space="0" w:color="auto"/>
      </w:divBdr>
      <w:divsChild>
        <w:div w:id="1542398855">
          <w:marLeft w:val="0"/>
          <w:marRight w:val="0"/>
          <w:marTop w:val="0"/>
          <w:marBottom w:val="0"/>
          <w:divBdr>
            <w:top w:val="none" w:sz="0" w:space="0" w:color="auto"/>
            <w:left w:val="none" w:sz="0" w:space="0" w:color="auto"/>
            <w:bottom w:val="none" w:sz="0" w:space="0" w:color="auto"/>
            <w:right w:val="none" w:sz="0" w:space="0" w:color="auto"/>
          </w:divBdr>
          <w:divsChild>
            <w:div w:id="16217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8006">
      <w:bodyDiv w:val="1"/>
      <w:marLeft w:val="0"/>
      <w:marRight w:val="0"/>
      <w:marTop w:val="0"/>
      <w:marBottom w:val="0"/>
      <w:divBdr>
        <w:top w:val="none" w:sz="0" w:space="0" w:color="auto"/>
        <w:left w:val="none" w:sz="0" w:space="0" w:color="auto"/>
        <w:bottom w:val="none" w:sz="0" w:space="0" w:color="auto"/>
        <w:right w:val="none" w:sz="0" w:space="0" w:color="auto"/>
      </w:divBdr>
    </w:div>
    <w:div w:id="965697940">
      <w:bodyDiv w:val="1"/>
      <w:marLeft w:val="0"/>
      <w:marRight w:val="0"/>
      <w:marTop w:val="0"/>
      <w:marBottom w:val="0"/>
      <w:divBdr>
        <w:top w:val="none" w:sz="0" w:space="0" w:color="auto"/>
        <w:left w:val="none" w:sz="0" w:space="0" w:color="auto"/>
        <w:bottom w:val="none" w:sz="0" w:space="0" w:color="auto"/>
        <w:right w:val="none" w:sz="0" w:space="0" w:color="auto"/>
      </w:divBdr>
    </w:div>
    <w:div w:id="1318144623">
      <w:bodyDiv w:val="1"/>
      <w:marLeft w:val="0"/>
      <w:marRight w:val="0"/>
      <w:marTop w:val="0"/>
      <w:marBottom w:val="0"/>
      <w:divBdr>
        <w:top w:val="none" w:sz="0" w:space="0" w:color="auto"/>
        <w:left w:val="none" w:sz="0" w:space="0" w:color="auto"/>
        <w:bottom w:val="none" w:sz="0" w:space="0" w:color="auto"/>
        <w:right w:val="none" w:sz="0" w:space="0" w:color="auto"/>
      </w:divBdr>
    </w:div>
    <w:div w:id="1711806855">
      <w:bodyDiv w:val="1"/>
      <w:marLeft w:val="0"/>
      <w:marRight w:val="0"/>
      <w:marTop w:val="0"/>
      <w:marBottom w:val="0"/>
      <w:divBdr>
        <w:top w:val="none" w:sz="0" w:space="0" w:color="auto"/>
        <w:left w:val="none" w:sz="0" w:space="0" w:color="auto"/>
        <w:bottom w:val="none" w:sz="0" w:space="0" w:color="auto"/>
        <w:right w:val="none" w:sz="0" w:space="0" w:color="auto"/>
      </w:divBdr>
    </w:div>
    <w:div w:id="2115515363">
      <w:bodyDiv w:val="1"/>
      <w:marLeft w:val="15"/>
      <w:marRight w:val="15"/>
      <w:marTop w:val="15"/>
      <w:marBottom w:val="15"/>
      <w:divBdr>
        <w:top w:val="single" w:sz="6" w:space="0" w:color="000000"/>
        <w:left w:val="single" w:sz="6" w:space="0" w:color="000000"/>
        <w:bottom w:val="single" w:sz="6" w:space="0" w:color="000000"/>
        <w:right w:val="single" w:sz="6" w:space="0" w:color="000000"/>
      </w:divBdr>
      <w:divsChild>
        <w:div w:id="534196648">
          <w:marLeft w:val="0"/>
          <w:marRight w:val="0"/>
          <w:marTop w:val="0"/>
          <w:marBottom w:val="0"/>
          <w:divBdr>
            <w:top w:val="none" w:sz="0" w:space="0" w:color="auto"/>
            <w:left w:val="none" w:sz="0" w:space="0" w:color="auto"/>
            <w:bottom w:val="none" w:sz="0" w:space="0" w:color="auto"/>
            <w:right w:val="none" w:sz="0" w:space="0" w:color="auto"/>
          </w:divBdr>
        </w:div>
      </w:divsChild>
    </w:div>
    <w:div w:id="2116246979">
      <w:bodyDiv w:val="1"/>
      <w:marLeft w:val="0"/>
      <w:marRight w:val="0"/>
      <w:marTop w:val="0"/>
      <w:marBottom w:val="0"/>
      <w:divBdr>
        <w:top w:val="none" w:sz="0" w:space="0" w:color="auto"/>
        <w:left w:val="none" w:sz="0" w:space="0" w:color="auto"/>
        <w:bottom w:val="none" w:sz="0" w:space="0" w:color="auto"/>
        <w:right w:val="none" w:sz="0" w:space="0" w:color="auto"/>
      </w:divBdr>
      <w:divsChild>
        <w:div w:id="790322392">
          <w:marLeft w:val="0"/>
          <w:marRight w:val="0"/>
          <w:marTop w:val="0"/>
          <w:marBottom w:val="0"/>
          <w:divBdr>
            <w:top w:val="none" w:sz="0" w:space="0" w:color="auto"/>
            <w:left w:val="none" w:sz="0" w:space="0" w:color="auto"/>
            <w:bottom w:val="none" w:sz="0" w:space="0" w:color="auto"/>
            <w:right w:val="none" w:sz="0" w:space="0" w:color="auto"/>
          </w:divBdr>
          <w:divsChild>
            <w:div w:id="18457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jcope\Documents\Custom%20Office%20Templates\Notes%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F27165-C3F7-4A61-ADC5-A743D02215E5}"/>
</file>

<file path=customXml/itemProps2.xml><?xml version="1.0" encoding="utf-8"?>
<ds:datastoreItem xmlns:ds="http://schemas.openxmlformats.org/officeDocument/2006/customXml" ds:itemID="{22B842E6-A6CB-4DC7-8CD4-0D1B706AD454}"/>
</file>

<file path=customXml/itemProps3.xml><?xml version="1.0" encoding="utf-8"?>
<ds:datastoreItem xmlns:ds="http://schemas.openxmlformats.org/officeDocument/2006/customXml" ds:itemID="{C93F7BF0-BC60-4A2C-A5D7-0DAF85C0CD3F}"/>
</file>

<file path=docProps/app.xml><?xml version="1.0" encoding="utf-8"?>
<Properties xmlns="http://schemas.openxmlformats.org/officeDocument/2006/extended-properties" xmlns:vt="http://schemas.openxmlformats.org/officeDocument/2006/docPropsVTypes">
  <Template>Notes document template.dotx</Template>
  <TotalTime>8</TotalTime>
  <Pages>95</Pages>
  <Words>14652</Words>
  <Characters>83518</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Notes document template</vt:lpstr>
    </vt:vector>
  </TitlesOfParts>
  <Company>Fidelity Investments</Company>
  <LinksUpToDate>false</LinksUpToDate>
  <CharactersWithSpaces>97975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document template</dc:title>
  <dc:subject/>
  <dc:creator>TJ Cope</dc:creator>
  <cp:keywords/>
  <dc:description/>
  <cp:lastModifiedBy>Cope, TJ</cp:lastModifiedBy>
  <cp:revision>1</cp:revision>
  <cp:lastPrinted>2007-12-12T11:34:00Z</cp:lastPrinted>
  <dcterms:created xsi:type="dcterms:W3CDTF">2015-12-03T15:23:00Z</dcterms:created>
  <dcterms:modified xsi:type="dcterms:W3CDTF">2015-12-03T15:31:00Z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