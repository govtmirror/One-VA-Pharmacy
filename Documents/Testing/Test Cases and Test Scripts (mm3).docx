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5435C" w14:textId="5E1F6217" w:rsidR="00372A4E" w:rsidRDefault="00363C0E" w:rsidP="000A5608">
      <w:pPr>
        <w:pStyle w:val="TableCaption"/>
        <w:rPr>
          <w:highlight w:val="yellow"/>
        </w:rPr>
      </w:pPr>
      <w:r>
        <w:fldChar w:fldCharType="begin"/>
      </w:r>
      <w:r>
        <w:instrText xml:space="preserve"> IF </w:instrText>
      </w:r>
      <w:r>
        <w:fldChar w:fldCharType="begin"/>
      </w:r>
      <w:r w:rsidR="00574652">
        <w:instrText xml:space="preserve"> MERGEFIELD Number</w:instrText>
      </w:r>
      <w:r>
        <w:instrText xml:space="preserve"> </w:instrText>
      </w:r>
      <w:r w:rsidR="0051778C">
        <w:fldChar w:fldCharType="separate"/>
      </w:r>
      <w:r w:rsidR="003E753D" w:rsidRPr="00C17D1D">
        <w:instrText>End</w:instrText>
      </w:r>
      <w:r>
        <w:fldChar w:fldCharType="end"/>
      </w:r>
      <w:r>
        <w:instrText xml:space="preserve"> = </w:instrText>
      </w:r>
      <w:r w:rsidR="00053DDE">
        <w:instrText>"</w:instrText>
      </w:r>
      <w:r>
        <w:instrText>1</w:instrText>
      </w:r>
      <w:r w:rsidR="00053DDE">
        <w:instrText>"</w:instrText>
      </w:r>
      <w:r>
        <w:instrText xml:space="preserve"> </w:instrText>
      </w:r>
      <w:r w:rsidRPr="009A4928">
        <w:rPr>
          <w:highlight w:val="yellow"/>
        </w:rPr>
        <w:instrText>"</w:instrText>
      </w:r>
      <w:bookmarkStart w:id="0" w:name="_Toc399495433"/>
    </w:p>
    <w:p w14:paraId="2E9FED3D" w14:textId="77777777" w:rsidR="00372A4E" w:rsidRDefault="00372A4E">
      <w:pPr>
        <w:spacing w:line="240" w:lineRule="auto"/>
        <w:rPr>
          <w:rFonts w:eastAsia="Times New Roman"/>
          <w:b/>
          <w:bCs/>
          <w:color w:val="auto"/>
          <w:sz w:val="20"/>
          <w:szCs w:val="20"/>
          <w:highlight w:val="yellow"/>
          <w:lang w:val="en-AU"/>
        </w:rPr>
      </w:pPr>
      <w:r>
        <w:rPr>
          <w:highlight w:val="yellow"/>
        </w:rPr>
        <w:br w:type="page"/>
      </w:r>
    </w:p>
    <w:p w14:paraId="67E4A939" w14:textId="06712177" w:rsidR="004C625E" w:rsidRDefault="004C625E" w:rsidP="000A5608">
      <w:pPr>
        <w:pStyle w:val="TableCaption"/>
      </w:pPr>
      <w:r>
        <w:fldChar w:fldCharType="begin"/>
      </w:r>
      <w:r>
        <w:instrText xml:space="preserve"> MERGEFIELD Test_Case </w:instrText>
      </w:r>
      <w:r>
        <w:fldChar w:fldCharType="separate"/>
      </w:r>
      <w:r w:rsidR="0051778C" w:rsidRPr="00C17D1D">
        <w:instrText>RPT-2-S</w:instrText>
      </w:r>
      <w:r>
        <w:fldChar w:fldCharType="end"/>
      </w:r>
      <w:r>
        <w:tab/>
      </w:r>
      <w:r>
        <w:fldChar w:fldCharType="begin"/>
      </w:r>
      <w:r>
        <w:instrText xml:space="preserve"> MERGEFIELD Name_ </w:instrText>
      </w:r>
      <w:r>
        <w:fldChar w:fldCharType="separate"/>
      </w:r>
      <w:r w:rsidR="0051778C" w:rsidRPr="00C17D1D">
        <w:instrText>Reports - Our prescriptions, filled by other facilities by site.</w:instrText>
      </w:r>
      <w:r>
        <w:fldChar w:fldCharType="end"/>
      </w:r>
      <w:r>
        <w:instrText xml:space="preserve"> </w:instrText>
      </w:r>
      <w:r>
        <w:fldChar w:fldCharType="begin"/>
      </w:r>
      <w:r>
        <w:instrText xml:space="preserve"> MERGEFIELD Description_ </w:instrText>
      </w:r>
      <w:r>
        <w:fldChar w:fldCharType="end"/>
      </w:r>
      <w:r w:rsidR="00DA1EC5">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363C0E" w:rsidRPr="001726D5" w14:paraId="23F3DF8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bookmarkEnd w:id="0"/>
          <w:p w14:paraId="28823FC2" w14:textId="77777777" w:rsidR="00363C0E" w:rsidRPr="00D341B6" w:rsidRDefault="00363C0E"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instrText>Test Case ID:</w:instrText>
            </w:r>
          </w:p>
          <w:p w14:paraId="27D4B458" w14:textId="5D3BB37F" w:rsidR="00363C0E" w:rsidRPr="000961B0" w:rsidRDefault="003F702A" w:rsidP="008609AE">
            <w:pPr>
              <w:pStyle w:val="NoSpacing"/>
              <w:keepNext/>
              <w:keepLines/>
              <w:rPr>
                <w:rFonts w:ascii="Times New Roman" w:hAnsi="Times New Roman"/>
                <w:b/>
                <w:noProof/>
                <w:color w:val="auto"/>
                <w:sz w:val="20"/>
                <w:szCs w:val="20"/>
              </w:rPr>
            </w:pPr>
            <w:r w:rsidRPr="00041855">
              <w:rPr>
                <w:rFonts w:ascii="Times New Roman" w:hAnsi="Times New Roman"/>
              </w:rPr>
              <w:fldChar w:fldCharType="begin"/>
            </w:r>
            <w:r w:rsidRPr="00041855">
              <w:rPr>
                <w:rFonts w:ascii="Times New Roman" w:hAnsi="Times New Roman"/>
              </w:rPr>
              <w:instrText xml:space="preserve"> MERGEFIELD  "Test_Case" </w:instrText>
            </w:r>
            <w:r w:rsidRPr="00041855">
              <w:rPr>
                <w:rFonts w:ascii="Times New Roman" w:hAnsi="Times New Roman"/>
              </w:rPr>
              <w:fldChar w:fldCharType="separate"/>
            </w:r>
            <w:r w:rsidR="0051778C" w:rsidRPr="00C17D1D">
              <w:rPr>
                <w:noProof/>
              </w:rPr>
              <w:instrText>RPT-2-S</w:instrText>
            </w:r>
            <w:r w:rsidRPr="00041855">
              <w:rPr>
                <w:rFonts w:ascii="Times New Roman" w:hAnsi="Times New Roman"/>
              </w:rPr>
              <w:fldChar w:fldCharType="end"/>
            </w:r>
            <w:r w:rsidR="00363C0E">
              <w:rPr>
                <w:rFonts w:asciiTheme="minorHAnsi" w:hAnsiTheme="minorHAnsi"/>
                <w:noProof/>
                <w:color w:val="auto"/>
                <w:sz w:val="20"/>
                <w:szCs w:val="20"/>
              </w:rPr>
              <w:instrText xml:space="preserve"> </w:instrTex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61756A8" w14:textId="39CD7A45" w:rsidR="00363C0E" w:rsidRPr="003C670A" w:rsidRDefault="00363C0E"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instrText>Test Case</w:instrText>
            </w:r>
            <w:r w:rsidRPr="000961B0">
              <w:rPr>
                <w:rFonts w:ascii="Times New Roman" w:hAnsi="Times New Roman"/>
                <w:b/>
                <w:noProof/>
                <w:color w:val="auto"/>
                <w:sz w:val="20"/>
                <w:szCs w:val="20"/>
              </w:rPr>
              <w:instrText xml:space="preserve">: </w:instrText>
            </w:r>
            <w:r w:rsidR="00D77AE7">
              <w:rPr>
                <w:rFonts w:ascii="Calibri" w:hAnsi="Calibri"/>
                <w:noProof/>
                <w:color w:val="auto"/>
                <w:sz w:val="20"/>
                <w:szCs w:val="20"/>
              </w:rPr>
              <w:fldChar w:fldCharType="begin"/>
            </w:r>
            <w:r w:rsidR="00D77AE7">
              <w:rPr>
                <w:rFonts w:ascii="Calibri" w:hAnsi="Calibri"/>
                <w:noProof/>
                <w:color w:val="auto"/>
                <w:sz w:val="20"/>
                <w:szCs w:val="20"/>
              </w:rPr>
              <w:instrText xml:space="preserve"> MERGEFIELD "Name_" </w:instrText>
            </w:r>
            <w:r w:rsidR="00D77AE7">
              <w:rPr>
                <w:rFonts w:ascii="Calibri" w:hAnsi="Calibri"/>
                <w:noProof/>
                <w:color w:val="auto"/>
                <w:sz w:val="20"/>
                <w:szCs w:val="20"/>
              </w:rPr>
              <w:fldChar w:fldCharType="separate"/>
            </w:r>
            <w:r w:rsidR="0051778C" w:rsidRPr="00C17D1D">
              <w:rPr>
                <w:rFonts w:ascii="Calibri" w:hAnsi="Calibri"/>
                <w:noProof/>
                <w:color w:val="auto"/>
                <w:sz w:val="20"/>
                <w:szCs w:val="20"/>
              </w:rPr>
              <w:instrText>Reports - Our prescriptions, filled by other facilities by site.</w:instrText>
            </w:r>
            <w:r w:rsidR="00D77AE7">
              <w:rPr>
                <w:rFonts w:ascii="Calibri" w:hAnsi="Calibri"/>
                <w:noProof/>
                <w:color w:val="auto"/>
                <w:sz w:val="20"/>
                <w:szCs w:val="20"/>
              </w:rPr>
              <w:fldChar w:fldCharType="end"/>
            </w:r>
            <w:r w:rsidR="00D77AE7">
              <w:rPr>
                <w:rFonts w:ascii="Calibri" w:hAnsi="Calibri"/>
                <w:noProof/>
                <w:color w:val="auto"/>
                <w:sz w:val="20"/>
                <w:szCs w:val="20"/>
              </w:rPr>
              <w:instrText xml:space="preserve"> </w:instrText>
            </w:r>
            <w:r w:rsidR="00D77AE7">
              <w:rPr>
                <w:rFonts w:ascii="Calibri" w:hAnsi="Calibri"/>
                <w:noProof/>
                <w:color w:val="auto"/>
                <w:sz w:val="20"/>
                <w:szCs w:val="20"/>
              </w:rPr>
              <w:fldChar w:fldCharType="begin"/>
            </w:r>
            <w:r w:rsidR="00D77AE7">
              <w:rPr>
                <w:rFonts w:ascii="Calibri" w:hAnsi="Calibri"/>
                <w:noProof/>
                <w:color w:val="auto"/>
                <w:sz w:val="20"/>
                <w:szCs w:val="20"/>
              </w:rPr>
              <w:instrText xml:space="preserve"> MERGEFIELD "Description_" </w:instrText>
            </w:r>
            <w:r w:rsidR="00D77AE7">
              <w:rPr>
                <w:rFonts w:ascii="Calibri" w:hAnsi="Calibri"/>
                <w:noProof/>
                <w:color w:val="auto"/>
                <w:sz w:val="20"/>
                <w:szCs w:val="20"/>
              </w:rPr>
              <w:fldChar w:fldCharType="end"/>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86437D5" w14:textId="5AFE648F" w:rsidR="00363C0E" w:rsidRPr="00D341B6" w:rsidRDefault="00363C0E"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instrText>Created</w:instrText>
            </w:r>
            <w:r w:rsidR="00495F26">
              <w:rPr>
                <w:rFonts w:ascii="Times New Roman" w:hAnsi="Times New Roman"/>
                <w:b/>
                <w:noProof/>
                <w:color w:val="auto"/>
                <w:sz w:val="20"/>
                <w:szCs w:val="20"/>
              </w:rPr>
              <w:instrText>/Revised</w:instrText>
            </w:r>
            <w:r w:rsidRPr="00D341B6">
              <w:rPr>
                <w:rFonts w:ascii="Times New Roman" w:hAnsi="Times New Roman"/>
                <w:b/>
                <w:noProof/>
                <w:color w:val="auto"/>
                <w:sz w:val="20"/>
                <w:szCs w:val="20"/>
              </w:rPr>
              <w:instrText xml:space="preserve"> By:</w:instrText>
            </w:r>
          </w:p>
          <w:p w14:paraId="67BEC72F" w14:textId="5E6094F1" w:rsidR="00363C0E" w:rsidRPr="00490ECD" w:rsidRDefault="00D77AE7"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"CreatedBy" </w:instrText>
            </w:r>
            <w:r w:rsidR="0051778C">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TJ Cope</w:instrText>
            </w:r>
            <w:r>
              <w:rPr>
                <w:rFonts w:asciiTheme="minorHAnsi" w:hAnsiTheme="minorHAnsi"/>
                <w:noProof/>
                <w:color w:val="auto"/>
                <w:sz w:val="20"/>
                <w:szCs w:val="20"/>
              </w:rPr>
              <w:fldChar w:fldCharType="end"/>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CEC49FE" w14:textId="1A9C7383" w:rsidR="00363C0E" w:rsidRPr="00D341B6" w:rsidRDefault="00363C0E"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instrText>Date Created</w:instrText>
            </w:r>
            <w:r w:rsidR="00495F26">
              <w:rPr>
                <w:rFonts w:ascii="Times New Roman" w:hAnsi="Times New Roman"/>
                <w:b/>
                <w:noProof/>
                <w:color w:val="auto"/>
                <w:sz w:val="20"/>
                <w:szCs w:val="20"/>
              </w:rPr>
              <w:instrText>/Revised</w:instrText>
            </w:r>
            <w:r w:rsidRPr="00D341B6">
              <w:rPr>
                <w:rFonts w:ascii="Times New Roman" w:hAnsi="Times New Roman"/>
                <w:b/>
                <w:noProof/>
                <w:color w:val="auto"/>
                <w:sz w:val="20"/>
                <w:szCs w:val="20"/>
              </w:rPr>
              <w:instrText xml:space="preserve">: </w:instrText>
            </w:r>
          </w:p>
          <w:p w14:paraId="2FDF48AD" w14:textId="25A66C4C" w:rsidR="00363C0E" w:rsidRPr="00490ECD" w:rsidRDefault="00D77AE7"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CreateDate </w:instrText>
            </w:r>
            <w:r w:rsidR="0051778C">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8/7/2014</w:instrText>
            </w:r>
            <w:r>
              <w:rPr>
                <w:rFonts w:asciiTheme="minorHAnsi" w:hAnsiTheme="minorHAnsi"/>
                <w:noProof/>
                <w:color w:val="auto"/>
                <w:sz w:val="20"/>
                <w:szCs w:val="20"/>
              </w:rPr>
              <w:fldChar w:fldCharType="end"/>
            </w:r>
          </w:p>
        </w:tc>
      </w:tr>
      <w:tr w:rsidR="00363C0E" w:rsidRPr="001726D5" w14:paraId="03A7981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5DD401BB" w14:textId="1B0BB370" w:rsidR="00363C0E" w:rsidRPr="00D341B6" w:rsidRDefault="004D0145"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instrText xml:space="preserve">Requirements: </w:instrText>
            </w:r>
            <w:r w:rsidRPr="004D0145">
              <w:rPr>
                <w:rFonts w:asciiTheme="minorHAnsi" w:hAnsiTheme="minorHAnsi"/>
                <w:noProof/>
                <w:color w:val="auto"/>
                <w:sz w:val="20"/>
                <w:szCs w:val="20"/>
              </w:rPr>
              <w:fldChar w:fldCharType="begin"/>
            </w:r>
            <w:r w:rsidRPr="004D0145">
              <w:rPr>
                <w:rFonts w:asciiTheme="minorHAnsi" w:hAnsiTheme="minorHAnsi"/>
                <w:noProof/>
                <w:color w:val="auto"/>
                <w:sz w:val="20"/>
                <w:szCs w:val="20"/>
              </w:rPr>
              <w:instrText xml:space="preserve"> MERGEFIELD Reqs </w:instrText>
            </w:r>
            <w:r w:rsidRPr="004D0145">
              <w:rPr>
                <w:rFonts w:asciiTheme="minorHAnsi" w:hAnsiTheme="minorHAnsi"/>
                <w:noProof/>
                <w:color w:val="auto"/>
                <w:sz w:val="20"/>
                <w:szCs w:val="20"/>
              </w:rPr>
              <w:fldChar w:fldCharType="end"/>
            </w:r>
          </w:p>
        </w:tc>
        <w:tc>
          <w:tcPr>
            <w:tcW w:w="5670" w:type="dxa"/>
            <w:tcBorders>
              <w:bottom w:val="single" w:sz="4" w:space="0" w:color="auto"/>
            </w:tcBorders>
            <w:shd w:val="clear" w:color="auto" w:fill="B8CCE4" w:themeFill="accent1" w:themeFillTint="66"/>
          </w:tcPr>
          <w:p w14:paraId="29535726" w14:textId="7FE48341" w:rsidR="00363C0E" w:rsidRPr="00D341B6" w:rsidRDefault="00363C0E"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instrText xml:space="preserve">Test Script: </w:instrText>
            </w:r>
            <w:r w:rsidR="00DC1D19">
              <w:rPr>
                <w:rFonts w:asciiTheme="minorHAnsi" w:hAnsiTheme="minorHAnsi"/>
                <w:noProof/>
                <w:color w:val="auto"/>
                <w:sz w:val="20"/>
                <w:szCs w:val="20"/>
              </w:rPr>
              <w:fldChar w:fldCharType="begin"/>
            </w:r>
            <w:r w:rsidR="00DC1D19">
              <w:rPr>
                <w:rFonts w:asciiTheme="minorHAnsi" w:hAnsiTheme="minorHAnsi"/>
                <w:noProof/>
                <w:color w:val="auto"/>
                <w:sz w:val="20"/>
                <w:szCs w:val="20"/>
              </w:rPr>
              <w:instrText xml:space="preserve"> MERGEFIELD TCID </w:instrText>
            </w:r>
            <w:r w:rsidR="00DC1D19">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VistA-2_RPT-2-S_1</w:instrText>
            </w:r>
            <w:r w:rsidR="00DC1D19">
              <w:rPr>
                <w:rFonts w:asciiTheme="minorHAnsi" w:hAnsiTheme="minorHAnsi"/>
                <w:noProof/>
                <w:color w:val="auto"/>
                <w:sz w:val="20"/>
                <w:szCs w:val="20"/>
              </w:rPr>
              <w:fldChar w:fldCharType="end"/>
            </w:r>
            <w:r w:rsidRPr="0078092A">
              <w:rPr>
                <w:rFonts w:asciiTheme="minorHAnsi" w:hAnsiTheme="minorHAnsi"/>
                <w:noProof/>
                <w:color w:val="auto"/>
                <w:sz w:val="20"/>
                <w:szCs w:val="20"/>
              </w:rPr>
              <w:br/>
            </w:r>
            <w:r w:rsidRPr="00D341B6">
              <w:rPr>
                <w:rFonts w:ascii="Times New Roman" w:hAnsi="Times New Roman"/>
                <w:b/>
                <w:noProof/>
                <w:color w:val="auto"/>
                <w:sz w:val="20"/>
                <w:szCs w:val="20"/>
              </w:rPr>
              <w:instrText xml:space="preserve">Tester: </w:instrText>
            </w:r>
            <w:r>
              <w:rPr>
                <w:rFonts w:ascii="Times New Roman" w:hAnsi="Times New Roman"/>
                <w:b/>
                <w:noProof/>
                <w:color w:val="auto"/>
                <w:sz w:val="20"/>
                <w:szCs w:val="20"/>
              </w:rPr>
              <w:instrText xml:space="preserve">        </w:instrText>
            </w:r>
            <w:r w:rsidR="00DC1D19">
              <w:rPr>
                <w:rFonts w:asciiTheme="minorHAnsi" w:hAnsiTheme="minorHAnsi"/>
                <w:noProof/>
                <w:color w:val="auto"/>
                <w:sz w:val="20"/>
                <w:szCs w:val="20"/>
              </w:rPr>
              <w:fldChar w:fldCharType="begin"/>
            </w:r>
            <w:r w:rsidR="00DC1D19">
              <w:rPr>
                <w:rFonts w:asciiTheme="minorHAnsi" w:hAnsiTheme="minorHAnsi"/>
                <w:noProof/>
                <w:color w:val="auto"/>
                <w:sz w:val="20"/>
                <w:szCs w:val="20"/>
              </w:rPr>
              <w:instrText xml:space="preserve"> MERGEFIELD Tester </w:instrText>
            </w:r>
            <w:r w:rsidR="00DC1D19">
              <w:rPr>
                <w:rFonts w:asciiTheme="minorHAnsi" w:hAnsiTheme="minorHAnsi"/>
                <w:noProof/>
                <w:color w:val="auto"/>
                <w:sz w:val="20"/>
                <w:szCs w:val="20"/>
              </w:rPr>
              <w:fldChar w:fldCharType="end"/>
            </w:r>
          </w:p>
        </w:tc>
        <w:tc>
          <w:tcPr>
            <w:tcW w:w="2430" w:type="dxa"/>
            <w:gridSpan w:val="4"/>
            <w:tcBorders>
              <w:bottom w:val="single" w:sz="4" w:space="0" w:color="auto"/>
            </w:tcBorders>
            <w:shd w:val="clear" w:color="auto" w:fill="B8CCE4" w:themeFill="accent1" w:themeFillTint="66"/>
          </w:tcPr>
          <w:p w14:paraId="7D431C13" w14:textId="2D56F66B" w:rsidR="00363C0E" w:rsidRPr="00490ECD" w:rsidRDefault="00363C0E"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instrText xml:space="preserve">Date Tested: </w:instrText>
            </w:r>
            <w:r>
              <w:rPr>
                <w:rFonts w:ascii="Times New Roman" w:hAnsi="Times New Roman"/>
                <w:b/>
                <w:noProof/>
                <w:color w:val="auto"/>
                <w:sz w:val="20"/>
                <w:szCs w:val="20"/>
              </w:rPr>
              <w:br/>
            </w:r>
            <w:r w:rsidR="00DC1D19">
              <w:rPr>
                <w:rFonts w:asciiTheme="minorHAnsi" w:hAnsiTheme="minorHAnsi"/>
                <w:noProof/>
                <w:color w:val="auto"/>
                <w:sz w:val="20"/>
                <w:szCs w:val="20"/>
              </w:rPr>
              <w:fldChar w:fldCharType="begin"/>
            </w:r>
            <w:r w:rsidR="00DC1D19">
              <w:rPr>
                <w:rFonts w:asciiTheme="minorHAnsi" w:hAnsiTheme="minorHAnsi"/>
                <w:noProof/>
                <w:color w:val="auto"/>
                <w:sz w:val="20"/>
                <w:szCs w:val="20"/>
              </w:rPr>
              <w:instrText xml:space="preserve"> MERGEFIELD TestDate </w:instrText>
            </w:r>
            <w:r w:rsidR="00DC1D19">
              <w:rPr>
                <w:rFonts w:asciiTheme="minorHAnsi" w:hAnsiTheme="minorHAnsi"/>
                <w:noProof/>
                <w:color w:val="auto"/>
                <w:sz w:val="20"/>
                <w:szCs w:val="20"/>
              </w:rPr>
              <w:fldChar w:fldCharType="end"/>
            </w:r>
          </w:p>
        </w:tc>
        <w:tc>
          <w:tcPr>
            <w:tcW w:w="2160" w:type="dxa"/>
            <w:tcBorders>
              <w:bottom w:val="single" w:sz="4" w:space="0" w:color="auto"/>
            </w:tcBorders>
            <w:shd w:val="clear" w:color="auto" w:fill="B8CCE4" w:themeFill="accent1" w:themeFillTint="66"/>
          </w:tcPr>
          <w:p w14:paraId="12990BDA" w14:textId="77777777" w:rsidR="00363C0E" w:rsidRPr="00D341B6" w:rsidRDefault="00363C0E"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instrText>Results (Pass or Fail):</w:instrText>
            </w:r>
          </w:p>
          <w:p w14:paraId="146862EB" w14:textId="5D98765A" w:rsidR="00363C0E" w:rsidRPr="003C670A" w:rsidRDefault="00DC1D19" w:rsidP="00363C0E">
            <w:pPr>
              <w:pStyle w:val="NoSpacing"/>
              <w:keepNext/>
              <w:keepLines/>
              <w:rPr>
                <w:rFonts w:ascii="Times New Roman" w:hAnsi="Times New Roman"/>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Test_Result </w:instrText>
            </w:r>
            <w:r w:rsidR="0051778C">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Pass</w:instrText>
            </w:r>
            <w:r>
              <w:rPr>
                <w:rFonts w:asciiTheme="minorHAnsi" w:hAnsiTheme="minorHAnsi"/>
                <w:noProof/>
                <w:color w:val="auto"/>
                <w:sz w:val="20"/>
                <w:szCs w:val="20"/>
              </w:rPr>
              <w:fldChar w:fldCharType="end"/>
            </w:r>
          </w:p>
        </w:tc>
      </w:tr>
      <w:tr w:rsidR="00363C0E" w:rsidRPr="001C4BDA" w14:paraId="42B3DFF3" w14:textId="77777777" w:rsidTr="00363C0E">
        <w:trPr>
          <w:cantSplit/>
          <w:trHeight w:val="215"/>
        </w:trPr>
        <w:tc>
          <w:tcPr>
            <w:tcW w:w="4338" w:type="dxa"/>
            <w:gridSpan w:val="3"/>
            <w:shd w:val="clear" w:color="auto" w:fill="F1FA76"/>
          </w:tcPr>
          <w:p w14:paraId="4F830944" w14:textId="77777777" w:rsidR="00363C0E" w:rsidRPr="00653880" w:rsidRDefault="00363C0E"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instrText>Actors:</w:instrText>
            </w:r>
          </w:p>
        </w:tc>
        <w:tc>
          <w:tcPr>
            <w:tcW w:w="10260" w:type="dxa"/>
            <w:gridSpan w:val="6"/>
            <w:tcBorders>
              <w:bottom w:val="single" w:sz="4" w:space="0" w:color="auto"/>
            </w:tcBorders>
            <w:shd w:val="clear" w:color="auto" w:fill="F1FA76"/>
          </w:tcPr>
          <w:p w14:paraId="71075E27" w14:textId="624B8BFD" w:rsidR="00363C0E" w:rsidRPr="00536423" w:rsidRDefault="00DC1D19"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Actor </w:instrText>
            </w:r>
            <w:r w:rsidR="0051778C">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Pharmacist</w:instrText>
            </w:r>
            <w:r>
              <w:rPr>
                <w:rFonts w:asciiTheme="minorHAnsi" w:hAnsiTheme="minorHAnsi"/>
                <w:noProof/>
                <w:color w:val="auto"/>
                <w:sz w:val="20"/>
                <w:szCs w:val="20"/>
              </w:rPr>
              <w:fldChar w:fldCharType="end"/>
            </w:r>
          </w:p>
        </w:tc>
      </w:tr>
      <w:tr w:rsidR="00363C0E" w:rsidRPr="001C4BDA" w14:paraId="33146255" w14:textId="77777777" w:rsidTr="00363C0E">
        <w:trPr>
          <w:cantSplit/>
          <w:trHeight w:val="260"/>
        </w:trPr>
        <w:tc>
          <w:tcPr>
            <w:tcW w:w="4338" w:type="dxa"/>
            <w:gridSpan w:val="3"/>
            <w:shd w:val="clear" w:color="auto" w:fill="F1FA76"/>
          </w:tcPr>
          <w:p w14:paraId="09A348C5" w14:textId="77777777" w:rsidR="00363C0E" w:rsidRPr="00653880" w:rsidRDefault="00363C0E"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instrText>Pre-Conditions:</w:instrText>
            </w:r>
          </w:p>
        </w:tc>
        <w:tc>
          <w:tcPr>
            <w:tcW w:w="10260" w:type="dxa"/>
            <w:gridSpan w:val="6"/>
            <w:tcBorders>
              <w:bottom w:val="single" w:sz="4" w:space="0" w:color="auto"/>
            </w:tcBorders>
            <w:shd w:val="clear" w:color="auto" w:fill="F1FA76"/>
          </w:tcPr>
          <w:p w14:paraId="61AFDF3F" w14:textId="196CFBA8" w:rsidR="00363C0E" w:rsidRPr="00FB4BCD" w:rsidRDefault="005B7E61" w:rsidP="00FE2D07">
            <w:pPr>
              <w:pStyle w:val="NoSpacing"/>
              <w:keepNext/>
              <w:keepLines/>
              <w:rPr>
                <w:rStyle w:val="FixedSpacing"/>
              </w:rPr>
            </w:pPr>
            <w:r w:rsidRPr="00FE2D07">
              <w:rPr>
                <w:rFonts w:asciiTheme="minorHAnsi" w:hAnsiTheme="minorHAnsi"/>
                <w:sz w:val="20"/>
                <w:szCs w:val="20"/>
              </w:rPr>
              <w:fldChar w:fldCharType="begin"/>
            </w:r>
            <w:r w:rsidR="00DF1969" w:rsidRPr="00FE2D07">
              <w:rPr>
                <w:rFonts w:asciiTheme="minorHAnsi" w:hAnsiTheme="minorHAnsi"/>
                <w:sz w:val="20"/>
                <w:szCs w:val="20"/>
              </w:rPr>
              <w:instrText xml:space="preserve"> </w:instrText>
            </w:r>
            <w:r w:rsidRPr="00FE2D07">
              <w:rPr>
                <w:rFonts w:asciiTheme="minorHAnsi" w:hAnsiTheme="minorHAnsi"/>
                <w:sz w:val="20"/>
                <w:szCs w:val="20"/>
              </w:rPr>
              <w:instrText>MERGEF</w:instrText>
            </w:r>
            <w:r w:rsidR="004A46B2" w:rsidRPr="00FE2D07">
              <w:rPr>
                <w:rFonts w:asciiTheme="minorHAnsi" w:hAnsiTheme="minorHAnsi"/>
                <w:sz w:val="20"/>
                <w:szCs w:val="20"/>
              </w:rPr>
              <w:instrText>IELD Conditions</w:instrText>
            </w:r>
            <w:r w:rsidRPr="00FE2D07">
              <w:rPr>
                <w:rFonts w:asciiTheme="minorHAnsi" w:hAnsiTheme="minorHAnsi"/>
                <w:sz w:val="20"/>
                <w:szCs w:val="20"/>
              </w:rPr>
              <w:fldChar w:fldCharType="separate"/>
            </w:r>
            <w:r w:rsidR="0051778C" w:rsidRPr="00C17D1D">
              <w:rPr>
                <w:rFonts w:asciiTheme="minorHAnsi" w:hAnsiTheme="minorHAnsi"/>
                <w:noProof/>
                <w:sz w:val="20"/>
                <w:szCs w:val="20"/>
              </w:rPr>
              <w:instrText>"Select item:" prompt displays</w:instrText>
            </w:r>
            <w:r w:rsidRPr="00FE2D07">
              <w:rPr>
                <w:rFonts w:asciiTheme="minorHAnsi" w:hAnsiTheme="minorHAnsi"/>
                <w:sz w:val="20"/>
                <w:szCs w:val="20"/>
              </w:rPr>
              <w:fldChar w:fldCharType="end"/>
            </w:r>
          </w:p>
        </w:tc>
      </w:tr>
      <w:tr w:rsidR="00363C0E" w:rsidRPr="00E9573D" w14:paraId="176DB585"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00D26AE" w14:textId="77777777" w:rsidR="00363C0E" w:rsidRPr="00E9573D" w:rsidRDefault="00363C0E"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instrText>Steps</w:instrTex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391A5D9" w14:textId="77777777" w:rsidR="00363C0E" w:rsidRPr="00E9573D" w:rsidRDefault="00363C0E"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instrText>Actions</w:instrTex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59437FF" w14:textId="77777777" w:rsidR="00363C0E" w:rsidRPr="00E9573D" w:rsidRDefault="00363C0E"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instrText>Expected Results</w:instrText>
            </w:r>
          </w:p>
        </w:tc>
        <w:tc>
          <w:tcPr>
            <w:tcW w:w="630" w:type="dxa"/>
            <w:tcBorders>
              <w:top w:val="single" w:sz="4" w:space="0" w:color="auto"/>
              <w:left w:val="single" w:sz="4" w:space="0" w:color="auto"/>
              <w:right w:val="single" w:sz="4" w:space="0" w:color="auto"/>
            </w:tcBorders>
            <w:shd w:val="clear" w:color="auto" w:fill="C6D9F1"/>
            <w:vAlign w:val="center"/>
          </w:tcPr>
          <w:p w14:paraId="2234F406" w14:textId="77777777" w:rsidR="00363C0E" w:rsidRPr="00E9573D" w:rsidRDefault="00363C0E"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instrText>Pass</w:instrText>
            </w:r>
          </w:p>
        </w:tc>
        <w:tc>
          <w:tcPr>
            <w:tcW w:w="630" w:type="dxa"/>
            <w:tcBorders>
              <w:top w:val="single" w:sz="4" w:space="0" w:color="auto"/>
              <w:left w:val="single" w:sz="4" w:space="0" w:color="auto"/>
              <w:right w:val="single" w:sz="4" w:space="0" w:color="auto"/>
            </w:tcBorders>
            <w:shd w:val="clear" w:color="auto" w:fill="C6D9F1"/>
            <w:vAlign w:val="center"/>
          </w:tcPr>
          <w:p w14:paraId="64826178" w14:textId="77777777" w:rsidR="00363C0E" w:rsidRPr="00E9573D" w:rsidRDefault="00363C0E"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instrText>Fail</w:instrTex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8E229E2" w14:textId="77777777" w:rsidR="00363C0E" w:rsidRPr="00E9573D" w:rsidRDefault="00363C0E"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instrText>Note</w:instrText>
            </w:r>
          </w:p>
        </w:tc>
      </w:tr>
      <w:tr w:rsidR="00363C0E" w:rsidRPr="001726D5" w14:paraId="59E8F01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6D970E0" w14:textId="2252C903" w:rsidR="00363C0E" w:rsidRPr="00490ECD" w:rsidRDefault="003F702A"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w:instrText>
            </w:r>
            <w:r w:rsidR="00574652">
              <w:rPr>
                <w:rFonts w:asciiTheme="minorHAnsi" w:hAnsiTheme="minorHAnsi"/>
                <w:noProof/>
                <w:color w:val="auto"/>
                <w:sz w:val="20"/>
                <w:szCs w:val="20"/>
              </w:rPr>
              <w:instrText>Number</w:instrText>
            </w:r>
            <w:r>
              <w:rPr>
                <w:rFonts w:asciiTheme="minorHAnsi" w:hAnsiTheme="minorHAnsi"/>
                <w:noProof/>
                <w:color w:val="auto"/>
                <w:sz w:val="20"/>
                <w:szCs w:val="20"/>
              </w:rPr>
              <w:instrText xml:space="preserve"> </w:instrText>
            </w:r>
            <w:r>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1</w:instrText>
            </w:r>
            <w:r>
              <w:rPr>
                <w:rFonts w:asciiTheme="minorHAnsi" w:hAnsiTheme="minorHAnsi"/>
                <w:noProof/>
                <w:color w:val="auto"/>
                <w:sz w:val="20"/>
                <w:szCs w:val="20"/>
              </w:rPr>
              <w:fldChar w:fldCharType="end"/>
            </w:r>
          </w:p>
        </w:tc>
        <w:tc>
          <w:tcPr>
            <w:tcW w:w="3600" w:type="dxa"/>
            <w:gridSpan w:val="2"/>
            <w:tcBorders>
              <w:top w:val="single" w:sz="4" w:space="0" w:color="auto"/>
              <w:left w:val="single" w:sz="4" w:space="0" w:color="auto"/>
              <w:bottom w:val="single" w:sz="4" w:space="0" w:color="auto"/>
              <w:right w:val="single" w:sz="4" w:space="0" w:color="auto"/>
            </w:tcBorders>
          </w:tcPr>
          <w:p w14:paraId="7E679C97" w14:textId="77777777" w:rsidR="0051778C" w:rsidRPr="00C17D1D" w:rsidRDefault="00DC1D19" w:rsidP="0051778C">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Steps </w:instrText>
            </w:r>
            <w:r w:rsidR="0051778C">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Type: 1[Enter]</w:instrText>
            </w:r>
          </w:p>
          <w:p w14:paraId="3ECC3F1B" w14:textId="36E78F6E" w:rsidR="00363C0E" w:rsidRPr="00490ECD" w:rsidRDefault="00DC1D19"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end"/>
            </w:r>
          </w:p>
        </w:tc>
        <w:tc>
          <w:tcPr>
            <w:tcW w:w="6390" w:type="dxa"/>
            <w:gridSpan w:val="2"/>
            <w:tcBorders>
              <w:top w:val="single" w:sz="4" w:space="0" w:color="auto"/>
              <w:left w:val="single" w:sz="4" w:space="0" w:color="auto"/>
              <w:bottom w:val="single" w:sz="4" w:space="0" w:color="auto"/>
              <w:right w:val="single" w:sz="4" w:space="0" w:color="auto"/>
            </w:tcBorders>
          </w:tcPr>
          <w:p w14:paraId="338BCCCD" w14:textId="6D6B90C6" w:rsidR="00363C0E" w:rsidRPr="00490ECD" w:rsidRDefault="00DC1D19" w:rsidP="00363C0E">
            <w:pPr>
              <w:pStyle w:val="NoSpacing"/>
              <w:keepNext/>
              <w:keepLines/>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Expected_Result </w:instrText>
            </w:r>
            <w:r>
              <w:rPr>
                <w:rFonts w:asciiTheme="minorHAnsi" w:hAnsiTheme="minorHAnsi"/>
                <w:noProof/>
                <w:color w:val="auto"/>
                <w:sz w:val="20"/>
                <w:szCs w:val="20"/>
              </w:rPr>
              <w:fldChar w:fldCharType="separate"/>
            </w:r>
            <w:r w:rsidR="0051778C" w:rsidRPr="00C17D1D">
              <w:rPr>
                <w:rFonts w:asciiTheme="minorHAnsi" w:hAnsiTheme="minorHAnsi"/>
                <w:noProof/>
                <w:color w:val="auto"/>
                <w:sz w:val="20"/>
                <w:szCs w:val="20"/>
              </w:rPr>
              <w:instrText>"Search by:" prompt displays</w:instrText>
            </w:r>
            <w:r>
              <w:rPr>
                <w:rFonts w:asciiTheme="minorHAnsi" w:hAnsiTheme="minorHAnsi"/>
                <w:noProof/>
                <w:color w:val="auto"/>
                <w:sz w:val="20"/>
                <w:szCs w:val="20"/>
              </w:rPr>
              <w:fldChar w:fldCharType="end"/>
            </w:r>
          </w:p>
        </w:tc>
        <w:tc>
          <w:tcPr>
            <w:tcW w:w="630" w:type="dxa"/>
            <w:tcBorders>
              <w:left w:val="single" w:sz="4" w:space="0" w:color="auto"/>
              <w:right w:val="single" w:sz="4" w:space="0" w:color="auto"/>
            </w:tcBorders>
            <w:shd w:val="clear" w:color="auto" w:fill="auto"/>
          </w:tcPr>
          <w:p w14:paraId="153CA15A" w14:textId="41D8A9A9" w:rsidR="00363C0E" w:rsidRPr="00490ECD" w:rsidRDefault="00DC1D19" w:rsidP="00363C0E">
            <w:pPr>
              <w:pStyle w:val="NoSpacing"/>
              <w:keepNext/>
              <w:keepLines/>
              <w:jc w:val="center"/>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Pass </w:instrText>
            </w:r>
            <w:r>
              <w:rPr>
                <w:rFonts w:asciiTheme="minorHAnsi" w:hAnsiTheme="minorHAnsi"/>
                <w:noProof/>
                <w:color w:val="auto"/>
                <w:sz w:val="20"/>
                <w:szCs w:val="20"/>
              </w:rPr>
              <w:fldChar w:fldCharType="end"/>
            </w:r>
          </w:p>
        </w:tc>
        <w:tc>
          <w:tcPr>
            <w:tcW w:w="630" w:type="dxa"/>
            <w:tcBorders>
              <w:left w:val="single" w:sz="4" w:space="0" w:color="auto"/>
              <w:right w:val="single" w:sz="4" w:space="0" w:color="auto"/>
            </w:tcBorders>
            <w:shd w:val="clear" w:color="auto" w:fill="auto"/>
          </w:tcPr>
          <w:p w14:paraId="5206BB1B" w14:textId="5F0B75EB" w:rsidR="00363C0E" w:rsidRPr="00490ECD" w:rsidRDefault="00DC1D19" w:rsidP="00363C0E">
            <w:pPr>
              <w:pStyle w:val="NoSpacing"/>
              <w:keepNext/>
              <w:keepLines/>
              <w:jc w:val="center"/>
              <w:rPr>
                <w:rFonts w:asciiTheme="minorHAnsi" w:hAnsiTheme="minorHAns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Fail </w:instrText>
            </w:r>
            <w:r>
              <w:rPr>
                <w:rFonts w:asciiTheme="minorHAnsi" w:hAnsiTheme="minorHAnsi"/>
                <w:noProof/>
                <w:color w:val="auto"/>
                <w:sz w:val="20"/>
                <w:szCs w:val="20"/>
              </w:rPr>
              <w:fldChar w:fldCharType="end"/>
            </w:r>
          </w:p>
        </w:tc>
        <w:tc>
          <w:tcPr>
            <w:tcW w:w="2610" w:type="dxa"/>
            <w:gridSpan w:val="2"/>
            <w:tcBorders>
              <w:left w:val="single" w:sz="4" w:space="0" w:color="auto"/>
              <w:right w:val="single" w:sz="4" w:space="0" w:color="auto"/>
            </w:tcBorders>
            <w:shd w:val="clear" w:color="auto" w:fill="auto"/>
          </w:tcPr>
          <w:p w14:paraId="6744EA99" w14:textId="02030A2B" w:rsidR="00363C0E" w:rsidRPr="00793A6E" w:rsidRDefault="00DC1D19" w:rsidP="00793A6E">
            <w:pPr>
              <w:pStyle w:val="NoSpacing"/>
              <w:rPr>
                <w:rFonts w:ascii="Calibri" w:hAnsi="Calibr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Comments </w:instrText>
            </w:r>
            <w:r>
              <w:rPr>
                <w:rFonts w:asciiTheme="minorHAnsi" w:hAnsiTheme="minorHAnsi"/>
                <w:noProof/>
                <w:color w:val="auto"/>
                <w:sz w:val="20"/>
                <w:szCs w:val="20"/>
              </w:rPr>
              <w:fldChar w:fldCharType="end"/>
            </w:r>
          </w:p>
        </w:tc>
      </w:tr>
    </w:tbl>
    <w:p w14:paraId="6549E55E" w14:textId="3B8E3EB5" w:rsidR="00363C0E" w:rsidRDefault="00363C0E" w:rsidP="00490018">
      <w:pPr>
        <w:pStyle w:val="NoSpacing"/>
        <w:spacing w:line="20" w:lineRule="exact"/>
      </w:pPr>
      <w:r w:rsidRPr="009A4928">
        <w:rPr>
          <w:highlight w:val="yellow"/>
        </w:rPr>
        <w:instrText>"</w:instrText>
      </w:r>
      <w:r>
        <w:instrText xml:space="preserve"> </w:instrText>
      </w:r>
      <w:r w:rsidRPr="009A4928">
        <w:rPr>
          <w:highlight w:val="green"/>
        </w:rPr>
        <w:instrText>"</w:instrText>
      </w:r>
      <w:r>
        <w:fldChar w:fldCharType="begin"/>
      </w:r>
      <w:r>
        <w:instrText xml:space="preserve"> IF </w:instrText>
      </w:r>
      <w:r>
        <w:fldChar w:fldCharType="begin"/>
      </w:r>
      <w:r>
        <w:instrText xml:space="preserve"> MERGEFIELD </w:instrText>
      </w:r>
      <w:r w:rsidR="00574652">
        <w:instrText>Number</w:instrText>
      </w:r>
      <w:r>
        <w:instrText xml:space="preserve"> </w:instrText>
      </w:r>
      <w:r w:rsidR="0051778C">
        <w:fldChar w:fldCharType="separate"/>
      </w:r>
      <w:r w:rsidR="003E753D" w:rsidRPr="00C17D1D">
        <w:rPr>
          <w:noProof/>
        </w:rPr>
        <w:instrText>End</w:instrText>
      </w:r>
      <w:r>
        <w:fldChar w:fldCharType="end"/>
      </w:r>
      <w:r w:rsidR="00D939AC">
        <w:instrText xml:space="preserve"> =</w:instrText>
      </w:r>
      <w:r>
        <w:instrText xml:space="preserve"> </w:instrText>
      </w:r>
      <w:r w:rsidR="00742ABD">
        <w:instrText>"</w:instrText>
      </w:r>
      <w:r w:rsidR="00C057A9">
        <w:instrText>End</w:instrText>
      </w:r>
      <w:r w:rsidR="00742ABD">
        <w:instrText>"</w:instrText>
      </w:r>
      <w:r>
        <w:instrText xml:space="preserve"> </w:instrText>
      </w:r>
      <w:r w:rsidRPr="0040354F">
        <w:rPr>
          <w:highlight w:val="blue"/>
        </w:rPr>
        <w:instrText>"</w:instrText>
      </w: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363C0E" w:rsidRPr="001726D5" w14:paraId="64854B8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E8CC302" w14:textId="63E5EFDF" w:rsidR="00363C0E" w:rsidRPr="00490ECD" w:rsidRDefault="00742ABD" w:rsidP="00785949">
            <w:pPr>
              <w:pStyle w:val="NoSpacing"/>
              <w:rPr>
                <w:rFonts w:ascii="Calibri" w:hAnsi="Calibr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w:instrText>
            </w:r>
            <w:r w:rsidR="00574652">
              <w:rPr>
                <w:rFonts w:asciiTheme="minorHAnsi" w:hAnsiTheme="minorHAnsi"/>
                <w:noProof/>
                <w:color w:val="auto"/>
                <w:sz w:val="20"/>
                <w:szCs w:val="20"/>
              </w:rPr>
              <w:instrText>Number</w:instrText>
            </w:r>
            <w:r>
              <w:rPr>
                <w:rFonts w:asciiTheme="minorHAnsi" w:hAnsiTheme="minorHAnsi"/>
                <w:noProof/>
                <w:color w:val="auto"/>
                <w:sz w:val="20"/>
                <w:szCs w:val="20"/>
              </w:rPr>
              <w:instrText xml:space="preserve"> </w:instrText>
            </w:r>
            <w:r>
              <w:rPr>
                <w:rFonts w:asciiTheme="minorHAnsi" w:hAnsiTheme="minorHAnsi"/>
                <w:noProof/>
                <w:color w:val="auto"/>
                <w:sz w:val="20"/>
                <w:szCs w:val="20"/>
              </w:rPr>
              <w:fldChar w:fldCharType="separate"/>
            </w:r>
            <w:r w:rsidR="003E753D" w:rsidRPr="00C17D1D">
              <w:rPr>
                <w:rFonts w:asciiTheme="minorHAnsi" w:hAnsiTheme="minorHAnsi"/>
                <w:noProof/>
                <w:color w:val="auto"/>
                <w:sz w:val="20"/>
                <w:szCs w:val="20"/>
              </w:rPr>
              <w:instrText>End</w:instrText>
            </w:r>
            <w:r>
              <w:rPr>
                <w:rFonts w:asciiTheme="minorHAnsi" w:hAnsiTheme="minorHAnsi"/>
                <w:noProof/>
                <w:color w:val="auto"/>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3921F20C" w14:textId="35063E16" w:rsidR="00363C0E" w:rsidRPr="00490ECD" w:rsidRDefault="00DC1D19"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Steps </w:instrText>
            </w:r>
            <w:r w:rsidR="0051778C">
              <w:rPr>
                <w:rFonts w:ascii="Calibri" w:hAnsi="Calibri"/>
                <w:noProof/>
                <w:color w:val="auto"/>
                <w:sz w:val="20"/>
                <w:szCs w:val="20"/>
              </w:rPr>
              <w:fldChar w:fldCharType="separate"/>
            </w:r>
            <w:r w:rsidR="003E753D" w:rsidRPr="00C17D1D">
              <w:rPr>
                <w:rFonts w:ascii="Calibri" w:hAnsi="Calibri"/>
                <w:noProof/>
                <w:color w:val="auto"/>
                <w:sz w:val="20"/>
                <w:szCs w:val="20"/>
              </w:rPr>
              <w:instrText>256</w:instrText>
            </w:r>
            <w:r>
              <w:rPr>
                <w:rFonts w:ascii="Calibri" w:hAnsi="Calibri"/>
                <w:noProof/>
                <w:color w:val="auto"/>
                <w:sz w:val="20"/>
                <w:szCs w:val="20"/>
              </w:rPr>
              <w:fldChar w:fldCharType="end"/>
            </w:r>
          </w:p>
        </w:tc>
        <w:tc>
          <w:tcPr>
            <w:tcW w:w="6390" w:type="dxa"/>
            <w:tcBorders>
              <w:top w:val="single" w:sz="4" w:space="0" w:color="auto"/>
              <w:left w:val="single" w:sz="4" w:space="0" w:color="auto"/>
              <w:bottom w:val="single" w:sz="4" w:space="0" w:color="auto"/>
              <w:right w:val="single" w:sz="4" w:space="0" w:color="auto"/>
            </w:tcBorders>
          </w:tcPr>
          <w:p w14:paraId="664F8136" w14:textId="66F602C2" w:rsidR="00363C0E" w:rsidRPr="00490ECD" w:rsidRDefault="00DC1D19"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Expected_Result </w:instrText>
            </w:r>
            <w:r w:rsidR="0051778C">
              <w:rPr>
                <w:rFonts w:ascii="Calibri" w:hAnsi="Calibri"/>
                <w:noProof/>
                <w:color w:val="auto"/>
                <w:sz w:val="20"/>
                <w:szCs w:val="20"/>
              </w:rPr>
              <w:fldChar w:fldCharType="separate"/>
            </w:r>
            <w:r w:rsidR="003E753D" w:rsidRPr="00C17D1D">
              <w:rPr>
                <w:rFonts w:ascii="Calibri" w:hAnsi="Calibri"/>
                <w:noProof/>
                <w:color w:val="auto"/>
                <w:sz w:val="20"/>
                <w:szCs w:val="20"/>
              </w:rPr>
              <w:instrText>Text to make Word's Mail Merge not truncate at 255 characters. Text to make Word's Mail Merge not truncate at 255 characters. Text to make Word's Mail Merge not truncate at 255 characters. Text to make Word's Mail Merge not truncate at 255 characters. Text</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131CE011" w14:textId="3321686C" w:rsidR="00363C0E" w:rsidRPr="00490ECD" w:rsidRDefault="00DC1D19"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Pass </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55CCB1C8" w14:textId="27E99AA0" w:rsidR="00363C0E" w:rsidRPr="00490ECD" w:rsidRDefault="00DC1D19"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Fail </w:instrText>
            </w:r>
            <w:r>
              <w:rPr>
                <w:rFonts w:ascii="Calibri" w:hAnsi="Calibri"/>
                <w:noProof/>
                <w:color w:val="auto"/>
                <w:sz w:val="20"/>
                <w:szCs w:val="20"/>
              </w:rPr>
              <w:fldChar w:fldCharType="end"/>
            </w:r>
          </w:p>
        </w:tc>
        <w:tc>
          <w:tcPr>
            <w:tcW w:w="2610" w:type="dxa"/>
            <w:tcBorders>
              <w:left w:val="single" w:sz="4" w:space="0" w:color="auto"/>
              <w:bottom w:val="single" w:sz="4" w:space="0" w:color="auto"/>
              <w:right w:val="single" w:sz="4" w:space="0" w:color="auto"/>
            </w:tcBorders>
            <w:shd w:val="clear" w:color="auto" w:fill="auto"/>
          </w:tcPr>
          <w:p w14:paraId="28CD3C0B" w14:textId="1CD34206" w:rsidR="00E24F9A" w:rsidRPr="00490ECD" w:rsidRDefault="00DC1D19" w:rsidP="00793A6E">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Comments </w:instrText>
            </w:r>
            <w:r>
              <w:rPr>
                <w:rFonts w:ascii="Calibri" w:hAnsi="Calibri"/>
                <w:noProof/>
                <w:color w:val="auto"/>
                <w:sz w:val="20"/>
                <w:szCs w:val="20"/>
              </w:rPr>
              <w:fldChar w:fldCharType="end"/>
            </w:r>
          </w:p>
        </w:tc>
      </w:tr>
    </w:tbl>
    <w:p w14:paraId="6A8C5A5B" w14:textId="73EB6A3E" w:rsidR="00363C0E" w:rsidRPr="006A40A9" w:rsidRDefault="00363C0E" w:rsidP="00490018">
      <w:pPr>
        <w:pStyle w:val="NoSpacing"/>
        <w:spacing w:line="20" w:lineRule="exact"/>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D939AC" w:rsidRPr="0095629D" w14:paraId="0B9F0859" w14:textId="77777777" w:rsidTr="00E276B4">
        <w:trPr>
          <w:cantSplit/>
          <w:trHeight w:val="432"/>
        </w:trPr>
        <w:tc>
          <w:tcPr>
            <w:tcW w:w="4338" w:type="dxa"/>
            <w:shd w:val="clear" w:color="auto" w:fill="C6D9F1"/>
          </w:tcPr>
          <w:p w14:paraId="62FDF46C" w14:textId="77777777" w:rsidR="00D939AC" w:rsidRPr="00DC1D19" w:rsidRDefault="00D939AC"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instrText>Post Conditions:</w:instrText>
            </w:r>
          </w:p>
        </w:tc>
        <w:tc>
          <w:tcPr>
            <w:tcW w:w="10260" w:type="dxa"/>
          </w:tcPr>
          <w:p w14:paraId="4396CF64" w14:textId="79C57951" w:rsidR="00D939AC" w:rsidRPr="00523FAE" w:rsidRDefault="00DC1D19" w:rsidP="00E276B4">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Conditions </w:instrText>
            </w:r>
            <w:r w:rsidR="0051778C">
              <w:rPr>
                <w:rFonts w:asciiTheme="minorHAnsi" w:hAnsiTheme="minorHAnsi"/>
                <w:noProof/>
                <w:sz w:val="20"/>
                <w:szCs w:val="20"/>
              </w:rPr>
              <w:fldChar w:fldCharType="separate"/>
            </w:r>
            <w:r w:rsidR="003E753D" w:rsidRPr="00C17D1D">
              <w:rPr>
                <w:rFonts w:asciiTheme="minorHAnsi" w:hAnsiTheme="minorHAnsi"/>
                <w:noProof/>
                <w:sz w:val="20"/>
                <w:szCs w:val="20"/>
              </w:rPr>
              <w:instrText>Text to make Word's Mail Merge not truncate at 255 characters. Text to make Word's Mail Merge not truncate at 255 characters. Text to make Word's Mail Merge not truncate at 255 characters. Text to make Word's Mail Merge not truncate at 255 characters. Text</w:instrText>
            </w:r>
            <w:r>
              <w:rPr>
                <w:rFonts w:asciiTheme="minorHAnsi" w:hAnsiTheme="minorHAnsi"/>
                <w:noProof/>
                <w:sz w:val="20"/>
                <w:szCs w:val="20"/>
              </w:rPr>
              <w:fldChar w:fldCharType="end"/>
            </w:r>
          </w:p>
        </w:tc>
      </w:tr>
      <w:tr w:rsidR="00D939AC" w:rsidRPr="0095629D" w14:paraId="3D9B8F5C" w14:textId="77777777" w:rsidTr="00E276B4">
        <w:trPr>
          <w:cantSplit/>
          <w:trHeight w:val="432"/>
        </w:trPr>
        <w:tc>
          <w:tcPr>
            <w:tcW w:w="4338" w:type="dxa"/>
            <w:shd w:val="clear" w:color="auto" w:fill="C6D9F1"/>
          </w:tcPr>
          <w:p w14:paraId="6F0FE9B7" w14:textId="77777777" w:rsidR="00D939AC" w:rsidRPr="00DC1D19" w:rsidRDefault="00D939AC"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instrText>Comments:</w:instrText>
            </w:r>
          </w:p>
        </w:tc>
        <w:tc>
          <w:tcPr>
            <w:tcW w:w="10260" w:type="dxa"/>
          </w:tcPr>
          <w:p w14:paraId="5085F1D6" w14:textId="11D04E10" w:rsidR="00D939AC" w:rsidRPr="00523FAE" w:rsidRDefault="00DC1D19" w:rsidP="00793A6E">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OverallComment </w:instrText>
            </w:r>
            <w:r>
              <w:rPr>
                <w:rFonts w:asciiTheme="minorHAnsi" w:hAnsiTheme="minorHAnsi"/>
                <w:noProof/>
                <w:sz w:val="20"/>
                <w:szCs w:val="20"/>
              </w:rPr>
              <w:fldChar w:fldCharType="end"/>
            </w:r>
          </w:p>
        </w:tc>
      </w:tr>
    </w:tbl>
    <w:p w14:paraId="32D3FB31" w14:textId="4C949C27" w:rsidR="00E55451" w:rsidRPr="006A40A9" w:rsidRDefault="00372A4E" w:rsidP="00490018">
      <w:pPr>
        <w:spacing w:line="20" w:lineRule="exact"/>
        <w:rPr>
          <w:rFonts w:ascii="Arial" w:hAnsi="Arial" w:cs="Arial"/>
          <w:sz w:val="22"/>
          <w:szCs w:val="22"/>
        </w:rPr>
      </w:pPr>
      <w:r w:rsidRPr="006A40A9">
        <w:rPr>
          <w:rFonts w:ascii="Arial" w:hAnsi="Arial" w:cs="Arial"/>
          <w:sz w:val="22"/>
          <w:szCs w:val="22"/>
          <w:highlight w:val="blue"/>
        </w:rPr>
        <w:instrText>"</w:instrText>
      </w:r>
      <w:r w:rsidR="00E55451" w:rsidRPr="006A40A9">
        <w:rPr>
          <w:rFonts w:ascii="Arial" w:hAnsi="Arial" w:cs="Arial"/>
          <w:color w:val="FF0000"/>
          <w:sz w:val="22"/>
          <w:szCs w:val="22"/>
        </w:rPr>
        <w:instrText xml:space="preserve"> </w:instrText>
      </w:r>
      <w:r w:rsidR="00E55451" w:rsidRPr="006A40A9">
        <w:rPr>
          <w:rFonts w:ascii="Arial" w:hAnsi="Arial" w:cs="Arial"/>
          <w:sz w:val="22"/>
          <w:szCs w:val="22"/>
          <w:highlight w:val="magenta"/>
        </w:rPr>
        <w:instrText>"</w:instrText>
      </w: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7512C5" w:rsidRPr="001726D5" w14:paraId="4FB294E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F5082FC" w14:textId="21D2ABDB" w:rsidR="007512C5" w:rsidRPr="00490ECD" w:rsidRDefault="007512C5" w:rsidP="00AE00A4">
            <w:pPr>
              <w:pStyle w:val="NoSpacing"/>
              <w:rPr>
                <w:rFonts w:ascii="Calibri" w:hAnsi="Calibr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Number </w:instrText>
            </w:r>
            <w:r>
              <w:rPr>
                <w:rFonts w:asciiTheme="minorHAnsi" w:hAnsiTheme="minorHAnsi"/>
                <w:noProof/>
                <w:color w:val="auto"/>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3EBDC208" w14:textId="2A17C5D4" w:rsidR="007512C5" w:rsidRPr="00490ECD" w:rsidRDefault="007512C5" w:rsidP="00AE00A4">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Steps </w:instrText>
            </w:r>
            <w:r>
              <w:rPr>
                <w:rFonts w:ascii="Calibri" w:hAnsi="Calibri"/>
                <w:noProof/>
                <w:color w:val="auto"/>
                <w:sz w:val="20"/>
                <w:szCs w:val="20"/>
              </w:rPr>
              <w:fldChar w:fldCharType="end"/>
            </w:r>
          </w:p>
        </w:tc>
        <w:tc>
          <w:tcPr>
            <w:tcW w:w="6390" w:type="dxa"/>
            <w:tcBorders>
              <w:top w:val="single" w:sz="4" w:space="0" w:color="auto"/>
              <w:left w:val="single" w:sz="4" w:space="0" w:color="auto"/>
              <w:bottom w:val="single" w:sz="4" w:space="0" w:color="auto"/>
              <w:right w:val="single" w:sz="4" w:space="0" w:color="auto"/>
            </w:tcBorders>
          </w:tcPr>
          <w:p w14:paraId="1E5FDDC5" w14:textId="6D0D249D" w:rsidR="007512C5" w:rsidRPr="00490ECD" w:rsidRDefault="007512C5" w:rsidP="00AE00A4">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Expected_Result </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5ECB7EBE" w14:textId="0FA6C33A" w:rsidR="007512C5" w:rsidRPr="00490ECD" w:rsidRDefault="007512C5" w:rsidP="00AE00A4">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Pass </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3FCA375C" w14:textId="04FB4C25" w:rsidR="007512C5" w:rsidRPr="00490ECD" w:rsidRDefault="007512C5" w:rsidP="00AE00A4">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Fail </w:instrText>
            </w:r>
            <w:r>
              <w:rPr>
                <w:rFonts w:ascii="Calibri" w:hAnsi="Calibri"/>
                <w:noProof/>
                <w:color w:val="auto"/>
                <w:sz w:val="20"/>
                <w:szCs w:val="20"/>
              </w:rPr>
              <w:fldChar w:fldCharType="end"/>
            </w:r>
          </w:p>
        </w:tc>
        <w:tc>
          <w:tcPr>
            <w:tcW w:w="2610" w:type="dxa"/>
            <w:tcBorders>
              <w:left w:val="single" w:sz="4" w:space="0" w:color="auto"/>
              <w:bottom w:val="single" w:sz="4" w:space="0" w:color="auto"/>
              <w:right w:val="single" w:sz="4" w:space="0" w:color="auto"/>
            </w:tcBorders>
            <w:shd w:val="clear" w:color="auto" w:fill="auto"/>
          </w:tcPr>
          <w:p w14:paraId="4BBA9352" w14:textId="4B9D0D77" w:rsidR="007512C5" w:rsidRPr="00490ECD" w:rsidRDefault="007512C5" w:rsidP="00793A6E">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Comments </w:instrText>
            </w:r>
            <w:r>
              <w:rPr>
                <w:rFonts w:ascii="Calibri" w:hAnsi="Calibri"/>
                <w:noProof/>
                <w:color w:val="auto"/>
                <w:sz w:val="20"/>
                <w:szCs w:val="20"/>
              </w:rPr>
              <w:fldChar w:fldCharType="end"/>
            </w:r>
          </w:p>
        </w:tc>
      </w:tr>
    </w:tbl>
    <w:p w14:paraId="639A65B8" w14:textId="77777777" w:rsidR="003E753D" w:rsidRDefault="00363C0E" w:rsidP="00490018">
      <w:pPr>
        <w:pStyle w:val="NoSpacing"/>
        <w:spacing w:line="20" w:lineRule="exact"/>
        <w:rPr>
          <w:noProof/>
        </w:rPr>
      </w:pPr>
      <w:r w:rsidRPr="009A4928">
        <w:rPr>
          <w:highlight w:val="magenta"/>
        </w:rPr>
        <w:instrText>"</w:instrText>
      </w:r>
      <w:r>
        <w:rPr>
          <w:color w:val="000000"/>
          <w:sz w:val="18"/>
          <w:szCs w:val="18"/>
        </w:rPr>
        <w:fldChar w:fldCharType="separate"/>
      </w: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3E753D" w:rsidRPr="001726D5" w14:paraId="13B1ABE3"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53D39B5" w14:textId="13DBE50F" w:rsidR="003E753D" w:rsidRPr="00490ECD" w:rsidRDefault="003E753D" w:rsidP="00785949">
            <w:pPr>
              <w:pStyle w:val="NoSpacing"/>
              <w:rPr>
                <w:rFonts w:ascii="Calibri" w:hAnsi="Calibr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Number </w:instrText>
            </w:r>
            <w:r>
              <w:rPr>
                <w:rFonts w:asciiTheme="minorHAnsi" w:hAnsiTheme="minorHAnsi"/>
                <w:noProof/>
                <w:color w:val="auto"/>
                <w:sz w:val="20"/>
                <w:szCs w:val="20"/>
              </w:rPr>
              <w:fldChar w:fldCharType="separate"/>
            </w:r>
            <w:r w:rsidRPr="00C17D1D">
              <w:rPr>
                <w:rFonts w:asciiTheme="minorHAnsi" w:hAnsiTheme="minorHAnsi"/>
                <w:noProof/>
                <w:color w:val="auto"/>
                <w:sz w:val="20"/>
                <w:szCs w:val="20"/>
              </w:rPr>
              <w:instrText>End</w:instrText>
            </w:r>
            <w:r>
              <w:rPr>
                <w:rFonts w:asciiTheme="minorHAnsi" w:hAnsiTheme="minorHAnsi"/>
                <w:noProof/>
                <w:color w:val="auto"/>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08DBA3E2" w14:textId="15413DA6" w:rsidR="003E753D" w:rsidRPr="00490ECD" w:rsidRDefault="003E753D"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Steps </w:instrText>
            </w:r>
            <w:r>
              <w:rPr>
                <w:rFonts w:ascii="Calibri" w:hAnsi="Calibri"/>
                <w:noProof/>
                <w:color w:val="auto"/>
                <w:sz w:val="20"/>
                <w:szCs w:val="20"/>
              </w:rPr>
              <w:fldChar w:fldCharType="separate"/>
            </w:r>
            <w:r w:rsidRPr="00C17D1D">
              <w:rPr>
                <w:rFonts w:ascii="Calibri" w:hAnsi="Calibri"/>
                <w:noProof/>
                <w:color w:val="auto"/>
                <w:sz w:val="20"/>
                <w:szCs w:val="20"/>
              </w:rPr>
              <w:instrText>256</w:instrText>
            </w:r>
            <w:r>
              <w:rPr>
                <w:rFonts w:ascii="Calibri" w:hAnsi="Calibri"/>
                <w:noProof/>
                <w:color w:val="auto"/>
                <w:sz w:val="20"/>
                <w:szCs w:val="20"/>
              </w:rPr>
              <w:fldChar w:fldCharType="end"/>
            </w:r>
          </w:p>
        </w:tc>
        <w:tc>
          <w:tcPr>
            <w:tcW w:w="6390" w:type="dxa"/>
            <w:tcBorders>
              <w:top w:val="single" w:sz="4" w:space="0" w:color="auto"/>
              <w:left w:val="single" w:sz="4" w:space="0" w:color="auto"/>
              <w:bottom w:val="single" w:sz="4" w:space="0" w:color="auto"/>
              <w:right w:val="single" w:sz="4" w:space="0" w:color="auto"/>
            </w:tcBorders>
          </w:tcPr>
          <w:p w14:paraId="6D2AC162" w14:textId="454AB4BD" w:rsidR="003E753D" w:rsidRPr="00490ECD" w:rsidRDefault="003E753D"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Expected_Result </w:instrText>
            </w:r>
            <w:r>
              <w:rPr>
                <w:rFonts w:ascii="Calibri" w:hAnsi="Calibri"/>
                <w:noProof/>
                <w:color w:val="auto"/>
                <w:sz w:val="20"/>
                <w:szCs w:val="20"/>
              </w:rPr>
              <w:fldChar w:fldCharType="separate"/>
            </w:r>
            <w:r w:rsidRPr="00C17D1D">
              <w:rPr>
                <w:rFonts w:ascii="Calibri" w:hAnsi="Calibri"/>
                <w:noProof/>
                <w:color w:val="auto"/>
                <w:sz w:val="20"/>
                <w:szCs w:val="20"/>
              </w:rPr>
              <w:instrText>Text to make Word's Mail Merge not truncate at 255 characters. Text to make Word's Mail Merge not truncate at 255 characters. Text to make Word's Mail Merge not truncate at 255 characters. Text to make Word's Mail Merge not truncate at 255 characters. Text</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1C49B3DB" w14:textId="7C9B3B81" w:rsidR="003E753D" w:rsidRPr="00490ECD" w:rsidRDefault="003E753D"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Pass </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528597B9" w14:textId="35DCE8F2" w:rsidR="003E753D" w:rsidRPr="00490ECD" w:rsidRDefault="003E753D"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Fail </w:instrText>
            </w:r>
            <w:r>
              <w:rPr>
                <w:rFonts w:ascii="Calibri" w:hAnsi="Calibri"/>
                <w:noProof/>
                <w:color w:val="auto"/>
                <w:sz w:val="20"/>
                <w:szCs w:val="20"/>
              </w:rPr>
              <w:fldChar w:fldCharType="end"/>
            </w:r>
          </w:p>
        </w:tc>
        <w:tc>
          <w:tcPr>
            <w:tcW w:w="2610" w:type="dxa"/>
            <w:tcBorders>
              <w:left w:val="single" w:sz="4" w:space="0" w:color="auto"/>
              <w:bottom w:val="single" w:sz="4" w:space="0" w:color="auto"/>
              <w:right w:val="single" w:sz="4" w:space="0" w:color="auto"/>
            </w:tcBorders>
            <w:shd w:val="clear" w:color="auto" w:fill="auto"/>
          </w:tcPr>
          <w:p w14:paraId="6A1A72C4" w14:textId="3BF5FDBB" w:rsidR="003E753D" w:rsidRPr="00490ECD" w:rsidRDefault="003E753D" w:rsidP="00793A6E">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Comments </w:instrText>
            </w:r>
            <w:r>
              <w:rPr>
                <w:rFonts w:ascii="Calibri" w:hAnsi="Calibri"/>
                <w:noProof/>
                <w:color w:val="auto"/>
                <w:sz w:val="20"/>
                <w:szCs w:val="20"/>
              </w:rPr>
              <w:fldChar w:fldCharType="end"/>
            </w:r>
          </w:p>
        </w:tc>
      </w:tr>
    </w:tbl>
    <w:p w14:paraId="221BDF69" w14:textId="77777777" w:rsidR="003E753D" w:rsidRPr="006A40A9" w:rsidRDefault="003E753D"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3E753D" w:rsidRPr="0095629D" w14:paraId="29F71D39" w14:textId="77777777" w:rsidTr="00E276B4">
        <w:trPr>
          <w:cantSplit/>
          <w:trHeight w:val="432"/>
        </w:trPr>
        <w:tc>
          <w:tcPr>
            <w:tcW w:w="4338" w:type="dxa"/>
            <w:shd w:val="clear" w:color="auto" w:fill="C6D9F1"/>
          </w:tcPr>
          <w:p w14:paraId="22567E9C" w14:textId="77777777" w:rsidR="003E753D" w:rsidRPr="00DC1D19" w:rsidRDefault="003E753D"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instrText>Post Conditions:</w:instrText>
            </w:r>
          </w:p>
        </w:tc>
        <w:tc>
          <w:tcPr>
            <w:tcW w:w="10260" w:type="dxa"/>
          </w:tcPr>
          <w:p w14:paraId="6B43FABD" w14:textId="171E0F36" w:rsidR="003E753D" w:rsidRPr="00523FAE" w:rsidRDefault="003E753D" w:rsidP="00E276B4">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Conditions </w:instrText>
            </w:r>
            <w:r>
              <w:rPr>
                <w:rFonts w:asciiTheme="minorHAnsi" w:hAnsiTheme="minorHAnsi"/>
                <w:noProof/>
                <w:sz w:val="20"/>
                <w:szCs w:val="20"/>
              </w:rPr>
              <w:fldChar w:fldCharType="separate"/>
            </w:r>
            <w:r w:rsidRPr="00C17D1D">
              <w:rPr>
                <w:rFonts w:asciiTheme="minorHAnsi" w:hAnsiTheme="minorHAnsi"/>
                <w:noProof/>
                <w:sz w:val="20"/>
                <w:szCs w:val="20"/>
              </w:rPr>
              <w:instrText>Text to make Word's Mail Merge not truncate at 255 characters. Text to make Word's Mail Merge not truncate at 255 characters. Text to make Word's Mail Merge not truncate at 255 characters. Text to make Word's Mail Merge not truncate at 255 characters. Text</w:instrText>
            </w:r>
            <w:r>
              <w:rPr>
                <w:rFonts w:asciiTheme="minorHAnsi" w:hAnsiTheme="minorHAnsi"/>
                <w:noProof/>
                <w:sz w:val="20"/>
                <w:szCs w:val="20"/>
              </w:rPr>
              <w:fldChar w:fldCharType="end"/>
            </w:r>
          </w:p>
        </w:tc>
      </w:tr>
      <w:tr w:rsidR="003E753D" w:rsidRPr="0095629D" w14:paraId="18D31121" w14:textId="77777777" w:rsidTr="00E276B4">
        <w:trPr>
          <w:cantSplit/>
          <w:trHeight w:val="432"/>
        </w:trPr>
        <w:tc>
          <w:tcPr>
            <w:tcW w:w="4338" w:type="dxa"/>
            <w:shd w:val="clear" w:color="auto" w:fill="C6D9F1"/>
          </w:tcPr>
          <w:p w14:paraId="0828D13A" w14:textId="77777777" w:rsidR="003E753D" w:rsidRPr="00DC1D19" w:rsidRDefault="003E753D"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instrText>Comments:</w:instrText>
            </w:r>
          </w:p>
        </w:tc>
        <w:tc>
          <w:tcPr>
            <w:tcW w:w="10260" w:type="dxa"/>
          </w:tcPr>
          <w:p w14:paraId="20EF566B" w14:textId="39C68EF3" w:rsidR="003E753D" w:rsidRPr="00523FAE" w:rsidRDefault="003E753D" w:rsidP="00793A6E">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OverallComment </w:instrText>
            </w:r>
            <w:r>
              <w:rPr>
                <w:rFonts w:asciiTheme="minorHAnsi" w:hAnsiTheme="minorHAnsi"/>
                <w:noProof/>
                <w:sz w:val="20"/>
                <w:szCs w:val="20"/>
              </w:rPr>
              <w:fldChar w:fldCharType="end"/>
            </w:r>
          </w:p>
        </w:tc>
      </w:tr>
    </w:tbl>
    <w:p w14:paraId="0A4DCE3C" w14:textId="77777777" w:rsidR="003E753D" w:rsidRDefault="00363C0E" w:rsidP="00490018">
      <w:pPr>
        <w:pStyle w:val="NoSpacing"/>
        <w:spacing w:line="20" w:lineRule="exact"/>
        <w:rPr>
          <w:noProof/>
        </w:rPr>
      </w:pPr>
      <w:r>
        <w:fldChar w:fldCharType="end"/>
      </w:r>
      <w:r w:rsidRPr="009A4928">
        <w:rPr>
          <w:highlight w:val="green"/>
        </w:rPr>
        <w:instrText>"</w:instrText>
      </w:r>
      <w:r>
        <w:rPr>
          <w:rFonts w:ascii="Times New Roman" w:eastAsia="Times New Roman" w:hAnsi="Times New Roman"/>
          <w:b/>
          <w:bCs/>
          <w:noProof/>
          <w:color w:val="auto"/>
          <w:sz w:val="20"/>
          <w:szCs w:val="20"/>
          <w:lang w:val="en-AU"/>
        </w:rPr>
        <w:fldChar w:fldCharType="separate"/>
      </w: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3E753D" w:rsidRPr="001726D5" w14:paraId="54380CC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5ED7EE1" w14:textId="1FB8DDD2" w:rsidR="003E753D" w:rsidRPr="00490ECD" w:rsidRDefault="003E753D" w:rsidP="00785949">
            <w:pPr>
              <w:pStyle w:val="NoSpacing"/>
              <w:rPr>
                <w:rFonts w:ascii="Calibri" w:hAnsi="Calibri"/>
                <w:noProof/>
                <w:color w:val="auto"/>
                <w:sz w:val="20"/>
                <w:szCs w:val="20"/>
              </w:rPr>
            </w:pPr>
            <w:r>
              <w:rPr>
                <w:rFonts w:asciiTheme="minorHAnsi" w:hAnsiTheme="minorHAnsi"/>
                <w:noProof/>
                <w:color w:val="auto"/>
                <w:sz w:val="20"/>
                <w:szCs w:val="20"/>
              </w:rPr>
              <w:fldChar w:fldCharType="begin"/>
            </w:r>
            <w:r>
              <w:rPr>
                <w:rFonts w:asciiTheme="minorHAnsi" w:hAnsiTheme="minorHAnsi"/>
                <w:noProof/>
                <w:color w:val="auto"/>
                <w:sz w:val="20"/>
                <w:szCs w:val="20"/>
              </w:rPr>
              <w:instrText xml:space="preserve"> MERGEFIELD Number </w:instrText>
            </w:r>
            <w:r>
              <w:rPr>
                <w:rFonts w:asciiTheme="minorHAnsi" w:hAnsiTheme="minorHAnsi"/>
                <w:noProof/>
                <w:color w:val="auto"/>
                <w:sz w:val="20"/>
                <w:szCs w:val="20"/>
              </w:rPr>
              <w:fldChar w:fldCharType="separate"/>
            </w:r>
            <w:r w:rsidRPr="00C17D1D">
              <w:rPr>
                <w:rFonts w:asciiTheme="minorHAnsi" w:hAnsiTheme="minorHAnsi"/>
                <w:noProof/>
                <w:color w:val="auto"/>
                <w:sz w:val="20"/>
                <w:szCs w:val="20"/>
              </w:rPr>
              <w:t>End</w:t>
            </w:r>
            <w:r>
              <w:rPr>
                <w:rFonts w:asciiTheme="minorHAnsi" w:hAnsiTheme="minorHAnsi"/>
                <w:noProof/>
                <w:color w:val="auto"/>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63296896" w14:textId="7E22D1AD" w:rsidR="003E753D" w:rsidRPr="00490ECD" w:rsidRDefault="003E753D"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Steps </w:instrText>
            </w:r>
            <w:r>
              <w:rPr>
                <w:rFonts w:ascii="Calibri" w:hAnsi="Calibri"/>
                <w:noProof/>
                <w:color w:val="auto"/>
                <w:sz w:val="20"/>
                <w:szCs w:val="20"/>
              </w:rPr>
              <w:fldChar w:fldCharType="separate"/>
            </w:r>
            <w:r w:rsidRPr="00C17D1D">
              <w:rPr>
                <w:rFonts w:ascii="Calibri" w:hAnsi="Calibri"/>
                <w:noProof/>
                <w:color w:val="auto"/>
                <w:sz w:val="20"/>
                <w:szCs w:val="20"/>
              </w:rPr>
              <w:t>256</w:t>
            </w:r>
            <w:r>
              <w:rPr>
                <w:rFonts w:ascii="Calibri" w:hAnsi="Calibri"/>
                <w:noProof/>
                <w:color w:val="auto"/>
                <w:sz w:val="20"/>
                <w:szCs w:val="20"/>
              </w:rPr>
              <w:fldChar w:fldCharType="end"/>
            </w:r>
          </w:p>
        </w:tc>
        <w:tc>
          <w:tcPr>
            <w:tcW w:w="6390" w:type="dxa"/>
            <w:tcBorders>
              <w:top w:val="single" w:sz="4" w:space="0" w:color="auto"/>
              <w:left w:val="single" w:sz="4" w:space="0" w:color="auto"/>
              <w:bottom w:val="single" w:sz="4" w:space="0" w:color="auto"/>
              <w:right w:val="single" w:sz="4" w:space="0" w:color="auto"/>
            </w:tcBorders>
          </w:tcPr>
          <w:p w14:paraId="469E1D15" w14:textId="1F2570A9" w:rsidR="003E753D" w:rsidRPr="00490ECD" w:rsidRDefault="003E753D" w:rsidP="00785949">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Expected_Result </w:instrText>
            </w:r>
            <w:r>
              <w:rPr>
                <w:rFonts w:ascii="Calibri" w:hAnsi="Calibri"/>
                <w:noProof/>
                <w:color w:val="auto"/>
                <w:sz w:val="20"/>
                <w:szCs w:val="20"/>
              </w:rPr>
              <w:fldChar w:fldCharType="separate"/>
            </w:r>
            <w:r w:rsidRPr="00C17D1D">
              <w:rPr>
                <w:rFonts w:ascii="Calibri" w:hAnsi="Calibri"/>
                <w:noProof/>
                <w:color w:val="auto"/>
                <w:sz w:val="20"/>
                <w:szCs w:val="20"/>
              </w:rPr>
              <w:t>Text to make Word's Mail Merge not truncate at 255 characters. Text to make Word's Mail Merge not truncate at 255 characters. Text to make Word's Mail Merge not truncate at 255 characters. Text to make Word's Mail Merge not truncate at 255 characters. Text</w: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3ACE7942" w14:textId="055B7E01" w:rsidR="003E753D" w:rsidRPr="00490ECD" w:rsidRDefault="003E753D"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Pass </w:instrText>
            </w:r>
            <w:r>
              <w:rPr>
                <w:rFonts w:ascii="Calibri" w:hAnsi="Calibri"/>
                <w:noProof/>
                <w:color w:val="auto"/>
                <w:sz w:val="20"/>
                <w:szCs w:val="20"/>
              </w:rPr>
              <w:fldChar w:fldCharType="end"/>
            </w:r>
          </w:p>
        </w:tc>
        <w:tc>
          <w:tcPr>
            <w:tcW w:w="630" w:type="dxa"/>
            <w:tcBorders>
              <w:left w:val="single" w:sz="4" w:space="0" w:color="auto"/>
              <w:bottom w:val="single" w:sz="4" w:space="0" w:color="auto"/>
              <w:right w:val="single" w:sz="4" w:space="0" w:color="auto"/>
            </w:tcBorders>
            <w:shd w:val="clear" w:color="auto" w:fill="auto"/>
          </w:tcPr>
          <w:p w14:paraId="1E0EAF85" w14:textId="1A936526" w:rsidR="003E753D" w:rsidRPr="00490ECD" w:rsidRDefault="003E753D" w:rsidP="00785949">
            <w:pPr>
              <w:pStyle w:val="NoSpacing"/>
              <w:jc w:val="center"/>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Fail </w:instrText>
            </w:r>
            <w:r>
              <w:rPr>
                <w:rFonts w:ascii="Calibri" w:hAnsi="Calibri"/>
                <w:noProof/>
                <w:color w:val="auto"/>
                <w:sz w:val="20"/>
                <w:szCs w:val="20"/>
              </w:rPr>
              <w:fldChar w:fldCharType="end"/>
            </w:r>
          </w:p>
        </w:tc>
        <w:tc>
          <w:tcPr>
            <w:tcW w:w="2610" w:type="dxa"/>
            <w:tcBorders>
              <w:left w:val="single" w:sz="4" w:space="0" w:color="auto"/>
              <w:bottom w:val="single" w:sz="4" w:space="0" w:color="auto"/>
              <w:right w:val="single" w:sz="4" w:space="0" w:color="auto"/>
            </w:tcBorders>
            <w:shd w:val="clear" w:color="auto" w:fill="auto"/>
          </w:tcPr>
          <w:p w14:paraId="3470534A" w14:textId="39CCCEC3" w:rsidR="003E753D" w:rsidRPr="00490ECD" w:rsidRDefault="003E753D" w:rsidP="00793A6E">
            <w:pPr>
              <w:pStyle w:val="NoSpacing"/>
              <w:rPr>
                <w:rFonts w:ascii="Calibri" w:hAnsi="Calibri"/>
                <w:noProof/>
                <w:color w:val="auto"/>
                <w:sz w:val="20"/>
                <w:szCs w:val="20"/>
              </w:rPr>
            </w:pPr>
            <w:r>
              <w:rPr>
                <w:rFonts w:ascii="Calibri" w:hAnsi="Calibri"/>
                <w:noProof/>
                <w:color w:val="auto"/>
                <w:sz w:val="20"/>
                <w:szCs w:val="20"/>
              </w:rPr>
              <w:fldChar w:fldCharType="begin"/>
            </w:r>
            <w:r>
              <w:rPr>
                <w:rFonts w:ascii="Calibri" w:hAnsi="Calibri"/>
                <w:noProof/>
                <w:color w:val="auto"/>
                <w:sz w:val="20"/>
                <w:szCs w:val="20"/>
              </w:rPr>
              <w:instrText xml:space="preserve"> MERGEFIELD Comments </w:instrText>
            </w:r>
            <w:r>
              <w:rPr>
                <w:rFonts w:ascii="Calibri" w:hAnsi="Calibri"/>
                <w:noProof/>
                <w:color w:val="auto"/>
                <w:sz w:val="20"/>
                <w:szCs w:val="20"/>
              </w:rPr>
              <w:fldChar w:fldCharType="end"/>
            </w:r>
          </w:p>
        </w:tc>
      </w:tr>
    </w:tbl>
    <w:p w14:paraId="054F38C4" w14:textId="77777777" w:rsidR="003E753D" w:rsidRPr="006A40A9" w:rsidRDefault="003E753D"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3E753D" w:rsidRPr="0095629D" w14:paraId="579047DC" w14:textId="77777777" w:rsidTr="00E276B4">
        <w:trPr>
          <w:cantSplit/>
          <w:trHeight w:val="432"/>
        </w:trPr>
        <w:tc>
          <w:tcPr>
            <w:tcW w:w="4338" w:type="dxa"/>
            <w:shd w:val="clear" w:color="auto" w:fill="C6D9F1"/>
          </w:tcPr>
          <w:p w14:paraId="4B415E17" w14:textId="77777777" w:rsidR="003E753D" w:rsidRPr="00DC1D19" w:rsidRDefault="003E753D"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5C37C9D" w14:textId="4BF19D5B" w:rsidR="003E753D" w:rsidRPr="00523FAE" w:rsidRDefault="003E753D" w:rsidP="00E276B4">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Conditions </w:instrText>
            </w:r>
            <w:r>
              <w:rPr>
                <w:rFonts w:asciiTheme="minorHAnsi" w:hAnsiTheme="minorHAnsi"/>
                <w:noProof/>
                <w:sz w:val="20"/>
                <w:szCs w:val="20"/>
              </w:rPr>
              <w:fldChar w:fldCharType="separate"/>
            </w:r>
            <w:r w:rsidRPr="00C17D1D">
              <w:rPr>
                <w:rFonts w:asciiTheme="minorHAnsi" w:hAnsiTheme="minorHAnsi"/>
                <w:noProof/>
                <w:sz w:val="20"/>
                <w:szCs w:val="20"/>
              </w:rPr>
              <w:t>Text to make Word's Mail Merge not truncate at 255 characters. Text to make Word's Mail Merge not truncate at 255 characters. Text to make Word's Mail Merge not truncate at 255 characters. Text to make Word's Mail Merge not truncate at 255 characters. Text</w:t>
            </w:r>
            <w:r>
              <w:rPr>
                <w:rFonts w:asciiTheme="minorHAnsi" w:hAnsiTheme="minorHAnsi"/>
                <w:noProof/>
                <w:sz w:val="20"/>
                <w:szCs w:val="20"/>
              </w:rPr>
              <w:fldChar w:fldCharType="end"/>
            </w:r>
          </w:p>
        </w:tc>
      </w:tr>
      <w:tr w:rsidR="003E753D" w:rsidRPr="0095629D" w14:paraId="406B97CF" w14:textId="77777777" w:rsidTr="00E276B4">
        <w:trPr>
          <w:cantSplit/>
          <w:trHeight w:val="432"/>
        </w:trPr>
        <w:tc>
          <w:tcPr>
            <w:tcW w:w="4338" w:type="dxa"/>
            <w:shd w:val="clear" w:color="auto" w:fill="C6D9F1"/>
          </w:tcPr>
          <w:p w14:paraId="55219EEF" w14:textId="77777777" w:rsidR="003E753D" w:rsidRPr="00DC1D19" w:rsidRDefault="003E753D"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05DB12C4" w14:textId="5BC99E8F" w:rsidR="003E753D" w:rsidRPr="00523FAE" w:rsidRDefault="003E753D" w:rsidP="00793A6E">
            <w:pPr>
              <w:pStyle w:val="NoSpacing"/>
              <w:spacing w:before="120" w:after="120"/>
              <w:rPr>
                <w:rFonts w:asciiTheme="minorHAnsi" w:hAnsiTheme="minorHAnsi"/>
                <w:noProof/>
                <w:sz w:val="20"/>
                <w:szCs w:val="20"/>
              </w:rPr>
            </w:pPr>
            <w:r>
              <w:rPr>
                <w:rFonts w:asciiTheme="minorHAnsi" w:hAnsiTheme="minorHAnsi"/>
                <w:noProof/>
                <w:sz w:val="20"/>
                <w:szCs w:val="20"/>
              </w:rPr>
              <w:fldChar w:fldCharType="begin"/>
            </w:r>
            <w:r>
              <w:rPr>
                <w:rFonts w:asciiTheme="minorHAnsi" w:hAnsiTheme="minorHAnsi"/>
                <w:noProof/>
                <w:sz w:val="20"/>
                <w:szCs w:val="20"/>
              </w:rPr>
              <w:instrText xml:space="preserve"> MERGEFIELD OverallComment </w:instrText>
            </w:r>
            <w:r>
              <w:rPr>
                <w:rFonts w:asciiTheme="minorHAnsi" w:hAnsiTheme="minorHAnsi"/>
                <w:noProof/>
                <w:sz w:val="20"/>
                <w:szCs w:val="20"/>
              </w:rPr>
              <w:fldChar w:fldCharType="end"/>
            </w:r>
          </w:p>
        </w:tc>
      </w:tr>
    </w:tbl>
    <w:p w14:paraId="1F9EE28A" w14:textId="4FF8DD37" w:rsidR="00517D74" w:rsidRDefault="00363C0E" w:rsidP="00DC1D19">
      <w:pPr>
        <w:pStyle w:val="NoSpacing"/>
      </w:pPr>
      <w:r>
        <w:fldChar w:fldCharType="end"/>
      </w:r>
      <w:bookmarkStart w:id="1" w:name="_GoBack"/>
      <w:bookmarkEnd w:id="1"/>
    </w:p>
    <w:sectPr w:rsidR="00517D74" w:rsidSect="007F1215">
      <w:headerReference w:type="default" r:id="rId7"/>
      <w:footerReference w:type="default" r:id="rId8"/>
      <w:pgSz w:w="15840" w:h="12240" w:orient="landscape"/>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37717" w14:textId="77777777" w:rsidR="0051778C" w:rsidRDefault="0051778C">
      <w:r>
        <w:separator/>
      </w:r>
    </w:p>
  </w:endnote>
  <w:endnote w:type="continuationSeparator" w:id="0">
    <w:p w14:paraId="7415D2E7" w14:textId="77777777" w:rsidR="0051778C" w:rsidRDefault="00517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5E2D4" w14:textId="568C264A" w:rsidR="0051778C" w:rsidRPr="00321508" w:rsidRDefault="0051778C" w:rsidP="00AE1D8A">
    <w:pPr>
      <w:pStyle w:val="Heading4"/>
      <w:rPr>
        <w:rFonts w:ascii="Arial" w:hAnsi="Arial" w:cs="Arial"/>
        <w:b w:val="0"/>
      </w:rPr>
    </w:pPr>
    <w:r w:rsidRPr="00321508">
      <w:rPr>
        <w:rFonts w:ascii="Arial" w:hAnsi="Arial" w:cs="Arial"/>
        <w:b w:val="0"/>
      </w:rPr>
      <w:fldChar w:fldCharType="begin"/>
    </w:r>
    <w:r w:rsidRPr="00321508">
      <w:rPr>
        <w:rFonts w:ascii="Arial" w:hAnsi="Arial" w:cs="Arial"/>
        <w:b w:val="0"/>
      </w:rPr>
      <w:instrText xml:space="preserve"> FILENAME \p </w:instrText>
    </w:r>
    <w:r w:rsidRPr="00321508">
      <w:rPr>
        <w:rFonts w:ascii="Arial" w:hAnsi="Arial" w:cs="Arial"/>
        <w:b w:val="0"/>
      </w:rPr>
      <w:fldChar w:fldCharType="separate"/>
    </w:r>
    <w:r w:rsidR="003E753D">
      <w:rPr>
        <w:rFonts w:ascii="Arial" w:hAnsi="Arial" w:cs="Arial"/>
        <w:b w:val="0"/>
      </w:rPr>
      <w:t>https://thebitsgroup-my.sharepoint.com/personal/tjcope_thebitsgroup_com/Documents/OneVAPharmacy/Testing/Test Cases and Test Scripts (mm3).docx</w:t>
    </w:r>
    <w:r w:rsidRPr="00321508">
      <w:rPr>
        <w:rFonts w:ascii="Arial" w:hAnsi="Arial" w:cs="Arial"/>
        <w:b w:val="0"/>
      </w:rPr>
      <w:fldChar w:fldCharType="end"/>
    </w:r>
  </w:p>
  <w:p w14:paraId="066FF695" w14:textId="49D03F66" w:rsidR="0051778C" w:rsidRPr="00321508" w:rsidRDefault="0051778C" w:rsidP="00321508">
    <w:pPr>
      <w:pStyle w:val="Footer"/>
      <w:tabs>
        <w:tab w:val="clear" w:pos="8640"/>
        <w:tab w:val="right" w:pos="13770"/>
      </w:tabs>
      <w:rPr>
        <w:rFonts w:ascii="Arial" w:hAnsi="Arial" w:cs="Arial"/>
        <w:szCs w:val="22"/>
      </w:rPr>
    </w:pPr>
    <w:r>
      <w:rPr>
        <w:rFonts w:ascii="Arial" w:hAnsi="Arial" w:cs="Arial"/>
        <w:szCs w:val="22"/>
      </w:rPr>
      <w:t xml:space="preserve">Merge data fields from </w:t>
    </w:r>
    <w:r w:rsidRPr="00321508">
      <w:rPr>
        <w:rFonts w:ascii="Arial" w:hAnsi="Arial" w:cs="Arial"/>
        <w:szCs w:val="22"/>
      </w:rPr>
      <w:t>TestCases-Baseline.xlsx</w:t>
    </w:r>
    <w:r w:rsidRPr="00321508">
      <w:rPr>
        <w:rFonts w:ascii="Arial" w:hAnsi="Arial" w:cs="Arial"/>
        <w:szCs w:val="22"/>
      </w:rPr>
      <w:tab/>
    </w:r>
    <w:r w:rsidRPr="00321508">
      <w:rPr>
        <w:rFonts w:ascii="Arial" w:hAnsi="Arial" w:cs="Arial"/>
        <w:szCs w:val="22"/>
      </w:rPr>
      <w:tab/>
      <w:t xml:space="preserve">Page </w:t>
    </w:r>
    <w:r w:rsidRPr="00321508">
      <w:rPr>
        <w:rFonts w:ascii="Arial" w:hAnsi="Arial" w:cs="Arial"/>
        <w:szCs w:val="22"/>
      </w:rPr>
      <w:fldChar w:fldCharType="begin"/>
    </w:r>
    <w:r w:rsidRPr="00321508">
      <w:rPr>
        <w:rFonts w:ascii="Arial" w:hAnsi="Arial" w:cs="Arial"/>
        <w:szCs w:val="22"/>
      </w:rPr>
      <w:instrText xml:space="preserve"> PAGE </w:instrText>
    </w:r>
    <w:r w:rsidRPr="00321508">
      <w:rPr>
        <w:rFonts w:ascii="Arial" w:hAnsi="Arial" w:cs="Arial"/>
        <w:szCs w:val="22"/>
      </w:rPr>
      <w:fldChar w:fldCharType="separate"/>
    </w:r>
    <w:r w:rsidR="003E753D">
      <w:rPr>
        <w:rFonts w:ascii="Arial" w:hAnsi="Arial" w:cs="Arial"/>
        <w:szCs w:val="22"/>
      </w:rPr>
      <w:t>1</w:t>
    </w:r>
    <w:r w:rsidRPr="00321508">
      <w:rPr>
        <w:rFonts w:ascii="Arial" w:hAnsi="Arial" w:cs="Arial"/>
        <w:szCs w:val="22"/>
      </w:rPr>
      <w:fldChar w:fldCharType="end"/>
    </w:r>
    <w:r w:rsidRPr="00321508">
      <w:rPr>
        <w:rFonts w:ascii="Arial" w:hAnsi="Arial" w:cs="Arial"/>
        <w:szCs w:val="22"/>
      </w:rPr>
      <w:t xml:space="preserve"> of </w:t>
    </w:r>
    <w:r w:rsidRPr="00321508">
      <w:rPr>
        <w:rFonts w:ascii="Arial" w:hAnsi="Arial" w:cs="Arial"/>
        <w:szCs w:val="22"/>
      </w:rPr>
      <w:fldChar w:fldCharType="begin"/>
    </w:r>
    <w:r w:rsidRPr="00321508">
      <w:rPr>
        <w:rFonts w:ascii="Arial" w:hAnsi="Arial" w:cs="Arial"/>
        <w:szCs w:val="22"/>
      </w:rPr>
      <w:instrText xml:space="preserve"> NUMPAGES </w:instrText>
    </w:r>
    <w:r w:rsidRPr="00321508">
      <w:rPr>
        <w:rFonts w:ascii="Arial" w:hAnsi="Arial" w:cs="Arial"/>
        <w:szCs w:val="22"/>
      </w:rPr>
      <w:fldChar w:fldCharType="separate"/>
    </w:r>
    <w:r w:rsidR="003E753D">
      <w:rPr>
        <w:rFonts w:ascii="Arial" w:hAnsi="Arial" w:cs="Arial"/>
        <w:szCs w:val="22"/>
      </w:rPr>
      <w:t>1</w:t>
    </w:r>
    <w:r w:rsidRPr="00321508">
      <w:rPr>
        <w:rFonts w:ascii="Arial" w:hAnsi="Arial"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5378D" w14:textId="77777777" w:rsidR="0051778C" w:rsidRDefault="0051778C">
      <w:r>
        <w:separator/>
      </w:r>
    </w:p>
  </w:footnote>
  <w:footnote w:type="continuationSeparator" w:id="0">
    <w:p w14:paraId="5E00BF0E" w14:textId="77777777" w:rsidR="0051778C" w:rsidRDefault="00517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1DB29" w14:textId="2F1D89E3" w:rsidR="0051778C" w:rsidRPr="00321508" w:rsidRDefault="0051778C" w:rsidP="00321508">
    <w:pPr>
      <w:pStyle w:val="Header"/>
      <w:tabs>
        <w:tab w:val="clear" w:pos="8640"/>
        <w:tab w:val="right" w:pos="13680"/>
      </w:tabs>
      <w:rPr>
        <w:rFonts w:ascii="Arial" w:hAnsi="Arial" w:cs="Arial"/>
        <w:b/>
      </w:rPr>
    </w:pPr>
    <w:r w:rsidRPr="00321508">
      <w:rPr>
        <w:rFonts w:ascii="Arial" w:hAnsi="Arial" w:cs="Arial"/>
        <w:b/>
      </w:rPr>
      <w:t xml:space="preserve">Test Cases and Test Scrips Mail-Merge </w:t>
    </w:r>
    <w:r w:rsidRPr="00321508">
      <w:rPr>
        <w:rFonts w:ascii="Arial" w:hAnsi="Arial" w:cs="Arial"/>
        <w:b/>
      </w:rPr>
      <w:tab/>
    </w:r>
    <w:r w:rsidRPr="00321508">
      <w:rPr>
        <w:rFonts w:ascii="Arial" w:hAnsi="Arial" w:cs="Arial"/>
        <w:b/>
      </w:rPr>
      <w:tab/>
      <w:t>TJ Cope</w:t>
    </w:r>
  </w:p>
  <w:p w14:paraId="548172AF" w14:textId="7707C1C0" w:rsidR="0051778C" w:rsidRPr="00321508" w:rsidRDefault="0051778C">
    <w:pPr>
      <w:pStyle w:val="Header"/>
      <w:tabs>
        <w:tab w:val="clear" w:pos="8640"/>
        <w:tab w:val="right" w:pos="9360"/>
      </w:tabs>
      <w:rPr>
        <w:rFonts w:ascii="Arial" w:hAnsi="Arial" w:cs="Arial"/>
        <w:b/>
      </w:rPr>
    </w:pPr>
    <w:r w:rsidRPr="00321508">
      <w:rPr>
        <w:rFonts w:ascii="Arial" w:hAnsi="Arial" w:cs="Arial"/>
        <w:i/>
        <w:szCs w:val="22"/>
      </w:rPr>
      <w:t>Revised:</w:t>
    </w:r>
    <w:r w:rsidRPr="00321508">
      <w:rPr>
        <w:rFonts w:ascii="Arial" w:hAnsi="Arial" w:cs="Arial"/>
        <w:szCs w:val="22"/>
      </w:rPr>
      <w:t xml:space="preserve"> </w:t>
    </w:r>
    <w:r w:rsidRPr="00321508">
      <w:rPr>
        <w:rFonts w:ascii="Arial" w:hAnsi="Arial" w:cs="Arial"/>
        <w:szCs w:val="22"/>
      </w:rPr>
      <w:fldChar w:fldCharType="begin"/>
    </w:r>
    <w:r w:rsidRPr="00321508">
      <w:rPr>
        <w:rFonts w:ascii="Arial" w:hAnsi="Arial" w:cs="Arial"/>
        <w:szCs w:val="22"/>
      </w:rPr>
      <w:instrText xml:space="preserve"> SAVEDATE  \@ "MM/dd/yyyy h:mm am/pm"  \* MERGEFORMAT </w:instrText>
    </w:r>
    <w:r w:rsidRPr="00321508">
      <w:rPr>
        <w:rFonts w:ascii="Arial" w:hAnsi="Arial" w:cs="Arial"/>
        <w:szCs w:val="22"/>
      </w:rPr>
      <w:fldChar w:fldCharType="separate"/>
    </w:r>
    <w:r w:rsidR="003E753D">
      <w:rPr>
        <w:rFonts w:ascii="Arial" w:hAnsi="Arial" w:cs="Arial"/>
        <w:szCs w:val="22"/>
      </w:rPr>
      <w:t>12/02/2015 12:34 PM</w:t>
    </w:r>
    <w:r w:rsidRPr="00321508">
      <w:rPr>
        <w:rFonts w:ascii="Arial" w:hAnsi="Arial" w:cs="Arial"/>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D0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0EFB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004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0213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2A3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0246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0061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66A3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ACD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626C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82BCD"/>
    <w:multiLevelType w:val="multilevel"/>
    <w:tmpl w:val="09F204E8"/>
    <w:styleLink w:val="NumberLists"/>
    <w:lvl w:ilvl="0">
      <w:start w:val="1"/>
      <w:numFmt w:val="decimal"/>
      <w:pStyle w:val="1-ListLevel1"/>
      <w:lvlText w:val="%1."/>
      <w:lvlJc w:val="left"/>
      <w:pPr>
        <w:ind w:left="576" w:hanging="576"/>
      </w:pPr>
      <w:rPr>
        <w:rFonts w:hint="default"/>
      </w:rPr>
    </w:lvl>
    <w:lvl w:ilvl="1">
      <w:start w:val="1"/>
      <w:numFmt w:val="decimal"/>
      <w:pStyle w:val="2-ListLevel2"/>
      <w:lvlText w:val="%1.%2"/>
      <w:lvlJc w:val="left"/>
      <w:pPr>
        <w:ind w:left="1152" w:hanging="576"/>
      </w:pPr>
      <w:rPr>
        <w:rFonts w:hint="default"/>
      </w:rPr>
    </w:lvl>
    <w:lvl w:ilvl="2">
      <w:start w:val="1"/>
      <w:numFmt w:val="decimal"/>
      <w:pStyle w:val="3-ListLevel3"/>
      <w:lvlText w:val="%1.%2.%3"/>
      <w:lvlJc w:val="left"/>
      <w:pPr>
        <w:ind w:left="1728" w:hanging="576"/>
      </w:pPr>
      <w:rPr>
        <w:rFonts w:hint="default"/>
      </w:rPr>
    </w:lvl>
    <w:lvl w:ilvl="3">
      <w:start w:val="1"/>
      <w:numFmt w:val="decimal"/>
      <w:pStyle w:val="4-ListLevel4"/>
      <w:lvlText w:val="%1.%2.%3.%4"/>
      <w:lvlJc w:val="left"/>
      <w:pPr>
        <w:ind w:left="2304" w:hanging="576"/>
      </w:pPr>
      <w:rPr>
        <w:rFonts w:hint="default"/>
      </w:rPr>
    </w:lvl>
    <w:lvl w:ilvl="4">
      <w:start w:val="1"/>
      <w:numFmt w:val="decimal"/>
      <w:pStyle w:val="5-ListLevel5"/>
      <w:lvlText w:val="%1.%2.%3.%4.%5"/>
      <w:lvlJc w:val="left"/>
      <w:pPr>
        <w:ind w:left="2880" w:hanging="576"/>
      </w:pPr>
      <w:rPr>
        <w:rFonts w:hint="default"/>
      </w:rPr>
    </w:lvl>
    <w:lvl w:ilvl="5">
      <w:start w:val="1"/>
      <w:numFmt w:val="decimal"/>
      <w:pStyle w:val="6-ListLevel6"/>
      <w:lvlText w:val="%1.%2.%3.%4.%5.%6"/>
      <w:lvlJc w:val="left"/>
      <w:pPr>
        <w:ind w:left="3456" w:hanging="576"/>
      </w:pPr>
      <w:rPr>
        <w:rFonts w:hint="default"/>
      </w:rPr>
    </w:lvl>
    <w:lvl w:ilvl="6">
      <w:start w:val="1"/>
      <w:numFmt w:val="decimal"/>
      <w:pStyle w:val="7-ListLevel7"/>
      <w:lvlText w:val="%1.%2.%3.%4.%5.%6.%7"/>
      <w:lvlJc w:val="left"/>
      <w:pPr>
        <w:ind w:left="4032" w:hanging="576"/>
      </w:pPr>
      <w:rPr>
        <w:rFonts w:hint="default"/>
      </w:rPr>
    </w:lvl>
    <w:lvl w:ilvl="7">
      <w:start w:val="1"/>
      <w:numFmt w:val="decimal"/>
      <w:pStyle w:val="8-ListLevel8"/>
      <w:lvlText w:val="%1.%2.%3.%4.%5.%6.%7.%8"/>
      <w:lvlJc w:val="left"/>
      <w:pPr>
        <w:ind w:left="4608" w:hanging="576"/>
      </w:pPr>
      <w:rPr>
        <w:rFonts w:hint="default"/>
      </w:rPr>
    </w:lvl>
    <w:lvl w:ilvl="8">
      <w:start w:val="1"/>
      <w:numFmt w:val="decimal"/>
      <w:pStyle w:val="9-ListLevel9"/>
      <w:lvlText w:val="%1.%2.%3.%4.%5.%6.%7.%8.%9"/>
      <w:lvlJc w:val="left"/>
      <w:pPr>
        <w:ind w:left="5184" w:hanging="576"/>
      </w:pPr>
      <w:rPr>
        <w:rFonts w:hint="default"/>
      </w:rPr>
    </w:lvl>
  </w:abstractNum>
  <w:abstractNum w:abstractNumId="11" w15:restartNumberingAfterBreak="0">
    <w:nsid w:val="0502550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B794753"/>
    <w:multiLevelType w:val="multilevel"/>
    <w:tmpl w:val="8D8EED46"/>
    <w:lvl w:ilvl="0">
      <w:start w:val="1"/>
      <w:numFmt w:val="bullet"/>
      <w:pStyle w:val="Done"/>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0C083F40"/>
    <w:multiLevelType w:val="multilevel"/>
    <w:tmpl w:val="239A3ACC"/>
    <w:numStyleLink w:val="CommentLists"/>
  </w:abstractNum>
  <w:abstractNum w:abstractNumId="14" w15:restartNumberingAfterBreak="0">
    <w:nsid w:val="0C3157E6"/>
    <w:multiLevelType w:val="multilevel"/>
    <w:tmpl w:val="2076B384"/>
    <w:lvl w:ilvl="0">
      <w:start w:val="1"/>
      <w:numFmt w:val="bullet"/>
      <w:pStyle w:val="CarryForward"/>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sz w:val="16"/>
      </w:rPr>
    </w:lvl>
    <w:lvl w:ilvl="6">
      <w:start w:val="1"/>
      <w:numFmt w:val="bullet"/>
      <w:lvlText w:val=""/>
      <w:lvlJc w:val="left"/>
      <w:pPr>
        <w:tabs>
          <w:tab w:val="num" w:pos="2520"/>
        </w:tabs>
        <w:ind w:left="2520" w:hanging="360"/>
      </w:pPr>
      <w:rPr>
        <w:rFonts w:ascii="Wingdings" w:hAnsi="Wingdings" w:hint="default"/>
        <w:sz w:val="16"/>
      </w:rPr>
    </w:lvl>
    <w:lvl w:ilvl="7">
      <w:start w:val="1"/>
      <w:numFmt w:val="bullet"/>
      <w:lvlText w:val=""/>
      <w:lvlJc w:val="left"/>
      <w:pPr>
        <w:tabs>
          <w:tab w:val="num" w:pos="2880"/>
        </w:tabs>
        <w:ind w:left="2880" w:hanging="360"/>
      </w:pPr>
      <w:rPr>
        <w:rFonts w:ascii="Wingdings" w:hAnsi="Wingdings" w:hint="default"/>
        <w:sz w:val="16"/>
      </w:rPr>
    </w:lvl>
    <w:lvl w:ilvl="8">
      <w:start w:val="1"/>
      <w:numFmt w:val="bullet"/>
      <w:lvlText w:val=""/>
      <w:lvlJc w:val="left"/>
      <w:pPr>
        <w:tabs>
          <w:tab w:val="num" w:pos="3240"/>
        </w:tabs>
        <w:ind w:left="3240" w:hanging="360"/>
      </w:pPr>
      <w:rPr>
        <w:rFonts w:ascii="Wingdings" w:hAnsi="Wingdings" w:hint="default"/>
        <w:sz w:val="16"/>
      </w:rPr>
    </w:lvl>
  </w:abstractNum>
  <w:abstractNum w:abstractNumId="15" w15:restartNumberingAfterBreak="0">
    <w:nsid w:val="0FD625C0"/>
    <w:multiLevelType w:val="multilevel"/>
    <w:tmpl w:val="239A3ACC"/>
    <w:styleLink w:val="CommentLists"/>
    <w:lvl w:ilvl="0">
      <w:start w:val="1"/>
      <w:numFmt w:val="bullet"/>
      <w:pStyle w:val="C1-CommentLevel1"/>
      <w:lvlText w:val=""/>
      <w:lvlJc w:val="left"/>
      <w:pPr>
        <w:tabs>
          <w:tab w:val="num" w:pos="360"/>
        </w:tabs>
        <w:ind w:left="360" w:hanging="360"/>
      </w:pPr>
      <w:rPr>
        <w:rFonts w:ascii="Wingdings 2" w:hAnsi="Wingdings 2" w:hint="default"/>
        <w:sz w:val="16"/>
      </w:rPr>
    </w:lvl>
    <w:lvl w:ilvl="1">
      <w:start w:val="1"/>
      <w:numFmt w:val="bullet"/>
      <w:pStyle w:val="C2-CommentLevel2"/>
      <w:lvlText w:val=""/>
      <w:lvlJc w:val="left"/>
      <w:pPr>
        <w:tabs>
          <w:tab w:val="num" w:pos="720"/>
        </w:tabs>
        <w:ind w:left="720" w:hanging="360"/>
      </w:pPr>
      <w:rPr>
        <w:rFonts w:ascii="Wingdings 2" w:hAnsi="Wingdings 2" w:hint="default"/>
        <w:sz w:val="16"/>
      </w:rPr>
    </w:lvl>
    <w:lvl w:ilvl="2">
      <w:start w:val="1"/>
      <w:numFmt w:val="bullet"/>
      <w:pStyle w:val="C3-CommentLevel3"/>
      <w:lvlText w:val=""/>
      <w:lvlJc w:val="left"/>
      <w:pPr>
        <w:tabs>
          <w:tab w:val="num" w:pos="1080"/>
        </w:tabs>
        <w:ind w:left="1080" w:hanging="360"/>
      </w:pPr>
      <w:rPr>
        <w:rFonts w:ascii="Wingdings 2" w:hAnsi="Wingdings 2" w:hint="default"/>
        <w:sz w:val="16"/>
      </w:rPr>
    </w:lvl>
    <w:lvl w:ilvl="3">
      <w:start w:val="1"/>
      <w:numFmt w:val="bullet"/>
      <w:pStyle w:val="C4-CommentLevel4"/>
      <w:lvlText w:val=""/>
      <w:lvlJc w:val="left"/>
      <w:pPr>
        <w:tabs>
          <w:tab w:val="num" w:pos="1440"/>
        </w:tabs>
        <w:ind w:left="1440" w:hanging="360"/>
      </w:pPr>
      <w:rPr>
        <w:rFonts w:ascii="Wingdings 2" w:hAnsi="Wingdings 2" w:hint="default"/>
        <w:sz w:val="16"/>
      </w:rPr>
    </w:lvl>
    <w:lvl w:ilvl="4">
      <w:start w:val="1"/>
      <w:numFmt w:val="bullet"/>
      <w:pStyle w:val="C5-CommentLevel5"/>
      <w:lvlText w:val=""/>
      <w:lvlJc w:val="left"/>
      <w:pPr>
        <w:tabs>
          <w:tab w:val="num" w:pos="1800"/>
        </w:tabs>
        <w:ind w:left="1800" w:hanging="360"/>
      </w:pPr>
      <w:rPr>
        <w:rFonts w:ascii="Wingdings 2" w:hAnsi="Wingdings 2" w:hint="default"/>
        <w:sz w:val="16"/>
      </w:rPr>
    </w:lvl>
    <w:lvl w:ilvl="5">
      <w:start w:val="1"/>
      <w:numFmt w:val="bullet"/>
      <w:pStyle w:val="C6-CommentLevel6"/>
      <w:lvlText w:val=""/>
      <w:lvlJc w:val="left"/>
      <w:pPr>
        <w:tabs>
          <w:tab w:val="num" w:pos="2160"/>
        </w:tabs>
        <w:ind w:left="2160" w:hanging="360"/>
      </w:pPr>
      <w:rPr>
        <w:rFonts w:ascii="Wingdings 2" w:hAnsi="Wingdings 2" w:hint="default"/>
        <w:sz w:val="16"/>
      </w:rPr>
    </w:lvl>
    <w:lvl w:ilvl="6">
      <w:start w:val="1"/>
      <w:numFmt w:val="bullet"/>
      <w:pStyle w:val="C7-CommentLevel7"/>
      <w:lvlText w:val=""/>
      <w:lvlJc w:val="left"/>
      <w:pPr>
        <w:tabs>
          <w:tab w:val="num" w:pos="2520"/>
        </w:tabs>
        <w:ind w:left="2520" w:hanging="360"/>
      </w:pPr>
      <w:rPr>
        <w:rFonts w:ascii="Wingdings 2" w:hAnsi="Wingdings 2" w:hint="default"/>
        <w:sz w:val="16"/>
      </w:rPr>
    </w:lvl>
    <w:lvl w:ilvl="7">
      <w:start w:val="1"/>
      <w:numFmt w:val="bullet"/>
      <w:pStyle w:val="C8-CommentLevel8"/>
      <w:lvlText w:val=""/>
      <w:lvlJc w:val="left"/>
      <w:pPr>
        <w:tabs>
          <w:tab w:val="num" w:pos="2880"/>
        </w:tabs>
        <w:ind w:left="2880" w:hanging="360"/>
      </w:pPr>
      <w:rPr>
        <w:rFonts w:ascii="Wingdings 2" w:hAnsi="Wingdings 2" w:hint="default"/>
        <w:sz w:val="16"/>
      </w:rPr>
    </w:lvl>
    <w:lvl w:ilvl="8">
      <w:start w:val="1"/>
      <w:numFmt w:val="bullet"/>
      <w:pStyle w:val="C9-CommentLevel9"/>
      <w:lvlText w:val=""/>
      <w:lvlJc w:val="left"/>
      <w:pPr>
        <w:tabs>
          <w:tab w:val="num" w:pos="3240"/>
        </w:tabs>
        <w:ind w:left="3240" w:hanging="360"/>
      </w:pPr>
      <w:rPr>
        <w:rFonts w:ascii="Wingdings 2" w:hAnsi="Wingdings 2" w:hint="default"/>
        <w:sz w:val="16"/>
      </w:rPr>
    </w:lvl>
  </w:abstractNum>
  <w:abstractNum w:abstractNumId="16" w15:restartNumberingAfterBreak="0">
    <w:nsid w:val="108444E7"/>
    <w:multiLevelType w:val="multilevel"/>
    <w:tmpl w:val="4934B446"/>
    <w:numStyleLink w:val="DoneLists"/>
  </w:abstractNum>
  <w:abstractNum w:abstractNumId="17" w15:restartNumberingAfterBreak="0">
    <w:nsid w:val="16B0245E"/>
    <w:multiLevelType w:val="multilevel"/>
    <w:tmpl w:val="39BE9AC4"/>
    <w:styleLink w:val="CarryForwardLists"/>
    <w:lvl w:ilvl="0">
      <w:start w:val="1"/>
      <w:numFmt w:val="bullet"/>
      <w:pStyle w:val="F1-CarryForwardLevel1"/>
      <w:lvlText w:val=""/>
      <w:lvlJc w:val="left"/>
      <w:pPr>
        <w:tabs>
          <w:tab w:val="num" w:pos="360"/>
        </w:tabs>
        <w:ind w:left="360" w:hanging="360"/>
      </w:pPr>
      <w:rPr>
        <w:rFonts w:ascii="Wingdings" w:hAnsi="Wingdings" w:hint="default"/>
        <w:sz w:val="16"/>
      </w:rPr>
    </w:lvl>
    <w:lvl w:ilvl="1">
      <w:start w:val="1"/>
      <w:numFmt w:val="bullet"/>
      <w:lvlRestart w:val="0"/>
      <w:pStyle w:val="F2-CarryForwardLevel2"/>
      <w:lvlText w:val=""/>
      <w:lvlJc w:val="left"/>
      <w:pPr>
        <w:tabs>
          <w:tab w:val="num" w:pos="720"/>
        </w:tabs>
        <w:ind w:left="720" w:hanging="360"/>
      </w:pPr>
      <w:rPr>
        <w:rFonts w:ascii="Wingdings" w:hAnsi="Wingdings" w:hint="default"/>
        <w:sz w:val="16"/>
      </w:rPr>
    </w:lvl>
    <w:lvl w:ilvl="2">
      <w:start w:val="1"/>
      <w:numFmt w:val="bullet"/>
      <w:lvlRestart w:val="0"/>
      <w:pStyle w:val="F3-CarryForwardLevel3"/>
      <w:lvlText w:val=""/>
      <w:lvlJc w:val="left"/>
      <w:pPr>
        <w:tabs>
          <w:tab w:val="num" w:pos="1080"/>
        </w:tabs>
        <w:ind w:left="1080" w:hanging="360"/>
      </w:pPr>
      <w:rPr>
        <w:rFonts w:ascii="Wingdings" w:hAnsi="Wingdings" w:hint="default"/>
        <w:sz w:val="16"/>
      </w:rPr>
    </w:lvl>
    <w:lvl w:ilvl="3">
      <w:start w:val="1"/>
      <w:numFmt w:val="bullet"/>
      <w:lvlRestart w:val="0"/>
      <w:pStyle w:val="F4-CarryForwardLevel4"/>
      <w:lvlText w:val=""/>
      <w:lvlJc w:val="left"/>
      <w:pPr>
        <w:tabs>
          <w:tab w:val="num" w:pos="1440"/>
        </w:tabs>
        <w:ind w:left="1440" w:hanging="360"/>
      </w:pPr>
      <w:rPr>
        <w:rFonts w:ascii="Wingdings" w:hAnsi="Wingdings" w:hint="default"/>
        <w:sz w:val="16"/>
      </w:rPr>
    </w:lvl>
    <w:lvl w:ilvl="4">
      <w:start w:val="1"/>
      <w:numFmt w:val="bullet"/>
      <w:lvlRestart w:val="0"/>
      <w:pStyle w:val="F5-CarryForwardLevel5"/>
      <w:lvlText w:val=""/>
      <w:lvlJc w:val="left"/>
      <w:pPr>
        <w:tabs>
          <w:tab w:val="num" w:pos="1800"/>
        </w:tabs>
        <w:ind w:left="1800" w:hanging="360"/>
      </w:pPr>
      <w:rPr>
        <w:rFonts w:ascii="Wingdings" w:hAnsi="Wingdings" w:hint="default"/>
        <w:sz w:val="16"/>
      </w:rPr>
    </w:lvl>
    <w:lvl w:ilvl="5">
      <w:start w:val="1"/>
      <w:numFmt w:val="bullet"/>
      <w:lvlRestart w:val="0"/>
      <w:pStyle w:val="F6-CarryForwardLevel6"/>
      <w:lvlText w:val=""/>
      <w:lvlJc w:val="left"/>
      <w:pPr>
        <w:tabs>
          <w:tab w:val="num" w:pos="2160"/>
        </w:tabs>
        <w:ind w:left="2160" w:hanging="360"/>
      </w:pPr>
      <w:rPr>
        <w:rFonts w:ascii="Wingdings" w:hAnsi="Wingdings" w:hint="default"/>
        <w:sz w:val="16"/>
      </w:rPr>
    </w:lvl>
    <w:lvl w:ilvl="6">
      <w:start w:val="1"/>
      <w:numFmt w:val="bullet"/>
      <w:lvlRestart w:val="0"/>
      <w:pStyle w:val="F7-CarryForwardLevel7"/>
      <w:lvlText w:val=""/>
      <w:lvlJc w:val="left"/>
      <w:pPr>
        <w:tabs>
          <w:tab w:val="num" w:pos="2520"/>
        </w:tabs>
        <w:ind w:left="2520" w:hanging="360"/>
      </w:pPr>
      <w:rPr>
        <w:rFonts w:ascii="Wingdings" w:hAnsi="Wingdings" w:hint="default"/>
        <w:sz w:val="16"/>
      </w:rPr>
    </w:lvl>
    <w:lvl w:ilvl="7">
      <w:start w:val="1"/>
      <w:numFmt w:val="bullet"/>
      <w:lvlRestart w:val="0"/>
      <w:pStyle w:val="F8-CarryForwardLevel8"/>
      <w:lvlText w:val=""/>
      <w:lvlJc w:val="left"/>
      <w:pPr>
        <w:tabs>
          <w:tab w:val="num" w:pos="2880"/>
        </w:tabs>
        <w:ind w:left="2880" w:hanging="360"/>
      </w:pPr>
      <w:rPr>
        <w:rFonts w:ascii="Wingdings" w:hAnsi="Wingdings" w:hint="default"/>
        <w:sz w:val="16"/>
      </w:rPr>
    </w:lvl>
    <w:lvl w:ilvl="8">
      <w:start w:val="1"/>
      <w:numFmt w:val="bullet"/>
      <w:lvlRestart w:val="0"/>
      <w:pStyle w:val="F9-CarryForwardLevel9"/>
      <w:lvlText w:val=""/>
      <w:lvlJc w:val="left"/>
      <w:pPr>
        <w:tabs>
          <w:tab w:val="num" w:pos="3240"/>
        </w:tabs>
        <w:ind w:left="3240" w:hanging="360"/>
      </w:pPr>
      <w:rPr>
        <w:rFonts w:ascii="Wingdings" w:hAnsi="Wingdings" w:hint="default"/>
        <w:sz w:val="16"/>
      </w:rPr>
    </w:lvl>
  </w:abstractNum>
  <w:abstractNum w:abstractNumId="18" w15:restartNumberingAfterBreak="0">
    <w:nsid w:val="195F052F"/>
    <w:multiLevelType w:val="multilevel"/>
    <w:tmpl w:val="9370B71A"/>
    <w:lvl w:ilvl="0">
      <w:start w:val="1"/>
      <w:numFmt w:val="bullet"/>
      <w:pStyle w:val="ToDo"/>
      <w:lvlText w:val=""/>
      <w:lvlJc w:val="left"/>
      <w:pPr>
        <w:tabs>
          <w:tab w:val="num" w:pos="360"/>
        </w:tabs>
        <w:ind w:left="360" w:hanging="360"/>
      </w:pPr>
      <w:rPr>
        <w:rFonts w:ascii="Wingdings 2" w:hAnsi="Wingdings 2" w:hint="default"/>
        <w:sz w:val="16"/>
      </w:rPr>
    </w:lvl>
    <w:lvl w:ilvl="1">
      <w:start w:val="1"/>
      <w:numFmt w:val="bullet"/>
      <w:lvlText w:val=""/>
      <w:lvlJc w:val="left"/>
      <w:pPr>
        <w:tabs>
          <w:tab w:val="num" w:pos="720"/>
        </w:tabs>
        <w:ind w:left="720" w:hanging="360"/>
      </w:pPr>
      <w:rPr>
        <w:rFonts w:ascii="Wingdings 2" w:hAnsi="Wingdings 2" w:hint="default"/>
        <w:sz w:val="16"/>
      </w:rPr>
    </w:lvl>
    <w:lvl w:ilvl="2">
      <w:start w:val="1"/>
      <w:numFmt w:val="bullet"/>
      <w:lvlText w:val=""/>
      <w:lvlJc w:val="left"/>
      <w:pPr>
        <w:tabs>
          <w:tab w:val="num" w:pos="1080"/>
        </w:tabs>
        <w:ind w:left="1080" w:hanging="360"/>
      </w:pPr>
      <w:rPr>
        <w:rFonts w:ascii="Wingdings 2" w:hAnsi="Wingdings 2" w:hint="default"/>
        <w:sz w:val="16"/>
      </w:rPr>
    </w:lvl>
    <w:lvl w:ilvl="3">
      <w:start w:val="1"/>
      <w:numFmt w:val="bullet"/>
      <w:lvlText w:val=""/>
      <w:lvlJc w:val="left"/>
      <w:pPr>
        <w:tabs>
          <w:tab w:val="num" w:pos="1440"/>
        </w:tabs>
        <w:ind w:left="1440" w:hanging="360"/>
      </w:pPr>
      <w:rPr>
        <w:rFonts w:ascii="Wingdings 2" w:hAnsi="Wingdings 2" w:hint="default"/>
        <w:sz w:val="16"/>
      </w:rPr>
    </w:lvl>
    <w:lvl w:ilvl="4">
      <w:start w:val="1"/>
      <w:numFmt w:val="bullet"/>
      <w:lvlText w:val=""/>
      <w:lvlJc w:val="left"/>
      <w:pPr>
        <w:tabs>
          <w:tab w:val="num" w:pos="1800"/>
        </w:tabs>
        <w:ind w:left="1800" w:hanging="360"/>
      </w:pPr>
      <w:rPr>
        <w:rFonts w:ascii="Wingdings 2" w:hAnsi="Wingdings 2" w:hint="default"/>
        <w:sz w:val="16"/>
      </w:rPr>
    </w:lvl>
    <w:lvl w:ilvl="5">
      <w:start w:val="1"/>
      <w:numFmt w:val="bullet"/>
      <w:lvlText w:val=""/>
      <w:lvlJc w:val="left"/>
      <w:pPr>
        <w:tabs>
          <w:tab w:val="num" w:pos="2160"/>
        </w:tabs>
        <w:ind w:left="2160" w:hanging="360"/>
      </w:pPr>
      <w:rPr>
        <w:rFonts w:ascii="Wingdings 2" w:hAnsi="Wingdings 2" w:hint="default"/>
        <w:sz w:val="16"/>
      </w:rPr>
    </w:lvl>
    <w:lvl w:ilvl="6">
      <w:start w:val="1"/>
      <w:numFmt w:val="bullet"/>
      <w:lvlText w:val=""/>
      <w:lvlJc w:val="left"/>
      <w:pPr>
        <w:tabs>
          <w:tab w:val="num" w:pos="2520"/>
        </w:tabs>
        <w:ind w:left="2520" w:hanging="360"/>
      </w:pPr>
      <w:rPr>
        <w:rFonts w:ascii="Wingdings 2" w:hAnsi="Wingdings 2" w:hint="default"/>
        <w:sz w:val="16"/>
      </w:rPr>
    </w:lvl>
    <w:lvl w:ilvl="7">
      <w:start w:val="1"/>
      <w:numFmt w:val="bullet"/>
      <w:lvlText w:val=""/>
      <w:lvlJc w:val="left"/>
      <w:pPr>
        <w:tabs>
          <w:tab w:val="num" w:pos="2880"/>
        </w:tabs>
        <w:ind w:left="2880" w:hanging="360"/>
      </w:pPr>
      <w:rPr>
        <w:rFonts w:ascii="Wingdings 2" w:hAnsi="Wingdings 2" w:hint="default"/>
        <w:sz w:val="16"/>
      </w:rPr>
    </w:lvl>
    <w:lvl w:ilvl="8">
      <w:start w:val="1"/>
      <w:numFmt w:val="bullet"/>
      <w:lvlText w:val=""/>
      <w:lvlJc w:val="left"/>
      <w:pPr>
        <w:tabs>
          <w:tab w:val="num" w:pos="3240"/>
        </w:tabs>
        <w:ind w:left="3240" w:hanging="360"/>
      </w:pPr>
      <w:rPr>
        <w:rFonts w:ascii="Wingdings 2" w:hAnsi="Wingdings 2" w:hint="default"/>
        <w:sz w:val="16"/>
      </w:rPr>
    </w:lvl>
  </w:abstractNum>
  <w:abstractNum w:abstractNumId="19" w15:restartNumberingAfterBreak="0">
    <w:nsid w:val="1BA94AE7"/>
    <w:multiLevelType w:val="multilevel"/>
    <w:tmpl w:val="237A75E0"/>
    <w:styleLink w:val="TodoLists"/>
    <w:lvl w:ilvl="0">
      <w:start w:val="1"/>
      <w:numFmt w:val="bullet"/>
      <w:pStyle w:val="T1-ToDoLevel1"/>
      <w:lvlText w:val=""/>
      <w:lvlJc w:val="left"/>
      <w:pPr>
        <w:tabs>
          <w:tab w:val="num" w:pos="360"/>
        </w:tabs>
        <w:ind w:left="360" w:hanging="360"/>
      </w:pPr>
      <w:rPr>
        <w:rFonts w:ascii="Wingdings 2" w:hAnsi="Wingdings 2" w:hint="default"/>
        <w:sz w:val="16"/>
      </w:rPr>
    </w:lvl>
    <w:lvl w:ilvl="1">
      <w:start w:val="1"/>
      <w:numFmt w:val="bullet"/>
      <w:pStyle w:val="T2-ToDoLevel2"/>
      <w:lvlText w:val=""/>
      <w:lvlJc w:val="left"/>
      <w:pPr>
        <w:tabs>
          <w:tab w:val="num" w:pos="720"/>
        </w:tabs>
        <w:ind w:left="720" w:hanging="360"/>
      </w:pPr>
      <w:rPr>
        <w:rFonts w:ascii="Wingdings 2" w:hAnsi="Wingdings 2" w:hint="default"/>
        <w:sz w:val="16"/>
      </w:rPr>
    </w:lvl>
    <w:lvl w:ilvl="2">
      <w:start w:val="1"/>
      <w:numFmt w:val="bullet"/>
      <w:pStyle w:val="T3-ToDoLevel3"/>
      <w:lvlText w:val=""/>
      <w:lvlJc w:val="left"/>
      <w:pPr>
        <w:tabs>
          <w:tab w:val="num" w:pos="1080"/>
        </w:tabs>
        <w:ind w:left="1080" w:hanging="360"/>
      </w:pPr>
      <w:rPr>
        <w:rFonts w:ascii="Wingdings 2" w:hAnsi="Wingdings 2" w:hint="default"/>
        <w:sz w:val="16"/>
      </w:rPr>
    </w:lvl>
    <w:lvl w:ilvl="3">
      <w:start w:val="1"/>
      <w:numFmt w:val="bullet"/>
      <w:pStyle w:val="T4-ToDoLevel4"/>
      <w:lvlText w:val=""/>
      <w:lvlJc w:val="left"/>
      <w:pPr>
        <w:tabs>
          <w:tab w:val="num" w:pos="1440"/>
        </w:tabs>
        <w:ind w:left="1440" w:hanging="360"/>
      </w:pPr>
      <w:rPr>
        <w:rFonts w:ascii="Wingdings 2" w:hAnsi="Wingdings 2" w:hint="default"/>
        <w:sz w:val="16"/>
      </w:rPr>
    </w:lvl>
    <w:lvl w:ilvl="4">
      <w:start w:val="1"/>
      <w:numFmt w:val="bullet"/>
      <w:pStyle w:val="T5-ToDoLevel5"/>
      <w:lvlText w:val=""/>
      <w:lvlJc w:val="left"/>
      <w:pPr>
        <w:tabs>
          <w:tab w:val="num" w:pos="1800"/>
        </w:tabs>
        <w:ind w:left="1800" w:hanging="360"/>
      </w:pPr>
      <w:rPr>
        <w:rFonts w:ascii="Wingdings 2" w:hAnsi="Wingdings 2" w:hint="default"/>
        <w:sz w:val="16"/>
      </w:rPr>
    </w:lvl>
    <w:lvl w:ilvl="5">
      <w:start w:val="1"/>
      <w:numFmt w:val="bullet"/>
      <w:pStyle w:val="T6-ToDoLevel6"/>
      <w:lvlText w:val=""/>
      <w:lvlJc w:val="left"/>
      <w:pPr>
        <w:tabs>
          <w:tab w:val="num" w:pos="2160"/>
        </w:tabs>
        <w:ind w:left="2160" w:hanging="360"/>
      </w:pPr>
      <w:rPr>
        <w:rFonts w:ascii="Wingdings 2" w:hAnsi="Wingdings 2" w:hint="default"/>
        <w:sz w:val="16"/>
      </w:rPr>
    </w:lvl>
    <w:lvl w:ilvl="6">
      <w:start w:val="1"/>
      <w:numFmt w:val="bullet"/>
      <w:pStyle w:val="T7-ToDoLevel7"/>
      <w:lvlText w:val=""/>
      <w:lvlJc w:val="left"/>
      <w:pPr>
        <w:tabs>
          <w:tab w:val="num" w:pos="2520"/>
        </w:tabs>
        <w:ind w:left="2520" w:hanging="360"/>
      </w:pPr>
      <w:rPr>
        <w:rFonts w:ascii="Wingdings 2" w:hAnsi="Wingdings 2" w:hint="default"/>
        <w:sz w:val="16"/>
      </w:rPr>
    </w:lvl>
    <w:lvl w:ilvl="7">
      <w:start w:val="1"/>
      <w:numFmt w:val="bullet"/>
      <w:pStyle w:val="T8-ToDoLevel8"/>
      <w:lvlText w:val=""/>
      <w:lvlJc w:val="left"/>
      <w:pPr>
        <w:tabs>
          <w:tab w:val="num" w:pos="2880"/>
        </w:tabs>
        <w:ind w:left="2880" w:hanging="360"/>
      </w:pPr>
      <w:rPr>
        <w:rFonts w:ascii="Wingdings 2" w:hAnsi="Wingdings 2" w:hint="default"/>
        <w:sz w:val="16"/>
      </w:rPr>
    </w:lvl>
    <w:lvl w:ilvl="8">
      <w:start w:val="1"/>
      <w:numFmt w:val="bullet"/>
      <w:pStyle w:val="T9-ToDoLevel9"/>
      <w:lvlText w:val=""/>
      <w:lvlJc w:val="left"/>
      <w:pPr>
        <w:tabs>
          <w:tab w:val="num" w:pos="3240"/>
        </w:tabs>
        <w:ind w:left="3240" w:hanging="360"/>
      </w:pPr>
      <w:rPr>
        <w:rFonts w:ascii="Wingdings 2" w:hAnsi="Wingdings 2" w:hint="default"/>
        <w:sz w:val="16"/>
      </w:rPr>
    </w:lvl>
  </w:abstractNum>
  <w:abstractNum w:abstractNumId="20" w15:restartNumberingAfterBreak="0">
    <w:nsid w:val="331611C9"/>
    <w:multiLevelType w:val="multilevel"/>
    <w:tmpl w:val="A016E5BA"/>
    <w:lvl w:ilvl="0">
      <w:start w:val="1"/>
      <w:numFmt w:val="bullet"/>
      <w:pStyle w:val="Comment"/>
      <w:lvlText w:val=""/>
      <w:lvlJc w:val="left"/>
      <w:pPr>
        <w:tabs>
          <w:tab w:val="num" w:pos="360"/>
        </w:tabs>
        <w:ind w:left="360" w:hanging="360"/>
      </w:pPr>
      <w:rPr>
        <w:rFonts w:ascii="Wingdings 2" w:hAnsi="Wingdings 2" w:hint="default"/>
        <w:sz w:val="16"/>
      </w:rPr>
    </w:lvl>
    <w:lvl w:ilvl="1">
      <w:start w:val="1"/>
      <w:numFmt w:val="bullet"/>
      <w:lvlText w:val=""/>
      <w:lvlJc w:val="left"/>
      <w:pPr>
        <w:tabs>
          <w:tab w:val="num" w:pos="720"/>
        </w:tabs>
        <w:ind w:left="720" w:hanging="360"/>
      </w:pPr>
      <w:rPr>
        <w:rFonts w:ascii="Wingdings 2" w:hAnsi="Wingdings 2" w:hint="default"/>
        <w:sz w:val="16"/>
      </w:rPr>
    </w:lvl>
    <w:lvl w:ilvl="2">
      <w:start w:val="1"/>
      <w:numFmt w:val="bullet"/>
      <w:lvlText w:val=""/>
      <w:lvlJc w:val="left"/>
      <w:pPr>
        <w:tabs>
          <w:tab w:val="num" w:pos="1080"/>
        </w:tabs>
        <w:ind w:left="1080" w:hanging="360"/>
      </w:pPr>
      <w:rPr>
        <w:rFonts w:ascii="Wingdings 2" w:hAnsi="Wingdings 2" w:hint="default"/>
        <w:sz w:val="16"/>
      </w:rPr>
    </w:lvl>
    <w:lvl w:ilvl="3">
      <w:start w:val="1"/>
      <w:numFmt w:val="bullet"/>
      <w:lvlText w:val=""/>
      <w:lvlJc w:val="left"/>
      <w:pPr>
        <w:tabs>
          <w:tab w:val="num" w:pos="1440"/>
        </w:tabs>
        <w:ind w:left="1440" w:hanging="360"/>
      </w:pPr>
      <w:rPr>
        <w:rFonts w:ascii="Wingdings 2" w:hAnsi="Wingdings 2" w:hint="default"/>
        <w:sz w:val="16"/>
      </w:rPr>
    </w:lvl>
    <w:lvl w:ilvl="4">
      <w:start w:val="1"/>
      <w:numFmt w:val="bullet"/>
      <w:lvlText w:val=""/>
      <w:lvlJc w:val="left"/>
      <w:pPr>
        <w:tabs>
          <w:tab w:val="num" w:pos="1800"/>
        </w:tabs>
        <w:ind w:left="1800" w:hanging="360"/>
      </w:pPr>
      <w:rPr>
        <w:rFonts w:ascii="Wingdings 2" w:hAnsi="Wingdings 2" w:hint="default"/>
        <w:sz w:val="16"/>
      </w:rPr>
    </w:lvl>
    <w:lvl w:ilvl="5">
      <w:start w:val="1"/>
      <w:numFmt w:val="bullet"/>
      <w:lvlText w:val=""/>
      <w:lvlJc w:val="left"/>
      <w:pPr>
        <w:tabs>
          <w:tab w:val="num" w:pos="2160"/>
        </w:tabs>
        <w:ind w:left="2160" w:hanging="360"/>
      </w:pPr>
      <w:rPr>
        <w:rFonts w:ascii="Wingdings 2" w:hAnsi="Wingdings 2" w:hint="default"/>
        <w:sz w:val="16"/>
      </w:rPr>
    </w:lvl>
    <w:lvl w:ilvl="6">
      <w:start w:val="1"/>
      <w:numFmt w:val="bullet"/>
      <w:lvlText w:val=""/>
      <w:lvlJc w:val="left"/>
      <w:pPr>
        <w:tabs>
          <w:tab w:val="num" w:pos="2520"/>
        </w:tabs>
        <w:ind w:left="2520" w:hanging="360"/>
      </w:pPr>
      <w:rPr>
        <w:rFonts w:ascii="Wingdings 2" w:hAnsi="Wingdings 2" w:hint="default"/>
        <w:sz w:val="16"/>
      </w:rPr>
    </w:lvl>
    <w:lvl w:ilvl="7">
      <w:start w:val="1"/>
      <w:numFmt w:val="bullet"/>
      <w:lvlText w:val=""/>
      <w:lvlJc w:val="left"/>
      <w:pPr>
        <w:tabs>
          <w:tab w:val="num" w:pos="2880"/>
        </w:tabs>
        <w:ind w:left="2880" w:hanging="360"/>
      </w:pPr>
      <w:rPr>
        <w:rFonts w:ascii="Wingdings 2" w:hAnsi="Wingdings 2" w:hint="default"/>
        <w:sz w:val="16"/>
      </w:rPr>
    </w:lvl>
    <w:lvl w:ilvl="8">
      <w:start w:val="1"/>
      <w:numFmt w:val="bullet"/>
      <w:lvlText w:val=""/>
      <w:lvlJc w:val="left"/>
      <w:pPr>
        <w:tabs>
          <w:tab w:val="num" w:pos="3240"/>
        </w:tabs>
        <w:ind w:left="3240" w:hanging="360"/>
      </w:pPr>
      <w:rPr>
        <w:rFonts w:ascii="Wingdings 2" w:hAnsi="Wingdings 2" w:hint="default"/>
        <w:sz w:val="16"/>
      </w:rPr>
    </w:lvl>
  </w:abstractNum>
  <w:abstractNum w:abstractNumId="21" w15:restartNumberingAfterBreak="0">
    <w:nsid w:val="418F51FC"/>
    <w:multiLevelType w:val="multilevel"/>
    <w:tmpl w:val="237A75E0"/>
    <w:numStyleLink w:val="TodoLists"/>
  </w:abstractNum>
  <w:abstractNum w:abstractNumId="22" w15:restartNumberingAfterBreak="0">
    <w:nsid w:val="499D4332"/>
    <w:multiLevelType w:val="multilevel"/>
    <w:tmpl w:val="E16A57C0"/>
    <w:styleLink w:val="IndentedLists"/>
    <w:lvl w:ilvl="0">
      <w:start w:val="1"/>
      <w:numFmt w:val="none"/>
      <w:pStyle w:val="B1-BodyLevel1"/>
      <w:suff w:val="nothing"/>
      <w:lvlText w:val="%1"/>
      <w:lvlJc w:val="left"/>
      <w:pPr>
        <w:ind w:left="0" w:firstLine="0"/>
      </w:pPr>
      <w:rPr>
        <w:rFonts w:hint="default"/>
      </w:rPr>
    </w:lvl>
    <w:lvl w:ilvl="1">
      <w:start w:val="1"/>
      <w:numFmt w:val="none"/>
      <w:lvlRestart w:val="0"/>
      <w:pStyle w:val="B2-BodyLevel2"/>
      <w:suff w:val="nothing"/>
      <w:lvlText w:val=""/>
      <w:lvlJc w:val="left"/>
      <w:pPr>
        <w:ind w:left="360" w:firstLine="0"/>
      </w:pPr>
      <w:rPr>
        <w:rFonts w:hint="default"/>
      </w:rPr>
    </w:lvl>
    <w:lvl w:ilvl="2">
      <w:start w:val="1"/>
      <w:numFmt w:val="none"/>
      <w:lvlRestart w:val="0"/>
      <w:pStyle w:val="B3-BodyLevel3"/>
      <w:suff w:val="nothing"/>
      <w:lvlText w:val=""/>
      <w:lvlJc w:val="left"/>
      <w:pPr>
        <w:ind w:left="720" w:firstLine="0"/>
      </w:pPr>
      <w:rPr>
        <w:rFonts w:hint="default"/>
      </w:rPr>
    </w:lvl>
    <w:lvl w:ilvl="3">
      <w:start w:val="1"/>
      <w:numFmt w:val="none"/>
      <w:lvlRestart w:val="0"/>
      <w:pStyle w:val="BodyL4"/>
      <w:suff w:val="nothing"/>
      <w:lvlText w:val=""/>
      <w:lvlJc w:val="left"/>
      <w:pPr>
        <w:ind w:left="1080" w:firstLine="0"/>
      </w:pPr>
      <w:rPr>
        <w:rFonts w:hint="default"/>
      </w:rPr>
    </w:lvl>
    <w:lvl w:ilvl="4">
      <w:start w:val="1"/>
      <w:numFmt w:val="none"/>
      <w:lvlRestart w:val="0"/>
      <w:pStyle w:val="BodyL5"/>
      <w:suff w:val="nothing"/>
      <w:lvlText w:val=""/>
      <w:lvlJc w:val="left"/>
      <w:pPr>
        <w:ind w:left="1440" w:firstLine="0"/>
      </w:pPr>
      <w:rPr>
        <w:rFonts w:hint="default"/>
      </w:rPr>
    </w:lvl>
    <w:lvl w:ilvl="5">
      <w:start w:val="1"/>
      <w:numFmt w:val="none"/>
      <w:lvlRestart w:val="0"/>
      <w:pStyle w:val="BodyL6"/>
      <w:suff w:val="nothing"/>
      <w:lvlText w:val=""/>
      <w:lvlJc w:val="left"/>
      <w:pPr>
        <w:ind w:left="1800" w:firstLine="0"/>
      </w:pPr>
      <w:rPr>
        <w:rFonts w:hint="default"/>
      </w:rPr>
    </w:lvl>
    <w:lvl w:ilvl="6">
      <w:start w:val="1"/>
      <w:numFmt w:val="none"/>
      <w:lvlRestart w:val="0"/>
      <w:pStyle w:val="BodyL7"/>
      <w:suff w:val="nothing"/>
      <w:lvlText w:val=""/>
      <w:lvlJc w:val="left"/>
      <w:pPr>
        <w:ind w:left="2160" w:firstLine="0"/>
      </w:pPr>
      <w:rPr>
        <w:rFonts w:hint="default"/>
      </w:rPr>
    </w:lvl>
    <w:lvl w:ilvl="7">
      <w:start w:val="1"/>
      <w:numFmt w:val="none"/>
      <w:lvlRestart w:val="0"/>
      <w:pStyle w:val="BodyL8"/>
      <w:suff w:val="space"/>
      <w:lvlText w:val=""/>
      <w:lvlJc w:val="left"/>
      <w:pPr>
        <w:ind w:left="2520" w:firstLine="0"/>
      </w:pPr>
      <w:rPr>
        <w:rFonts w:hint="default"/>
      </w:rPr>
    </w:lvl>
    <w:lvl w:ilvl="8">
      <w:start w:val="1"/>
      <w:numFmt w:val="none"/>
      <w:lvlRestart w:val="0"/>
      <w:pStyle w:val="BodyL9"/>
      <w:suff w:val="nothing"/>
      <w:lvlText w:val=""/>
      <w:lvlJc w:val="left"/>
      <w:pPr>
        <w:ind w:left="2880" w:firstLine="0"/>
      </w:pPr>
      <w:rPr>
        <w:rFonts w:hint="default"/>
      </w:rPr>
    </w:lvl>
  </w:abstractNum>
  <w:abstractNum w:abstractNumId="23" w15:restartNumberingAfterBreak="0">
    <w:nsid w:val="5130622B"/>
    <w:multiLevelType w:val="multilevel"/>
    <w:tmpl w:val="4934B446"/>
    <w:styleLink w:val="DoneLists"/>
    <w:lvl w:ilvl="0">
      <w:start w:val="1"/>
      <w:numFmt w:val="bullet"/>
      <w:pStyle w:val="D1-DoneLevel1"/>
      <w:lvlText w:val=""/>
      <w:lvlJc w:val="left"/>
      <w:pPr>
        <w:ind w:left="360" w:hanging="360"/>
      </w:pPr>
      <w:rPr>
        <w:rFonts w:ascii="Wingdings 2" w:hAnsi="Wingdings 2" w:hint="default"/>
        <w:sz w:val="22"/>
      </w:rPr>
    </w:lvl>
    <w:lvl w:ilvl="1">
      <w:start w:val="1"/>
      <w:numFmt w:val="bullet"/>
      <w:lvlRestart w:val="0"/>
      <w:pStyle w:val="D2-DoneLevel2"/>
      <w:lvlText w:val=""/>
      <w:lvlJc w:val="left"/>
      <w:pPr>
        <w:ind w:left="720" w:hanging="360"/>
      </w:pPr>
      <w:rPr>
        <w:rFonts w:ascii="Wingdings 2" w:hAnsi="Wingdings 2" w:hint="default"/>
        <w:sz w:val="22"/>
      </w:rPr>
    </w:lvl>
    <w:lvl w:ilvl="2">
      <w:start w:val="1"/>
      <w:numFmt w:val="bullet"/>
      <w:lvlRestart w:val="0"/>
      <w:pStyle w:val="D3-DoneLevel3"/>
      <w:lvlText w:val=""/>
      <w:lvlJc w:val="left"/>
      <w:pPr>
        <w:ind w:left="1080" w:hanging="360"/>
      </w:pPr>
      <w:rPr>
        <w:rFonts w:ascii="Wingdings 2" w:hAnsi="Wingdings 2" w:hint="default"/>
      </w:rPr>
    </w:lvl>
    <w:lvl w:ilvl="3">
      <w:start w:val="1"/>
      <w:numFmt w:val="bullet"/>
      <w:lvlRestart w:val="0"/>
      <w:pStyle w:val="D4-DoneLevel4"/>
      <w:lvlText w:val=""/>
      <w:lvlJc w:val="left"/>
      <w:pPr>
        <w:ind w:left="1440" w:hanging="360"/>
      </w:pPr>
      <w:rPr>
        <w:rFonts w:ascii="Wingdings 2" w:hAnsi="Wingdings 2" w:hint="default"/>
        <w:sz w:val="22"/>
      </w:rPr>
    </w:lvl>
    <w:lvl w:ilvl="4">
      <w:start w:val="1"/>
      <w:numFmt w:val="bullet"/>
      <w:lvlRestart w:val="0"/>
      <w:pStyle w:val="D5-DoneLevel5"/>
      <w:lvlText w:val=""/>
      <w:lvlJc w:val="left"/>
      <w:pPr>
        <w:ind w:left="1800" w:hanging="360"/>
      </w:pPr>
      <w:rPr>
        <w:rFonts w:ascii="Wingdings 2" w:hAnsi="Wingdings 2" w:hint="default"/>
      </w:rPr>
    </w:lvl>
    <w:lvl w:ilvl="5">
      <w:start w:val="1"/>
      <w:numFmt w:val="bullet"/>
      <w:pStyle w:val="D6-DoneLevel6"/>
      <w:lvlText w:val=""/>
      <w:lvlJc w:val="left"/>
      <w:pPr>
        <w:ind w:left="2160" w:hanging="360"/>
      </w:pPr>
      <w:rPr>
        <w:rFonts w:ascii="Wingdings 2" w:hAnsi="Wingdings 2" w:hint="default"/>
        <w:sz w:val="22"/>
      </w:rPr>
    </w:lvl>
    <w:lvl w:ilvl="6">
      <w:start w:val="1"/>
      <w:numFmt w:val="bullet"/>
      <w:lvlRestart w:val="0"/>
      <w:pStyle w:val="D7-DoneLevel7"/>
      <w:lvlText w:val=""/>
      <w:lvlJc w:val="left"/>
      <w:pPr>
        <w:ind w:left="2520" w:hanging="360"/>
      </w:pPr>
      <w:rPr>
        <w:rFonts w:ascii="Wingdings 2" w:hAnsi="Wingdings 2" w:hint="default"/>
      </w:rPr>
    </w:lvl>
    <w:lvl w:ilvl="7">
      <w:start w:val="1"/>
      <w:numFmt w:val="bullet"/>
      <w:lvlRestart w:val="0"/>
      <w:pStyle w:val="D8-DoneLevel8"/>
      <w:lvlText w:val=""/>
      <w:lvlJc w:val="left"/>
      <w:pPr>
        <w:ind w:left="2880" w:hanging="360"/>
      </w:pPr>
      <w:rPr>
        <w:rFonts w:ascii="Wingdings 2" w:hAnsi="Wingdings 2" w:hint="default"/>
      </w:rPr>
    </w:lvl>
    <w:lvl w:ilvl="8">
      <w:start w:val="1"/>
      <w:numFmt w:val="bullet"/>
      <w:lvlRestart w:val="0"/>
      <w:pStyle w:val="D9-DoneLevel9"/>
      <w:lvlText w:val=""/>
      <w:lvlJc w:val="left"/>
      <w:pPr>
        <w:ind w:left="3240" w:hanging="360"/>
      </w:pPr>
      <w:rPr>
        <w:rFonts w:ascii="Wingdings 2" w:hAnsi="Wingdings 2" w:hint="default"/>
      </w:rPr>
    </w:lvl>
  </w:abstractNum>
  <w:abstractNum w:abstractNumId="24" w15:restartNumberingAfterBreak="0">
    <w:nsid w:val="58642BC4"/>
    <w:multiLevelType w:val="multilevel"/>
    <w:tmpl w:val="09F204E8"/>
    <w:numStyleLink w:val="NumberLists"/>
  </w:abstractNum>
  <w:abstractNum w:abstractNumId="25" w15:restartNumberingAfterBreak="0">
    <w:nsid w:val="5B9E0BFE"/>
    <w:multiLevelType w:val="multilevel"/>
    <w:tmpl w:val="C20242C6"/>
    <w:styleLink w:val="Todolist"/>
    <w:lvl w:ilvl="0">
      <w:start w:val="1"/>
      <w:numFmt w:val="bullet"/>
      <w:lvlText w:val=""/>
      <w:lvlJc w:val="left"/>
      <w:pPr>
        <w:tabs>
          <w:tab w:val="num" w:pos="720"/>
        </w:tabs>
        <w:ind w:left="720" w:hanging="360"/>
      </w:pPr>
      <w:rPr>
        <w:rFonts w:ascii="Wingdings 2" w:hAnsi="Wingdings 2" w:hint="default"/>
        <w:sz w:val="16"/>
      </w:rPr>
    </w:lvl>
    <w:lvl w:ilvl="1">
      <w:start w:val="1"/>
      <w:numFmt w:val="bullet"/>
      <w:lvlText w:val=""/>
      <w:lvlJc w:val="left"/>
      <w:pPr>
        <w:tabs>
          <w:tab w:val="num" w:pos="1080"/>
        </w:tabs>
        <w:ind w:left="1080" w:hanging="360"/>
      </w:pPr>
      <w:rPr>
        <w:rFonts w:ascii="Wingdings 2" w:hAnsi="Wingdings 2" w:hint="default"/>
        <w:sz w:val="16"/>
      </w:rPr>
    </w:lvl>
    <w:lvl w:ilvl="2">
      <w:start w:val="1"/>
      <w:numFmt w:val="bullet"/>
      <w:lvlText w:val=""/>
      <w:lvlJc w:val="left"/>
      <w:pPr>
        <w:tabs>
          <w:tab w:val="num" w:pos="1440"/>
        </w:tabs>
        <w:ind w:left="1440" w:hanging="360"/>
      </w:pPr>
      <w:rPr>
        <w:rFonts w:ascii="Wingdings 2" w:hAnsi="Wingdings 2" w:hint="default"/>
        <w:sz w:val="16"/>
      </w:rPr>
    </w:lvl>
    <w:lvl w:ilvl="3">
      <w:start w:val="1"/>
      <w:numFmt w:val="bullet"/>
      <w:lvlText w:val=""/>
      <w:lvlJc w:val="left"/>
      <w:pPr>
        <w:tabs>
          <w:tab w:val="num" w:pos="1800"/>
        </w:tabs>
        <w:ind w:left="1800" w:hanging="360"/>
      </w:pPr>
      <w:rPr>
        <w:rFonts w:ascii="Wingdings 2" w:hAnsi="Wingdings 2" w:hint="default"/>
        <w:sz w:val="16"/>
      </w:rPr>
    </w:lvl>
    <w:lvl w:ilvl="4">
      <w:start w:val="1"/>
      <w:numFmt w:val="bullet"/>
      <w:lvlText w:val=""/>
      <w:lvlJc w:val="left"/>
      <w:pPr>
        <w:tabs>
          <w:tab w:val="num" w:pos="2160"/>
        </w:tabs>
        <w:ind w:left="2160" w:hanging="360"/>
      </w:pPr>
      <w:rPr>
        <w:rFonts w:ascii="Wingdings 2" w:hAnsi="Wingdings 2" w:hint="default"/>
        <w:sz w:val="16"/>
      </w:rPr>
    </w:lvl>
    <w:lvl w:ilvl="5">
      <w:start w:val="1"/>
      <w:numFmt w:val="bullet"/>
      <w:lvlText w:val=""/>
      <w:lvlJc w:val="left"/>
      <w:pPr>
        <w:tabs>
          <w:tab w:val="num" w:pos="2520"/>
        </w:tabs>
        <w:ind w:left="2520" w:hanging="360"/>
      </w:pPr>
      <w:rPr>
        <w:rFonts w:ascii="Wingdings 2" w:hAnsi="Wingdings 2" w:hint="default"/>
        <w:sz w:val="16"/>
      </w:rPr>
    </w:lvl>
    <w:lvl w:ilvl="6">
      <w:start w:val="1"/>
      <w:numFmt w:val="bullet"/>
      <w:lvlText w:val=""/>
      <w:lvlJc w:val="left"/>
      <w:pPr>
        <w:tabs>
          <w:tab w:val="num" w:pos="2880"/>
        </w:tabs>
        <w:ind w:left="2880" w:hanging="360"/>
      </w:pPr>
      <w:rPr>
        <w:rFonts w:ascii="Wingdings 2" w:hAnsi="Wingdings 2" w:hint="default"/>
        <w:sz w:val="16"/>
      </w:rPr>
    </w:lvl>
    <w:lvl w:ilvl="7">
      <w:start w:val="1"/>
      <w:numFmt w:val="bullet"/>
      <w:lvlText w:val=""/>
      <w:lvlJc w:val="left"/>
      <w:pPr>
        <w:tabs>
          <w:tab w:val="num" w:pos="3240"/>
        </w:tabs>
        <w:ind w:left="3240" w:hanging="360"/>
      </w:pPr>
      <w:rPr>
        <w:rFonts w:ascii="Wingdings 2" w:hAnsi="Wingdings 2" w:hint="default"/>
        <w:sz w:val="16"/>
      </w:rPr>
    </w:lvl>
    <w:lvl w:ilvl="8">
      <w:start w:val="1"/>
      <w:numFmt w:val="bullet"/>
      <w:lvlText w:val=""/>
      <w:lvlJc w:val="left"/>
      <w:pPr>
        <w:tabs>
          <w:tab w:val="num" w:pos="3600"/>
        </w:tabs>
        <w:ind w:left="3600" w:hanging="360"/>
      </w:pPr>
      <w:rPr>
        <w:rFonts w:ascii="Wingdings 2" w:hAnsi="Wingdings 2" w:hint="default"/>
        <w:sz w:val="16"/>
      </w:rPr>
    </w:lvl>
  </w:abstractNum>
  <w:abstractNum w:abstractNumId="26" w15:restartNumberingAfterBreak="0">
    <w:nsid w:val="629B1B57"/>
    <w:multiLevelType w:val="multilevel"/>
    <w:tmpl w:val="5EC40AA4"/>
    <w:lvl w:ilvl="0">
      <w:start w:val="1"/>
      <w:numFmt w:val="decimal"/>
      <w:lvlText w:val="Table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237693"/>
    <w:multiLevelType w:val="multilevel"/>
    <w:tmpl w:val="4934B446"/>
    <w:numStyleLink w:val="DoneLists"/>
  </w:abstractNum>
  <w:abstractNum w:abstractNumId="28" w15:restartNumberingAfterBreak="0">
    <w:nsid w:val="670C16D8"/>
    <w:multiLevelType w:val="multilevel"/>
    <w:tmpl w:val="39BE9AC4"/>
    <w:numStyleLink w:val="CarryForwardLists"/>
  </w:abstractNum>
  <w:abstractNum w:abstractNumId="29" w15:restartNumberingAfterBreak="0">
    <w:nsid w:val="7BFF3278"/>
    <w:multiLevelType w:val="multilevel"/>
    <w:tmpl w:val="E16A57C0"/>
    <w:numStyleLink w:val="IndentedLists"/>
  </w:abstractNum>
  <w:num w:numId="1">
    <w:abstractNumId w:val="11"/>
  </w:num>
  <w:num w:numId="2">
    <w:abstractNumId w:val="18"/>
  </w:num>
  <w:num w:numId="3">
    <w:abstractNumId w:val="12"/>
  </w:num>
  <w:num w:numId="4">
    <w:abstractNumId w:val="14"/>
  </w:num>
  <w:num w:numId="5">
    <w:abstractNumId w:val="20"/>
  </w:num>
  <w:num w:numId="6">
    <w:abstractNumId w:val="25"/>
  </w:num>
  <w:num w:numId="7">
    <w:abstractNumId w:val="19"/>
  </w:num>
  <w:num w:numId="8">
    <w:abstractNumId w:val="23"/>
  </w:num>
  <w:num w:numId="9">
    <w:abstractNumId w:val="16"/>
  </w:num>
  <w:num w:numId="10">
    <w:abstractNumId w:val="15"/>
  </w:num>
  <w:num w:numId="11">
    <w:abstractNumId w:val="17"/>
  </w:num>
  <w:num w:numId="12">
    <w:abstractNumId w:val="22"/>
  </w:num>
  <w:num w:numId="13">
    <w:abstractNumId w:val="10"/>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7"/>
  </w:num>
  <w:num w:numId="17">
    <w:abstractNumId w:val="13"/>
  </w:num>
  <w:num w:numId="18">
    <w:abstractNumId w:val="28"/>
  </w:num>
  <w:num w:numId="19">
    <w:abstractNumId w:val="29"/>
  </w:num>
  <w:num w:numId="20">
    <w:abstractNumId w:val="2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catalog"/>
    <w:linkToQuery/>
    <w:dataType w:val="native"/>
    <w:connectString w:val="Provider=Microsoft.ACE.OLEDB.12.0;User ID=Admin;Data Source=C:\Users\tjcope\OneDrive for Business\OneVAPharmacy\Testing\TestCases-Baseline(wi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estCases$`"/>
    <w:dataSource r:id="rId2"/>
    <w:viewMergedData/>
    <w:odso>
      <w:udl w:val="Provider=Microsoft.ACE.OLEDB.12.0;User ID=Admin;Data Source=C:\Users\tjcope\OneDrive for Business\OneVAPharmacy\Testing\TestCases-Baseline(wi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estCases$"/>
      <w:src r:id="rId3"/>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A"/>
    <w:rsid w:val="00001089"/>
    <w:rsid w:val="00005117"/>
    <w:rsid w:val="00006DA4"/>
    <w:rsid w:val="000100BC"/>
    <w:rsid w:val="0001250F"/>
    <w:rsid w:val="000129BB"/>
    <w:rsid w:val="00013B50"/>
    <w:rsid w:val="000249FB"/>
    <w:rsid w:val="000329C6"/>
    <w:rsid w:val="0003424A"/>
    <w:rsid w:val="00037A61"/>
    <w:rsid w:val="00041855"/>
    <w:rsid w:val="0004290C"/>
    <w:rsid w:val="000438AD"/>
    <w:rsid w:val="00047F58"/>
    <w:rsid w:val="00053DDE"/>
    <w:rsid w:val="000565AA"/>
    <w:rsid w:val="000605A3"/>
    <w:rsid w:val="00060C3D"/>
    <w:rsid w:val="00062BB3"/>
    <w:rsid w:val="00065382"/>
    <w:rsid w:val="0007466C"/>
    <w:rsid w:val="00094C51"/>
    <w:rsid w:val="000A345E"/>
    <w:rsid w:val="000A43C6"/>
    <w:rsid w:val="000A5608"/>
    <w:rsid w:val="000A61AE"/>
    <w:rsid w:val="000A71EF"/>
    <w:rsid w:val="000B0726"/>
    <w:rsid w:val="000B1031"/>
    <w:rsid w:val="000B233C"/>
    <w:rsid w:val="000B4072"/>
    <w:rsid w:val="000D054C"/>
    <w:rsid w:val="000D36EA"/>
    <w:rsid w:val="000D414E"/>
    <w:rsid w:val="000D511A"/>
    <w:rsid w:val="000E0B94"/>
    <w:rsid w:val="000E1860"/>
    <w:rsid w:val="000E571C"/>
    <w:rsid w:val="000F1631"/>
    <w:rsid w:val="000F32B6"/>
    <w:rsid w:val="000F56DD"/>
    <w:rsid w:val="000F59D6"/>
    <w:rsid w:val="001002A3"/>
    <w:rsid w:val="00102B8D"/>
    <w:rsid w:val="0010408A"/>
    <w:rsid w:val="00107E64"/>
    <w:rsid w:val="00111BEA"/>
    <w:rsid w:val="00115F9D"/>
    <w:rsid w:val="00117E14"/>
    <w:rsid w:val="001304FB"/>
    <w:rsid w:val="001317CE"/>
    <w:rsid w:val="00131D17"/>
    <w:rsid w:val="001375DF"/>
    <w:rsid w:val="001376EB"/>
    <w:rsid w:val="00142404"/>
    <w:rsid w:val="00144900"/>
    <w:rsid w:val="00145E55"/>
    <w:rsid w:val="001559D4"/>
    <w:rsid w:val="0016244A"/>
    <w:rsid w:val="001772B5"/>
    <w:rsid w:val="0017734B"/>
    <w:rsid w:val="00177883"/>
    <w:rsid w:val="00180741"/>
    <w:rsid w:val="00180C57"/>
    <w:rsid w:val="00183EC3"/>
    <w:rsid w:val="0018426F"/>
    <w:rsid w:val="00191349"/>
    <w:rsid w:val="00194188"/>
    <w:rsid w:val="001A4D5E"/>
    <w:rsid w:val="001B5C6E"/>
    <w:rsid w:val="001B6586"/>
    <w:rsid w:val="001C0B97"/>
    <w:rsid w:val="001C0F52"/>
    <w:rsid w:val="001D0AB4"/>
    <w:rsid w:val="001D251B"/>
    <w:rsid w:val="001D27F9"/>
    <w:rsid w:val="001D4496"/>
    <w:rsid w:val="001D4541"/>
    <w:rsid w:val="001D64D7"/>
    <w:rsid w:val="001E0152"/>
    <w:rsid w:val="001E179A"/>
    <w:rsid w:val="001E2289"/>
    <w:rsid w:val="001E388B"/>
    <w:rsid w:val="001E58B7"/>
    <w:rsid w:val="001F35F8"/>
    <w:rsid w:val="001F4213"/>
    <w:rsid w:val="00204B52"/>
    <w:rsid w:val="00206F2A"/>
    <w:rsid w:val="002075DA"/>
    <w:rsid w:val="002215E9"/>
    <w:rsid w:val="002242B1"/>
    <w:rsid w:val="00226910"/>
    <w:rsid w:val="00226E8D"/>
    <w:rsid w:val="00267E4D"/>
    <w:rsid w:val="00270F15"/>
    <w:rsid w:val="00273753"/>
    <w:rsid w:val="00280DDF"/>
    <w:rsid w:val="0028383E"/>
    <w:rsid w:val="00283FF8"/>
    <w:rsid w:val="002912FD"/>
    <w:rsid w:val="002930D1"/>
    <w:rsid w:val="00293BF4"/>
    <w:rsid w:val="002A0A9F"/>
    <w:rsid w:val="002A1A15"/>
    <w:rsid w:val="002A243B"/>
    <w:rsid w:val="002A37E7"/>
    <w:rsid w:val="002A5009"/>
    <w:rsid w:val="002B0D75"/>
    <w:rsid w:val="002B3639"/>
    <w:rsid w:val="002B62E9"/>
    <w:rsid w:val="002C0FC7"/>
    <w:rsid w:val="002C2D04"/>
    <w:rsid w:val="002C3CD1"/>
    <w:rsid w:val="002D15A2"/>
    <w:rsid w:val="002D4086"/>
    <w:rsid w:val="002E324A"/>
    <w:rsid w:val="002E3F0E"/>
    <w:rsid w:val="002E50B2"/>
    <w:rsid w:val="002F0C17"/>
    <w:rsid w:val="002F17C3"/>
    <w:rsid w:val="002F5452"/>
    <w:rsid w:val="002F7254"/>
    <w:rsid w:val="00300BD6"/>
    <w:rsid w:val="00310DF9"/>
    <w:rsid w:val="00312AE1"/>
    <w:rsid w:val="00317A04"/>
    <w:rsid w:val="00321508"/>
    <w:rsid w:val="00326904"/>
    <w:rsid w:val="00326EAF"/>
    <w:rsid w:val="00333095"/>
    <w:rsid w:val="00337E63"/>
    <w:rsid w:val="003462E7"/>
    <w:rsid w:val="00346EB0"/>
    <w:rsid w:val="00350E36"/>
    <w:rsid w:val="0035279F"/>
    <w:rsid w:val="00355D79"/>
    <w:rsid w:val="00357058"/>
    <w:rsid w:val="003575A5"/>
    <w:rsid w:val="00363C0E"/>
    <w:rsid w:val="00365B4E"/>
    <w:rsid w:val="00372A4E"/>
    <w:rsid w:val="003762EC"/>
    <w:rsid w:val="003763F4"/>
    <w:rsid w:val="00377662"/>
    <w:rsid w:val="00381A38"/>
    <w:rsid w:val="0038467E"/>
    <w:rsid w:val="00386BEB"/>
    <w:rsid w:val="003921F3"/>
    <w:rsid w:val="0039477E"/>
    <w:rsid w:val="00395FE3"/>
    <w:rsid w:val="00396CD8"/>
    <w:rsid w:val="003A7B64"/>
    <w:rsid w:val="003B2749"/>
    <w:rsid w:val="003B4E38"/>
    <w:rsid w:val="003C1570"/>
    <w:rsid w:val="003C23E9"/>
    <w:rsid w:val="003C3743"/>
    <w:rsid w:val="003C4F7D"/>
    <w:rsid w:val="003C6BAC"/>
    <w:rsid w:val="003C6F47"/>
    <w:rsid w:val="003C797E"/>
    <w:rsid w:val="003D488B"/>
    <w:rsid w:val="003E27D7"/>
    <w:rsid w:val="003E2E28"/>
    <w:rsid w:val="003E364A"/>
    <w:rsid w:val="003E69C4"/>
    <w:rsid w:val="003E753D"/>
    <w:rsid w:val="003F1A35"/>
    <w:rsid w:val="003F1D59"/>
    <w:rsid w:val="003F2949"/>
    <w:rsid w:val="003F4D7B"/>
    <w:rsid w:val="003F53C7"/>
    <w:rsid w:val="003F702A"/>
    <w:rsid w:val="0040354F"/>
    <w:rsid w:val="00405F1E"/>
    <w:rsid w:val="00407535"/>
    <w:rsid w:val="00413069"/>
    <w:rsid w:val="00415A90"/>
    <w:rsid w:val="00416861"/>
    <w:rsid w:val="0042066D"/>
    <w:rsid w:val="004241F1"/>
    <w:rsid w:val="004247BD"/>
    <w:rsid w:val="00427260"/>
    <w:rsid w:val="00430682"/>
    <w:rsid w:val="00432C77"/>
    <w:rsid w:val="00435E5B"/>
    <w:rsid w:val="004445DB"/>
    <w:rsid w:val="00446E2C"/>
    <w:rsid w:val="00447185"/>
    <w:rsid w:val="0045251B"/>
    <w:rsid w:val="004554D1"/>
    <w:rsid w:val="00460320"/>
    <w:rsid w:val="00463028"/>
    <w:rsid w:val="004646B5"/>
    <w:rsid w:val="00471652"/>
    <w:rsid w:val="0047236F"/>
    <w:rsid w:val="0047495B"/>
    <w:rsid w:val="004778D6"/>
    <w:rsid w:val="00490018"/>
    <w:rsid w:val="00492403"/>
    <w:rsid w:val="004938DA"/>
    <w:rsid w:val="004954E6"/>
    <w:rsid w:val="00495F26"/>
    <w:rsid w:val="0049633F"/>
    <w:rsid w:val="0049637C"/>
    <w:rsid w:val="00496397"/>
    <w:rsid w:val="004A02A3"/>
    <w:rsid w:val="004A2172"/>
    <w:rsid w:val="004A32E4"/>
    <w:rsid w:val="004A46B2"/>
    <w:rsid w:val="004A736E"/>
    <w:rsid w:val="004B37B0"/>
    <w:rsid w:val="004B4B23"/>
    <w:rsid w:val="004C0137"/>
    <w:rsid w:val="004C0DFF"/>
    <w:rsid w:val="004C0F0B"/>
    <w:rsid w:val="004C1FD0"/>
    <w:rsid w:val="004C2356"/>
    <w:rsid w:val="004C625E"/>
    <w:rsid w:val="004D00FE"/>
    <w:rsid w:val="004D0145"/>
    <w:rsid w:val="004D2269"/>
    <w:rsid w:val="004D4779"/>
    <w:rsid w:val="004D6A31"/>
    <w:rsid w:val="004E4056"/>
    <w:rsid w:val="004E41DD"/>
    <w:rsid w:val="004E4AB7"/>
    <w:rsid w:val="004E69FE"/>
    <w:rsid w:val="004F117E"/>
    <w:rsid w:val="004F59D7"/>
    <w:rsid w:val="00504D4E"/>
    <w:rsid w:val="00506068"/>
    <w:rsid w:val="005068F6"/>
    <w:rsid w:val="00514644"/>
    <w:rsid w:val="00514DA1"/>
    <w:rsid w:val="0051778C"/>
    <w:rsid w:val="00517D74"/>
    <w:rsid w:val="00520392"/>
    <w:rsid w:val="00522A9F"/>
    <w:rsid w:val="005232B9"/>
    <w:rsid w:val="00534378"/>
    <w:rsid w:val="00536D25"/>
    <w:rsid w:val="00540BA1"/>
    <w:rsid w:val="00543545"/>
    <w:rsid w:val="005462E4"/>
    <w:rsid w:val="00546D8F"/>
    <w:rsid w:val="00573DC6"/>
    <w:rsid w:val="00574652"/>
    <w:rsid w:val="005751EF"/>
    <w:rsid w:val="00592E54"/>
    <w:rsid w:val="005949FD"/>
    <w:rsid w:val="0059607C"/>
    <w:rsid w:val="005A12AF"/>
    <w:rsid w:val="005B6C3B"/>
    <w:rsid w:val="005B7E61"/>
    <w:rsid w:val="005C049F"/>
    <w:rsid w:val="005C52E5"/>
    <w:rsid w:val="005D0A6B"/>
    <w:rsid w:val="005E2A84"/>
    <w:rsid w:val="005E3C11"/>
    <w:rsid w:val="005E4C24"/>
    <w:rsid w:val="005E4D34"/>
    <w:rsid w:val="005E6482"/>
    <w:rsid w:val="005F12F8"/>
    <w:rsid w:val="005F2A00"/>
    <w:rsid w:val="005F38C2"/>
    <w:rsid w:val="00610FB3"/>
    <w:rsid w:val="006119B4"/>
    <w:rsid w:val="0061208E"/>
    <w:rsid w:val="0061388A"/>
    <w:rsid w:val="00614300"/>
    <w:rsid w:val="00614605"/>
    <w:rsid w:val="0062499D"/>
    <w:rsid w:val="00631915"/>
    <w:rsid w:val="00631D72"/>
    <w:rsid w:val="006358C2"/>
    <w:rsid w:val="00635FF5"/>
    <w:rsid w:val="00642CE3"/>
    <w:rsid w:val="00650991"/>
    <w:rsid w:val="00655750"/>
    <w:rsid w:val="00656FF1"/>
    <w:rsid w:val="00657B35"/>
    <w:rsid w:val="006730C8"/>
    <w:rsid w:val="00674AA0"/>
    <w:rsid w:val="006824E3"/>
    <w:rsid w:val="00685651"/>
    <w:rsid w:val="00690B1C"/>
    <w:rsid w:val="00693024"/>
    <w:rsid w:val="00693B73"/>
    <w:rsid w:val="00696B5D"/>
    <w:rsid w:val="00697158"/>
    <w:rsid w:val="006A20A0"/>
    <w:rsid w:val="006A40A9"/>
    <w:rsid w:val="006A5080"/>
    <w:rsid w:val="006B35D3"/>
    <w:rsid w:val="006B535E"/>
    <w:rsid w:val="006C531F"/>
    <w:rsid w:val="006C5B18"/>
    <w:rsid w:val="006C5D90"/>
    <w:rsid w:val="006C720E"/>
    <w:rsid w:val="006D7671"/>
    <w:rsid w:val="006D7745"/>
    <w:rsid w:val="006E18C4"/>
    <w:rsid w:val="006E7340"/>
    <w:rsid w:val="006F14AA"/>
    <w:rsid w:val="00702CB7"/>
    <w:rsid w:val="007118B5"/>
    <w:rsid w:val="007141C3"/>
    <w:rsid w:val="00715CB3"/>
    <w:rsid w:val="00726C9E"/>
    <w:rsid w:val="00726E95"/>
    <w:rsid w:val="00727E6A"/>
    <w:rsid w:val="00734E7D"/>
    <w:rsid w:val="00741A94"/>
    <w:rsid w:val="00742ABD"/>
    <w:rsid w:val="00745C9F"/>
    <w:rsid w:val="00746BDE"/>
    <w:rsid w:val="007478CC"/>
    <w:rsid w:val="00747CCA"/>
    <w:rsid w:val="007512C5"/>
    <w:rsid w:val="00751823"/>
    <w:rsid w:val="00751FB7"/>
    <w:rsid w:val="00752711"/>
    <w:rsid w:val="0075410A"/>
    <w:rsid w:val="00756C44"/>
    <w:rsid w:val="00766A3C"/>
    <w:rsid w:val="00770348"/>
    <w:rsid w:val="00770948"/>
    <w:rsid w:val="00774395"/>
    <w:rsid w:val="00780EC4"/>
    <w:rsid w:val="0078504B"/>
    <w:rsid w:val="00785949"/>
    <w:rsid w:val="00793A6E"/>
    <w:rsid w:val="00793AB9"/>
    <w:rsid w:val="007949C1"/>
    <w:rsid w:val="007A6465"/>
    <w:rsid w:val="007B1F98"/>
    <w:rsid w:val="007B78F3"/>
    <w:rsid w:val="007B7C10"/>
    <w:rsid w:val="007C684F"/>
    <w:rsid w:val="007C73CB"/>
    <w:rsid w:val="007D3CB9"/>
    <w:rsid w:val="007D655D"/>
    <w:rsid w:val="007D7AA6"/>
    <w:rsid w:val="007E26A7"/>
    <w:rsid w:val="007E4DB6"/>
    <w:rsid w:val="007E6F17"/>
    <w:rsid w:val="007F1215"/>
    <w:rsid w:val="007F3926"/>
    <w:rsid w:val="00801457"/>
    <w:rsid w:val="00804CEF"/>
    <w:rsid w:val="00806248"/>
    <w:rsid w:val="00820930"/>
    <w:rsid w:val="008216DF"/>
    <w:rsid w:val="00822A5A"/>
    <w:rsid w:val="008256A0"/>
    <w:rsid w:val="008257A8"/>
    <w:rsid w:val="00825DF8"/>
    <w:rsid w:val="00836009"/>
    <w:rsid w:val="0084108B"/>
    <w:rsid w:val="008447B5"/>
    <w:rsid w:val="00845C5B"/>
    <w:rsid w:val="00855202"/>
    <w:rsid w:val="008609AE"/>
    <w:rsid w:val="00861349"/>
    <w:rsid w:val="00864816"/>
    <w:rsid w:val="008727AD"/>
    <w:rsid w:val="008731AB"/>
    <w:rsid w:val="008751A1"/>
    <w:rsid w:val="00881601"/>
    <w:rsid w:val="00891270"/>
    <w:rsid w:val="008973D6"/>
    <w:rsid w:val="008A705B"/>
    <w:rsid w:val="008B25EC"/>
    <w:rsid w:val="008B4D6C"/>
    <w:rsid w:val="008C1764"/>
    <w:rsid w:val="008C3EDA"/>
    <w:rsid w:val="008C4EBB"/>
    <w:rsid w:val="008C72B5"/>
    <w:rsid w:val="008C7816"/>
    <w:rsid w:val="008D2AC7"/>
    <w:rsid w:val="008D4406"/>
    <w:rsid w:val="008D4ADB"/>
    <w:rsid w:val="008D5444"/>
    <w:rsid w:val="008D799C"/>
    <w:rsid w:val="008E20C2"/>
    <w:rsid w:val="008E5DE3"/>
    <w:rsid w:val="008F0153"/>
    <w:rsid w:val="008F02CE"/>
    <w:rsid w:val="008F6118"/>
    <w:rsid w:val="00901587"/>
    <w:rsid w:val="0090214B"/>
    <w:rsid w:val="00906CB4"/>
    <w:rsid w:val="00907E2D"/>
    <w:rsid w:val="00914B2F"/>
    <w:rsid w:val="0092372B"/>
    <w:rsid w:val="00923891"/>
    <w:rsid w:val="00926C92"/>
    <w:rsid w:val="00935C4B"/>
    <w:rsid w:val="00936747"/>
    <w:rsid w:val="00937117"/>
    <w:rsid w:val="0094020C"/>
    <w:rsid w:val="009412A5"/>
    <w:rsid w:val="00941513"/>
    <w:rsid w:val="00942860"/>
    <w:rsid w:val="009443A3"/>
    <w:rsid w:val="009560CB"/>
    <w:rsid w:val="00956DE3"/>
    <w:rsid w:val="00963E3D"/>
    <w:rsid w:val="00965D11"/>
    <w:rsid w:val="00966EF3"/>
    <w:rsid w:val="00977127"/>
    <w:rsid w:val="00977C4A"/>
    <w:rsid w:val="00980746"/>
    <w:rsid w:val="0098299B"/>
    <w:rsid w:val="00982ABC"/>
    <w:rsid w:val="00984027"/>
    <w:rsid w:val="00987600"/>
    <w:rsid w:val="00990679"/>
    <w:rsid w:val="009A00D5"/>
    <w:rsid w:val="009A306F"/>
    <w:rsid w:val="009A3591"/>
    <w:rsid w:val="009A3602"/>
    <w:rsid w:val="009A4928"/>
    <w:rsid w:val="009A5870"/>
    <w:rsid w:val="009A6967"/>
    <w:rsid w:val="009B53B0"/>
    <w:rsid w:val="009B6632"/>
    <w:rsid w:val="009C2CD4"/>
    <w:rsid w:val="009C3486"/>
    <w:rsid w:val="009C4001"/>
    <w:rsid w:val="009C5AF2"/>
    <w:rsid w:val="009D2B2E"/>
    <w:rsid w:val="009D58B8"/>
    <w:rsid w:val="009D5E25"/>
    <w:rsid w:val="009E5BB3"/>
    <w:rsid w:val="009F08F0"/>
    <w:rsid w:val="009F779B"/>
    <w:rsid w:val="00A01ABE"/>
    <w:rsid w:val="00A129B7"/>
    <w:rsid w:val="00A12B5F"/>
    <w:rsid w:val="00A20996"/>
    <w:rsid w:val="00A21D3D"/>
    <w:rsid w:val="00A23612"/>
    <w:rsid w:val="00A249C5"/>
    <w:rsid w:val="00A26110"/>
    <w:rsid w:val="00A27BCE"/>
    <w:rsid w:val="00A404D9"/>
    <w:rsid w:val="00A40FF3"/>
    <w:rsid w:val="00A413FD"/>
    <w:rsid w:val="00A4187F"/>
    <w:rsid w:val="00A42CC9"/>
    <w:rsid w:val="00A47A46"/>
    <w:rsid w:val="00A53B9C"/>
    <w:rsid w:val="00A5500B"/>
    <w:rsid w:val="00A55E5F"/>
    <w:rsid w:val="00A61744"/>
    <w:rsid w:val="00A6363A"/>
    <w:rsid w:val="00A758DF"/>
    <w:rsid w:val="00A77E99"/>
    <w:rsid w:val="00A94EB8"/>
    <w:rsid w:val="00AA0179"/>
    <w:rsid w:val="00AA09EE"/>
    <w:rsid w:val="00AA401D"/>
    <w:rsid w:val="00AA4FEB"/>
    <w:rsid w:val="00AB05BB"/>
    <w:rsid w:val="00AB7225"/>
    <w:rsid w:val="00AB74B0"/>
    <w:rsid w:val="00AC20AC"/>
    <w:rsid w:val="00AC5C5C"/>
    <w:rsid w:val="00AC613E"/>
    <w:rsid w:val="00AC61B8"/>
    <w:rsid w:val="00AD075B"/>
    <w:rsid w:val="00AD1073"/>
    <w:rsid w:val="00AE00A4"/>
    <w:rsid w:val="00AE1D8A"/>
    <w:rsid w:val="00AF39CD"/>
    <w:rsid w:val="00B1181F"/>
    <w:rsid w:val="00B11921"/>
    <w:rsid w:val="00B167F7"/>
    <w:rsid w:val="00B201A3"/>
    <w:rsid w:val="00B22951"/>
    <w:rsid w:val="00B258FC"/>
    <w:rsid w:val="00B26E4C"/>
    <w:rsid w:val="00B27A00"/>
    <w:rsid w:val="00B412FC"/>
    <w:rsid w:val="00B4148A"/>
    <w:rsid w:val="00B424E8"/>
    <w:rsid w:val="00B47627"/>
    <w:rsid w:val="00B539CE"/>
    <w:rsid w:val="00B62FE1"/>
    <w:rsid w:val="00B70342"/>
    <w:rsid w:val="00B901AB"/>
    <w:rsid w:val="00B96664"/>
    <w:rsid w:val="00BA0B79"/>
    <w:rsid w:val="00BA6DF7"/>
    <w:rsid w:val="00BB5975"/>
    <w:rsid w:val="00BB6EE5"/>
    <w:rsid w:val="00BC0DB0"/>
    <w:rsid w:val="00BC176C"/>
    <w:rsid w:val="00BC1E7D"/>
    <w:rsid w:val="00BC2EDC"/>
    <w:rsid w:val="00BC7B2F"/>
    <w:rsid w:val="00BD0AF0"/>
    <w:rsid w:val="00BD2B84"/>
    <w:rsid w:val="00BD3B44"/>
    <w:rsid w:val="00BD45C9"/>
    <w:rsid w:val="00BE1503"/>
    <w:rsid w:val="00BE2D51"/>
    <w:rsid w:val="00BE715F"/>
    <w:rsid w:val="00BF0C86"/>
    <w:rsid w:val="00BF3E9A"/>
    <w:rsid w:val="00BF4106"/>
    <w:rsid w:val="00BF67D6"/>
    <w:rsid w:val="00BF77FB"/>
    <w:rsid w:val="00C0180D"/>
    <w:rsid w:val="00C05474"/>
    <w:rsid w:val="00C057A9"/>
    <w:rsid w:val="00C0667A"/>
    <w:rsid w:val="00C11DB7"/>
    <w:rsid w:val="00C16FAC"/>
    <w:rsid w:val="00C215E6"/>
    <w:rsid w:val="00C27339"/>
    <w:rsid w:val="00C273E7"/>
    <w:rsid w:val="00C350B6"/>
    <w:rsid w:val="00C36052"/>
    <w:rsid w:val="00C46082"/>
    <w:rsid w:val="00C53949"/>
    <w:rsid w:val="00C753A9"/>
    <w:rsid w:val="00C76F2E"/>
    <w:rsid w:val="00C8058C"/>
    <w:rsid w:val="00C85E5F"/>
    <w:rsid w:val="00C875BA"/>
    <w:rsid w:val="00C91625"/>
    <w:rsid w:val="00C93CAD"/>
    <w:rsid w:val="00C94C14"/>
    <w:rsid w:val="00C9529F"/>
    <w:rsid w:val="00C97E6D"/>
    <w:rsid w:val="00CA0A5C"/>
    <w:rsid w:val="00CA0AF7"/>
    <w:rsid w:val="00CA27DF"/>
    <w:rsid w:val="00CA4A39"/>
    <w:rsid w:val="00CA5F6B"/>
    <w:rsid w:val="00CB6037"/>
    <w:rsid w:val="00CB65A0"/>
    <w:rsid w:val="00CB7F30"/>
    <w:rsid w:val="00CC1888"/>
    <w:rsid w:val="00CC2D94"/>
    <w:rsid w:val="00CC30E7"/>
    <w:rsid w:val="00CC6B64"/>
    <w:rsid w:val="00CD1423"/>
    <w:rsid w:val="00CD5368"/>
    <w:rsid w:val="00CE467B"/>
    <w:rsid w:val="00CE4FAD"/>
    <w:rsid w:val="00CE581C"/>
    <w:rsid w:val="00CE604D"/>
    <w:rsid w:val="00CE7C10"/>
    <w:rsid w:val="00CF3D4F"/>
    <w:rsid w:val="00CF54BD"/>
    <w:rsid w:val="00D02190"/>
    <w:rsid w:val="00D16BCA"/>
    <w:rsid w:val="00D2041A"/>
    <w:rsid w:val="00D21A27"/>
    <w:rsid w:val="00D23EA7"/>
    <w:rsid w:val="00D26C96"/>
    <w:rsid w:val="00D31EF4"/>
    <w:rsid w:val="00D3209D"/>
    <w:rsid w:val="00D4088E"/>
    <w:rsid w:val="00D42F14"/>
    <w:rsid w:val="00D43AD2"/>
    <w:rsid w:val="00D4565D"/>
    <w:rsid w:val="00D46659"/>
    <w:rsid w:val="00D5267E"/>
    <w:rsid w:val="00D52CFC"/>
    <w:rsid w:val="00D53067"/>
    <w:rsid w:val="00D549A5"/>
    <w:rsid w:val="00D55099"/>
    <w:rsid w:val="00D61249"/>
    <w:rsid w:val="00D61D19"/>
    <w:rsid w:val="00D653D0"/>
    <w:rsid w:val="00D656B0"/>
    <w:rsid w:val="00D7034B"/>
    <w:rsid w:val="00D71CCE"/>
    <w:rsid w:val="00D72D9D"/>
    <w:rsid w:val="00D74790"/>
    <w:rsid w:val="00D764A9"/>
    <w:rsid w:val="00D77899"/>
    <w:rsid w:val="00D77AE7"/>
    <w:rsid w:val="00D77EAB"/>
    <w:rsid w:val="00D81B9E"/>
    <w:rsid w:val="00D847FA"/>
    <w:rsid w:val="00D8701E"/>
    <w:rsid w:val="00D87674"/>
    <w:rsid w:val="00D87912"/>
    <w:rsid w:val="00D87C8B"/>
    <w:rsid w:val="00D90593"/>
    <w:rsid w:val="00D916DC"/>
    <w:rsid w:val="00D939AC"/>
    <w:rsid w:val="00D966EB"/>
    <w:rsid w:val="00DA0CB6"/>
    <w:rsid w:val="00DA1EC5"/>
    <w:rsid w:val="00DB03C3"/>
    <w:rsid w:val="00DB415F"/>
    <w:rsid w:val="00DB5BB4"/>
    <w:rsid w:val="00DC1D19"/>
    <w:rsid w:val="00DC6727"/>
    <w:rsid w:val="00DD2F46"/>
    <w:rsid w:val="00DD4B34"/>
    <w:rsid w:val="00DE0212"/>
    <w:rsid w:val="00DE2DDC"/>
    <w:rsid w:val="00DE3B1F"/>
    <w:rsid w:val="00DE7050"/>
    <w:rsid w:val="00DF1969"/>
    <w:rsid w:val="00DF33E1"/>
    <w:rsid w:val="00DF599B"/>
    <w:rsid w:val="00E0072B"/>
    <w:rsid w:val="00E019CD"/>
    <w:rsid w:val="00E01BB2"/>
    <w:rsid w:val="00E03B25"/>
    <w:rsid w:val="00E03CD6"/>
    <w:rsid w:val="00E11720"/>
    <w:rsid w:val="00E15D16"/>
    <w:rsid w:val="00E15F70"/>
    <w:rsid w:val="00E16112"/>
    <w:rsid w:val="00E24F9A"/>
    <w:rsid w:val="00E276B4"/>
    <w:rsid w:val="00E27B2A"/>
    <w:rsid w:val="00E3211D"/>
    <w:rsid w:val="00E4320B"/>
    <w:rsid w:val="00E45968"/>
    <w:rsid w:val="00E47D09"/>
    <w:rsid w:val="00E5010E"/>
    <w:rsid w:val="00E551C6"/>
    <w:rsid w:val="00E55451"/>
    <w:rsid w:val="00E56020"/>
    <w:rsid w:val="00E6025A"/>
    <w:rsid w:val="00E66132"/>
    <w:rsid w:val="00E8456C"/>
    <w:rsid w:val="00E84EF0"/>
    <w:rsid w:val="00E85BD5"/>
    <w:rsid w:val="00E92ABF"/>
    <w:rsid w:val="00E930F9"/>
    <w:rsid w:val="00E96789"/>
    <w:rsid w:val="00EA0F26"/>
    <w:rsid w:val="00EA37C3"/>
    <w:rsid w:val="00EA3C5F"/>
    <w:rsid w:val="00EA6363"/>
    <w:rsid w:val="00EA6CDF"/>
    <w:rsid w:val="00EA6EFF"/>
    <w:rsid w:val="00EB32AC"/>
    <w:rsid w:val="00EB3BD1"/>
    <w:rsid w:val="00EB518B"/>
    <w:rsid w:val="00EB6F53"/>
    <w:rsid w:val="00EC0772"/>
    <w:rsid w:val="00EC7247"/>
    <w:rsid w:val="00EC7AB9"/>
    <w:rsid w:val="00ED711D"/>
    <w:rsid w:val="00ED7EFB"/>
    <w:rsid w:val="00EF2B15"/>
    <w:rsid w:val="00EF546C"/>
    <w:rsid w:val="00F10ECB"/>
    <w:rsid w:val="00F22560"/>
    <w:rsid w:val="00F277F1"/>
    <w:rsid w:val="00F315F6"/>
    <w:rsid w:val="00F31DF0"/>
    <w:rsid w:val="00F3249E"/>
    <w:rsid w:val="00F326CE"/>
    <w:rsid w:val="00F332B4"/>
    <w:rsid w:val="00F33C40"/>
    <w:rsid w:val="00F379E1"/>
    <w:rsid w:val="00F436DB"/>
    <w:rsid w:val="00F47F2D"/>
    <w:rsid w:val="00F50113"/>
    <w:rsid w:val="00F530F7"/>
    <w:rsid w:val="00F57C1C"/>
    <w:rsid w:val="00F605B8"/>
    <w:rsid w:val="00F61B58"/>
    <w:rsid w:val="00F62366"/>
    <w:rsid w:val="00F657DD"/>
    <w:rsid w:val="00F663DE"/>
    <w:rsid w:val="00F66F4E"/>
    <w:rsid w:val="00F67ABE"/>
    <w:rsid w:val="00F7050C"/>
    <w:rsid w:val="00F71525"/>
    <w:rsid w:val="00F7275E"/>
    <w:rsid w:val="00F766F1"/>
    <w:rsid w:val="00F77104"/>
    <w:rsid w:val="00F831F2"/>
    <w:rsid w:val="00F862C1"/>
    <w:rsid w:val="00F91273"/>
    <w:rsid w:val="00F93BD1"/>
    <w:rsid w:val="00FA1F1B"/>
    <w:rsid w:val="00FA3A05"/>
    <w:rsid w:val="00FA6936"/>
    <w:rsid w:val="00FB4BCD"/>
    <w:rsid w:val="00FC07B0"/>
    <w:rsid w:val="00FC0960"/>
    <w:rsid w:val="00FC1C09"/>
    <w:rsid w:val="00FC230B"/>
    <w:rsid w:val="00FC2D1C"/>
    <w:rsid w:val="00FC3ED3"/>
    <w:rsid w:val="00FD1E5E"/>
    <w:rsid w:val="00FD3B93"/>
    <w:rsid w:val="00FD7EC1"/>
    <w:rsid w:val="00FE1434"/>
    <w:rsid w:val="00FE2D07"/>
    <w:rsid w:val="00FE2F88"/>
    <w:rsid w:val="00FE56D1"/>
    <w:rsid w:val="00FE6576"/>
    <w:rsid w:val="00FE6B9B"/>
    <w:rsid w:val="00FF5DBC"/>
    <w:rsid w:val="00FF6C78"/>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B96D3"/>
  <w15:docId w15:val="{0E45B6C2-60A3-4F21-BF64-273DC6D6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F1215"/>
    <w:pPr>
      <w:spacing w:line="276" w:lineRule="auto"/>
    </w:pPr>
    <w:rPr>
      <w:rFonts w:eastAsia="SimSun"/>
      <w:noProof/>
      <w:color w:val="000000"/>
      <w:sz w:val="18"/>
      <w:szCs w:val="18"/>
    </w:rPr>
  </w:style>
  <w:style w:type="paragraph" w:styleId="Heading1">
    <w:name w:val="heading 1"/>
    <w:basedOn w:val="Normal"/>
    <w:next w:val="BodyText"/>
    <w:link w:val="Heading1Char"/>
    <w:qFormat/>
    <w:rsid w:val="00D72D9D"/>
    <w:pPr>
      <w:keepNext/>
      <w:keepLines/>
      <w:spacing w:before="480"/>
      <w:outlineLvl w:val="0"/>
    </w:pPr>
    <w:rPr>
      <w:rFonts w:eastAsiaTheme="majorEastAsia" w:cstheme="majorBidi"/>
      <w:b/>
      <w:bCs/>
      <w:sz w:val="32"/>
      <w:szCs w:val="28"/>
    </w:rPr>
  </w:style>
  <w:style w:type="paragraph" w:styleId="Heading2">
    <w:name w:val="heading 2"/>
    <w:basedOn w:val="Normal"/>
    <w:next w:val="BodyText"/>
    <w:qFormat/>
    <w:rsid w:val="00D72D9D"/>
    <w:pPr>
      <w:keepNext/>
      <w:spacing w:before="240" w:after="60"/>
      <w:outlineLvl w:val="1"/>
    </w:pPr>
    <w:rPr>
      <w:rFonts w:cs="Arial"/>
      <w:b/>
      <w:bCs/>
      <w:iCs/>
      <w:sz w:val="28"/>
      <w:szCs w:val="28"/>
    </w:rPr>
  </w:style>
  <w:style w:type="paragraph" w:styleId="Heading3">
    <w:name w:val="heading 3"/>
    <w:basedOn w:val="Normal"/>
    <w:next w:val="BlockText"/>
    <w:qFormat/>
    <w:rsid w:val="00D72D9D"/>
    <w:pPr>
      <w:keepNext/>
      <w:spacing w:before="240" w:after="60"/>
      <w:outlineLvl w:val="2"/>
    </w:pPr>
    <w:rPr>
      <w:rFonts w:cs="Arial"/>
      <w:b/>
      <w:bCs/>
      <w:sz w:val="26"/>
      <w:szCs w:val="26"/>
    </w:rPr>
  </w:style>
  <w:style w:type="paragraph" w:styleId="Heading4">
    <w:name w:val="heading 4"/>
    <w:basedOn w:val="Normal"/>
    <w:next w:val="BodyText"/>
    <w:qFormat/>
    <w:rsid w:val="00D72D9D"/>
    <w:pPr>
      <w:keepNext/>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Base"/>
    <w:rsid w:val="00131D17"/>
    <w:rPr>
      <w:rFonts w:ascii="Arial" w:hAnsi="Arial"/>
      <w:color w:val="0000FF"/>
      <w:sz w:val="22"/>
      <w:szCs w:val="22"/>
      <w:u w:val="single"/>
    </w:rPr>
  </w:style>
  <w:style w:type="character" w:customStyle="1" w:styleId="Base">
    <w:name w:val="Base"/>
    <w:uiPriority w:val="1"/>
    <w:qFormat/>
    <w:rsid w:val="00D72D9D"/>
    <w:rPr>
      <w:rFonts w:ascii="Arial" w:hAnsi="Arial"/>
      <w:sz w:val="22"/>
      <w:szCs w:val="22"/>
    </w:rPr>
  </w:style>
  <w:style w:type="paragraph" w:styleId="DocumentMap">
    <w:name w:val="Document Map"/>
    <w:basedOn w:val="Normal"/>
    <w:semiHidden/>
    <w:rsid w:val="00131D17"/>
    <w:pPr>
      <w:shd w:val="clear" w:color="auto" w:fill="000080"/>
    </w:pPr>
    <w:rPr>
      <w:rFonts w:ascii="Tahoma" w:hAnsi="Tahoma" w:cs="Tahoma"/>
    </w:rPr>
  </w:style>
  <w:style w:type="numbering" w:styleId="1ai">
    <w:name w:val="Outline List 1"/>
    <w:basedOn w:val="NoList"/>
    <w:rsid w:val="00131D17"/>
    <w:pPr>
      <w:numPr>
        <w:numId w:val="1"/>
      </w:numPr>
    </w:pPr>
  </w:style>
  <w:style w:type="character" w:styleId="FollowedHyperlink">
    <w:name w:val="FollowedHyperlink"/>
    <w:basedOn w:val="Base"/>
    <w:rsid w:val="00131D17"/>
    <w:rPr>
      <w:rFonts w:ascii="Arial" w:hAnsi="Arial"/>
      <w:color w:val="606420"/>
      <w:sz w:val="22"/>
      <w:szCs w:val="22"/>
      <w:u w:val="single"/>
    </w:rPr>
  </w:style>
  <w:style w:type="character" w:customStyle="1" w:styleId="Heading1Char">
    <w:name w:val="Heading 1 Char"/>
    <w:basedOn w:val="DefaultParagraphFont"/>
    <w:link w:val="Heading1"/>
    <w:rsid w:val="00D72D9D"/>
    <w:rPr>
      <w:rFonts w:ascii="Arial" w:eastAsiaTheme="majorEastAsia" w:hAnsi="Arial" w:cstheme="majorBidi"/>
      <w:b/>
      <w:bCs/>
      <w:sz w:val="32"/>
      <w:szCs w:val="28"/>
    </w:rPr>
  </w:style>
  <w:style w:type="paragraph" w:customStyle="1" w:styleId="ToDo">
    <w:name w:val="ToDo"/>
    <w:basedOn w:val="Normal"/>
    <w:rsid w:val="00131D17"/>
    <w:pPr>
      <w:numPr>
        <w:numId w:val="2"/>
      </w:numPr>
    </w:pPr>
  </w:style>
  <w:style w:type="paragraph" w:customStyle="1" w:styleId="Comment">
    <w:name w:val="Comment"/>
    <w:basedOn w:val="Normal"/>
    <w:link w:val="CommentCharChar"/>
    <w:rsid w:val="00131D17"/>
    <w:pPr>
      <w:numPr>
        <w:numId w:val="5"/>
      </w:numPr>
    </w:pPr>
  </w:style>
  <w:style w:type="paragraph" w:customStyle="1" w:styleId="Done">
    <w:name w:val="Done"/>
    <w:basedOn w:val="Normal"/>
    <w:link w:val="DoneChar"/>
    <w:rsid w:val="00131D17"/>
    <w:pPr>
      <w:numPr>
        <w:numId w:val="3"/>
      </w:numPr>
    </w:pPr>
  </w:style>
  <w:style w:type="paragraph" w:styleId="BodyText">
    <w:name w:val="Body Text"/>
    <w:basedOn w:val="Normal"/>
    <w:link w:val="BodyTextChar"/>
    <w:rsid w:val="00131D17"/>
    <w:pPr>
      <w:spacing w:after="120"/>
    </w:pPr>
  </w:style>
  <w:style w:type="paragraph" w:styleId="Header">
    <w:name w:val="header"/>
    <w:basedOn w:val="Normal"/>
    <w:rsid w:val="00131D17"/>
    <w:pPr>
      <w:tabs>
        <w:tab w:val="center" w:pos="4320"/>
        <w:tab w:val="right" w:pos="8640"/>
      </w:tabs>
    </w:pPr>
  </w:style>
  <w:style w:type="paragraph" w:styleId="Footer">
    <w:name w:val="footer"/>
    <w:basedOn w:val="Normal"/>
    <w:rsid w:val="00131D17"/>
    <w:pPr>
      <w:tabs>
        <w:tab w:val="center" w:pos="4320"/>
        <w:tab w:val="right" w:pos="8640"/>
      </w:tabs>
    </w:pPr>
  </w:style>
  <w:style w:type="paragraph" w:customStyle="1" w:styleId="CarryForward">
    <w:name w:val="Carry Forward"/>
    <w:basedOn w:val="Normal"/>
    <w:rsid w:val="00131D17"/>
    <w:pPr>
      <w:numPr>
        <w:numId w:val="4"/>
      </w:numPr>
    </w:pPr>
  </w:style>
  <w:style w:type="character" w:customStyle="1" w:styleId="DoneChar">
    <w:name w:val="Done Char"/>
    <w:basedOn w:val="DefaultParagraphFont"/>
    <w:link w:val="Done"/>
    <w:rsid w:val="00131D17"/>
    <w:rPr>
      <w:rFonts w:ascii="Arial" w:hAnsi="Arial"/>
      <w:sz w:val="22"/>
      <w:szCs w:val="24"/>
    </w:rPr>
  </w:style>
  <w:style w:type="character" w:customStyle="1" w:styleId="CommentCharChar">
    <w:name w:val="Comment Char Char"/>
    <w:basedOn w:val="DefaultParagraphFont"/>
    <w:link w:val="Comment"/>
    <w:rsid w:val="00131D17"/>
    <w:rPr>
      <w:rFonts w:ascii="Arial" w:hAnsi="Arial"/>
      <w:sz w:val="22"/>
      <w:szCs w:val="24"/>
    </w:rPr>
  </w:style>
  <w:style w:type="paragraph" w:styleId="BlockText">
    <w:name w:val="Block Text"/>
    <w:basedOn w:val="Normal"/>
    <w:rsid w:val="00AE1D8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semiHidden/>
    <w:rsid w:val="00131D17"/>
    <w:rPr>
      <w:rFonts w:ascii="Tahoma" w:hAnsi="Tahoma" w:cs="Tahoma"/>
      <w:sz w:val="16"/>
      <w:szCs w:val="16"/>
    </w:rPr>
  </w:style>
  <w:style w:type="character" w:styleId="CommentReference">
    <w:name w:val="annotation reference"/>
    <w:basedOn w:val="DefaultParagraphFont"/>
    <w:semiHidden/>
    <w:rsid w:val="00131D17"/>
    <w:rPr>
      <w:sz w:val="16"/>
      <w:szCs w:val="16"/>
    </w:rPr>
  </w:style>
  <w:style w:type="paragraph" w:styleId="CommentText">
    <w:name w:val="annotation text"/>
    <w:basedOn w:val="Normal"/>
    <w:semiHidden/>
    <w:rsid w:val="00131D17"/>
    <w:rPr>
      <w:sz w:val="20"/>
      <w:szCs w:val="20"/>
    </w:rPr>
  </w:style>
  <w:style w:type="paragraph" w:styleId="CommentSubject">
    <w:name w:val="annotation subject"/>
    <w:basedOn w:val="CommentText"/>
    <w:next w:val="CommentText"/>
    <w:semiHidden/>
    <w:rsid w:val="00131D17"/>
    <w:rPr>
      <w:b/>
      <w:bCs/>
    </w:rPr>
  </w:style>
  <w:style w:type="paragraph" w:styleId="TOAHeading">
    <w:name w:val="toa heading"/>
    <w:basedOn w:val="Normal"/>
    <w:next w:val="Normal"/>
    <w:semiHidden/>
    <w:rsid w:val="00131D17"/>
    <w:pPr>
      <w:spacing w:before="120"/>
    </w:pPr>
    <w:rPr>
      <w:rFonts w:cs="Arial"/>
      <w:b/>
      <w:bCs/>
      <w:sz w:val="24"/>
    </w:rPr>
  </w:style>
  <w:style w:type="numbering" w:customStyle="1" w:styleId="Todolist">
    <w:name w:val="Todo list"/>
    <w:basedOn w:val="NoList"/>
    <w:rsid w:val="00C76F2E"/>
    <w:pPr>
      <w:numPr>
        <w:numId w:val="6"/>
      </w:numPr>
    </w:pPr>
  </w:style>
  <w:style w:type="paragraph" w:customStyle="1" w:styleId="B1-BodyLevel1">
    <w:name w:val="B1 - Body Level 1"/>
    <w:qFormat/>
    <w:rsid w:val="00D72D9D"/>
    <w:pPr>
      <w:numPr>
        <w:numId w:val="19"/>
      </w:numPr>
    </w:pPr>
    <w:rPr>
      <w:rFonts w:ascii="Arial" w:eastAsia="Calibri" w:hAnsi="Arial"/>
      <w:sz w:val="22"/>
      <w:szCs w:val="22"/>
    </w:rPr>
  </w:style>
  <w:style w:type="numbering" w:customStyle="1" w:styleId="TodoLists">
    <w:name w:val="Todo Lists"/>
    <w:uiPriority w:val="99"/>
    <w:rsid w:val="001D4496"/>
    <w:pPr>
      <w:numPr>
        <w:numId w:val="7"/>
      </w:numPr>
    </w:pPr>
  </w:style>
  <w:style w:type="paragraph" w:customStyle="1" w:styleId="T1-ToDoLevel1">
    <w:name w:val="T1 - ToDo Level 1"/>
    <w:qFormat/>
    <w:rsid w:val="00D72D9D"/>
    <w:pPr>
      <w:numPr>
        <w:numId w:val="15"/>
      </w:numPr>
    </w:pPr>
    <w:rPr>
      <w:rFonts w:ascii="Arial" w:hAnsi="Arial"/>
      <w:sz w:val="22"/>
      <w:szCs w:val="24"/>
    </w:rPr>
  </w:style>
  <w:style w:type="paragraph" w:customStyle="1" w:styleId="T2-ToDoLevel2">
    <w:name w:val="T2 - ToDo Level 2"/>
    <w:basedOn w:val="T1-ToDoLevel1"/>
    <w:qFormat/>
    <w:rsid w:val="00D72D9D"/>
    <w:pPr>
      <w:numPr>
        <w:ilvl w:val="1"/>
      </w:numPr>
    </w:pPr>
  </w:style>
  <w:style w:type="paragraph" w:customStyle="1" w:styleId="T3-ToDoLevel3">
    <w:name w:val="T3 - ToDo Level 3"/>
    <w:basedOn w:val="T2-ToDoLevel2"/>
    <w:qFormat/>
    <w:rsid w:val="00D72D9D"/>
    <w:pPr>
      <w:numPr>
        <w:ilvl w:val="2"/>
      </w:numPr>
    </w:pPr>
  </w:style>
  <w:style w:type="paragraph" w:customStyle="1" w:styleId="T4-ToDoLevel4">
    <w:name w:val="T4 - ToDo Level 4"/>
    <w:basedOn w:val="T3-ToDoLevel3"/>
    <w:qFormat/>
    <w:rsid w:val="00D72D9D"/>
    <w:pPr>
      <w:numPr>
        <w:ilvl w:val="3"/>
      </w:numPr>
    </w:pPr>
  </w:style>
  <w:style w:type="paragraph" w:customStyle="1" w:styleId="T5-ToDoLevel5">
    <w:name w:val="T5 - ToDo Level 5"/>
    <w:basedOn w:val="T4-ToDoLevel4"/>
    <w:qFormat/>
    <w:rsid w:val="00D72D9D"/>
    <w:pPr>
      <w:numPr>
        <w:ilvl w:val="4"/>
      </w:numPr>
    </w:pPr>
  </w:style>
  <w:style w:type="paragraph" w:customStyle="1" w:styleId="T6-ToDoLevel6">
    <w:name w:val="T6 - ToDo Level 6"/>
    <w:basedOn w:val="T5-ToDoLevel5"/>
    <w:qFormat/>
    <w:rsid w:val="00D72D9D"/>
    <w:pPr>
      <w:numPr>
        <w:ilvl w:val="5"/>
      </w:numPr>
    </w:pPr>
  </w:style>
  <w:style w:type="paragraph" w:customStyle="1" w:styleId="T7-ToDoLevel7">
    <w:name w:val="T7 - ToDo Level 7"/>
    <w:basedOn w:val="T6-ToDoLevel6"/>
    <w:qFormat/>
    <w:rsid w:val="00D72D9D"/>
    <w:pPr>
      <w:numPr>
        <w:ilvl w:val="6"/>
      </w:numPr>
    </w:pPr>
  </w:style>
  <w:style w:type="paragraph" w:customStyle="1" w:styleId="T8-ToDoLevel8">
    <w:name w:val="T8 - ToDo Level 8"/>
    <w:basedOn w:val="T7-ToDoLevel7"/>
    <w:qFormat/>
    <w:rsid w:val="00D72D9D"/>
    <w:pPr>
      <w:numPr>
        <w:ilvl w:val="7"/>
      </w:numPr>
    </w:pPr>
  </w:style>
  <w:style w:type="paragraph" w:customStyle="1" w:styleId="T9-ToDoLevel9">
    <w:name w:val="T9 - ToDo Level 9"/>
    <w:basedOn w:val="T8-ToDoLevel8"/>
    <w:qFormat/>
    <w:rsid w:val="00D72D9D"/>
    <w:pPr>
      <w:numPr>
        <w:ilvl w:val="8"/>
      </w:numPr>
    </w:pPr>
  </w:style>
  <w:style w:type="paragraph" w:customStyle="1" w:styleId="D1-DoneLevel1">
    <w:name w:val="D1 - Done Level 1"/>
    <w:qFormat/>
    <w:rsid w:val="00D72D9D"/>
    <w:pPr>
      <w:numPr>
        <w:numId w:val="16"/>
      </w:numPr>
    </w:pPr>
    <w:rPr>
      <w:rFonts w:ascii="Arial" w:hAnsi="Arial"/>
      <w:sz w:val="22"/>
      <w:szCs w:val="24"/>
    </w:rPr>
  </w:style>
  <w:style w:type="paragraph" w:customStyle="1" w:styleId="D2-DoneLevel2">
    <w:name w:val="D2 - Done Level 2"/>
    <w:basedOn w:val="T2-ToDoLevel2"/>
    <w:qFormat/>
    <w:rsid w:val="00D72D9D"/>
    <w:pPr>
      <w:numPr>
        <w:numId w:val="16"/>
      </w:numPr>
    </w:pPr>
  </w:style>
  <w:style w:type="paragraph" w:customStyle="1" w:styleId="D3-DoneLevel3">
    <w:name w:val="D3 - Done Level 3"/>
    <w:basedOn w:val="D2-DoneLevel2"/>
    <w:qFormat/>
    <w:rsid w:val="00D72D9D"/>
    <w:pPr>
      <w:numPr>
        <w:ilvl w:val="2"/>
      </w:numPr>
    </w:pPr>
  </w:style>
  <w:style w:type="paragraph" w:customStyle="1" w:styleId="D4-DoneLevel4">
    <w:name w:val="D4 - Done Level 4"/>
    <w:basedOn w:val="D3-DoneLevel3"/>
    <w:qFormat/>
    <w:rsid w:val="00D72D9D"/>
    <w:pPr>
      <w:numPr>
        <w:ilvl w:val="3"/>
      </w:numPr>
    </w:pPr>
  </w:style>
  <w:style w:type="paragraph" w:customStyle="1" w:styleId="D5-DoneLevel5">
    <w:name w:val="D5 - Done Level 5"/>
    <w:basedOn w:val="D4-DoneLevel4"/>
    <w:qFormat/>
    <w:rsid w:val="00D72D9D"/>
    <w:pPr>
      <w:numPr>
        <w:ilvl w:val="4"/>
      </w:numPr>
    </w:pPr>
  </w:style>
  <w:style w:type="paragraph" w:customStyle="1" w:styleId="D6-DoneLevel6">
    <w:name w:val="D6 - Done Level 6"/>
    <w:basedOn w:val="D5-DoneLevel5"/>
    <w:qFormat/>
    <w:rsid w:val="00D72D9D"/>
    <w:pPr>
      <w:numPr>
        <w:ilvl w:val="5"/>
      </w:numPr>
    </w:pPr>
  </w:style>
  <w:style w:type="paragraph" w:customStyle="1" w:styleId="D7-DoneLevel7">
    <w:name w:val="D7 - Done Level 7"/>
    <w:basedOn w:val="D6-DoneLevel6"/>
    <w:qFormat/>
    <w:rsid w:val="00D72D9D"/>
    <w:pPr>
      <w:numPr>
        <w:ilvl w:val="6"/>
      </w:numPr>
    </w:pPr>
  </w:style>
  <w:style w:type="paragraph" w:customStyle="1" w:styleId="D8-DoneLevel8">
    <w:name w:val="D8 - Done Level 8"/>
    <w:basedOn w:val="D7-DoneLevel7"/>
    <w:qFormat/>
    <w:rsid w:val="00D72D9D"/>
    <w:pPr>
      <w:numPr>
        <w:ilvl w:val="7"/>
      </w:numPr>
    </w:pPr>
  </w:style>
  <w:style w:type="paragraph" w:customStyle="1" w:styleId="D9-DoneLevel9">
    <w:name w:val="D9 - Done Level 9"/>
    <w:basedOn w:val="D8-DoneLevel8"/>
    <w:qFormat/>
    <w:rsid w:val="00D72D9D"/>
    <w:pPr>
      <w:numPr>
        <w:ilvl w:val="8"/>
      </w:numPr>
    </w:pPr>
  </w:style>
  <w:style w:type="numbering" w:customStyle="1" w:styleId="DoneLists">
    <w:name w:val="Done Lists"/>
    <w:uiPriority w:val="99"/>
    <w:rsid w:val="001D4496"/>
    <w:pPr>
      <w:numPr>
        <w:numId w:val="8"/>
      </w:numPr>
    </w:pPr>
  </w:style>
  <w:style w:type="paragraph" w:customStyle="1" w:styleId="C1-CommentLevel1">
    <w:name w:val="C1 - Comment Level 1"/>
    <w:qFormat/>
    <w:rsid w:val="00D72D9D"/>
    <w:pPr>
      <w:numPr>
        <w:numId w:val="17"/>
      </w:numPr>
    </w:pPr>
    <w:rPr>
      <w:rFonts w:ascii="Arial" w:hAnsi="Arial"/>
      <w:sz w:val="22"/>
      <w:szCs w:val="24"/>
    </w:rPr>
  </w:style>
  <w:style w:type="paragraph" w:customStyle="1" w:styleId="C2-CommentLevel2">
    <w:name w:val="C2 - Comment Level 2"/>
    <w:basedOn w:val="C1-CommentLevel1"/>
    <w:qFormat/>
    <w:rsid w:val="00D72D9D"/>
    <w:pPr>
      <w:numPr>
        <w:ilvl w:val="1"/>
      </w:numPr>
    </w:pPr>
  </w:style>
  <w:style w:type="paragraph" w:customStyle="1" w:styleId="C3-CommentLevel3">
    <w:name w:val="C3 - Comment Level 3"/>
    <w:basedOn w:val="C2-CommentLevel2"/>
    <w:qFormat/>
    <w:rsid w:val="00D72D9D"/>
    <w:pPr>
      <w:numPr>
        <w:ilvl w:val="2"/>
      </w:numPr>
    </w:pPr>
  </w:style>
  <w:style w:type="paragraph" w:customStyle="1" w:styleId="C4-CommentLevel4">
    <w:name w:val="C4 - Comment Level 4"/>
    <w:basedOn w:val="C3-CommentLevel3"/>
    <w:qFormat/>
    <w:rsid w:val="00D72D9D"/>
    <w:pPr>
      <w:numPr>
        <w:ilvl w:val="3"/>
      </w:numPr>
    </w:pPr>
  </w:style>
  <w:style w:type="paragraph" w:customStyle="1" w:styleId="C5-CommentLevel5">
    <w:name w:val="C5 - Comment Level 5"/>
    <w:basedOn w:val="C4-CommentLevel4"/>
    <w:qFormat/>
    <w:rsid w:val="00D72D9D"/>
    <w:pPr>
      <w:numPr>
        <w:ilvl w:val="4"/>
      </w:numPr>
    </w:pPr>
  </w:style>
  <w:style w:type="paragraph" w:customStyle="1" w:styleId="C6-CommentLevel6">
    <w:name w:val="C6 - Comment Level 6"/>
    <w:basedOn w:val="C5-CommentLevel5"/>
    <w:qFormat/>
    <w:rsid w:val="00D72D9D"/>
    <w:pPr>
      <w:numPr>
        <w:ilvl w:val="5"/>
      </w:numPr>
    </w:pPr>
  </w:style>
  <w:style w:type="paragraph" w:customStyle="1" w:styleId="C7-CommentLevel7">
    <w:name w:val="C7 - Comment Level 7"/>
    <w:basedOn w:val="C6-CommentLevel6"/>
    <w:qFormat/>
    <w:rsid w:val="00D72D9D"/>
    <w:pPr>
      <w:numPr>
        <w:ilvl w:val="6"/>
      </w:numPr>
    </w:pPr>
  </w:style>
  <w:style w:type="paragraph" w:customStyle="1" w:styleId="C8-CommentLevel8">
    <w:name w:val="C8 - Comment Level 8"/>
    <w:basedOn w:val="C7-CommentLevel7"/>
    <w:qFormat/>
    <w:rsid w:val="00D72D9D"/>
    <w:pPr>
      <w:numPr>
        <w:ilvl w:val="7"/>
      </w:numPr>
    </w:pPr>
  </w:style>
  <w:style w:type="paragraph" w:customStyle="1" w:styleId="C9-CommentLevel9">
    <w:name w:val="C9 - Comment Level 9"/>
    <w:basedOn w:val="C8-CommentLevel8"/>
    <w:qFormat/>
    <w:rsid w:val="00D72D9D"/>
    <w:pPr>
      <w:numPr>
        <w:ilvl w:val="8"/>
      </w:numPr>
    </w:pPr>
  </w:style>
  <w:style w:type="numbering" w:customStyle="1" w:styleId="CommentLists">
    <w:name w:val="Comment Lists"/>
    <w:uiPriority w:val="99"/>
    <w:rsid w:val="001D4496"/>
    <w:pPr>
      <w:numPr>
        <w:numId w:val="10"/>
      </w:numPr>
    </w:pPr>
  </w:style>
  <w:style w:type="paragraph" w:customStyle="1" w:styleId="F1-CarryForwardLevel1">
    <w:name w:val="F1 - Carry Forward Level 1"/>
    <w:qFormat/>
    <w:rsid w:val="00D72D9D"/>
    <w:pPr>
      <w:numPr>
        <w:numId w:val="18"/>
      </w:numPr>
    </w:pPr>
    <w:rPr>
      <w:rFonts w:ascii="Arial" w:hAnsi="Arial"/>
      <w:sz w:val="22"/>
      <w:szCs w:val="24"/>
    </w:rPr>
  </w:style>
  <w:style w:type="paragraph" w:customStyle="1" w:styleId="F2-CarryForwardLevel2">
    <w:name w:val="F2 - Carry Forward Level 2"/>
    <w:basedOn w:val="F1-CarryForwardLevel1"/>
    <w:qFormat/>
    <w:rsid w:val="00D72D9D"/>
    <w:pPr>
      <w:numPr>
        <w:ilvl w:val="1"/>
      </w:numPr>
    </w:pPr>
  </w:style>
  <w:style w:type="paragraph" w:customStyle="1" w:styleId="F3-CarryForwardLevel3">
    <w:name w:val="F3 - Carry Forward Level 3"/>
    <w:basedOn w:val="F2-CarryForwardLevel2"/>
    <w:qFormat/>
    <w:rsid w:val="00D72D9D"/>
    <w:pPr>
      <w:numPr>
        <w:ilvl w:val="2"/>
      </w:numPr>
    </w:pPr>
  </w:style>
  <w:style w:type="paragraph" w:customStyle="1" w:styleId="F4-CarryForwardLevel4">
    <w:name w:val="F4 - Carry Forward Level 4"/>
    <w:basedOn w:val="F3-CarryForwardLevel3"/>
    <w:qFormat/>
    <w:rsid w:val="00D72D9D"/>
    <w:pPr>
      <w:numPr>
        <w:ilvl w:val="3"/>
      </w:numPr>
    </w:pPr>
  </w:style>
  <w:style w:type="paragraph" w:customStyle="1" w:styleId="F5-CarryForwardLevel5">
    <w:name w:val="F5 - Carry Forward Level 5"/>
    <w:basedOn w:val="F4-CarryForwardLevel4"/>
    <w:qFormat/>
    <w:rsid w:val="00D72D9D"/>
    <w:pPr>
      <w:numPr>
        <w:ilvl w:val="4"/>
      </w:numPr>
    </w:pPr>
  </w:style>
  <w:style w:type="paragraph" w:customStyle="1" w:styleId="F6-CarryForwardLevel6">
    <w:name w:val="F6 - Carry Forward Level 6"/>
    <w:basedOn w:val="F5-CarryForwardLevel5"/>
    <w:qFormat/>
    <w:rsid w:val="00D72D9D"/>
    <w:pPr>
      <w:numPr>
        <w:ilvl w:val="5"/>
      </w:numPr>
    </w:pPr>
  </w:style>
  <w:style w:type="paragraph" w:customStyle="1" w:styleId="F7-CarryForwardLevel7">
    <w:name w:val="F7 - Carry Forward Level 7"/>
    <w:basedOn w:val="F6-CarryForwardLevel6"/>
    <w:qFormat/>
    <w:rsid w:val="00D72D9D"/>
    <w:pPr>
      <w:numPr>
        <w:ilvl w:val="6"/>
      </w:numPr>
    </w:pPr>
  </w:style>
  <w:style w:type="paragraph" w:customStyle="1" w:styleId="F8-CarryForwardLevel8">
    <w:name w:val="F8 - Carry Forward Level 8"/>
    <w:basedOn w:val="F7-CarryForwardLevel7"/>
    <w:qFormat/>
    <w:rsid w:val="00D72D9D"/>
    <w:pPr>
      <w:numPr>
        <w:ilvl w:val="7"/>
      </w:numPr>
    </w:pPr>
  </w:style>
  <w:style w:type="paragraph" w:customStyle="1" w:styleId="F9-CarryForwardLevel9">
    <w:name w:val="F9 - Carry Forward Level 9"/>
    <w:basedOn w:val="F8-CarryForwardLevel8"/>
    <w:qFormat/>
    <w:rsid w:val="00D72D9D"/>
    <w:pPr>
      <w:numPr>
        <w:ilvl w:val="8"/>
      </w:numPr>
    </w:pPr>
  </w:style>
  <w:style w:type="numbering" w:customStyle="1" w:styleId="CarryForwardLists">
    <w:name w:val="Carry Forward Lists"/>
    <w:basedOn w:val="NoList"/>
    <w:uiPriority w:val="99"/>
    <w:rsid w:val="001D4496"/>
    <w:pPr>
      <w:numPr>
        <w:numId w:val="11"/>
      </w:numPr>
    </w:pPr>
  </w:style>
  <w:style w:type="paragraph" w:customStyle="1" w:styleId="B2-BodyLevel2">
    <w:name w:val="B2 - Body Level 2"/>
    <w:basedOn w:val="B1-BodyLevel1"/>
    <w:qFormat/>
    <w:rsid w:val="00D72D9D"/>
    <w:pPr>
      <w:numPr>
        <w:ilvl w:val="1"/>
      </w:numPr>
    </w:pPr>
  </w:style>
  <w:style w:type="paragraph" w:customStyle="1" w:styleId="B3-BodyLevel3">
    <w:name w:val="B3 - Body Level 3"/>
    <w:basedOn w:val="B2-BodyLevel2"/>
    <w:qFormat/>
    <w:rsid w:val="00D72D9D"/>
    <w:pPr>
      <w:numPr>
        <w:ilvl w:val="2"/>
      </w:numPr>
    </w:pPr>
  </w:style>
  <w:style w:type="paragraph" w:customStyle="1" w:styleId="BodyL4">
    <w:name w:val="Body L4"/>
    <w:basedOn w:val="B3-BodyLevel3"/>
    <w:qFormat/>
    <w:rsid w:val="00D72D9D"/>
    <w:pPr>
      <w:numPr>
        <w:ilvl w:val="3"/>
      </w:numPr>
    </w:pPr>
  </w:style>
  <w:style w:type="paragraph" w:customStyle="1" w:styleId="BodyL5">
    <w:name w:val="Body L5"/>
    <w:basedOn w:val="BodyL4"/>
    <w:qFormat/>
    <w:rsid w:val="00D72D9D"/>
    <w:pPr>
      <w:numPr>
        <w:ilvl w:val="4"/>
      </w:numPr>
    </w:pPr>
  </w:style>
  <w:style w:type="paragraph" w:customStyle="1" w:styleId="BodyL6">
    <w:name w:val="Body L6"/>
    <w:basedOn w:val="BodyL5"/>
    <w:qFormat/>
    <w:rsid w:val="00D72D9D"/>
    <w:pPr>
      <w:numPr>
        <w:ilvl w:val="5"/>
      </w:numPr>
    </w:pPr>
  </w:style>
  <w:style w:type="paragraph" w:customStyle="1" w:styleId="BodyL7">
    <w:name w:val="Body L7"/>
    <w:basedOn w:val="BodyL6"/>
    <w:qFormat/>
    <w:rsid w:val="00D72D9D"/>
    <w:pPr>
      <w:numPr>
        <w:ilvl w:val="6"/>
      </w:numPr>
    </w:pPr>
  </w:style>
  <w:style w:type="paragraph" w:customStyle="1" w:styleId="BodyL8">
    <w:name w:val="Body L8"/>
    <w:basedOn w:val="BodyL7"/>
    <w:qFormat/>
    <w:rsid w:val="00D72D9D"/>
    <w:pPr>
      <w:numPr>
        <w:ilvl w:val="7"/>
      </w:numPr>
    </w:pPr>
  </w:style>
  <w:style w:type="paragraph" w:customStyle="1" w:styleId="BodyL9">
    <w:name w:val="Body L9"/>
    <w:basedOn w:val="BodyL8"/>
    <w:qFormat/>
    <w:rsid w:val="00D72D9D"/>
    <w:pPr>
      <w:numPr>
        <w:ilvl w:val="8"/>
      </w:numPr>
    </w:pPr>
  </w:style>
  <w:style w:type="numbering" w:customStyle="1" w:styleId="IndentedLists">
    <w:name w:val="Indented Lists"/>
    <w:uiPriority w:val="99"/>
    <w:rsid w:val="001D4496"/>
    <w:pPr>
      <w:numPr>
        <w:numId w:val="12"/>
      </w:numPr>
    </w:pPr>
  </w:style>
  <w:style w:type="paragraph" w:customStyle="1" w:styleId="B4-BodyLevel4">
    <w:name w:val="B4 - Body Level 4"/>
    <w:basedOn w:val="B3-BodyLevel3"/>
    <w:qFormat/>
    <w:rsid w:val="00D72D9D"/>
    <w:pPr>
      <w:numPr>
        <w:ilvl w:val="0"/>
        <w:numId w:val="0"/>
      </w:numPr>
      <w:ind w:left="1728"/>
    </w:pPr>
    <w:rPr>
      <w:rFonts w:ascii="Calibri" w:hAnsi="Calibri"/>
    </w:rPr>
  </w:style>
  <w:style w:type="paragraph" w:customStyle="1" w:styleId="B5-BodyLevel5">
    <w:name w:val="B5 - Body Level 5"/>
    <w:basedOn w:val="B4-BodyLevel4"/>
    <w:qFormat/>
    <w:rsid w:val="00D72D9D"/>
    <w:pPr>
      <w:ind w:left="2304"/>
    </w:pPr>
  </w:style>
  <w:style w:type="paragraph" w:customStyle="1" w:styleId="B6-BodyLevel6">
    <w:name w:val="B6 - Body Level 6"/>
    <w:basedOn w:val="B5-BodyLevel5"/>
    <w:qFormat/>
    <w:rsid w:val="00D72D9D"/>
    <w:pPr>
      <w:ind w:left="2880"/>
    </w:pPr>
  </w:style>
  <w:style w:type="paragraph" w:customStyle="1" w:styleId="B7-BodyLevel7">
    <w:name w:val="B7 -  Body Level 7"/>
    <w:basedOn w:val="B6-BodyLevel6"/>
    <w:qFormat/>
    <w:rsid w:val="00D72D9D"/>
    <w:pPr>
      <w:ind w:left="3456"/>
    </w:pPr>
  </w:style>
  <w:style w:type="paragraph" w:customStyle="1" w:styleId="B8-BodyLevel8">
    <w:name w:val="B8 - Body Level 8"/>
    <w:basedOn w:val="B7-BodyLevel7"/>
    <w:qFormat/>
    <w:rsid w:val="00D72D9D"/>
    <w:pPr>
      <w:ind w:left="4032"/>
    </w:pPr>
  </w:style>
  <w:style w:type="paragraph" w:customStyle="1" w:styleId="B9-BodyLevel9">
    <w:name w:val="B9 - Body Level 9"/>
    <w:basedOn w:val="B8-BodyLevel8"/>
    <w:qFormat/>
    <w:rsid w:val="00D72D9D"/>
    <w:pPr>
      <w:ind w:left="4608"/>
    </w:pPr>
  </w:style>
  <w:style w:type="paragraph" w:customStyle="1" w:styleId="1-ListLevel1">
    <w:name w:val="#1 - List Level 1"/>
    <w:qFormat/>
    <w:rsid w:val="00D72D9D"/>
    <w:pPr>
      <w:numPr>
        <w:numId w:val="20"/>
      </w:numPr>
      <w:spacing w:before="120"/>
    </w:pPr>
    <w:rPr>
      <w:rFonts w:ascii="Calibri" w:eastAsia="Calibri" w:hAnsi="Calibri"/>
      <w:sz w:val="22"/>
      <w:szCs w:val="22"/>
    </w:rPr>
  </w:style>
  <w:style w:type="paragraph" w:customStyle="1" w:styleId="2-ListLevel2">
    <w:name w:val="#2 - List Level 2"/>
    <w:basedOn w:val="1-ListLevel1"/>
    <w:qFormat/>
    <w:rsid w:val="00D72D9D"/>
    <w:pPr>
      <w:numPr>
        <w:ilvl w:val="1"/>
      </w:numPr>
      <w:spacing w:before="0"/>
    </w:pPr>
  </w:style>
  <w:style w:type="paragraph" w:customStyle="1" w:styleId="3-ListLevel3">
    <w:name w:val="#3 - List Level 3"/>
    <w:basedOn w:val="2-ListLevel2"/>
    <w:qFormat/>
    <w:rsid w:val="00D72D9D"/>
    <w:pPr>
      <w:numPr>
        <w:ilvl w:val="2"/>
      </w:numPr>
    </w:pPr>
  </w:style>
  <w:style w:type="paragraph" w:customStyle="1" w:styleId="4-ListLevel4">
    <w:name w:val="#4 - List Level 4"/>
    <w:basedOn w:val="3-ListLevel3"/>
    <w:qFormat/>
    <w:rsid w:val="00D72D9D"/>
    <w:pPr>
      <w:numPr>
        <w:ilvl w:val="3"/>
      </w:numPr>
    </w:pPr>
  </w:style>
  <w:style w:type="paragraph" w:customStyle="1" w:styleId="5-ListLevel5">
    <w:name w:val="#5 - List Level 5"/>
    <w:basedOn w:val="4-ListLevel4"/>
    <w:qFormat/>
    <w:rsid w:val="00D72D9D"/>
    <w:pPr>
      <w:numPr>
        <w:ilvl w:val="4"/>
      </w:numPr>
    </w:pPr>
  </w:style>
  <w:style w:type="paragraph" w:customStyle="1" w:styleId="6-ListLevel6">
    <w:name w:val="#6 - List Level 6"/>
    <w:basedOn w:val="5-ListLevel5"/>
    <w:qFormat/>
    <w:rsid w:val="00D72D9D"/>
    <w:pPr>
      <w:numPr>
        <w:ilvl w:val="5"/>
      </w:numPr>
    </w:pPr>
  </w:style>
  <w:style w:type="paragraph" w:customStyle="1" w:styleId="7-ListLevel7">
    <w:name w:val="#7 - List Level 7"/>
    <w:basedOn w:val="6-ListLevel6"/>
    <w:qFormat/>
    <w:rsid w:val="00D72D9D"/>
    <w:pPr>
      <w:numPr>
        <w:ilvl w:val="6"/>
      </w:numPr>
    </w:pPr>
  </w:style>
  <w:style w:type="paragraph" w:customStyle="1" w:styleId="8-ListLevel8">
    <w:name w:val="#8 - List Level 8"/>
    <w:basedOn w:val="7-ListLevel7"/>
    <w:qFormat/>
    <w:rsid w:val="00D72D9D"/>
    <w:pPr>
      <w:numPr>
        <w:ilvl w:val="7"/>
      </w:numPr>
    </w:pPr>
  </w:style>
  <w:style w:type="paragraph" w:customStyle="1" w:styleId="9-ListLevel9">
    <w:name w:val="#9 - List Level 9"/>
    <w:basedOn w:val="8-ListLevel8"/>
    <w:qFormat/>
    <w:rsid w:val="00D72D9D"/>
    <w:pPr>
      <w:numPr>
        <w:ilvl w:val="8"/>
      </w:numPr>
    </w:pPr>
  </w:style>
  <w:style w:type="numbering" w:customStyle="1" w:styleId="NumberLists">
    <w:name w:val="Number Lists"/>
    <w:uiPriority w:val="99"/>
    <w:rsid w:val="001D4496"/>
    <w:pPr>
      <w:numPr>
        <w:numId w:val="13"/>
      </w:numPr>
    </w:pPr>
  </w:style>
  <w:style w:type="paragraph" w:customStyle="1" w:styleId="TestCase">
    <w:name w:val="TestCase"/>
    <w:basedOn w:val="BodyText"/>
    <w:qFormat/>
    <w:rsid w:val="00041855"/>
  </w:style>
  <w:style w:type="paragraph" w:customStyle="1" w:styleId="Name">
    <w:name w:val="Name"/>
    <w:basedOn w:val="BodyText"/>
    <w:qFormat/>
    <w:rsid w:val="00041855"/>
  </w:style>
  <w:style w:type="character" w:customStyle="1" w:styleId="BodyTextChar">
    <w:name w:val="Body Text Char"/>
    <w:basedOn w:val="DefaultParagraphFont"/>
    <w:link w:val="BodyText"/>
    <w:rsid w:val="00041855"/>
    <w:rPr>
      <w:rFonts w:ascii="Arial" w:hAnsi="Arial"/>
      <w:sz w:val="22"/>
      <w:szCs w:val="24"/>
    </w:rPr>
  </w:style>
  <w:style w:type="paragraph" w:customStyle="1" w:styleId="Description">
    <w:name w:val="Description"/>
    <w:basedOn w:val="BodyText"/>
    <w:qFormat/>
    <w:rsid w:val="00041855"/>
  </w:style>
  <w:style w:type="paragraph" w:customStyle="1" w:styleId="Conditions">
    <w:name w:val="Conditions"/>
    <w:basedOn w:val="BodyText"/>
    <w:next w:val="Continue"/>
    <w:qFormat/>
    <w:rsid w:val="00041855"/>
  </w:style>
  <w:style w:type="paragraph" w:customStyle="1" w:styleId="Result">
    <w:name w:val="Result"/>
    <w:basedOn w:val="BodyText"/>
    <w:qFormat/>
    <w:rsid w:val="00041855"/>
  </w:style>
  <w:style w:type="table" w:styleId="TableGrid">
    <w:name w:val="Table Grid"/>
    <w:basedOn w:val="TableNormal"/>
    <w:rsid w:val="00B11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Continue"/>
    <w:qFormat/>
    <w:rsid w:val="008E5DE3"/>
  </w:style>
  <w:style w:type="paragraph" w:customStyle="1" w:styleId="Continue">
    <w:name w:val="Continue"/>
    <w:basedOn w:val="Conditions"/>
    <w:qFormat/>
    <w:rsid w:val="00D31EF4"/>
    <w:pPr>
      <w:ind w:left="720"/>
      <w:contextualSpacing/>
    </w:pPr>
  </w:style>
  <w:style w:type="paragraph" w:styleId="NoSpacing">
    <w:name w:val="No Spacing"/>
    <w:uiPriority w:val="1"/>
    <w:qFormat/>
    <w:rsid w:val="004C625E"/>
    <w:rPr>
      <w:rFonts w:ascii="Arial" w:eastAsia="SimSun" w:hAnsi="Arial"/>
      <w:color w:val="000000" w:themeColor="text1"/>
      <w:sz w:val="22"/>
      <w:szCs w:val="22"/>
    </w:rPr>
  </w:style>
  <w:style w:type="paragraph" w:customStyle="1" w:styleId="TableCaption">
    <w:name w:val="Table Caption"/>
    <w:basedOn w:val="BodyText"/>
    <w:qFormat/>
    <w:rsid w:val="00DD2F46"/>
    <w:pPr>
      <w:keepNext/>
      <w:tabs>
        <w:tab w:val="left" w:pos="1080"/>
        <w:tab w:val="left" w:pos="2700"/>
      </w:tabs>
      <w:spacing w:after="0" w:line="240" w:lineRule="auto"/>
      <w:ind w:left="2700" w:hanging="2700"/>
    </w:pPr>
    <w:rPr>
      <w:rFonts w:eastAsia="Times New Roman"/>
      <w:b/>
      <w:bCs/>
      <w:color w:val="auto"/>
      <w:sz w:val="20"/>
      <w:szCs w:val="20"/>
      <w:lang w:val="en-AU"/>
    </w:rPr>
  </w:style>
  <w:style w:type="character" w:customStyle="1" w:styleId="FixedSpacing">
    <w:name w:val="Fixed Spacing"/>
    <w:uiPriority w:val="1"/>
    <w:qFormat/>
    <w:rsid w:val="00FB4BCD"/>
    <w:rPr>
      <w:rFonts w:ascii="Consolas" w:hAnsi="Consolas" w:cs="Consolas"/>
      <w:noProof/>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46631">
      <w:bodyDiv w:val="1"/>
      <w:marLeft w:val="0"/>
      <w:marRight w:val="0"/>
      <w:marTop w:val="0"/>
      <w:marBottom w:val="0"/>
      <w:divBdr>
        <w:top w:val="none" w:sz="0" w:space="0" w:color="auto"/>
        <w:left w:val="none" w:sz="0" w:space="0" w:color="auto"/>
        <w:bottom w:val="none" w:sz="0" w:space="0" w:color="auto"/>
        <w:right w:val="none" w:sz="0" w:space="0" w:color="auto"/>
      </w:divBdr>
      <w:divsChild>
        <w:div w:id="1542398855">
          <w:marLeft w:val="0"/>
          <w:marRight w:val="0"/>
          <w:marTop w:val="0"/>
          <w:marBottom w:val="0"/>
          <w:divBdr>
            <w:top w:val="none" w:sz="0" w:space="0" w:color="auto"/>
            <w:left w:val="none" w:sz="0" w:space="0" w:color="auto"/>
            <w:bottom w:val="none" w:sz="0" w:space="0" w:color="auto"/>
            <w:right w:val="none" w:sz="0" w:space="0" w:color="auto"/>
          </w:divBdr>
          <w:divsChild>
            <w:div w:id="16217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006">
      <w:bodyDiv w:val="1"/>
      <w:marLeft w:val="0"/>
      <w:marRight w:val="0"/>
      <w:marTop w:val="0"/>
      <w:marBottom w:val="0"/>
      <w:divBdr>
        <w:top w:val="none" w:sz="0" w:space="0" w:color="auto"/>
        <w:left w:val="none" w:sz="0" w:space="0" w:color="auto"/>
        <w:bottom w:val="none" w:sz="0" w:space="0" w:color="auto"/>
        <w:right w:val="none" w:sz="0" w:space="0" w:color="auto"/>
      </w:divBdr>
    </w:div>
    <w:div w:id="965697940">
      <w:bodyDiv w:val="1"/>
      <w:marLeft w:val="0"/>
      <w:marRight w:val="0"/>
      <w:marTop w:val="0"/>
      <w:marBottom w:val="0"/>
      <w:divBdr>
        <w:top w:val="none" w:sz="0" w:space="0" w:color="auto"/>
        <w:left w:val="none" w:sz="0" w:space="0" w:color="auto"/>
        <w:bottom w:val="none" w:sz="0" w:space="0" w:color="auto"/>
        <w:right w:val="none" w:sz="0" w:space="0" w:color="auto"/>
      </w:divBdr>
    </w:div>
    <w:div w:id="1318144623">
      <w:bodyDiv w:val="1"/>
      <w:marLeft w:val="0"/>
      <w:marRight w:val="0"/>
      <w:marTop w:val="0"/>
      <w:marBottom w:val="0"/>
      <w:divBdr>
        <w:top w:val="none" w:sz="0" w:space="0" w:color="auto"/>
        <w:left w:val="none" w:sz="0" w:space="0" w:color="auto"/>
        <w:bottom w:val="none" w:sz="0" w:space="0" w:color="auto"/>
        <w:right w:val="none" w:sz="0" w:space="0" w:color="auto"/>
      </w:divBdr>
    </w:div>
    <w:div w:id="1711806855">
      <w:bodyDiv w:val="1"/>
      <w:marLeft w:val="0"/>
      <w:marRight w:val="0"/>
      <w:marTop w:val="0"/>
      <w:marBottom w:val="0"/>
      <w:divBdr>
        <w:top w:val="none" w:sz="0" w:space="0" w:color="auto"/>
        <w:left w:val="none" w:sz="0" w:space="0" w:color="auto"/>
        <w:bottom w:val="none" w:sz="0" w:space="0" w:color="auto"/>
        <w:right w:val="none" w:sz="0" w:space="0" w:color="auto"/>
      </w:divBdr>
    </w:div>
    <w:div w:id="2115515363">
      <w:bodyDiv w:val="1"/>
      <w:marLeft w:val="15"/>
      <w:marRight w:val="15"/>
      <w:marTop w:val="15"/>
      <w:marBottom w:val="15"/>
      <w:divBdr>
        <w:top w:val="single" w:sz="6" w:space="0" w:color="000000"/>
        <w:left w:val="single" w:sz="6" w:space="0" w:color="000000"/>
        <w:bottom w:val="single" w:sz="6" w:space="0" w:color="000000"/>
        <w:right w:val="single" w:sz="6" w:space="0" w:color="000000"/>
      </w:divBdr>
      <w:divsChild>
        <w:div w:id="534196648">
          <w:marLeft w:val="0"/>
          <w:marRight w:val="0"/>
          <w:marTop w:val="0"/>
          <w:marBottom w:val="0"/>
          <w:divBdr>
            <w:top w:val="none" w:sz="0" w:space="0" w:color="auto"/>
            <w:left w:val="none" w:sz="0" w:space="0" w:color="auto"/>
            <w:bottom w:val="none" w:sz="0" w:space="0" w:color="auto"/>
            <w:right w:val="none" w:sz="0" w:space="0" w:color="auto"/>
          </w:divBdr>
        </w:div>
      </w:divsChild>
    </w:div>
    <w:div w:id="2116246979">
      <w:bodyDiv w:val="1"/>
      <w:marLeft w:val="0"/>
      <w:marRight w:val="0"/>
      <w:marTop w:val="0"/>
      <w:marBottom w:val="0"/>
      <w:divBdr>
        <w:top w:val="none" w:sz="0" w:space="0" w:color="auto"/>
        <w:left w:val="none" w:sz="0" w:space="0" w:color="auto"/>
        <w:bottom w:val="none" w:sz="0" w:space="0" w:color="auto"/>
        <w:right w:val="none" w:sz="0" w:space="0" w:color="auto"/>
      </w:divBdr>
      <w:divsChild>
        <w:div w:id="790322392">
          <w:marLeft w:val="0"/>
          <w:marRight w:val="0"/>
          <w:marTop w:val="0"/>
          <w:marBottom w:val="0"/>
          <w:divBdr>
            <w:top w:val="none" w:sz="0" w:space="0" w:color="auto"/>
            <w:left w:val="none" w:sz="0" w:space="0" w:color="auto"/>
            <w:bottom w:val="none" w:sz="0" w:space="0" w:color="auto"/>
            <w:right w:val="none" w:sz="0" w:space="0" w:color="auto"/>
          </w:divBdr>
          <w:divsChild>
            <w:div w:id="1845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C:\Users\tjcope\OneDrive%20for%20Business\OneVAPharmacy\Testing\TestCases-Baseline(wip).xlsx" TargetMode="External"/><Relationship Id="rId2" Type="http://schemas.openxmlformats.org/officeDocument/2006/relationships/mailMergeSource" Target="file:///C:\Users\tjcope\OneDrive%20for%20Business\OneVAPharmacy\Testing\TestCases-Baseline(wip).xlsx" TargetMode="External"/><Relationship Id="rId1" Type="http://schemas.openxmlformats.org/officeDocument/2006/relationships/attachedTemplate" Target="file:///C:\Users\tjcope\Documents\Custom%20Office%20Templates\Notes%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8A772-7DEC-452A-A3B9-7E6049B20B4D}"/>
</file>

<file path=customXml/itemProps2.xml><?xml version="1.0" encoding="utf-8"?>
<ds:datastoreItem xmlns:ds="http://schemas.openxmlformats.org/officeDocument/2006/customXml" ds:itemID="{B19DB831-C427-404E-9D7A-78158ECF52EE}"/>
</file>

<file path=customXml/itemProps3.xml><?xml version="1.0" encoding="utf-8"?>
<ds:datastoreItem xmlns:ds="http://schemas.openxmlformats.org/officeDocument/2006/customXml" ds:itemID="{67671F92-584E-4D6D-BCE4-DBC654D5DE05}"/>
</file>

<file path=docProps/app.xml><?xml version="1.0" encoding="utf-8"?>
<Properties xmlns="http://schemas.openxmlformats.org/officeDocument/2006/extended-properties" xmlns:vt="http://schemas.openxmlformats.org/officeDocument/2006/docPropsVTypes">
  <Template>Notes document template.dotx</Template>
  <TotalTime>227</TotalTime>
  <Pages>1</Pages>
  <Words>95</Words>
  <Characters>454</Characters>
  <Application>Microsoft Office Word</Application>
  <DocSecurity>0</DocSecurity>
  <Lines>18</Lines>
  <Paragraphs>6</Paragraphs>
  <ScaleCrop>false</ScaleCrop>
  <HeadingPairs>
    <vt:vector size="2" baseType="variant">
      <vt:variant>
        <vt:lpstr>Title</vt:lpstr>
      </vt:variant>
      <vt:variant>
        <vt:i4>1</vt:i4>
      </vt:variant>
    </vt:vector>
  </HeadingPairs>
  <TitlesOfParts>
    <vt:vector size="1" baseType="lpstr">
      <vt:lpstr>Test Cases and Test Scripts</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 and Test Scripts</dc:title>
  <dc:subject/>
  <dc:creator>TJ Cope</dc:creator>
  <cp:keywords/>
  <dc:description/>
  <cp:lastModifiedBy>Cope, TJ</cp:lastModifiedBy>
  <cp:revision>36</cp:revision>
  <cp:lastPrinted>2007-12-12T11:34:00Z</cp:lastPrinted>
  <dcterms:created xsi:type="dcterms:W3CDTF">2015-12-02T13:39:00Z</dcterms:created>
  <dcterms:modified xsi:type="dcterms:W3CDTF">2015-12-03T15:34:00Z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